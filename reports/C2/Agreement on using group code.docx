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DFBA" w14:textId="416B0A1D" w:rsidR="00A04B22" w:rsidRPr="00E80549" w:rsidRDefault="00E80549" w:rsidP="00E80549">
      <w:pPr>
        <w:pStyle w:val="Marcadordeposicindeimagen"/>
      </w:pPr>
      <w:bookmarkStart w:id="0" w:name="_Hlk190863271"/>
      <w:bookmarkStart w:id="1" w:name="_Toc190863839"/>
      <w:bookmarkStart w:id="2" w:name="_Toc190863888"/>
      <w:bookmarkStart w:id="3" w:name="_Toc190863975"/>
      <w:bookmarkStart w:id="4" w:name="_Toc190864013"/>
      <w:bookmarkStart w:id="5" w:name="_Toc190864048"/>
      <w:bookmarkStart w:id="6" w:name="_Toc190944888"/>
      <w:bookmarkStart w:id="7" w:name="OLE_LINK5"/>
      <w:bookmarkEnd w:id="0"/>
      <w:r w:rsidRPr="00E80549">
        <w:rPr>
          <w:lang w:bidi="es-ES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0" wp14:anchorId="6A965D64" wp14:editId="106CBFC4">
                <wp:simplePos x="0" y="0"/>
                <wp:positionH relativeFrom="column">
                  <wp:posOffset>-923925</wp:posOffset>
                </wp:positionH>
                <wp:positionV relativeFrom="paragraph">
                  <wp:posOffset>-5027295</wp:posOffset>
                </wp:positionV>
                <wp:extent cx="7780655" cy="11810365"/>
                <wp:effectExtent l="0" t="0" r="0" b="635"/>
                <wp:wrapNone/>
                <wp:docPr id="4" name="Grup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0655" cy="11810365"/>
                          <a:chOff x="-4" y="0"/>
                          <a:chExt cx="7780024" cy="10926879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7620" y="0"/>
                            <a:ext cx="7772400" cy="1092687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 flipH="1">
                            <a:off x="-4" y="4816820"/>
                            <a:ext cx="704088" cy="478133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C8D14" w14:textId="77777777" w:rsidR="00DE50E3" w:rsidRDefault="00DE50E3" w:rsidP="00D758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>
                          <a:spLocks noChangeAspect="1"/>
                        </wps:cNvSpPr>
                        <wps:spPr>
                          <a:xfrm flipV="1">
                            <a:off x="0" y="6127655"/>
                            <a:ext cx="6300216" cy="5486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65D64" id="Grupo 4" o:spid="_x0000_s1026" alt="&quot;&quot;" style="position:absolute;margin-left:-72.75pt;margin-top:-395.85pt;width:612.65pt;height:929.95pt;z-index:-251658240;mso-width-relative:margin;mso-height-relative:margin" coordorigin="" coordsize="77800,10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" o:allowoverlap="f">
                <v:rect id="Rectángulo 7" o:spid="_x0000_s1027" style="position:absolute;left:76;width:77724;height:109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" fillcolor="#e2eff0 [662]" stroked="f" strokeweight="1pt"/>
                <v:rect id="Rectángulo 39" o:spid="_x0000_s1028" style="position:absolute;top:48168;width:7040;height:4781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" fillcolor="#c6e0e2 [1302]" stroked="f" strokeweight="1pt">
                  <v:textbox>
                    <w:txbxContent>
                      <w:p w14:paraId="221C8D14" w14:textId="77777777" w:rsidR="00DE50E3" w:rsidRDefault="00DE50E3" w:rsidP="00D7588D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40" o:spid="_x0000_s1029" style="position:absolute;top:61276;width:63002;height:5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" fillcolor="#325e62 [1606]" stroked="f" strokeweight="1pt">
                  <o:lock v:ext="edit" aspectratio="t"/>
                </v:rect>
                <w10:anchorlock/>
              </v:group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</w:p>
    <w:p w14:paraId="67C2AC97" w14:textId="58D21947" w:rsidR="00E80549" w:rsidRPr="00AD3652" w:rsidRDefault="0FBDD698" w:rsidP="71DEB83E">
      <w:pPr>
        <w:rPr>
          <w:rFonts w:ascii="Segoe UI" w:eastAsia="Segoe UI" w:hAnsi="Segoe UI" w:cs="Segoe UI"/>
          <w:color w:val="326249" w:themeColor="accent2" w:themeShade="80"/>
          <w:sz w:val="18"/>
          <w:szCs w:val="18"/>
        </w:rPr>
      </w:pPr>
      <w:r w:rsidRPr="16F66C74"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  <w:t>03</w:t>
      </w:r>
      <w:r w:rsidR="61519BDE" w:rsidRPr="16F66C74"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  <w:t>/0</w:t>
      </w:r>
      <w:r w:rsidR="37C17ED2" w:rsidRPr="16F66C74"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  <w:t>7</w:t>
      </w:r>
      <w:r w:rsidR="61519BDE" w:rsidRPr="16F66C74"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  <w:t>/2025</w:t>
      </w:r>
      <w:r w:rsidR="61519BDE"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 xml:space="preserve"> </w:t>
      </w:r>
    </w:p>
    <w:p w14:paraId="08428593" w14:textId="10D358D2" w:rsidR="00E80549" w:rsidRPr="00AD3652" w:rsidRDefault="61519BDE" w:rsidP="71DEB83E">
      <w:pPr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</w:pPr>
      <w:r w:rsidRPr="16F66C74"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  <w:t>Grupo: C</w:t>
      </w:r>
      <w:r w:rsidR="697EB4A8" w:rsidRPr="16F66C74"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  <w:t>2</w:t>
      </w:r>
      <w:r w:rsidRPr="16F66C74"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  <w:t>.064</w:t>
      </w:r>
    </w:p>
    <w:p w14:paraId="6CF0F9A7" w14:textId="2225FEEA" w:rsidR="00E80549" w:rsidRPr="00AD3652" w:rsidRDefault="61519BDE" w:rsidP="596B73BC">
      <w:pPr>
        <w:rPr>
          <w:rFonts w:ascii="Segoe UI" w:eastAsia="Segoe UI" w:hAnsi="Segoe UI" w:cs="Segoe UI"/>
          <w:sz w:val="18"/>
          <w:szCs w:val="18"/>
        </w:rPr>
      </w:pPr>
      <w:r w:rsidRPr="71DEB83E"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  <w:t>Repositorio:</w:t>
      </w:r>
      <w:r w:rsidRPr="71DEB83E">
        <w:rPr>
          <w:rFonts w:ascii="Segoe UI" w:eastAsia="Segoe UI" w:hAnsi="Segoe UI" w:cs="Segoe UI"/>
          <w:sz w:val="18"/>
          <w:szCs w:val="18"/>
        </w:rPr>
        <w:t xml:space="preserve"> </w:t>
      </w:r>
      <w:hyperlink r:id="rId12">
        <w:r w:rsidRPr="71DEB83E">
          <w:rPr>
            <w:rStyle w:val="Hyperlink"/>
            <w:rFonts w:ascii="Segoe UI" w:eastAsia="Segoe UI" w:hAnsi="Segoe UI" w:cs="Segoe UI"/>
            <w:color w:val="0563C1"/>
            <w:sz w:val="18"/>
            <w:szCs w:val="18"/>
          </w:rPr>
          <w:t>https://github.com/paugonpae67/Acme-ANS-D01</w:t>
        </w:r>
      </w:hyperlink>
      <w:r w:rsidRPr="71DEB83E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41A71471" w14:textId="112588F0" w:rsidR="00E80549" w:rsidRPr="00AD3652" w:rsidRDefault="61519BDE" w:rsidP="596B73BC">
      <w:pPr>
        <w:rPr>
          <w:rFonts w:ascii="Segoe UI" w:eastAsia="Segoe UI" w:hAnsi="Segoe UI" w:cs="Segoe UI"/>
          <w:sz w:val="18"/>
          <w:szCs w:val="18"/>
        </w:rPr>
      </w:pPr>
      <w:r w:rsidRPr="16F66C74">
        <w:rPr>
          <w:rFonts w:ascii="Segoe UI" w:eastAsia="Segoe UI" w:hAnsi="Segoe UI" w:cs="Segoe UI"/>
          <w:b/>
          <w:bCs/>
          <w:color w:val="326249" w:themeColor="accent2" w:themeShade="80"/>
          <w:sz w:val="18"/>
          <w:szCs w:val="18"/>
        </w:rPr>
        <w:t>Integrantes:</w:t>
      </w:r>
      <w:r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 xml:space="preserve"> Paula Rosa González Páez (</w:t>
      </w:r>
      <w:hyperlink r:id="rId13">
        <w:r w:rsidRPr="16F66C74">
          <w:rPr>
            <w:rStyle w:val="Hyperlink"/>
            <w:rFonts w:ascii="Segoe UI" w:eastAsia="Segoe UI" w:hAnsi="Segoe UI" w:cs="Segoe UI"/>
            <w:sz w:val="18"/>
            <w:szCs w:val="18"/>
          </w:rPr>
          <w:t>paugonpae@alum.us.es</w:t>
        </w:r>
      </w:hyperlink>
      <w:r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 xml:space="preserve">), Lidia Ning Fernández Casillas </w:t>
      </w:r>
      <w:r w:rsidR="43858D82"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 xml:space="preserve">                         </w:t>
      </w:r>
      <w:r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>(</w:t>
      </w:r>
      <w:hyperlink r:id="rId14">
        <w:r w:rsidRPr="16F66C74">
          <w:rPr>
            <w:rStyle w:val="Hyperlink"/>
            <w:rFonts w:ascii="Segoe UI" w:eastAsia="Segoe UI" w:hAnsi="Segoe UI" w:cs="Segoe UI"/>
            <w:sz w:val="18"/>
            <w:szCs w:val="18"/>
          </w:rPr>
          <w:t>lidfercas@alum.us.es</w:t>
        </w:r>
      </w:hyperlink>
      <w:r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>), María Auxiliadora Quintana Fernández (</w:t>
      </w:r>
      <w:hyperlink r:id="rId15">
        <w:r w:rsidRPr="16F66C74">
          <w:rPr>
            <w:rStyle w:val="Hyperlink"/>
            <w:rFonts w:ascii="Segoe UI" w:eastAsia="Segoe UI" w:hAnsi="Segoe UI" w:cs="Segoe UI"/>
            <w:sz w:val="18"/>
            <w:szCs w:val="18"/>
          </w:rPr>
          <w:t>marquifer@alum.us.es</w:t>
        </w:r>
      </w:hyperlink>
      <w:r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 xml:space="preserve">), Fernando </w:t>
      </w:r>
      <w:proofErr w:type="spellStart"/>
      <w:r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>Partal</w:t>
      </w:r>
      <w:proofErr w:type="spellEnd"/>
      <w:r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 xml:space="preserve"> García (</w:t>
      </w:r>
      <w:hyperlink r:id="rId16">
        <w:r w:rsidRPr="16F66C74">
          <w:rPr>
            <w:rStyle w:val="Hyperlink"/>
            <w:rFonts w:ascii="Segoe UI" w:eastAsia="Segoe UI" w:hAnsi="Segoe UI" w:cs="Segoe UI"/>
            <w:sz w:val="18"/>
            <w:szCs w:val="18"/>
          </w:rPr>
          <w:t>ferpargar@alum.us.es</w:t>
        </w:r>
      </w:hyperlink>
      <w:r w:rsidRPr="16F66C74">
        <w:rPr>
          <w:rFonts w:ascii="Segoe UI" w:eastAsia="Segoe UI" w:hAnsi="Segoe UI" w:cs="Segoe UI"/>
          <w:color w:val="326249" w:themeColor="accent2" w:themeShade="80"/>
          <w:sz w:val="18"/>
          <w:szCs w:val="18"/>
        </w:rPr>
        <w:t xml:space="preserve">), Iratxe Parra Moreno </w:t>
      </w:r>
      <w:r w:rsidRPr="16F66C74">
        <w:rPr>
          <w:rFonts w:ascii="Segoe UI" w:eastAsia="Segoe UI" w:hAnsi="Segoe UI" w:cs="Segoe UI"/>
          <w:sz w:val="18"/>
          <w:szCs w:val="18"/>
        </w:rPr>
        <w:t>(</w:t>
      </w:r>
      <w:hyperlink r:id="rId17">
        <w:r w:rsidRPr="16F66C74">
          <w:rPr>
            <w:rStyle w:val="Hyperlink"/>
            <w:rFonts w:ascii="Segoe UI" w:eastAsia="Segoe UI" w:hAnsi="Segoe UI" w:cs="Segoe UI"/>
            <w:sz w:val="18"/>
            <w:szCs w:val="18"/>
          </w:rPr>
          <w:t>iraparmor@alum.us.es</w:t>
        </w:r>
      </w:hyperlink>
      <w:r w:rsidRPr="16F66C74">
        <w:rPr>
          <w:rFonts w:ascii="Segoe UI" w:eastAsia="Segoe UI" w:hAnsi="Segoe UI" w:cs="Segoe UI"/>
          <w:sz w:val="18"/>
          <w:szCs w:val="18"/>
        </w:rPr>
        <w:t>).</w:t>
      </w:r>
    </w:p>
    <w:p w14:paraId="2F3537C8" w14:textId="25DA50D9" w:rsidR="408E426F" w:rsidRDefault="408E426F" w:rsidP="16F66C74">
      <w:pPr>
        <w:pStyle w:val="Title"/>
        <w:spacing w:line="259" w:lineRule="auto"/>
      </w:pPr>
      <w:r w:rsidRPr="16F66C74">
        <w:rPr>
          <w:sz w:val="96"/>
          <w:szCs w:val="96"/>
          <w:lang w:bidi="es-ES"/>
        </w:rPr>
        <w:t>AGREEMENT on USING GROUP CODE</w:t>
      </w:r>
    </w:p>
    <w:p w14:paraId="693A97E5" w14:textId="1FD11F5E" w:rsidR="00E80549" w:rsidRPr="00AD3652" w:rsidRDefault="17E38743" w:rsidP="16F66C74">
      <w:pPr>
        <w:pStyle w:val="Title"/>
        <w:spacing w:before="0" w:line="259" w:lineRule="auto"/>
        <w:sectPr w:rsidR="00E80549" w:rsidRPr="00AD3652" w:rsidSect="0026442F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6237" w:right="1440" w:bottom="1440" w:left="1440" w:header="720" w:footer="578" w:gutter="0"/>
          <w:pgNumType w:start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384F01B4" wp14:editId="3F688F8C">
            <wp:extent cx="3209419" cy="850744"/>
            <wp:effectExtent l="0" t="0" r="0" b="0"/>
            <wp:docPr id="278789108" name="Imagen 278789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87891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419" cy="8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9132"/>
      </w:tblGrid>
      <w:tr w:rsidR="596B73BC" w14:paraId="7436E0E9" w14:textId="77777777" w:rsidTr="16F66C74">
        <w:trPr>
          <w:trHeight w:val="762"/>
        </w:trPr>
        <w:tc>
          <w:tcPr>
            <w:tcW w:w="9132" w:type="dxa"/>
            <w:tcBorders>
              <w:top w:val="single" w:sz="12" w:space="0" w:color="4B8E94" w:themeColor="accent3" w:themeShade="BF"/>
              <w:left w:val="nil"/>
              <w:bottom w:val="nil"/>
              <w:right w:val="nil"/>
            </w:tcBorders>
          </w:tcPr>
          <w:p w14:paraId="037949D2" w14:textId="1FAE0AC8" w:rsidR="596B73BC" w:rsidRDefault="34AE6A50" w:rsidP="3F11C47B">
            <w:pPr>
              <w:pStyle w:val="Heading3"/>
              <w:rPr>
                <w:rFonts w:ascii="Segoe UI" w:eastAsia="Segoe UI" w:hAnsi="Segoe UI" w:cs="Segoe UI"/>
              </w:rPr>
            </w:pPr>
            <w:bookmarkStart w:id="8" w:name="_Toc190944889"/>
            <w:bookmarkStart w:id="9" w:name="_Toc190944956"/>
            <w:bookmarkStart w:id="10" w:name="_Toc297042694"/>
            <w:r w:rsidRPr="16F66C74">
              <w:rPr>
                <w:rFonts w:ascii="Segoe UI" w:eastAsia="Segoe UI" w:hAnsi="Segoe UI" w:cs="Segoe UI"/>
              </w:rPr>
              <w:lastRenderedPageBreak/>
              <w:t>ÍNDICE</w:t>
            </w:r>
            <w:bookmarkEnd w:id="8"/>
            <w:bookmarkEnd w:id="9"/>
            <w:bookmarkEnd w:id="10"/>
          </w:p>
          <w:p w14:paraId="3BD1E96D" w14:textId="6376B676" w:rsidR="596B73BC" w:rsidRDefault="596B73BC" w:rsidP="596B73BC">
            <w:pPr>
              <w:pStyle w:val="Heading3"/>
            </w:pPr>
          </w:p>
        </w:tc>
      </w:tr>
    </w:tbl>
    <w:sdt>
      <w:sdtPr>
        <w:rPr>
          <w:rFonts w:eastAsiaTheme="minorEastAsia" w:cs="Times New Roman (Body CS)"/>
          <w:caps w:val="0"/>
          <w:noProof w:val="0"/>
          <w:color w:val="auto"/>
          <w:spacing w:val="0"/>
          <w:kern w:val="22"/>
          <w:sz w:val="20"/>
          <w:szCs w:val="22"/>
          <w14:ligatures w14:val="standard"/>
        </w:rPr>
        <w:id w:val="1625996461"/>
        <w:docPartObj>
          <w:docPartGallery w:val="Table of Contents"/>
          <w:docPartUnique/>
        </w:docPartObj>
      </w:sdtPr>
      <w:sdtContent>
        <w:p w14:paraId="6A5A8F3D" w14:textId="663C5A0B" w:rsidR="009E1B1F" w:rsidRDefault="009E1B1F">
          <w:pPr>
            <w:pStyle w:val="TOCHeading"/>
          </w:pPr>
        </w:p>
        <w:p w14:paraId="10AC6AF5" w14:textId="27084643" w:rsidR="00D856A0" w:rsidRDefault="00D856A0" w:rsidP="16F66C74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97042694">
            <w:r w:rsidR="16F66C74" w:rsidRPr="16F66C74">
              <w:rPr>
                <w:rStyle w:val="Hyperlink"/>
              </w:rPr>
              <w:t>ÍNDICE</w:t>
            </w:r>
            <w:r>
              <w:tab/>
            </w:r>
            <w:r>
              <w:fldChar w:fldCharType="begin"/>
            </w:r>
            <w:r>
              <w:instrText>PAGEREF _Toc297042694 \h</w:instrText>
            </w:r>
            <w:r>
              <w:fldChar w:fldCharType="separate"/>
            </w:r>
            <w:r w:rsidR="00C56C6C">
              <w:rPr>
                <w:noProof/>
              </w:rPr>
              <w:t>1</w:t>
            </w:r>
            <w:r>
              <w:fldChar w:fldCharType="end"/>
            </w:r>
          </w:hyperlink>
        </w:p>
        <w:p w14:paraId="418FF28D" w14:textId="20F73A1B" w:rsidR="00D856A0" w:rsidRDefault="16F66C74" w:rsidP="16F66C74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515314770">
            <w:r w:rsidRPr="16F66C74">
              <w:rPr>
                <w:rStyle w:val="Hyperlink"/>
              </w:rPr>
              <w:t>TABLA DE REVISIONES</w:t>
            </w:r>
            <w:r w:rsidR="00D856A0">
              <w:tab/>
            </w:r>
            <w:r w:rsidR="00D856A0">
              <w:fldChar w:fldCharType="begin"/>
            </w:r>
            <w:r w:rsidR="00D856A0">
              <w:instrText>PAGEREF _Toc515314770 \h</w:instrText>
            </w:r>
            <w:r w:rsidR="00D856A0">
              <w:fldChar w:fldCharType="separate"/>
            </w:r>
            <w:r w:rsidR="00C56C6C">
              <w:rPr>
                <w:noProof/>
              </w:rPr>
              <w:t>2</w:t>
            </w:r>
            <w:r w:rsidR="00D856A0">
              <w:fldChar w:fldCharType="end"/>
            </w:r>
          </w:hyperlink>
        </w:p>
        <w:p w14:paraId="4A58D1E1" w14:textId="1AA0CD41" w:rsidR="00D856A0" w:rsidRDefault="16F66C74" w:rsidP="16F66C74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779187873">
            <w:r w:rsidRPr="16F66C74">
              <w:rPr>
                <w:rStyle w:val="Hyperlink"/>
              </w:rPr>
              <w:t>INTRODUCCIÓN</w:t>
            </w:r>
            <w:r w:rsidR="00D856A0">
              <w:tab/>
            </w:r>
            <w:r w:rsidR="00D856A0">
              <w:fldChar w:fldCharType="begin"/>
            </w:r>
            <w:r w:rsidR="00D856A0">
              <w:instrText>PAGEREF _Toc1779187873 \h</w:instrText>
            </w:r>
            <w:r w:rsidR="00D856A0">
              <w:fldChar w:fldCharType="separate"/>
            </w:r>
            <w:r w:rsidR="00C56C6C">
              <w:rPr>
                <w:noProof/>
              </w:rPr>
              <w:t>2</w:t>
            </w:r>
            <w:r w:rsidR="00D856A0">
              <w:fldChar w:fldCharType="end"/>
            </w:r>
          </w:hyperlink>
        </w:p>
        <w:p w14:paraId="4C788997" w14:textId="5BC20D11" w:rsidR="00D856A0" w:rsidRDefault="16F66C74" w:rsidP="16F66C74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2041611129">
            <w:r w:rsidRPr="16F66C74">
              <w:rPr>
                <w:rStyle w:val="Hyperlink"/>
              </w:rPr>
              <w:t>CONTENIDO</w:t>
            </w:r>
            <w:r w:rsidR="00D856A0">
              <w:tab/>
            </w:r>
            <w:r w:rsidR="00D856A0">
              <w:fldChar w:fldCharType="begin"/>
            </w:r>
            <w:r w:rsidR="00D856A0">
              <w:instrText>PAGEREF _Toc2041611129 \h</w:instrText>
            </w:r>
            <w:r w:rsidR="00D856A0">
              <w:fldChar w:fldCharType="separate"/>
            </w:r>
            <w:r w:rsidR="00C56C6C">
              <w:rPr>
                <w:noProof/>
              </w:rPr>
              <w:t>2</w:t>
            </w:r>
            <w:r w:rsidR="00D856A0">
              <w:fldChar w:fldCharType="end"/>
            </w:r>
          </w:hyperlink>
        </w:p>
        <w:p w14:paraId="4743526D" w14:textId="3C373D2F" w:rsidR="00D856A0" w:rsidRDefault="16F66C74" w:rsidP="16F66C74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447301841">
            <w:r w:rsidRPr="16F66C74">
              <w:rPr>
                <w:rStyle w:val="Hyperlink"/>
              </w:rPr>
              <w:t>CONTENIDO DEL ACUERDO</w:t>
            </w:r>
            <w:r w:rsidR="00D856A0">
              <w:tab/>
            </w:r>
            <w:r w:rsidR="00D856A0">
              <w:fldChar w:fldCharType="begin"/>
            </w:r>
            <w:r w:rsidR="00D856A0">
              <w:instrText>PAGEREF _Toc1447301841 \h</w:instrText>
            </w:r>
            <w:r w:rsidR="00D856A0">
              <w:fldChar w:fldCharType="separate"/>
            </w:r>
            <w:r w:rsidR="00C56C6C">
              <w:rPr>
                <w:noProof/>
              </w:rPr>
              <w:t>2</w:t>
            </w:r>
            <w:r w:rsidR="00D856A0">
              <w:fldChar w:fldCharType="end"/>
            </w:r>
          </w:hyperlink>
        </w:p>
        <w:p w14:paraId="7CBE0100" w14:textId="772E013D" w:rsidR="00D856A0" w:rsidRDefault="16F66C74" w:rsidP="16F66C74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370227942">
            <w:r w:rsidRPr="16F66C74">
              <w:rPr>
                <w:rStyle w:val="Hyperlink"/>
              </w:rPr>
              <w:t>Firmas</w:t>
            </w:r>
            <w:r w:rsidR="00D856A0">
              <w:tab/>
            </w:r>
            <w:r w:rsidR="00D856A0">
              <w:fldChar w:fldCharType="begin"/>
            </w:r>
            <w:r w:rsidR="00D856A0">
              <w:instrText>PAGEREF _Toc1370227942 \h</w:instrText>
            </w:r>
            <w:r w:rsidR="00D856A0">
              <w:fldChar w:fldCharType="separate"/>
            </w:r>
            <w:r w:rsidR="00C56C6C">
              <w:rPr>
                <w:noProof/>
              </w:rPr>
              <w:t>3</w:t>
            </w:r>
            <w:r w:rsidR="00D856A0">
              <w:fldChar w:fldCharType="end"/>
            </w:r>
          </w:hyperlink>
        </w:p>
        <w:p w14:paraId="2039624D" w14:textId="0217D89B" w:rsidR="00D856A0" w:rsidRDefault="16F66C74" w:rsidP="16F66C74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404658204">
            <w:r w:rsidRPr="16F66C74">
              <w:rPr>
                <w:rStyle w:val="Hyperlink"/>
              </w:rPr>
              <w:t>BibLIOGRAFÍA</w:t>
            </w:r>
            <w:r w:rsidR="00D856A0">
              <w:tab/>
            </w:r>
            <w:r w:rsidR="00D856A0">
              <w:fldChar w:fldCharType="begin"/>
            </w:r>
            <w:r w:rsidR="00D856A0">
              <w:instrText>PAGEREF _Toc1404658204 \h</w:instrText>
            </w:r>
            <w:r w:rsidR="00D856A0">
              <w:fldChar w:fldCharType="separate"/>
            </w:r>
            <w:r w:rsidR="00C56C6C">
              <w:rPr>
                <w:noProof/>
              </w:rPr>
              <w:t>5</w:t>
            </w:r>
            <w:r w:rsidR="00D856A0">
              <w:fldChar w:fldCharType="end"/>
            </w:r>
          </w:hyperlink>
          <w:r w:rsidR="00D856A0">
            <w:fldChar w:fldCharType="end"/>
          </w:r>
        </w:p>
      </w:sdtContent>
    </w:sdt>
    <w:p w14:paraId="2F3601B6" w14:textId="0F92F94E" w:rsidR="009E1B1F" w:rsidRDefault="009E1B1F"/>
    <w:p w14:paraId="204DE9C5" w14:textId="28A25039" w:rsidR="004E2DEB" w:rsidRPr="007E4116" w:rsidRDefault="004E2DEB" w:rsidP="007E4116">
      <w:pPr>
        <w:pStyle w:val="Heading3"/>
        <w:rPr>
          <w:rStyle w:val="Heading1Char"/>
          <w:rFonts w:asciiTheme="majorHAnsi" w:hAnsiTheme="majorHAnsi"/>
          <w:caps/>
          <w:noProof w:val="0"/>
          <w:color w:val="326249" w:themeColor="accent2" w:themeShade="80"/>
          <w:spacing w:val="10"/>
          <w:kern w:val="22"/>
          <w:sz w:val="32"/>
          <w:szCs w:val="24"/>
        </w:rPr>
      </w:pPr>
    </w:p>
    <w:p w14:paraId="3187988C" w14:textId="77777777" w:rsidR="00EF70DB" w:rsidRDefault="00EF70DB" w:rsidP="004E2DEB">
      <w:pPr>
        <w:rPr>
          <w:rStyle w:val="Heading1Char"/>
        </w:rPr>
      </w:pPr>
    </w:p>
    <w:p w14:paraId="54D9E96F" w14:textId="77777777" w:rsidR="00EF70DB" w:rsidRDefault="00EF70DB" w:rsidP="004E2DEB">
      <w:pPr>
        <w:rPr>
          <w:rStyle w:val="Heading1Char"/>
        </w:rPr>
      </w:pPr>
    </w:p>
    <w:p w14:paraId="2E4DC2E9" w14:textId="77777777" w:rsidR="00EF70DB" w:rsidRDefault="00EF70DB" w:rsidP="004E2DEB">
      <w:pPr>
        <w:rPr>
          <w:rStyle w:val="Heading1Char"/>
        </w:rPr>
      </w:pPr>
    </w:p>
    <w:p w14:paraId="13157584" w14:textId="77777777" w:rsidR="00EF70DB" w:rsidRDefault="00EF70DB" w:rsidP="004E2DEB">
      <w:pPr>
        <w:rPr>
          <w:rStyle w:val="Heading1Char"/>
        </w:rPr>
      </w:pPr>
    </w:p>
    <w:p w14:paraId="681AC5F9" w14:textId="77777777" w:rsidR="00EF70DB" w:rsidRDefault="00EF70DB" w:rsidP="004E2DEB">
      <w:pPr>
        <w:rPr>
          <w:rStyle w:val="Heading1Char"/>
        </w:rPr>
      </w:pPr>
    </w:p>
    <w:p w14:paraId="6DCEB891" w14:textId="77777777" w:rsidR="00EF70DB" w:rsidRDefault="00EF70DB" w:rsidP="004E2DEB">
      <w:pPr>
        <w:rPr>
          <w:rStyle w:val="Heading1Char"/>
        </w:rPr>
      </w:pPr>
    </w:p>
    <w:p w14:paraId="32CA1DFE" w14:textId="77777777" w:rsidR="00885C71" w:rsidRDefault="00885C71" w:rsidP="004E2DEB">
      <w:pPr>
        <w:rPr>
          <w:rStyle w:val="Heading1Char"/>
        </w:rPr>
      </w:pPr>
    </w:p>
    <w:p w14:paraId="470CA9B5" w14:textId="77777777" w:rsidR="00885C71" w:rsidRDefault="00885C71" w:rsidP="004E2DEB">
      <w:pPr>
        <w:rPr>
          <w:rStyle w:val="Heading1Char"/>
        </w:rPr>
      </w:pPr>
    </w:p>
    <w:p w14:paraId="1EF04EEE" w14:textId="77777777" w:rsidR="00885C71" w:rsidRDefault="00885C71" w:rsidP="004E2DEB">
      <w:pPr>
        <w:rPr>
          <w:rStyle w:val="Heading1Char"/>
        </w:rPr>
      </w:pPr>
    </w:p>
    <w:p w14:paraId="1199FB6E" w14:textId="77777777" w:rsidR="00885C71" w:rsidRDefault="00885C71" w:rsidP="004E2DEB">
      <w:pPr>
        <w:rPr>
          <w:rStyle w:val="Heading1Char"/>
        </w:rPr>
      </w:pPr>
    </w:p>
    <w:p w14:paraId="0EFDBF54" w14:textId="77777777" w:rsidR="00885C71" w:rsidRDefault="00885C71" w:rsidP="004E2DEB">
      <w:pPr>
        <w:rPr>
          <w:rStyle w:val="Heading1Char"/>
        </w:rPr>
      </w:pPr>
    </w:p>
    <w:p w14:paraId="0E28EAF7" w14:textId="0F1F61FA" w:rsidR="16F66C74" w:rsidRDefault="16F66C74" w:rsidP="16F66C74">
      <w:pPr>
        <w:rPr>
          <w:rStyle w:val="Heading1Char"/>
        </w:rPr>
      </w:pPr>
    </w:p>
    <w:p w14:paraId="28AC0B23" w14:textId="3DEAA6AF" w:rsidR="16F66C74" w:rsidRDefault="16F66C74" w:rsidP="16F66C74">
      <w:pPr>
        <w:rPr>
          <w:rStyle w:val="Heading1Char"/>
        </w:rPr>
      </w:pPr>
    </w:p>
    <w:p w14:paraId="17F84892" w14:textId="18555D3A" w:rsidR="16F66C74" w:rsidRDefault="16F66C74" w:rsidP="16F66C74">
      <w:pPr>
        <w:rPr>
          <w:rStyle w:val="Heading1Char"/>
        </w:rPr>
      </w:pPr>
    </w:p>
    <w:p w14:paraId="72AAAB5B" w14:textId="4BB47CE7" w:rsidR="16F66C74" w:rsidRDefault="16F66C74" w:rsidP="16F66C74">
      <w:pPr>
        <w:rPr>
          <w:rStyle w:val="Heading1Char"/>
        </w:rPr>
      </w:pPr>
    </w:p>
    <w:p w14:paraId="5193372F" w14:textId="387CF232" w:rsidR="16F66C74" w:rsidRDefault="16F66C74" w:rsidP="16F66C74">
      <w:pPr>
        <w:rPr>
          <w:rStyle w:val="Heading1Char"/>
        </w:rPr>
      </w:pPr>
    </w:p>
    <w:p w14:paraId="5094B854" w14:textId="7E8AAD23" w:rsidR="16F66C74" w:rsidRDefault="16F66C74" w:rsidP="16F66C74">
      <w:pPr>
        <w:rPr>
          <w:rStyle w:val="Heading1Char"/>
        </w:rPr>
      </w:pPr>
    </w:p>
    <w:p w14:paraId="777CAA95" w14:textId="1B14FF58" w:rsidR="16F66C74" w:rsidRDefault="16F66C74" w:rsidP="16F66C74">
      <w:pPr>
        <w:rPr>
          <w:rStyle w:val="Heading1Char"/>
        </w:rPr>
      </w:pPr>
    </w:p>
    <w:p w14:paraId="23236405" w14:textId="76C8E5AC" w:rsidR="16F66C74" w:rsidRDefault="16F66C74" w:rsidP="16F66C74">
      <w:pPr>
        <w:rPr>
          <w:rStyle w:val="Heading1Char"/>
        </w:rPr>
      </w:pPr>
    </w:p>
    <w:p w14:paraId="6EEE5ADC" w14:textId="503FF797" w:rsidR="16F66C74" w:rsidRDefault="16F66C74" w:rsidP="16F66C74">
      <w:pPr>
        <w:rPr>
          <w:rStyle w:val="Heading1Char"/>
        </w:rPr>
      </w:pPr>
    </w:p>
    <w:p w14:paraId="4493B41F" w14:textId="117EAFF0" w:rsidR="16F66C74" w:rsidRDefault="16F66C74" w:rsidP="16F66C74">
      <w:pPr>
        <w:rPr>
          <w:rStyle w:val="Heading1Char"/>
        </w:rPr>
      </w:pPr>
    </w:p>
    <w:p w14:paraId="6D566900" w14:textId="47DECCE5" w:rsidR="16F66C74" w:rsidRDefault="16F66C74" w:rsidP="16F66C74">
      <w:pPr>
        <w:rPr>
          <w:rStyle w:val="Heading1Char"/>
        </w:rPr>
      </w:pPr>
    </w:p>
    <w:p w14:paraId="51341569" w14:textId="77777777" w:rsidR="00885C71" w:rsidRDefault="00885C71" w:rsidP="004E2DEB">
      <w:pPr>
        <w:rPr>
          <w:rStyle w:val="Heading1Char"/>
        </w:rPr>
      </w:pPr>
    </w:p>
    <w:p w14:paraId="142564F2" w14:textId="03454759" w:rsidR="00D856A0" w:rsidRDefault="00D856A0" w:rsidP="7F3E90D0">
      <w:pPr>
        <w:rPr>
          <w:rStyle w:val="Heading1Char"/>
        </w:rPr>
      </w:pPr>
    </w:p>
    <w:tbl>
      <w:tblPr>
        <w:tblW w:w="8931" w:type="dxa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8931"/>
      </w:tblGrid>
      <w:tr w:rsidR="00D856A0" w:rsidRPr="00AD3652" w14:paraId="05534917" w14:textId="77777777" w:rsidTr="16F66C74">
        <w:trPr>
          <w:trHeight w:val="300"/>
        </w:trPr>
        <w:tc>
          <w:tcPr>
            <w:tcW w:w="8931" w:type="dxa"/>
          </w:tcPr>
          <w:p w14:paraId="4BF807E2" w14:textId="479AAB4E" w:rsidR="00D856A0" w:rsidRPr="00AD3652" w:rsidRDefault="00D856A0" w:rsidP="16F66C74">
            <w:pPr>
              <w:pStyle w:val="Title"/>
            </w:pPr>
            <w:r>
              <w:t>RESUMEN EjECUTIVO</w:t>
            </w:r>
          </w:p>
        </w:tc>
      </w:tr>
    </w:tbl>
    <w:p w14:paraId="79AE284E" w14:textId="2B4EF427" w:rsidR="00D856A0" w:rsidRDefault="210E64AC" w:rsidP="16F66C74">
      <w:pPr>
        <w:pStyle w:val="ListParagraph"/>
        <w:spacing w:before="240" w:after="240"/>
        <w:ind w:left="142"/>
        <w:rPr>
          <w:rFonts w:asciiTheme="minorHAnsi" w:eastAsiaTheme="minorEastAsia" w:hAnsiTheme="minorHAnsi" w:cstheme="minorBidi"/>
          <w:lang w:val="es-ES"/>
        </w:rPr>
      </w:pPr>
      <w:r w:rsidRPr="16F66C74">
        <w:rPr>
          <w:rFonts w:asciiTheme="minorHAnsi" w:eastAsiaTheme="minorEastAsia" w:hAnsiTheme="minorHAnsi" w:cstheme="minorBidi"/>
          <w:lang w:val="es-ES"/>
        </w:rPr>
        <w:t xml:space="preserve">El presente acuerdo establece las condiciones bajo las cuales se autoriza el uso del código fuente desarrollado en el proyecto grupal ACME ANS, correspondiente a la entrega anterior del curso. </w:t>
      </w:r>
    </w:p>
    <w:p w14:paraId="4D8B788D" w14:textId="1BACD299" w:rsidR="00D856A0" w:rsidRDefault="00D856A0" w:rsidP="16F66C74">
      <w:pPr>
        <w:rPr>
          <w:b/>
          <w:bCs/>
          <w:caps/>
        </w:rPr>
      </w:pPr>
    </w:p>
    <w:tbl>
      <w:tblPr>
        <w:tblW w:w="8931" w:type="dxa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8931"/>
      </w:tblGrid>
      <w:tr w:rsidR="00B871B2" w:rsidRPr="00AD3652" w14:paraId="3A8716FF" w14:textId="77777777" w:rsidTr="16F66C74">
        <w:trPr>
          <w:trHeight w:val="300"/>
        </w:trPr>
        <w:tc>
          <w:tcPr>
            <w:tcW w:w="8931" w:type="dxa"/>
          </w:tcPr>
          <w:p w14:paraId="6B51C1DC" w14:textId="2A77B5F0" w:rsidR="00B871B2" w:rsidRPr="00AD3652" w:rsidRDefault="00B871B2" w:rsidP="16F66C74">
            <w:pPr>
              <w:pStyle w:val="Title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32"/>
              </w:rPr>
            </w:pPr>
            <w:bookmarkStart w:id="11" w:name="_Toc515314770"/>
            <w:r>
              <w:rPr>
                <w:rStyle w:val="Heading1Char"/>
                <w:caps/>
                <w:color w:val="325F63" w:themeColor="accent3" w:themeShade="80"/>
                <w:spacing w:val="20"/>
                <w:kern w:val="22"/>
                <w:sz w:val="32"/>
                <w:szCs w:val="32"/>
              </w:rPr>
              <w:lastRenderedPageBreak/>
              <w:t>TABLA DE REVISIONES</w:t>
            </w:r>
            <w:bookmarkEnd w:id="11"/>
          </w:p>
        </w:tc>
      </w:tr>
    </w:tbl>
    <w:p w14:paraId="6B8A1B10" w14:textId="77777777" w:rsidR="00906393" w:rsidRPr="00AD3652" w:rsidRDefault="00906393" w:rsidP="004E2DEB"/>
    <w:tbl>
      <w:tblPr>
        <w:tblStyle w:val="Estilo3"/>
        <w:tblW w:w="5418" w:type="pct"/>
        <w:tblLayout w:type="fixed"/>
        <w:tblLook w:val="04A0" w:firstRow="1" w:lastRow="0" w:firstColumn="1" w:lastColumn="0" w:noHBand="0" w:noVBand="1"/>
        <w:tblDescription w:val="Tabla de ajuste del plan"/>
      </w:tblPr>
      <w:tblGrid>
        <w:gridCol w:w="1276"/>
        <w:gridCol w:w="1557"/>
        <w:gridCol w:w="2306"/>
        <w:gridCol w:w="4642"/>
      </w:tblGrid>
      <w:tr w:rsidR="00CB4099" w:rsidRPr="00AD3652" w14:paraId="1BD735CB" w14:textId="074832EA" w:rsidTr="16F66C74">
        <w:trPr>
          <w:trHeight w:val="300"/>
        </w:trPr>
        <w:tc>
          <w:tcPr>
            <w:tcW w:w="1276" w:type="dxa"/>
          </w:tcPr>
          <w:p w14:paraId="2C3D1A44" w14:textId="7843E473" w:rsidR="00CB4099" w:rsidRPr="00AD3652" w:rsidRDefault="00CB4099" w:rsidP="00DE50E3">
            <w:r>
              <w:t>Versión</w:t>
            </w:r>
          </w:p>
        </w:tc>
        <w:tc>
          <w:tcPr>
            <w:tcW w:w="1557" w:type="dxa"/>
          </w:tcPr>
          <w:p w14:paraId="3F257A72" w14:textId="30D90219" w:rsidR="00CB4099" w:rsidRPr="00AD3652" w:rsidRDefault="00CB4099" w:rsidP="00DE50E3">
            <w:r>
              <w:t>Fecha</w:t>
            </w:r>
          </w:p>
        </w:tc>
        <w:tc>
          <w:tcPr>
            <w:tcW w:w="2306" w:type="dxa"/>
          </w:tcPr>
          <w:p w14:paraId="269620AD" w14:textId="6B0AECF0" w:rsidR="00CB4099" w:rsidRDefault="00CB4099" w:rsidP="00DE50E3">
            <w:r>
              <w:t>Miembro del equipo</w:t>
            </w:r>
          </w:p>
        </w:tc>
        <w:tc>
          <w:tcPr>
            <w:tcW w:w="4642" w:type="dxa"/>
          </w:tcPr>
          <w:p w14:paraId="77D5E14B" w14:textId="24226711" w:rsidR="00CB4099" w:rsidRDefault="00CB4099" w:rsidP="00DE50E3">
            <w:r>
              <w:t>Descripción</w:t>
            </w:r>
          </w:p>
        </w:tc>
      </w:tr>
      <w:tr w:rsidR="00CB4099" w:rsidRPr="00AD3652" w14:paraId="68535AD8" w14:textId="6B6E6013" w:rsidTr="16F66C74">
        <w:trPr>
          <w:trHeight w:val="300"/>
        </w:trPr>
        <w:tc>
          <w:tcPr>
            <w:tcW w:w="1276" w:type="dxa"/>
          </w:tcPr>
          <w:p w14:paraId="2A376013" w14:textId="3C79B401" w:rsidR="00CB4099" w:rsidRPr="00AD3652" w:rsidRDefault="00E33F75" w:rsidP="00CB4099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t>1.0</w:t>
            </w:r>
          </w:p>
        </w:tc>
        <w:tc>
          <w:tcPr>
            <w:tcW w:w="1557" w:type="dxa"/>
          </w:tcPr>
          <w:p w14:paraId="296D7CA4" w14:textId="65DF7240" w:rsidR="00CB4099" w:rsidRPr="00AD3652" w:rsidRDefault="66DAAD86" w:rsidP="00DE50E3">
            <w:r>
              <w:t>03</w:t>
            </w:r>
            <w:r w:rsidR="7A379BDB">
              <w:t>/0</w:t>
            </w:r>
            <w:r w:rsidR="2E0E2D7F">
              <w:t>7</w:t>
            </w:r>
            <w:r w:rsidR="7A379BDB">
              <w:t>/2025</w:t>
            </w:r>
          </w:p>
        </w:tc>
        <w:tc>
          <w:tcPr>
            <w:tcW w:w="2306" w:type="dxa"/>
          </w:tcPr>
          <w:p w14:paraId="7CBDC447" w14:textId="034C5488" w:rsidR="00CB4099" w:rsidRDefault="7913DB98" w:rsidP="00DE50E3">
            <w:r>
              <w:t xml:space="preserve">Fernando </w:t>
            </w:r>
            <w:proofErr w:type="spellStart"/>
            <w:r>
              <w:t>Partal</w:t>
            </w:r>
            <w:proofErr w:type="spellEnd"/>
            <w:r>
              <w:t xml:space="preserve"> </w:t>
            </w:r>
          </w:p>
        </w:tc>
        <w:tc>
          <w:tcPr>
            <w:tcW w:w="4642" w:type="dxa"/>
          </w:tcPr>
          <w:p w14:paraId="0468A8C6" w14:textId="7ED9B765" w:rsidR="00CB4099" w:rsidRDefault="1F150EF3" w:rsidP="00DE50E3">
            <w:r>
              <w:t>Primera versión del document</w:t>
            </w:r>
            <w:r w:rsidR="3C58D118">
              <w:t>o</w:t>
            </w:r>
          </w:p>
        </w:tc>
      </w:tr>
    </w:tbl>
    <w:p w14:paraId="549B8CDC" w14:textId="0C370937" w:rsidR="00B871B2" w:rsidRDefault="00B871B2" w:rsidP="7F3E90D0">
      <w:pPr>
        <w:spacing w:before="120" w:after="0"/>
      </w:pPr>
    </w:p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B871B2" w:rsidRPr="00AD3652" w14:paraId="24EC11E6" w14:textId="77777777" w:rsidTr="16F66C74">
        <w:tc>
          <w:tcPr>
            <w:tcW w:w="4298" w:type="dxa"/>
          </w:tcPr>
          <w:p w14:paraId="141EDFB1" w14:textId="35384C95" w:rsidR="00B871B2" w:rsidRPr="00AD3652" w:rsidRDefault="00D856A0" w:rsidP="16F66C74">
            <w:pPr>
              <w:pStyle w:val="Title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32"/>
              </w:rPr>
            </w:pPr>
            <w:bookmarkStart w:id="12" w:name="_Toc1779187873"/>
            <w:r w:rsidRPr="16F66C74"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32"/>
              </w:rPr>
              <w:t>INTRODUCCIÓN</w:t>
            </w:r>
            <w:bookmarkEnd w:id="12"/>
          </w:p>
        </w:tc>
        <w:tc>
          <w:tcPr>
            <w:tcW w:w="2364" w:type="dxa"/>
          </w:tcPr>
          <w:p w14:paraId="7F783355" w14:textId="77777777" w:rsidR="00B871B2" w:rsidRDefault="00B871B2" w:rsidP="00D856A0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41564043" w14:textId="77777777" w:rsidR="00B871B2" w:rsidRDefault="00B871B2" w:rsidP="00D856A0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1C48ECFD" w14:textId="5DBEA0DF" w:rsidR="3A4BE378" w:rsidRDefault="3A4BE378"/>
    <w:p w14:paraId="5124D0CD" w14:textId="52033CFA" w:rsidR="3A4BE378" w:rsidRDefault="6797CA5F" w:rsidP="16F66C74">
      <w:pPr>
        <w:spacing w:before="240" w:after="240"/>
        <w:rPr>
          <w:rFonts w:ascii="Segoe UI" w:eastAsia="Segoe UI" w:hAnsi="Segoe UI" w:cs="Segoe UI"/>
          <w:sz w:val="22"/>
        </w:rPr>
      </w:pPr>
      <w:r w:rsidRPr="16F66C74">
        <w:rPr>
          <w:rFonts w:ascii="Segoe UI" w:eastAsia="Segoe UI" w:hAnsi="Segoe UI" w:cs="Segoe UI"/>
          <w:sz w:val="22"/>
        </w:rPr>
        <w:t xml:space="preserve">Paula González, Lidia Ning Fernández e Iratxe Parra— otorgan su aprobación para que Fernando </w:t>
      </w:r>
      <w:proofErr w:type="spellStart"/>
      <w:r w:rsidRPr="16F66C74">
        <w:rPr>
          <w:rFonts w:ascii="Segoe UI" w:eastAsia="Segoe UI" w:hAnsi="Segoe UI" w:cs="Segoe UI"/>
          <w:sz w:val="22"/>
        </w:rPr>
        <w:t>Partal</w:t>
      </w:r>
      <w:proofErr w:type="spellEnd"/>
      <w:r w:rsidRPr="16F66C74">
        <w:rPr>
          <w:rFonts w:ascii="Segoe UI" w:eastAsia="Segoe UI" w:hAnsi="Segoe UI" w:cs="Segoe UI"/>
          <w:sz w:val="22"/>
        </w:rPr>
        <w:t xml:space="preserve"> y María Quintana puedan utilizar su parte del código desarrollado en la entrega anterior. Esta autorización se realiza con fines académicos y dentro del marco de la asignatura, </w:t>
      </w:r>
      <w:r w:rsidR="46289E37" w:rsidRPr="16F66C74">
        <w:rPr>
          <w:rFonts w:ascii="Segoe UI" w:eastAsia="Segoe UI" w:hAnsi="Segoe UI" w:cs="Segoe UI"/>
          <w:sz w:val="22"/>
        </w:rPr>
        <w:t>para la convocatoria de Julio.</w:t>
      </w:r>
    </w:p>
    <w:p w14:paraId="10D3AF7C" w14:textId="77777777" w:rsidR="00A244ED" w:rsidRDefault="00A244ED" w:rsidP="004E2DEB"/>
    <w:bookmarkEnd w:id="7"/>
    <w:p w14:paraId="5F00394B" w14:textId="77777777" w:rsidR="00A244ED" w:rsidRDefault="00A244ED" w:rsidP="16F66C74"/>
    <w:p w14:paraId="4DE481FA" w14:textId="2DDA4AE7" w:rsidR="00A244ED" w:rsidRDefault="00A244ED" w:rsidP="7F3E90D0"/>
    <w:p w14:paraId="57F1DFDE" w14:textId="294EAB19" w:rsidR="16F66C74" w:rsidRDefault="16F66C74"/>
    <w:p w14:paraId="575AF2C8" w14:textId="72C22443" w:rsidR="16F66C74" w:rsidRDefault="16F66C74"/>
    <w:p w14:paraId="7E4AFEC4" w14:textId="1DB8A19D" w:rsidR="16F66C74" w:rsidRDefault="16F66C74"/>
    <w:p w14:paraId="41E60266" w14:textId="6D85C80B" w:rsidR="16F66C74" w:rsidRDefault="16F66C74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EF70DB" w:rsidRPr="00AD3652" w14:paraId="4F6FDBDF" w14:textId="77777777" w:rsidTr="16F66C74">
        <w:tc>
          <w:tcPr>
            <w:tcW w:w="4298" w:type="dxa"/>
          </w:tcPr>
          <w:p w14:paraId="52E464A5" w14:textId="0A8D222F" w:rsidR="00EF70DB" w:rsidRPr="00AD3652" w:rsidRDefault="5CEED1A6" w:rsidP="16F66C74">
            <w:pPr>
              <w:pStyle w:val="Title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32"/>
              </w:rPr>
            </w:pPr>
            <w:bookmarkStart w:id="13" w:name="_Toc2041611129"/>
            <w:r w:rsidRPr="16F66C74">
              <w:rPr>
                <w:rStyle w:val="Heading1Char"/>
                <w:rFonts w:asciiTheme="majorHAnsi" w:hAnsiTheme="majorHAnsi" w:cstheme="majorBid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32"/>
              </w:rPr>
              <w:t>CONTENIDO</w:t>
            </w:r>
            <w:bookmarkEnd w:id="13"/>
          </w:p>
        </w:tc>
        <w:tc>
          <w:tcPr>
            <w:tcW w:w="2364" w:type="dxa"/>
          </w:tcPr>
          <w:p w14:paraId="1EF60288" w14:textId="77777777" w:rsidR="00EF70DB" w:rsidRDefault="00EF70DB" w:rsidP="009E1B1F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5ECBE728" w14:textId="77777777" w:rsidR="00EF70DB" w:rsidRDefault="00EF70DB" w:rsidP="009E1B1F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14D7ADCD" w14:textId="4DE10E51" w:rsidR="0040706B" w:rsidRDefault="0C2D94C3" w:rsidP="16F66C74">
      <w:pPr>
        <w:pStyle w:val="Title"/>
        <w:rPr>
          <w:rStyle w:val="Heading1Char"/>
          <w:rFonts w:asciiTheme="majorHAnsi" w:hAnsiTheme="majorHAnsi" w:cstheme="majorBidi"/>
          <w:caps/>
          <w:noProof w:val="0"/>
          <w:color w:val="325F63" w:themeColor="accent3" w:themeShade="80"/>
          <w:sz w:val="32"/>
          <w:szCs w:val="32"/>
        </w:rPr>
      </w:pPr>
      <w:bookmarkStart w:id="14" w:name="_Toc1447301841"/>
      <w:r w:rsidRPr="16F66C74">
        <w:rPr>
          <w:rStyle w:val="Heading1Char"/>
          <w:rFonts w:asciiTheme="majorHAnsi" w:hAnsiTheme="majorHAnsi" w:cstheme="majorBidi"/>
          <w:caps/>
          <w:noProof w:val="0"/>
          <w:color w:val="325F63" w:themeColor="accent3" w:themeShade="80"/>
          <w:sz w:val="32"/>
          <w:szCs w:val="32"/>
        </w:rPr>
        <w:t>CONTENIDO DEL ACUERDO</w:t>
      </w:r>
      <w:bookmarkEnd w:id="14"/>
    </w:p>
    <w:p w14:paraId="007BCF41" w14:textId="14780DC0" w:rsidR="0040706B" w:rsidRDefault="0040706B" w:rsidP="0040706B"/>
    <w:p w14:paraId="7DFB8D49" w14:textId="2A53EB24" w:rsidR="596B73BC" w:rsidRDefault="0C2D94C3" w:rsidP="16F66C74">
      <w:pPr>
        <w:spacing w:before="240" w:after="240"/>
        <w:jc w:val="both"/>
        <w:rPr>
          <w:rFonts w:cstheme="minorBidi"/>
          <w:sz w:val="22"/>
          <w:lang w:val="es"/>
        </w:rPr>
      </w:pPr>
      <w:r w:rsidRPr="16F66C74">
        <w:rPr>
          <w:rFonts w:cstheme="minorBidi"/>
          <w:sz w:val="22"/>
          <w:lang w:val="es"/>
        </w:rPr>
        <w:t xml:space="preserve">Yo, Paula González, en calidad de coautora del proyecto ACME ANS, autorizo expresamente a Fernando </w:t>
      </w:r>
      <w:proofErr w:type="spellStart"/>
      <w:r w:rsidRPr="16F66C74">
        <w:rPr>
          <w:rFonts w:cstheme="minorBidi"/>
          <w:sz w:val="22"/>
          <w:lang w:val="es"/>
        </w:rPr>
        <w:t>Partal</w:t>
      </w:r>
      <w:proofErr w:type="spellEnd"/>
      <w:r w:rsidRPr="16F66C74">
        <w:rPr>
          <w:rFonts w:cstheme="minorBidi"/>
          <w:sz w:val="22"/>
          <w:lang w:val="es"/>
        </w:rPr>
        <w:t xml:space="preserve"> y María Quintana a utilizar </w:t>
      </w:r>
      <w:r w:rsidR="5708E26D" w:rsidRPr="16F66C74">
        <w:rPr>
          <w:rFonts w:cstheme="minorBidi"/>
          <w:sz w:val="22"/>
          <w:lang w:val="es"/>
        </w:rPr>
        <w:t>mi parte d</w:t>
      </w:r>
      <w:r w:rsidRPr="16F66C74">
        <w:rPr>
          <w:rFonts w:cstheme="minorBidi"/>
          <w:sz w:val="22"/>
          <w:lang w:val="es"/>
        </w:rPr>
        <w:t xml:space="preserve">el código fuente desarrollado en dicho proyecto, correspondiente a la entrega anterior de la asignatura. </w:t>
      </w:r>
    </w:p>
    <w:p w14:paraId="3DAB86CC" w14:textId="7173EADD" w:rsidR="596B73BC" w:rsidRDefault="0C2D94C3" w:rsidP="16F66C74">
      <w:pPr>
        <w:spacing w:before="240" w:after="240"/>
        <w:jc w:val="both"/>
        <w:rPr>
          <w:rFonts w:cstheme="minorBidi"/>
          <w:sz w:val="22"/>
          <w:lang w:val="es"/>
        </w:rPr>
      </w:pPr>
      <w:r w:rsidRPr="16F66C74">
        <w:rPr>
          <w:rFonts w:cstheme="minorBidi"/>
          <w:sz w:val="22"/>
          <w:lang w:val="es"/>
        </w:rPr>
        <w:lastRenderedPageBreak/>
        <w:t xml:space="preserve">Yo, Lidia Ning Fernández, en calidad de coautora del proyecto ACME ANS, autorizo expresamente a Fernando </w:t>
      </w:r>
      <w:proofErr w:type="spellStart"/>
      <w:r w:rsidRPr="16F66C74">
        <w:rPr>
          <w:rFonts w:cstheme="minorBidi"/>
          <w:sz w:val="22"/>
          <w:lang w:val="es"/>
        </w:rPr>
        <w:t>Partal</w:t>
      </w:r>
      <w:proofErr w:type="spellEnd"/>
      <w:r w:rsidRPr="16F66C74">
        <w:rPr>
          <w:rFonts w:cstheme="minorBidi"/>
          <w:sz w:val="22"/>
          <w:lang w:val="es"/>
        </w:rPr>
        <w:t xml:space="preserve"> y María Quintana a utilizar </w:t>
      </w:r>
      <w:r w:rsidR="77AAF9EE" w:rsidRPr="16F66C74">
        <w:rPr>
          <w:rFonts w:cstheme="minorBidi"/>
          <w:sz w:val="22"/>
          <w:lang w:val="es"/>
        </w:rPr>
        <w:t>mi parte d</w:t>
      </w:r>
      <w:r w:rsidRPr="16F66C74">
        <w:rPr>
          <w:rFonts w:cstheme="minorBidi"/>
          <w:sz w:val="22"/>
          <w:lang w:val="es"/>
        </w:rPr>
        <w:t>el código fuente desarrollado en dicho proyecto, correspondiente a la entrega anterior de la asignatura.</w:t>
      </w:r>
    </w:p>
    <w:p w14:paraId="18237E44" w14:textId="022FD445" w:rsidR="596B73BC" w:rsidRDefault="0C2D94C3" w:rsidP="16F66C74">
      <w:pPr>
        <w:spacing w:before="240" w:after="240"/>
        <w:jc w:val="both"/>
        <w:rPr>
          <w:rFonts w:cstheme="minorBidi"/>
          <w:sz w:val="22"/>
          <w:lang w:val="es"/>
        </w:rPr>
      </w:pPr>
      <w:r w:rsidRPr="16F66C74">
        <w:rPr>
          <w:rFonts w:cstheme="minorBidi"/>
          <w:sz w:val="22"/>
          <w:lang w:val="es"/>
        </w:rPr>
        <w:t xml:space="preserve">Yo, Iratxe Parra, en calidad de coautora del proyecto ACME ANS, autorizo expresamente a Fernando </w:t>
      </w:r>
      <w:proofErr w:type="spellStart"/>
      <w:r w:rsidRPr="16F66C74">
        <w:rPr>
          <w:rFonts w:cstheme="minorBidi"/>
          <w:sz w:val="22"/>
          <w:lang w:val="es"/>
        </w:rPr>
        <w:t>Partal</w:t>
      </w:r>
      <w:proofErr w:type="spellEnd"/>
      <w:r w:rsidRPr="16F66C74">
        <w:rPr>
          <w:rFonts w:cstheme="minorBidi"/>
          <w:sz w:val="22"/>
          <w:lang w:val="es"/>
        </w:rPr>
        <w:t xml:space="preserve"> y María Quintana a utilizar </w:t>
      </w:r>
      <w:r w:rsidR="49E7D202" w:rsidRPr="16F66C74">
        <w:rPr>
          <w:rFonts w:cstheme="minorBidi"/>
          <w:sz w:val="22"/>
          <w:lang w:val="es"/>
        </w:rPr>
        <w:t>mi parte d</w:t>
      </w:r>
      <w:r w:rsidRPr="16F66C74">
        <w:rPr>
          <w:rFonts w:cstheme="minorBidi"/>
          <w:sz w:val="22"/>
          <w:lang w:val="es"/>
        </w:rPr>
        <w:t xml:space="preserve">el código fuente desarrollado en dicho proyecto, correspondiente a la entrega anterior de la asignatura. </w:t>
      </w:r>
    </w:p>
    <w:p w14:paraId="4BCEC6E9" w14:textId="5E8ABAE7" w:rsidR="16F66C74" w:rsidRDefault="16F66C74" w:rsidP="16F66C74">
      <w:pPr>
        <w:pStyle w:val="Heading3"/>
        <w:rPr>
          <w:lang w:val="es"/>
        </w:rPr>
      </w:pPr>
    </w:p>
    <w:p w14:paraId="3E680892" w14:textId="7BE5583B" w:rsidR="16F66C74" w:rsidRDefault="16F66C74" w:rsidP="16F66C74">
      <w:pPr>
        <w:pStyle w:val="Heading3"/>
        <w:rPr>
          <w:lang w:val="es"/>
        </w:rPr>
      </w:pPr>
    </w:p>
    <w:p w14:paraId="15462113" w14:textId="6F75CBB0" w:rsidR="16F66C74" w:rsidRDefault="16F66C74" w:rsidP="16F66C74">
      <w:pPr>
        <w:pStyle w:val="Heading3"/>
        <w:rPr>
          <w:lang w:val="es"/>
        </w:rPr>
      </w:pPr>
    </w:p>
    <w:p w14:paraId="19FEF8DE" w14:textId="74E59CA7" w:rsidR="16F66C74" w:rsidRDefault="16F66C74" w:rsidP="16F66C74">
      <w:pPr>
        <w:pStyle w:val="Heading3"/>
        <w:rPr>
          <w:lang w:val="es"/>
        </w:rPr>
      </w:pPr>
    </w:p>
    <w:p w14:paraId="126885EF" w14:textId="7776F7B5" w:rsidR="16F66C74" w:rsidRDefault="16F66C74" w:rsidP="16F66C74">
      <w:pPr>
        <w:pStyle w:val="Heading3"/>
        <w:rPr>
          <w:lang w:val="es"/>
        </w:rPr>
      </w:pPr>
    </w:p>
    <w:p w14:paraId="2926F095" w14:textId="5A248F34" w:rsidR="16F66C74" w:rsidRDefault="16F66C74" w:rsidP="16F66C74">
      <w:pPr>
        <w:pStyle w:val="Heading3"/>
        <w:rPr>
          <w:lang w:val="es"/>
        </w:rPr>
      </w:pPr>
    </w:p>
    <w:p w14:paraId="62D513D2" w14:textId="572F7A8F" w:rsidR="16F66C74" w:rsidRDefault="16F66C74" w:rsidP="16F66C74">
      <w:pPr>
        <w:pStyle w:val="Heading2"/>
        <w:rPr>
          <w:lang w:val="es"/>
        </w:rPr>
      </w:pPr>
    </w:p>
    <w:p w14:paraId="17372361" w14:textId="1C97D425" w:rsidR="16F66C74" w:rsidRDefault="16F66C74" w:rsidP="16F66C74">
      <w:pPr>
        <w:pStyle w:val="Heading3"/>
        <w:rPr>
          <w:lang w:val="es"/>
        </w:rPr>
      </w:pPr>
    </w:p>
    <w:p w14:paraId="1FA891DB" w14:textId="2DBB2DE7" w:rsidR="00B52142" w:rsidRDefault="00145491" w:rsidP="7F3E90D0">
      <w:pPr>
        <w:pStyle w:val="Heading2"/>
        <w:ind w:left="0"/>
      </w:pPr>
      <w:bookmarkStart w:id="15" w:name="_Toc1370227942"/>
      <w:r>
        <w:t>Firmas</w:t>
      </w:r>
      <w:bookmarkEnd w:id="15"/>
    </w:p>
    <w:p w14:paraId="7301F905" w14:textId="12B3E537" w:rsidR="00145491" w:rsidRDefault="00145491" w:rsidP="00145491"/>
    <w:p w14:paraId="1F9C1C81" w14:textId="32A64BF2" w:rsidR="008D7DBC" w:rsidRDefault="008D7DBC" w:rsidP="16F66C74">
      <w:pPr>
        <w:spacing w:before="240" w:after="240"/>
      </w:pPr>
    </w:p>
    <w:p w14:paraId="6B6A6AA9" w14:textId="5774DCE3" w:rsidR="008D7DBC" w:rsidRDefault="008D7DBC" w:rsidP="008D7DBC">
      <w:pPr>
        <w:spacing w:before="240" w:after="240"/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4F301155" wp14:editId="3AF7213D">
            <wp:simplePos x="0" y="0"/>
            <wp:positionH relativeFrom="column">
              <wp:posOffset>180870</wp:posOffset>
            </wp:positionH>
            <wp:positionV relativeFrom="paragraph">
              <wp:posOffset>285904</wp:posOffset>
            </wp:positionV>
            <wp:extent cx="1072272" cy="1049933"/>
            <wp:effectExtent l="0" t="0" r="0" b="0"/>
            <wp:wrapSquare wrapText="bothSides"/>
            <wp:docPr id="1507963365" name="Picture 1507963365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63365" name="Picture 1507963365" descr="Un dibujo de una persona&#10;&#10;El contenido generado por IA puede ser incorrec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272" cy="1049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6915C5">
          <v:rect id="_x0000_i1025" style="width:0;height:1.5pt" o:hralign="center" o:hrstd="t" o:hr="t" fillcolor="#a0a0a0" stroked="f"/>
        </w:pict>
      </w:r>
    </w:p>
    <w:p w14:paraId="3F025FF1" w14:textId="3C7B588E" w:rsidR="008D7DBC" w:rsidRDefault="008D7DBC" w:rsidP="6C949CD9">
      <w:pPr>
        <w:spacing w:before="240" w:after="240"/>
      </w:pPr>
    </w:p>
    <w:p w14:paraId="2DA0C7E2" w14:textId="11906D29" w:rsidR="008D7DBC" w:rsidRDefault="008D7DBC" w:rsidP="008D7DBC">
      <w:pPr>
        <w:spacing w:before="240" w:after="240"/>
        <w:jc w:val="right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78D343F0" wp14:editId="21AC2AD7">
            <wp:simplePos x="0" y="0"/>
            <wp:positionH relativeFrom="column">
              <wp:posOffset>128365</wp:posOffset>
            </wp:positionH>
            <wp:positionV relativeFrom="paragraph">
              <wp:posOffset>634245</wp:posOffset>
            </wp:positionV>
            <wp:extent cx="712313" cy="1592132"/>
            <wp:effectExtent l="446004" t="0" r="446004" b="0"/>
            <wp:wrapSquare wrapText="bothSides"/>
            <wp:docPr id="216236080" name="Picture 216236080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6080" name="Picture 216236080" descr="Dibujo en blanco y negro&#10;&#10;El contenido generado por IA puede ser incorrec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340000">
                      <a:off x="0" y="0"/>
                      <a:ext cx="712313" cy="1592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5EF6C56">
        <w:t xml:space="preserve">González Páez, Paula </w:t>
      </w:r>
      <w:r>
        <w:t xml:space="preserve">Rosa </w:t>
      </w:r>
      <w:r w:rsidR="0043FD8B">
        <w:t>03</w:t>
      </w:r>
      <w:r w:rsidRPr="176E133D">
        <w:t>/0</w:t>
      </w:r>
      <w:r w:rsidR="157E2872" w:rsidRPr="176E133D">
        <w:t>7</w:t>
      </w:r>
      <w:r w:rsidRPr="176E133D">
        <w:t>/2025</w:t>
      </w:r>
    </w:p>
    <w:p w14:paraId="45926119" w14:textId="09ECF63C" w:rsidR="008D7DBC" w:rsidRDefault="008D7DBC" w:rsidP="7F3E90D0">
      <w:pPr>
        <w:spacing w:before="240" w:after="240"/>
        <w:jc w:val="right"/>
      </w:pPr>
      <w:r>
        <w:t xml:space="preserve">Parra Moreno, Iratxe </w:t>
      </w:r>
      <w:r w:rsidR="7F212556">
        <w:t>03</w:t>
      </w:r>
      <w:r>
        <w:t>/0</w:t>
      </w:r>
      <w:r w:rsidR="712BEBBD">
        <w:t>7</w:t>
      </w:r>
      <w:r>
        <w:t>/2025</w:t>
      </w:r>
    </w:p>
    <w:p w14:paraId="36F36943" w14:textId="42EDDB3E" w:rsidR="008D7DBC" w:rsidRDefault="008D7DBC" w:rsidP="6C949CD9">
      <w:pPr>
        <w:spacing w:before="240" w:after="240"/>
        <w:jc w:val="right"/>
      </w:pPr>
    </w:p>
    <w:p w14:paraId="667B9F1A" w14:textId="3B61B35D" w:rsidR="008D7DBC" w:rsidRDefault="364A6D09" w:rsidP="6C949CD9">
      <w:pPr>
        <w:spacing w:before="240" w:after="240"/>
      </w:pPr>
      <w:r>
        <w:rPr>
          <w:noProof/>
        </w:rPr>
        <w:drawing>
          <wp:inline distT="0" distB="0" distL="0" distR="0" wp14:anchorId="0821A8BC" wp14:editId="5AF60038">
            <wp:extent cx="1484630" cy="602615"/>
            <wp:effectExtent l="0" t="0" r="1270" b="6985"/>
            <wp:docPr id="1806449728" name="Picture 1728480850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4808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62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846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04AF" w14:textId="1FAAECE6" w:rsidR="008D7DBC" w:rsidRDefault="008D7DBC" w:rsidP="008D7DBC">
      <w:pPr>
        <w:spacing w:before="240" w:after="240"/>
        <w:jc w:val="right"/>
      </w:pPr>
      <w:r>
        <w:t xml:space="preserve">Fernández Casillas, Lidia Ning </w:t>
      </w:r>
      <w:r w:rsidR="4E99CD26">
        <w:t>03</w:t>
      </w:r>
      <w:r>
        <w:t>/0</w:t>
      </w:r>
      <w:r w:rsidR="2C8E0283">
        <w:t>7</w:t>
      </w:r>
      <w:r>
        <w:t>/2025</w:t>
      </w:r>
    </w:p>
    <w:p w14:paraId="4BD41B58" w14:textId="1E4A4CFC" w:rsidR="008D7DBC" w:rsidRDefault="00000000" w:rsidP="008D7DBC">
      <w:pPr>
        <w:spacing w:before="240" w:after="240"/>
        <w:jc w:val="right"/>
      </w:pPr>
      <w:r>
        <w:pict w14:anchorId="154BF6DE">
          <v:rect id="_x0000_i1026" style="width:0;height:1.5pt" o:hralign="center" o:hrstd="t" o:hr="t" fillcolor="#a0a0a0" stroked="f"/>
        </w:pict>
      </w:r>
    </w:p>
    <w:p w14:paraId="4C7072D3" w14:textId="1BFA9450" w:rsidR="004A5ACE" w:rsidRDefault="004A5ACE">
      <w:pPr>
        <w:spacing w:before="120" w:after="0"/>
      </w:pPr>
      <w:r>
        <w:br w:type="page"/>
      </w:r>
    </w:p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4A5ACE" w:rsidRPr="00AD3652" w14:paraId="2A893737" w14:textId="77777777" w:rsidTr="00DE50E3">
        <w:tc>
          <w:tcPr>
            <w:tcW w:w="4298" w:type="dxa"/>
          </w:tcPr>
          <w:p w14:paraId="50C91AD9" w14:textId="5B3644B1" w:rsidR="00B871B2" w:rsidRPr="00B871B2" w:rsidRDefault="004A5ACE" w:rsidP="00DE50E3">
            <w:pPr>
              <w:pStyle w:val="Title"/>
              <w:rPr>
                <w:rFonts w:ascii="Segoe UI" w:hAnsi="Segoe UI" w:cs="Times New Roman (Headings CS)"/>
                <w:noProof/>
              </w:rPr>
            </w:pPr>
            <w:r w:rsidRPr="004A5ACE">
              <w:rPr>
                <w:rFonts w:ascii="Segoe UI" w:hAnsi="Segoe UI" w:cs="Times New Roman (Headings CS)"/>
                <w:noProof/>
                <w:szCs w:val="24"/>
              </w:rPr>
              <w:lastRenderedPageBreak/>
              <w:t>CONCLUSIÓN</w:t>
            </w:r>
          </w:p>
        </w:tc>
        <w:tc>
          <w:tcPr>
            <w:tcW w:w="2364" w:type="dxa"/>
          </w:tcPr>
          <w:p w14:paraId="4E17CA4D" w14:textId="77777777" w:rsidR="004A5ACE" w:rsidRDefault="004A5ACE" w:rsidP="00DE50E3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01B8D327" w14:textId="77777777" w:rsidR="004A5ACE" w:rsidRDefault="004A5ACE" w:rsidP="00DE50E3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7DD216AF" w14:textId="77777777" w:rsidR="00B871B2" w:rsidRDefault="00B871B2" w:rsidP="3FD2141A">
      <w:pPr>
        <w:jc w:val="both"/>
        <w:rPr>
          <w:rFonts w:cstheme="minorBidi"/>
          <w:sz w:val="22"/>
        </w:rPr>
      </w:pPr>
    </w:p>
    <w:p w14:paraId="10C57484" w14:textId="646C30FA" w:rsidR="19B4603D" w:rsidRDefault="19B4603D" w:rsidP="16F66C74">
      <w:pPr>
        <w:jc w:val="both"/>
      </w:pPr>
      <w:r w:rsidRPr="16F66C74">
        <w:rPr>
          <w:rFonts w:ascii="Segoe UI" w:eastAsia="Segoe UI" w:hAnsi="Segoe UI" w:cs="Segoe UI"/>
          <w:sz w:val="22"/>
        </w:rPr>
        <w:t xml:space="preserve">Con este acuerdo, se formaliza la cesión de uso del código del proyecto </w:t>
      </w:r>
      <w:r w:rsidRPr="16F66C74">
        <w:rPr>
          <w:rFonts w:ascii="Segoe UI" w:eastAsia="Segoe UI" w:hAnsi="Segoe UI" w:cs="Segoe UI"/>
          <w:i/>
          <w:iCs/>
          <w:sz w:val="22"/>
        </w:rPr>
        <w:t>ACME ANS</w:t>
      </w:r>
      <w:r w:rsidRPr="16F66C74">
        <w:rPr>
          <w:rFonts w:ascii="Segoe UI" w:eastAsia="Segoe UI" w:hAnsi="Segoe UI" w:cs="Segoe UI"/>
          <w:sz w:val="22"/>
        </w:rPr>
        <w:t xml:space="preserve"> con fines exclusivamente académicos. Las partes implicadas se comprometen a respetar los términos establecidos, garantizando una utilización responsable y reconociendo la autoría del trabajo original.</w:t>
      </w:r>
    </w:p>
    <w:p w14:paraId="19BB377D" w14:textId="77777777" w:rsidR="00B871B2" w:rsidRDefault="00B871B2">
      <w:r>
        <w:rPr>
          <w:b/>
          <w:caps/>
        </w:rPr>
        <w:br w:type="page"/>
      </w:r>
    </w:p>
    <w:tbl>
      <w:tblPr>
        <w:tblW w:w="9264" w:type="dxa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412"/>
        <w:gridCol w:w="2426"/>
        <w:gridCol w:w="2426"/>
      </w:tblGrid>
      <w:tr w:rsidR="00EF70DB" w:rsidRPr="00AD3652" w14:paraId="659CF03C" w14:textId="77777777" w:rsidTr="16F66C74">
        <w:trPr>
          <w:trHeight w:val="1674"/>
        </w:trPr>
        <w:tc>
          <w:tcPr>
            <w:tcW w:w="4412" w:type="dxa"/>
          </w:tcPr>
          <w:p w14:paraId="7BD0EAEC" w14:textId="7FBD3C32" w:rsidR="00A244ED" w:rsidRPr="00B871B2" w:rsidRDefault="004A5ACE" w:rsidP="16F66C74">
            <w:pPr>
              <w:pStyle w:val="Title"/>
              <w:rPr>
                <w:rStyle w:val="Heading1Char"/>
                <w:rFonts w:asciiTheme="majorHAnsi" w:hAnsiTheme="majorHAnsi" w:cstheme="majorBidi"/>
                <w:caps/>
                <w:noProof w:val="0"/>
                <w:color w:val="325F63" w:themeColor="accent3" w:themeShade="80"/>
                <w:sz w:val="32"/>
                <w:szCs w:val="32"/>
              </w:rPr>
            </w:pPr>
            <w:bookmarkStart w:id="16" w:name="_Toc1404658204"/>
            <w:r w:rsidRPr="16F66C74">
              <w:rPr>
                <w:rStyle w:val="Heading1Char"/>
                <w:rFonts w:asciiTheme="majorHAnsi" w:hAnsiTheme="majorHAnsi" w:cstheme="majorBid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32"/>
              </w:rPr>
              <w:lastRenderedPageBreak/>
              <w:t>Bib</w:t>
            </w:r>
            <w:r w:rsidR="65C67FEA" w:rsidRPr="16F66C74">
              <w:rPr>
                <w:rStyle w:val="Heading1Char"/>
                <w:rFonts w:asciiTheme="majorHAnsi" w:hAnsiTheme="majorHAnsi" w:cstheme="majorBid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32"/>
              </w:rPr>
              <w:t>LIOGRAFÍA</w:t>
            </w:r>
            <w:bookmarkEnd w:id="16"/>
          </w:p>
        </w:tc>
        <w:tc>
          <w:tcPr>
            <w:tcW w:w="2426" w:type="dxa"/>
          </w:tcPr>
          <w:p w14:paraId="26B08FAD" w14:textId="77777777" w:rsidR="00EF70DB" w:rsidRDefault="00EF70DB" w:rsidP="009E1B1F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  <w:p w14:paraId="18D14F75" w14:textId="77777777" w:rsidR="00EF70DB" w:rsidRPr="0054019F" w:rsidRDefault="00EF70DB" w:rsidP="0054019F">
            <w:pPr>
              <w:pStyle w:val="Heading3"/>
            </w:pPr>
          </w:p>
        </w:tc>
        <w:tc>
          <w:tcPr>
            <w:tcW w:w="2426" w:type="dxa"/>
          </w:tcPr>
          <w:p w14:paraId="30E1E863" w14:textId="77777777" w:rsidR="00EF70DB" w:rsidRDefault="00EF70DB" w:rsidP="009E1B1F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7F36FE91" w14:textId="77777777" w:rsidR="00EF70DB" w:rsidRDefault="00EF70DB"/>
    <w:p w14:paraId="7F361096" w14:textId="3CA8A441" w:rsidR="4D6E2A6F" w:rsidRDefault="4D6E2A6F" w:rsidP="16F66C74">
      <w:pPr>
        <w:spacing w:line="259" w:lineRule="auto"/>
      </w:pPr>
      <w:r>
        <w:t>Intencionalmente en blanco.</w:t>
      </w:r>
    </w:p>
    <w:sectPr w:rsidR="4D6E2A6F" w:rsidSect="0026442F">
      <w:headerReference w:type="first" r:id="rId26"/>
      <w:footerReference w:type="first" r:id="rId27"/>
      <w:pgSz w:w="11906" w:h="16838" w:code="9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6206C" w14:textId="77777777" w:rsidR="00A264C0" w:rsidRDefault="00A264C0" w:rsidP="008F07DC">
      <w:pPr>
        <w:spacing w:before="0"/>
      </w:pPr>
      <w:r>
        <w:separator/>
      </w:r>
    </w:p>
  </w:endnote>
  <w:endnote w:type="continuationSeparator" w:id="0">
    <w:p w14:paraId="118EBCA4" w14:textId="77777777" w:rsidR="00A264C0" w:rsidRDefault="00A264C0" w:rsidP="008F07DC">
      <w:pPr>
        <w:spacing w:before="0"/>
      </w:pPr>
      <w:r>
        <w:continuationSeparator/>
      </w:r>
    </w:p>
  </w:endnote>
  <w:endnote w:type="continuationNotice" w:id="1">
    <w:p w14:paraId="6D12BC7D" w14:textId="77777777" w:rsidR="00A264C0" w:rsidRDefault="00A264C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charset w:val="00"/>
    <w:family w:val="roman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 con la fecha, el título del documento y el número de página"/>
    </w:tblPr>
    <w:tblGrid>
      <w:gridCol w:w="1854"/>
      <w:gridCol w:w="5405"/>
      <w:gridCol w:w="1767"/>
    </w:tblGrid>
    <w:tr w:rsidR="00EF70DB" w:rsidRPr="00A03B52" w14:paraId="7BC99C63" w14:textId="77777777" w:rsidTr="004F4B35">
      <w:tc>
        <w:tcPr>
          <w:tcW w:w="1981" w:type="dxa"/>
        </w:tcPr>
        <w:p w14:paraId="4FDF5FDE" w14:textId="7A63C60B" w:rsidR="00465982" w:rsidRPr="00A03B52" w:rsidRDefault="00000000" w:rsidP="00DE50E3">
          <w:pPr>
            <w:pStyle w:val="Footer"/>
            <w:rPr>
              <w:szCs w:val="16"/>
            </w:rPr>
          </w:pPr>
          <w:sdt>
            <w:sdtPr>
              <w:rPr>
                <w:szCs w:val="16"/>
              </w:rPr>
              <w:id w:val="-1873598689"/>
              <w:placeholder>
                <w:docPart w:val="3578283953084E3E9606CFB06E1762D3"/>
              </w:placeholder>
              <w15:appearance w15:val="hidden"/>
            </w:sdtPr>
            <w:sdtContent>
              <w:r w:rsidR="00EF70DB">
                <w:rPr>
                  <w:szCs w:val="16"/>
                </w:rPr>
                <w:t>19/02/2025</w:t>
              </w:r>
            </w:sdtContent>
          </w:sdt>
          <w:r w:rsidR="001844C6">
            <w:rPr>
              <w:szCs w:val="16"/>
              <w:lang w:bidi="es-ES"/>
            </w:rPr>
            <w:t xml:space="preserve"> </w:t>
          </w:r>
        </w:p>
      </w:tc>
      <w:tc>
        <w:tcPr>
          <w:tcW w:w="5975" w:type="dxa"/>
        </w:tcPr>
        <w:p w14:paraId="476D99B2" w14:textId="71958903" w:rsidR="00465982" w:rsidRPr="00F23323" w:rsidRDefault="00000000" w:rsidP="00DE50E3">
          <w:pPr>
            <w:pStyle w:val="Piedepginacentrado"/>
          </w:pPr>
          <w:sdt>
            <w:sdtPr>
              <w:id w:val="1044025076"/>
              <w:placeholder>
                <w:docPart w:val="913581FDD10646358431266AB026FD46"/>
              </w:placeholder>
              <w15:appearance w15:val="hidden"/>
            </w:sdtPr>
            <w:sdtContent>
              <w:proofErr w:type="spellStart"/>
              <w:r w:rsidR="00EF70DB">
                <w:t>Chartering</w:t>
              </w:r>
              <w:proofErr w:type="spellEnd"/>
              <w:r w:rsidR="00EF70DB">
                <w:t xml:space="preserve"> </w:t>
              </w:r>
              <w:proofErr w:type="spellStart"/>
              <w:r w:rsidR="00EF70DB">
                <w:t>Report</w:t>
              </w:r>
              <w:proofErr w:type="spellEnd"/>
            </w:sdtContent>
          </w:sdt>
          <w:r w:rsidR="001844C6">
            <w:rPr>
              <w:lang w:bidi="es-ES"/>
            </w:rPr>
            <w:t xml:space="preserve"> </w:t>
          </w:r>
        </w:p>
      </w:tc>
      <w:tc>
        <w:tcPr>
          <w:tcW w:w="1973" w:type="dxa"/>
        </w:tcPr>
        <w:p w14:paraId="52AE1788" w14:textId="77777777" w:rsidR="00465982" w:rsidRPr="00A03B52" w:rsidRDefault="00AD1DD2" w:rsidP="00DE50E3">
          <w:pPr>
            <w:pStyle w:val="Piedepginaalineadoaladerecha"/>
            <w:rPr>
              <w:szCs w:val="16"/>
            </w:rPr>
          </w:pPr>
          <w:r w:rsidRPr="00A03B52">
            <w:rPr>
              <w:szCs w:val="16"/>
              <w:lang w:bidi="es-ES"/>
            </w:rPr>
            <w:fldChar w:fldCharType="begin"/>
          </w:r>
          <w:r w:rsidRPr="00A03B52">
            <w:rPr>
              <w:szCs w:val="16"/>
              <w:lang w:bidi="es-ES"/>
            </w:rPr>
            <w:instrText xml:space="preserve"> PAGE   \* MERGEFORMAT </w:instrText>
          </w:r>
          <w:r w:rsidRPr="00A03B52">
            <w:rPr>
              <w:szCs w:val="16"/>
              <w:lang w:bidi="es-ES"/>
            </w:rPr>
            <w:fldChar w:fldCharType="separate"/>
          </w:r>
          <w:r w:rsidR="00A70318" w:rsidRPr="00A03B52">
            <w:rPr>
              <w:noProof/>
              <w:szCs w:val="16"/>
              <w:lang w:bidi="es-ES"/>
            </w:rPr>
            <w:t>3</w:t>
          </w:r>
          <w:r w:rsidRPr="00A03B52">
            <w:rPr>
              <w:szCs w:val="16"/>
              <w:lang w:bidi="es-ES"/>
            </w:rPr>
            <w:fldChar w:fldCharType="end"/>
          </w:r>
        </w:p>
      </w:tc>
    </w:tr>
  </w:tbl>
  <w:p w14:paraId="008175F5" w14:textId="77777777" w:rsidR="00465982" w:rsidRDefault="00465982" w:rsidP="00E47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3E90D0" w14:paraId="7C50234C" w14:textId="77777777" w:rsidTr="7F3E90D0">
      <w:trPr>
        <w:trHeight w:val="300"/>
      </w:trPr>
      <w:tc>
        <w:tcPr>
          <w:tcW w:w="3005" w:type="dxa"/>
        </w:tcPr>
        <w:p w14:paraId="15E0BB58" w14:textId="3D3510A9" w:rsidR="7F3E90D0" w:rsidRDefault="7F3E90D0" w:rsidP="7F3E90D0">
          <w:pPr>
            <w:pStyle w:val="Header"/>
            <w:ind w:left="-115"/>
          </w:pPr>
        </w:p>
      </w:tc>
      <w:tc>
        <w:tcPr>
          <w:tcW w:w="3005" w:type="dxa"/>
        </w:tcPr>
        <w:p w14:paraId="17EFA744" w14:textId="4CF236A0" w:rsidR="7F3E90D0" w:rsidRDefault="7F3E90D0" w:rsidP="7F3E90D0">
          <w:pPr>
            <w:pStyle w:val="Header"/>
            <w:jc w:val="center"/>
          </w:pPr>
        </w:p>
      </w:tc>
      <w:tc>
        <w:tcPr>
          <w:tcW w:w="3005" w:type="dxa"/>
        </w:tcPr>
        <w:p w14:paraId="0DA56F67" w14:textId="2C1F6DA7" w:rsidR="7F3E90D0" w:rsidRDefault="7F3E90D0" w:rsidP="7F3E90D0">
          <w:pPr>
            <w:pStyle w:val="Header"/>
            <w:ind w:right="-115"/>
            <w:jc w:val="right"/>
          </w:pPr>
        </w:p>
      </w:tc>
    </w:tr>
  </w:tbl>
  <w:p w14:paraId="6F315720" w14:textId="76F5E295" w:rsidR="7F3E90D0" w:rsidRDefault="7F3E90D0" w:rsidP="7F3E90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3E90D0" w14:paraId="0D852EE7" w14:textId="77777777" w:rsidTr="7F3E90D0">
      <w:trPr>
        <w:trHeight w:val="300"/>
      </w:trPr>
      <w:tc>
        <w:tcPr>
          <w:tcW w:w="3005" w:type="dxa"/>
        </w:tcPr>
        <w:p w14:paraId="178206A3" w14:textId="73C7B9B3" w:rsidR="7F3E90D0" w:rsidRDefault="7F3E90D0" w:rsidP="7F3E90D0">
          <w:pPr>
            <w:pStyle w:val="Header"/>
            <w:ind w:left="-115"/>
          </w:pPr>
        </w:p>
      </w:tc>
      <w:tc>
        <w:tcPr>
          <w:tcW w:w="3005" w:type="dxa"/>
        </w:tcPr>
        <w:p w14:paraId="50965E5B" w14:textId="64A73474" w:rsidR="7F3E90D0" w:rsidRDefault="7F3E90D0" w:rsidP="7F3E90D0">
          <w:pPr>
            <w:pStyle w:val="Header"/>
            <w:jc w:val="center"/>
          </w:pPr>
        </w:p>
      </w:tc>
      <w:tc>
        <w:tcPr>
          <w:tcW w:w="3005" w:type="dxa"/>
        </w:tcPr>
        <w:p w14:paraId="59A3A41F" w14:textId="5CD8436F" w:rsidR="7F3E90D0" w:rsidRDefault="7F3E90D0" w:rsidP="7F3E90D0">
          <w:pPr>
            <w:pStyle w:val="Header"/>
            <w:ind w:right="-115"/>
            <w:jc w:val="right"/>
          </w:pPr>
        </w:p>
      </w:tc>
    </w:tr>
  </w:tbl>
  <w:p w14:paraId="6A6E69DD" w14:textId="7F8AD39B" w:rsidR="7F3E90D0" w:rsidRDefault="7F3E90D0" w:rsidP="7F3E9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BC9F2" w14:textId="77777777" w:rsidR="00A264C0" w:rsidRDefault="00A264C0" w:rsidP="008F07DC">
      <w:pPr>
        <w:spacing w:before="0"/>
      </w:pPr>
      <w:r>
        <w:separator/>
      </w:r>
    </w:p>
  </w:footnote>
  <w:footnote w:type="continuationSeparator" w:id="0">
    <w:p w14:paraId="740E9972" w14:textId="77777777" w:rsidR="00A264C0" w:rsidRDefault="00A264C0" w:rsidP="008F07DC">
      <w:pPr>
        <w:spacing w:before="0"/>
      </w:pPr>
      <w:r>
        <w:continuationSeparator/>
      </w:r>
    </w:p>
  </w:footnote>
  <w:footnote w:type="continuationNotice" w:id="1">
    <w:p w14:paraId="7AD1B32D" w14:textId="77777777" w:rsidR="00A264C0" w:rsidRDefault="00A264C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1109B" w14:textId="77777777" w:rsidR="005A49C9" w:rsidRDefault="001844C6">
    <w:pPr>
      <w:pStyle w:val="Header"/>
    </w:pPr>
    <w:r>
      <w:rPr>
        <w:noProof/>
        <w:lang w:bidi="es-ES"/>
        <w14:ligatures w14:val="none"/>
      </w:rPr>
      <mc:AlternateContent>
        <mc:Choice Requires="wpg">
          <w:drawing>
            <wp:anchor distT="0" distB="0" distL="114300" distR="114300" simplePos="0" relativeHeight="251658240" behindDoc="1" locked="1" layoutInCell="1" allowOverlap="1" wp14:anchorId="3A4058E4" wp14:editId="519EE4CD">
              <wp:simplePos x="0" y="0"/>
              <wp:positionH relativeFrom="column">
                <wp:posOffset>-914400</wp:posOffset>
              </wp:positionH>
              <wp:positionV relativeFrom="page">
                <wp:posOffset>0</wp:posOffset>
              </wp:positionV>
              <wp:extent cx="7772400" cy="256032"/>
              <wp:effectExtent l="0" t="0" r="0" b="0"/>
              <wp:wrapNone/>
              <wp:docPr id="8" name="Grupo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6032"/>
                        <a:chOff x="0" y="0"/>
                        <a:chExt cx="7780020" cy="259080"/>
                      </a:xfrm>
                    </wpg:grpSpPr>
                    <wps:wsp>
                      <wps:cNvPr id="1" name="Rectángulo 1"/>
                      <wps:cNvSpPr/>
                      <wps:spPr>
                        <a:xfrm>
                          <a:off x="0" y="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/>
                      <wps:spPr>
                        <a:xfrm>
                          <a:off x="7620" y="12192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dec="http://schemas.microsoft.com/office/drawing/2017/decorative" xmlns:a="http://schemas.openxmlformats.org/drawingml/2006/main">
          <w:pict w14:anchorId="23E26BC5">
            <v:group id="Grupo 8" style="position:absolute;margin-left:-1in;margin-top:0;width:612pt;height:20.15pt;z-index:-251657216;mso-position-vertical-relative:page;mso-width-relative:margin;mso-height-relative:margin" alt="&quot;&quot;" coordsize="77800,2590" o:spid="_x0000_s1026" w14:anchorId="74D890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">
              <v:rect id="Rectángulo 1" style="position:absolute;width:77724;height:1371;visibility:visible;mso-wrap-style:square;v-text-anchor:middle" o:spid="_x0000_s1027" fillcolor="#c6e0e2 [130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"/>
              <v:rect id="Rectángulo 3" style="position:absolute;left:76;top:1219;width:77724;height:1371;visibility:visible;mso-wrap-style:square;v-text-anchor:middle" o:spid="_x0000_s1028" fillcolor="#c6e0e2 [130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"/>
              <w10:wrap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3E90D0" w14:paraId="6A8411E8" w14:textId="77777777" w:rsidTr="7F3E90D0">
      <w:trPr>
        <w:trHeight w:val="300"/>
      </w:trPr>
      <w:tc>
        <w:tcPr>
          <w:tcW w:w="3005" w:type="dxa"/>
        </w:tcPr>
        <w:p w14:paraId="6FED1010" w14:textId="6B5977DC" w:rsidR="7F3E90D0" w:rsidRDefault="7F3E90D0" w:rsidP="7F3E90D0">
          <w:pPr>
            <w:pStyle w:val="Header"/>
            <w:ind w:left="-115"/>
          </w:pPr>
        </w:p>
      </w:tc>
      <w:tc>
        <w:tcPr>
          <w:tcW w:w="3005" w:type="dxa"/>
        </w:tcPr>
        <w:p w14:paraId="73B99BF8" w14:textId="7254A9CA" w:rsidR="7F3E90D0" w:rsidRDefault="7F3E90D0" w:rsidP="7F3E90D0">
          <w:pPr>
            <w:pStyle w:val="Header"/>
            <w:jc w:val="center"/>
          </w:pPr>
        </w:p>
      </w:tc>
      <w:tc>
        <w:tcPr>
          <w:tcW w:w="3005" w:type="dxa"/>
        </w:tcPr>
        <w:p w14:paraId="3EC90F1E" w14:textId="344DC992" w:rsidR="7F3E90D0" w:rsidRDefault="7F3E90D0" w:rsidP="7F3E90D0">
          <w:pPr>
            <w:pStyle w:val="Header"/>
            <w:ind w:right="-115"/>
            <w:jc w:val="right"/>
          </w:pPr>
        </w:p>
      </w:tc>
    </w:tr>
  </w:tbl>
  <w:p w14:paraId="67A3059A" w14:textId="1FA473CE" w:rsidR="7F3E90D0" w:rsidRDefault="7F3E90D0" w:rsidP="7F3E90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3E90D0" w14:paraId="33497888" w14:textId="77777777" w:rsidTr="7F3E90D0">
      <w:trPr>
        <w:trHeight w:val="300"/>
      </w:trPr>
      <w:tc>
        <w:tcPr>
          <w:tcW w:w="3005" w:type="dxa"/>
        </w:tcPr>
        <w:p w14:paraId="336D450D" w14:textId="01AE7504" w:rsidR="7F3E90D0" w:rsidRDefault="7F3E90D0" w:rsidP="7F3E90D0">
          <w:pPr>
            <w:pStyle w:val="Header"/>
            <w:ind w:left="-115"/>
          </w:pPr>
        </w:p>
      </w:tc>
      <w:tc>
        <w:tcPr>
          <w:tcW w:w="3005" w:type="dxa"/>
        </w:tcPr>
        <w:p w14:paraId="6EF13157" w14:textId="2501291F" w:rsidR="7F3E90D0" w:rsidRDefault="7F3E90D0" w:rsidP="7F3E90D0">
          <w:pPr>
            <w:pStyle w:val="Header"/>
            <w:jc w:val="center"/>
          </w:pPr>
        </w:p>
      </w:tc>
      <w:tc>
        <w:tcPr>
          <w:tcW w:w="3005" w:type="dxa"/>
        </w:tcPr>
        <w:p w14:paraId="77486211" w14:textId="6BF8698D" w:rsidR="7F3E90D0" w:rsidRDefault="7F3E90D0" w:rsidP="7F3E90D0">
          <w:pPr>
            <w:pStyle w:val="Header"/>
            <w:ind w:right="-115"/>
            <w:jc w:val="right"/>
          </w:pPr>
        </w:p>
      </w:tc>
    </w:tr>
  </w:tbl>
  <w:p w14:paraId="038EFD79" w14:textId="1935179E" w:rsidR="7F3E90D0" w:rsidRDefault="7F3E90D0" w:rsidP="7F3E90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68A1AA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1BD"/>
    <w:multiLevelType w:val="hybridMultilevel"/>
    <w:tmpl w:val="5BBA729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B77F287"/>
    <w:multiLevelType w:val="hybridMultilevel"/>
    <w:tmpl w:val="FFFFFFFF"/>
    <w:lvl w:ilvl="0" w:tplc="BB4CF73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A2DA0108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CD2E178E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080275A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EF46F97E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FE0A559E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EE9C86BA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D900B94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898C438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0FB46A6A"/>
    <w:multiLevelType w:val="hybridMultilevel"/>
    <w:tmpl w:val="FFFFFFFF"/>
    <w:lvl w:ilvl="0" w:tplc="C5CEF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E25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4B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03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04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AC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25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D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2B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BBB56"/>
    <w:multiLevelType w:val="hybridMultilevel"/>
    <w:tmpl w:val="FFFFFFFF"/>
    <w:lvl w:ilvl="0" w:tplc="A432A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6D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8A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C6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41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64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A0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C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AA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BA09A"/>
    <w:multiLevelType w:val="hybridMultilevel"/>
    <w:tmpl w:val="FFFFFFFF"/>
    <w:lvl w:ilvl="0" w:tplc="37CAA92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5A3AD170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6A5E396E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8D78A98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C4805A2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6C7071D4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B34C97A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C20E04EA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CB96B354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1D4E02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6E276A3"/>
    <w:multiLevelType w:val="hybridMultilevel"/>
    <w:tmpl w:val="3C0CE3F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9590EA"/>
    <w:multiLevelType w:val="hybridMultilevel"/>
    <w:tmpl w:val="FFFFFFFF"/>
    <w:lvl w:ilvl="0" w:tplc="BD12D4A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EE026BE0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EC532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1308564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3CE90B6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2BF49FD4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7E7B40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A372C554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B254C2F6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330D94FA"/>
    <w:multiLevelType w:val="hybridMultilevel"/>
    <w:tmpl w:val="FFFFFFFF"/>
    <w:lvl w:ilvl="0" w:tplc="18247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41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09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0B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81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F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8A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A6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4D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8CD00"/>
    <w:multiLevelType w:val="hybridMultilevel"/>
    <w:tmpl w:val="FFFFFFFF"/>
    <w:lvl w:ilvl="0" w:tplc="35161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C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0C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3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A6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4C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62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6E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A0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406D5"/>
    <w:multiLevelType w:val="hybridMultilevel"/>
    <w:tmpl w:val="6F50B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3D306"/>
    <w:multiLevelType w:val="hybridMultilevel"/>
    <w:tmpl w:val="FFFFFFFF"/>
    <w:lvl w:ilvl="0" w:tplc="B8422DF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5C482C0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64F8D5D8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7C0EB93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E9829EF8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FA9CF8F4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71CAD050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7EC0F06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CA883FA0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638407D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4D4D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2A7A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F0193A"/>
    <w:multiLevelType w:val="hybridMultilevel"/>
    <w:tmpl w:val="FFFFFFFF"/>
    <w:lvl w:ilvl="0" w:tplc="60F2A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0D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29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29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2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04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A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6F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22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D139A"/>
    <w:multiLevelType w:val="hybridMultilevel"/>
    <w:tmpl w:val="FFFFFFFF"/>
    <w:lvl w:ilvl="0" w:tplc="AB183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2C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A9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68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8F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29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C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29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0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07098">
    <w:abstractNumId w:val="17"/>
  </w:num>
  <w:num w:numId="2" w16cid:durableId="1480226420">
    <w:abstractNumId w:val="25"/>
  </w:num>
  <w:num w:numId="3" w16cid:durableId="844058452">
    <w:abstractNumId w:val="11"/>
  </w:num>
  <w:num w:numId="4" w16cid:durableId="1809974695">
    <w:abstractNumId w:val="21"/>
  </w:num>
  <w:num w:numId="5" w16cid:durableId="1153255830">
    <w:abstractNumId w:val="14"/>
  </w:num>
  <w:num w:numId="6" w16cid:durableId="760642533">
    <w:abstractNumId w:val="12"/>
  </w:num>
  <w:num w:numId="7" w16cid:durableId="313416117">
    <w:abstractNumId w:val="18"/>
  </w:num>
  <w:num w:numId="8" w16cid:durableId="165562199">
    <w:abstractNumId w:val="19"/>
  </w:num>
  <w:num w:numId="9" w16cid:durableId="166792610">
    <w:abstractNumId w:val="26"/>
  </w:num>
  <w:num w:numId="10" w16cid:durableId="492840016">
    <w:abstractNumId w:val="13"/>
  </w:num>
  <w:num w:numId="11" w16cid:durableId="2121336269">
    <w:abstractNumId w:val="9"/>
  </w:num>
  <w:num w:numId="12" w16cid:durableId="170726921">
    <w:abstractNumId w:val="7"/>
  </w:num>
  <w:num w:numId="13" w16cid:durableId="1244409263">
    <w:abstractNumId w:val="6"/>
  </w:num>
  <w:num w:numId="14" w16cid:durableId="825246370">
    <w:abstractNumId w:val="5"/>
  </w:num>
  <w:num w:numId="15" w16cid:durableId="1341421687">
    <w:abstractNumId w:val="4"/>
  </w:num>
  <w:num w:numId="16" w16cid:durableId="490222232">
    <w:abstractNumId w:val="8"/>
  </w:num>
  <w:num w:numId="17" w16cid:durableId="1484587664">
    <w:abstractNumId w:val="3"/>
  </w:num>
  <w:num w:numId="18" w16cid:durableId="2110543297">
    <w:abstractNumId w:val="2"/>
  </w:num>
  <w:num w:numId="19" w16cid:durableId="1294099617">
    <w:abstractNumId w:val="1"/>
  </w:num>
  <w:num w:numId="20" w16cid:durableId="1578588870">
    <w:abstractNumId w:val="0"/>
  </w:num>
  <w:num w:numId="21" w16cid:durableId="865797262">
    <w:abstractNumId w:val="8"/>
    <w:lvlOverride w:ilvl="0">
      <w:startOverride w:val="1"/>
    </w:lvlOverride>
  </w:num>
  <w:num w:numId="22" w16cid:durableId="2131583334">
    <w:abstractNumId w:val="8"/>
    <w:lvlOverride w:ilvl="0">
      <w:startOverride w:val="1"/>
    </w:lvlOverride>
  </w:num>
  <w:num w:numId="23" w16cid:durableId="1723210374">
    <w:abstractNumId w:val="8"/>
    <w:lvlOverride w:ilvl="0">
      <w:startOverride w:val="1"/>
    </w:lvlOverride>
  </w:num>
  <w:num w:numId="24" w16cid:durableId="122583808">
    <w:abstractNumId w:val="8"/>
    <w:lvlOverride w:ilvl="0">
      <w:startOverride w:val="1"/>
    </w:lvlOverride>
  </w:num>
  <w:num w:numId="25" w16cid:durableId="12535747">
    <w:abstractNumId w:val="8"/>
    <w:lvlOverride w:ilvl="0">
      <w:startOverride w:val="1"/>
    </w:lvlOverride>
  </w:num>
  <w:num w:numId="26" w16cid:durableId="1137532560">
    <w:abstractNumId w:val="8"/>
    <w:lvlOverride w:ilvl="0">
      <w:startOverride w:val="1"/>
    </w:lvlOverride>
  </w:num>
  <w:num w:numId="27" w16cid:durableId="1688362077">
    <w:abstractNumId w:val="9"/>
  </w:num>
  <w:num w:numId="28" w16cid:durableId="691148825">
    <w:abstractNumId w:val="8"/>
  </w:num>
  <w:num w:numId="29" w16cid:durableId="599457818">
    <w:abstractNumId w:val="24"/>
  </w:num>
  <w:num w:numId="30" w16cid:durableId="2076737312">
    <w:abstractNumId w:val="15"/>
  </w:num>
  <w:num w:numId="31" w16cid:durableId="1661352520">
    <w:abstractNumId w:val="16"/>
  </w:num>
  <w:num w:numId="32" w16cid:durableId="1836333273">
    <w:abstractNumId w:val="22"/>
  </w:num>
  <w:num w:numId="33" w16cid:durableId="1685521106">
    <w:abstractNumId w:val="20"/>
  </w:num>
  <w:num w:numId="34" w16cid:durableId="436411529">
    <w:abstractNumId w:val="23"/>
  </w:num>
  <w:num w:numId="35" w16cid:durableId="409011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DB"/>
    <w:rsid w:val="000049A0"/>
    <w:rsid w:val="0000522A"/>
    <w:rsid w:val="00010E7E"/>
    <w:rsid w:val="00015042"/>
    <w:rsid w:val="0001553D"/>
    <w:rsid w:val="0002076B"/>
    <w:rsid w:val="000358BF"/>
    <w:rsid w:val="000609F4"/>
    <w:rsid w:val="00064112"/>
    <w:rsid w:val="00064A10"/>
    <w:rsid w:val="000879A1"/>
    <w:rsid w:val="000C3330"/>
    <w:rsid w:val="000C3958"/>
    <w:rsid w:val="000C3981"/>
    <w:rsid w:val="000C7094"/>
    <w:rsid w:val="000D2567"/>
    <w:rsid w:val="000D7B1B"/>
    <w:rsid w:val="000E2862"/>
    <w:rsid w:val="0010294D"/>
    <w:rsid w:val="00104B37"/>
    <w:rsid w:val="001104B2"/>
    <w:rsid w:val="00113B31"/>
    <w:rsid w:val="0012331E"/>
    <w:rsid w:val="00126F54"/>
    <w:rsid w:val="00131C9B"/>
    <w:rsid w:val="0014132D"/>
    <w:rsid w:val="00144FF7"/>
    <w:rsid w:val="00145491"/>
    <w:rsid w:val="00152C6A"/>
    <w:rsid w:val="00177CB7"/>
    <w:rsid w:val="00180C9A"/>
    <w:rsid w:val="001844C6"/>
    <w:rsid w:val="0019555A"/>
    <w:rsid w:val="001A035B"/>
    <w:rsid w:val="001B1E1A"/>
    <w:rsid w:val="001B21A0"/>
    <w:rsid w:val="001B6EDA"/>
    <w:rsid w:val="001C5FA3"/>
    <w:rsid w:val="001D616B"/>
    <w:rsid w:val="00232E31"/>
    <w:rsid w:val="00232F01"/>
    <w:rsid w:val="00235EBE"/>
    <w:rsid w:val="00240CA4"/>
    <w:rsid w:val="002502BD"/>
    <w:rsid w:val="0026097A"/>
    <w:rsid w:val="0026442F"/>
    <w:rsid w:val="002747D6"/>
    <w:rsid w:val="002830A0"/>
    <w:rsid w:val="00293B83"/>
    <w:rsid w:val="002A61C8"/>
    <w:rsid w:val="002D20D6"/>
    <w:rsid w:val="002D3B9A"/>
    <w:rsid w:val="002E6E59"/>
    <w:rsid w:val="0032239E"/>
    <w:rsid w:val="00324B6B"/>
    <w:rsid w:val="00331C30"/>
    <w:rsid w:val="003333B4"/>
    <w:rsid w:val="00342D15"/>
    <w:rsid w:val="0036246A"/>
    <w:rsid w:val="00385249"/>
    <w:rsid w:val="00392B7F"/>
    <w:rsid w:val="00392C66"/>
    <w:rsid w:val="003A189D"/>
    <w:rsid w:val="003D3482"/>
    <w:rsid w:val="003D3DE0"/>
    <w:rsid w:val="003E0F54"/>
    <w:rsid w:val="003E2E2F"/>
    <w:rsid w:val="003E7EA9"/>
    <w:rsid w:val="00400222"/>
    <w:rsid w:val="004041A2"/>
    <w:rsid w:val="00405EAD"/>
    <w:rsid w:val="0040706B"/>
    <w:rsid w:val="004177C7"/>
    <w:rsid w:val="00422FB4"/>
    <w:rsid w:val="004253D4"/>
    <w:rsid w:val="00435B22"/>
    <w:rsid w:val="0043FD8B"/>
    <w:rsid w:val="00445252"/>
    <w:rsid w:val="004502F3"/>
    <w:rsid w:val="004602D0"/>
    <w:rsid w:val="00463818"/>
    <w:rsid w:val="00465982"/>
    <w:rsid w:val="00493790"/>
    <w:rsid w:val="004A5ACE"/>
    <w:rsid w:val="004C0D1A"/>
    <w:rsid w:val="004E2DEB"/>
    <w:rsid w:val="004F4B35"/>
    <w:rsid w:val="004F57B7"/>
    <w:rsid w:val="004F76B4"/>
    <w:rsid w:val="005044A1"/>
    <w:rsid w:val="00512E3C"/>
    <w:rsid w:val="005207B9"/>
    <w:rsid w:val="00522B8C"/>
    <w:rsid w:val="005318D6"/>
    <w:rsid w:val="0054019F"/>
    <w:rsid w:val="00554FA2"/>
    <w:rsid w:val="0056017F"/>
    <w:rsid w:val="0056028A"/>
    <w:rsid w:val="005768E9"/>
    <w:rsid w:val="0058234C"/>
    <w:rsid w:val="0058250F"/>
    <w:rsid w:val="005945D7"/>
    <w:rsid w:val="005976ED"/>
    <w:rsid w:val="005A49C9"/>
    <w:rsid w:val="005A715E"/>
    <w:rsid w:val="005C55A0"/>
    <w:rsid w:val="005D3E10"/>
    <w:rsid w:val="005E3472"/>
    <w:rsid w:val="005E5665"/>
    <w:rsid w:val="005E7442"/>
    <w:rsid w:val="005F3E61"/>
    <w:rsid w:val="00611D06"/>
    <w:rsid w:val="006231ED"/>
    <w:rsid w:val="00634392"/>
    <w:rsid w:val="006345F6"/>
    <w:rsid w:val="006373A7"/>
    <w:rsid w:val="006446FC"/>
    <w:rsid w:val="00673CF7"/>
    <w:rsid w:val="0068086F"/>
    <w:rsid w:val="006907C3"/>
    <w:rsid w:val="0069594E"/>
    <w:rsid w:val="006A3CE7"/>
    <w:rsid w:val="006B2B1A"/>
    <w:rsid w:val="006B575F"/>
    <w:rsid w:val="006D527B"/>
    <w:rsid w:val="006E48F3"/>
    <w:rsid w:val="006F73A2"/>
    <w:rsid w:val="00700D39"/>
    <w:rsid w:val="007069F8"/>
    <w:rsid w:val="00707649"/>
    <w:rsid w:val="00712F68"/>
    <w:rsid w:val="00725C41"/>
    <w:rsid w:val="00745C78"/>
    <w:rsid w:val="0075015C"/>
    <w:rsid w:val="007536B0"/>
    <w:rsid w:val="0075611F"/>
    <w:rsid w:val="007A3FBE"/>
    <w:rsid w:val="007A679B"/>
    <w:rsid w:val="007A7A4F"/>
    <w:rsid w:val="007C50D2"/>
    <w:rsid w:val="007D51B8"/>
    <w:rsid w:val="007E0B8E"/>
    <w:rsid w:val="007E4116"/>
    <w:rsid w:val="007F0847"/>
    <w:rsid w:val="007F13EE"/>
    <w:rsid w:val="007F4554"/>
    <w:rsid w:val="007F649C"/>
    <w:rsid w:val="008070F2"/>
    <w:rsid w:val="00811C67"/>
    <w:rsid w:val="00812690"/>
    <w:rsid w:val="00820048"/>
    <w:rsid w:val="008250F8"/>
    <w:rsid w:val="00831306"/>
    <w:rsid w:val="008354E1"/>
    <w:rsid w:val="00841E83"/>
    <w:rsid w:val="00842D0A"/>
    <w:rsid w:val="00851F75"/>
    <w:rsid w:val="008720B0"/>
    <w:rsid w:val="0088397D"/>
    <w:rsid w:val="00885C71"/>
    <w:rsid w:val="00890AB3"/>
    <w:rsid w:val="00891A65"/>
    <w:rsid w:val="008B7657"/>
    <w:rsid w:val="008C0E54"/>
    <w:rsid w:val="008D7DBC"/>
    <w:rsid w:val="008E055F"/>
    <w:rsid w:val="008E5A63"/>
    <w:rsid w:val="008E6A0B"/>
    <w:rsid w:val="008E6EE6"/>
    <w:rsid w:val="008F07DC"/>
    <w:rsid w:val="00902325"/>
    <w:rsid w:val="00906393"/>
    <w:rsid w:val="00912724"/>
    <w:rsid w:val="009139CD"/>
    <w:rsid w:val="0091464F"/>
    <w:rsid w:val="0091780D"/>
    <w:rsid w:val="00945538"/>
    <w:rsid w:val="0095182A"/>
    <w:rsid w:val="00964918"/>
    <w:rsid w:val="00982895"/>
    <w:rsid w:val="0098504C"/>
    <w:rsid w:val="00992321"/>
    <w:rsid w:val="009A2D3E"/>
    <w:rsid w:val="009B3777"/>
    <w:rsid w:val="009E1B1F"/>
    <w:rsid w:val="009E5A33"/>
    <w:rsid w:val="009F159E"/>
    <w:rsid w:val="00A03B52"/>
    <w:rsid w:val="00A04B22"/>
    <w:rsid w:val="00A05271"/>
    <w:rsid w:val="00A062C9"/>
    <w:rsid w:val="00A17BDF"/>
    <w:rsid w:val="00A24101"/>
    <w:rsid w:val="00A244ED"/>
    <w:rsid w:val="00A264C0"/>
    <w:rsid w:val="00A2791A"/>
    <w:rsid w:val="00A45783"/>
    <w:rsid w:val="00A47D19"/>
    <w:rsid w:val="00A50367"/>
    <w:rsid w:val="00A571BA"/>
    <w:rsid w:val="00A70318"/>
    <w:rsid w:val="00A77107"/>
    <w:rsid w:val="00A87A36"/>
    <w:rsid w:val="00A94114"/>
    <w:rsid w:val="00AB7773"/>
    <w:rsid w:val="00AD1DD2"/>
    <w:rsid w:val="00AD3652"/>
    <w:rsid w:val="00B10E25"/>
    <w:rsid w:val="00B11D2C"/>
    <w:rsid w:val="00B12B56"/>
    <w:rsid w:val="00B15765"/>
    <w:rsid w:val="00B263A5"/>
    <w:rsid w:val="00B27C56"/>
    <w:rsid w:val="00B3374A"/>
    <w:rsid w:val="00B47047"/>
    <w:rsid w:val="00B52142"/>
    <w:rsid w:val="00B562E4"/>
    <w:rsid w:val="00B64BEC"/>
    <w:rsid w:val="00B871B2"/>
    <w:rsid w:val="00B878E7"/>
    <w:rsid w:val="00B914D6"/>
    <w:rsid w:val="00C162BB"/>
    <w:rsid w:val="00C16FB4"/>
    <w:rsid w:val="00C25DD4"/>
    <w:rsid w:val="00C34478"/>
    <w:rsid w:val="00C37F46"/>
    <w:rsid w:val="00C56C6C"/>
    <w:rsid w:val="00C62E4C"/>
    <w:rsid w:val="00C66F1F"/>
    <w:rsid w:val="00C74BBB"/>
    <w:rsid w:val="00C74F18"/>
    <w:rsid w:val="00C87CC3"/>
    <w:rsid w:val="00CB3954"/>
    <w:rsid w:val="00CB4099"/>
    <w:rsid w:val="00CB651E"/>
    <w:rsid w:val="00CD33E4"/>
    <w:rsid w:val="00CD47B2"/>
    <w:rsid w:val="00CD7EE2"/>
    <w:rsid w:val="00CF5F30"/>
    <w:rsid w:val="00CF7875"/>
    <w:rsid w:val="00D032BA"/>
    <w:rsid w:val="00D17D1A"/>
    <w:rsid w:val="00D4795E"/>
    <w:rsid w:val="00D5E40C"/>
    <w:rsid w:val="00D6696D"/>
    <w:rsid w:val="00D7375D"/>
    <w:rsid w:val="00D73F05"/>
    <w:rsid w:val="00D7588D"/>
    <w:rsid w:val="00D77BCE"/>
    <w:rsid w:val="00D81FBE"/>
    <w:rsid w:val="00D856A0"/>
    <w:rsid w:val="00DA1E67"/>
    <w:rsid w:val="00DA408C"/>
    <w:rsid w:val="00DE50E3"/>
    <w:rsid w:val="00DF595D"/>
    <w:rsid w:val="00DF5D7F"/>
    <w:rsid w:val="00E049E8"/>
    <w:rsid w:val="00E33F75"/>
    <w:rsid w:val="00E465A1"/>
    <w:rsid w:val="00E475F2"/>
    <w:rsid w:val="00E501F2"/>
    <w:rsid w:val="00E571C0"/>
    <w:rsid w:val="00E607E3"/>
    <w:rsid w:val="00E740D5"/>
    <w:rsid w:val="00E80549"/>
    <w:rsid w:val="00E82D9D"/>
    <w:rsid w:val="00E90516"/>
    <w:rsid w:val="00EC402E"/>
    <w:rsid w:val="00EF3368"/>
    <w:rsid w:val="00EF70DB"/>
    <w:rsid w:val="00F01C1E"/>
    <w:rsid w:val="00F1604B"/>
    <w:rsid w:val="00F2135E"/>
    <w:rsid w:val="00F27612"/>
    <w:rsid w:val="00F544FF"/>
    <w:rsid w:val="00F86FFD"/>
    <w:rsid w:val="00FA1942"/>
    <w:rsid w:val="00FB3C5E"/>
    <w:rsid w:val="00FB641E"/>
    <w:rsid w:val="00FB6DC4"/>
    <w:rsid w:val="00FB7D50"/>
    <w:rsid w:val="00FC718D"/>
    <w:rsid w:val="00FD286A"/>
    <w:rsid w:val="03115F79"/>
    <w:rsid w:val="038D1076"/>
    <w:rsid w:val="03AA6C26"/>
    <w:rsid w:val="04707CE2"/>
    <w:rsid w:val="04A87EF9"/>
    <w:rsid w:val="04BFE3DC"/>
    <w:rsid w:val="04C4470E"/>
    <w:rsid w:val="058A5509"/>
    <w:rsid w:val="0642EF4E"/>
    <w:rsid w:val="07898EA9"/>
    <w:rsid w:val="07D9300C"/>
    <w:rsid w:val="07DC6D17"/>
    <w:rsid w:val="08914F90"/>
    <w:rsid w:val="08B5231E"/>
    <w:rsid w:val="09F3C856"/>
    <w:rsid w:val="09F90D3A"/>
    <w:rsid w:val="0B9F4BDC"/>
    <w:rsid w:val="0C2D94C3"/>
    <w:rsid w:val="0CFE3E2E"/>
    <w:rsid w:val="0DBBC1FF"/>
    <w:rsid w:val="0DE294A9"/>
    <w:rsid w:val="0EC2115C"/>
    <w:rsid w:val="0EFD0B8E"/>
    <w:rsid w:val="0F7D9DC0"/>
    <w:rsid w:val="0FA360CE"/>
    <w:rsid w:val="0FBDD698"/>
    <w:rsid w:val="101DC340"/>
    <w:rsid w:val="1104A426"/>
    <w:rsid w:val="115A10BF"/>
    <w:rsid w:val="11B4ABDF"/>
    <w:rsid w:val="1214AA0F"/>
    <w:rsid w:val="12B0FC9E"/>
    <w:rsid w:val="12C541F8"/>
    <w:rsid w:val="12E1CF0C"/>
    <w:rsid w:val="12E73FCC"/>
    <w:rsid w:val="130D4A85"/>
    <w:rsid w:val="1354F56E"/>
    <w:rsid w:val="14A02A9A"/>
    <w:rsid w:val="156F78F2"/>
    <w:rsid w:val="157E2872"/>
    <w:rsid w:val="16F66C74"/>
    <w:rsid w:val="175796A0"/>
    <w:rsid w:val="176D707E"/>
    <w:rsid w:val="17D2C294"/>
    <w:rsid w:val="17E38743"/>
    <w:rsid w:val="18F051EC"/>
    <w:rsid w:val="193B5783"/>
    <w:rsid w:val="19B4603D"/>
    <w:rsid w:val="1B492C8B"/>
    <w:rsid w:val="1C0F35F1"/>
    <w:rsid w:val="1D3DABB4"/>
    <w:rsid w:val="1D69E506"/>
    <w:rsid w:val="1EDCDA41"/>
    <w:rsid w:val="1EF1CCA3"/>
    <w:rsid w:val="1F150EF3"/>
    <w:rsid w:val="1F583928"/>
    <w:rsid w:val="1F58B848"/>
    <w:rsid w:val="1F6A3773"/>
    <w:rsid w:val="1F9A0567"/>
    <w:rsid w:val="20ADF842"/>
    <w:rsid w:val="210E64AC"/>
    <w:rsid w:val="2166D41B"/>
    <w:rsid w:val="21C3AAD4"/>
    <w:rsid w:val="22944DC0"/>
    <w:rsid w:val="23D65DB1"/>
    <w:rsid w:val="252BB0B4"/>
    <w:rsid w:val="256D4F1A"/>
    <w:rsid w:val="26E4ACB7"/>
    <w:rsid w:val="26EAB8A0"/>
    <w:rsid w:val="28E82ABE"/>
    <w:rsid w:val="29854B87"/>
    <w:rsid w:val="2AD0F106"/>
    <w:rsid w:val="2AEB97DB"/>
    <w:rsid w:val="2AFDA492"/>
    <w:rsid w:val="2B2F1656"/>
    <w:rsid w:val="2B415E4D"/>
    <w:rsid w:val="2BA8707B"/>
    <w:rsid w:val="2C5AC435"/>
    <w:rsid w:val="2C6865DB"/>
    <w:rsid w:val="2C780715"/>
    <w:rsid w:val="2C8E0283"/>
    <w:rsid w:val="2D177CB7"/>
    <w:rsid w:val="2E0E2D7F"/>
    <w:rsid w:val="2E5C4B71"/>
    <w:rsid w:val="2E735DB5"/>
    <w:rsid w:val="2E8F62B3"/>
    <w:rsid w:val="2EE57DAC"/>
    <w:rsid w:val="2F609E39"/>
    <w:rsid w:val="2FFD9DC4"/>
    <w:rsid w:val="3023580E"/>
    <w:rsid w:val="303372A9"/>
    <w:rsid w:val="305A2DB1"/>
    <w:rsid w:val="30A791B3"/>
    <w:rsid w:val="32CC6486"/>
    <w:rsid w:val="346B2F39"/>
    <w:rsid w:val="34927B3B"/>
    <w:rsid w:val="34AE6A50"/>
    <w:rsid w:val="34E2FB13"/>
    <w:rsid w:val="351308FA"/>
    <w:rsid w:val="3561A74A"/>
    <w:rsid w:val="35978523"/>
    <w:rsid w:val="363F9AE8"/>
    <w:rsid w:val="364A6D09"/>
    <w:rsid w:val="36FF983E"/>
    <w:rsid w:val="374EF538"/>
    <w:rsid w:val="37C17ED2"/>
    <w:rsid w:val="390ABBAB"/>
    <w:rsid w:val="3A4BE378"/>
    <w:rsid w:val="3AD058CB"/>
    <w:rsid w:val="3BA0EC9A"/>
    <w:rsid w:val="3C58D118"/>
    <w:rsid w:val="3C5C7740"/>
    <w:rsid w:val="3C7C50A7"/>
    <w:rsid w:val="3CA67AE1"/>
    <w:rsid w:val="3DC3DF50"/>
    <w:rsid w:val="3E6945F8"/>
    <w:rsid w:val="3EFDB259"/>
    <w:rsid w:val="3F11C47B"/>
    <w:rsid w:val="3F2A773F"/>
    <w:rsid w:val="3FD2141A"/>
    <w:rsid w:val="400E6138"/>
    <w:rsid w:val="408E426F"/>
    <w:rsid w:val="41A3B3E2"/>
    <w:rsid w:val="42C2C389"/>
    <w:rsid w:val="4352A63A"/>
    <w:rsid w:val="43858D82"/>
    <w:rsid w:val="4389519B"/>
    <w:rsid w:val="440A2E49"/>
    <w:rsid w:val="4428A071"/>
    <w:rsid w:val="454D0E42"/>
    <w:rsid w:val="45CB6717"/>
    <w:rsid w:val="460E309B"/>
    <w:rsid w:val="46289E37"/>
    <w:rsid w:val="46AED610"/>
    <w:rsid w:val="475BE0EA"/>
    <w:rsid w:val="47B4C476"/>
    <w:rsid w:val="4856D942"/>
    <w:rsid w:val="48E7D992"/>
    <w:rsid w:val="49E7D202"/>
    <w:rsid w:val="4A5109A3"/>
    <w:rsid w:val="4AA172C0"/>
    <w:rsid w:val="4AE34DED"/>
    <w:rsid w:val="4AFBF198"/>
    <w:rsid w:val="4B313240"/>
    <w:rsid w:val="4C299F41"/>
    <w:rsid w:val="4D6E2A6F"/>
    <w:rsid w:val="4D75747D"/>
    <w:rsid w:val="4D998D66"/>
    <w:rsid w:val="4E6E1C43"/>
    <w:rsid w:val="4E99CD26"/>
    <w:rsid w:val="505160C2"/>
    <w:rsid w:val="510A05D4"/>
    <w:rsid w:val="51E0E6A8"/>
    <w:rsid w:val="5245914F"/>
    <w:rsid w:val="530EA2B4"/>
    <w:rsid w:val="533ED714"/>
    <w:rsid w:val="53C7660C"/>
    <w:rsid w:val="53DE0510"/>
    <w:rsid w:val="547AA7BB"/>
    <w:rsid w:val="54E6C4E4"/>
    <w:rsid w:val="5708E26D"/>
    <w:rsid w:val="57C69D4E"/>
    <w:rsid w:val="57F2C1E3"/>
    <w:rsid w:val="582ED67D"/>
    <w:rsid w:val="5845F601"/>
    <w:rsid w:val="5950FAF4"/>
    <w:rsid w:val="596B73BC"/>
    <w:rsid w:val="5991930B"/>
    <w:rsid w:val="5A2B75A7"/>
    <w:rsid w:val="5A3DEE70"/>
    <w:rsid w:val="5A8850C5"/>
    <w:rsid w:val="5B38147C"/>
    <w:rsid w:val="5C4DAE79"/>
    <w:rsid w:val="5C6F035D"/>
    <w:rsid w:val="5C9BB402"/>
    <w:rsid w:val="5CEED1A6"/>
    <w:rsid w:val="5DE9EE25"/>
    <w:rsid w:val="5DF9B0F6"/>
    <w:rsid w:val="5F2BF48A"/>
    <w:rsid w:val="607B210E"/>
    <w:rsid w:val="61519BDE"/>
    <w:rsid w:val="617E57C6"/>
    <w:rsid w:val="6252F6F5"/>
    <w:rsid w:val="62B5A219"/>
    <w:rsid w:val="63045E63"/>
    <w:rsid w:val="6324F565"/>
    <w:rsid w:val="64B65312"/>
    <w:rsid w:val="64DEE3FC"/>
    <w:rsid w:val="6548B73C"/>
    <w:rsid w:val="65B9D038"/>
    <w:rsid w:val="65C67FEA"/>
    <w:rsid w:val="65E0DEB3"/>
    <w:rsid w:val="66DAAD86"/>
    <w:rsid w:val="67096355"/>
    <w:rsid w:val="6797CA5F"/>
    <w:rsid w:val="67FD3197"/>
    <w:rsid w:val="6804FC9E"/>
    <w:rsid w:val="697EB4A8"/>
    <w:rsid w:val="6AEF8FEF"/>
    <w:rsid w:val="6B4FDF0C"/>
    <w:rsid w:val="6B8646A9"/>
    <w:rsid w:val="6C949CD9"/>
    <w:rsid w:val="6CD5F6D3"/>
    <w:rsid w:val="6D9856FC"/>
    <w:rsid w:val="6E950FDB"/>
    <w:rsid w:val="6F38B1CF"/>
    <w:rsid w:val="6F39A83C"/>
    <w:rsid w:val="6F7636C8"/>
    <w:rsid w:val="6FA832A9"/>
    <w:rsid w:val="6FA8D1F8"/>
    <w:rsid w:val="6FBD31A7"/>
    <w:rsid w:val="712BEBBD"/>
    <w:rsid w:val="71DEB83E"/>
    <w:rsid w:val="71F00BF3"/>
    <w:rsid w:val="7247BD8F"/>
    <w:rsid w:val="73D3912A"/>
    <w:rsid w:val="74ABA72D"/>
    <w:rsid w:val="74AE7A1B"/>
    <w:rsid w:val="754B880E"/>
    <w:rsid w:val="776E21AC"/>
    <w:rsid w:val="77AAF9EE"/>
    <w:rsid w:val="780C1691"/>
    <w:rsid w:val="78E00901"/>
    <w:rsid w:val="7913DB98"/>
    <w:rsid w:val="79C72657"/>
    <w:rsid w:val="7A1CC728"/>
    <w:rsid w:val="7A379BDB"/>
    <w:rsid w:val="7AAE1F71"/>
    <w:rsid w:val="7AE3D79D"/>
    <w:rsid w:val="7C05B244"/>
    <w:rsid w:val="7D05B57F"/>
    <w:rsid w:val="7DEA3CF3"/>
    <w:rsid w:val="7E1D72C4"/>
    <w:rsid w:val="7EB9B3EC"/>
    <w:rsid w:val="7F0EB7AA"/>
    <w:rsid w:val="7F212556"/>
    <w:rsid w:val="7F3E90D0"/>
    <w:rsid w:val="7F91E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9A1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1B2"/>
    <w:pPr>
      <w:spacing w:before="60" w:after="60"/>
    </w:pPr>
    <w:rPr>
      <w:rFonts w:eastAsiaTheme="minorEastAsia" w:cs="Times New Roman (Body CS)"/>
      <w:kern w:val="22"/>
      <w:sz w:val="20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E80549"/>
    <w:pPr>
      <w:keepNext/>
      <w:keepLines/>
      <w:spacing w:before="0" w:after="40"/>
      <w:contextualSpacing/>
      <w:outlineLvl w:val="0"/>
    </w:pPr>
    <w:rPr>
      <w:rFonts w:eastAsiaTheme="majorEastAsia" w:cs="Times New Roman (Headings CS)"/>
      <w:caps/>
      <w:noProof/>
      <w:color w:val="000000" w:themeColor="text1"/>
      <w:spacing w:val="26"/>
      <w:kern w:val="10"/>
      <w:sz w:val="10"/>
      <w:szCs w:val="10"/>
      <w14:ligatures w14:val="none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9E1B1F"/>
    <w:pPr>
      <w:keepNext/>
      <w:keepLines/>
      <w:spacing w:before="0" w:after="360"/>
      <w:ind w:left="709"/>
      <w:outlineLvl w:val="1"/>
    </w:pPr>
    <w:rPr>
      <w:rFonts w:eastAsiaTheme="majorEastAsia" w:cs="Times New Roman (Headings CS)"/>
      <w:b/>
      <w:caps/>
      <w:color w:val="325F63" w:themeColor="accent3" w:themeShade="80"/>
      <w:spacing w:val="20"/>
      <w:sz w:val="32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5A49C9"/>
    <w:pPr>
      <w:keepNext/>
      <w:keepLines/>
      <w:spacing w:before="360"/>
      <w:contextualSpacing/>
      <w:outlineLvl w:val="2"/>
    </w:pPr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B52"/>
    <w:pPr>
      <w:keepNext/>
      <w:keepLines/>
      <w:pBdr>
        <w:bottom w:val="single" w:sz="4" w:space="1" w:color="4A936D" w:themeColor="accent2" w:themeShade="BF"/>
      </w:pBdr>
      <w:spacing w:before="40"/>
      <w:outlineLvl w:val="3"/>
    </w:pPr>
    <w:rPr>
      <w:rFonts w:eastAsiaTheme="majorEastAsia" w:cstheme="majorBidi"/>
      <w:b/>
      <w:iCs/>
      <w:color w:val="303D45" w:themeColor="text2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1306"/>
    <w:pPr>
      <w:keepNext/>
      <w:keepLines/>
      <w:spacing w:before="40"/>
      <w:outlineLvl w:val="4"/>
    </w:pPr>
    <w:rPr>
      <w:rFonts w:asciiTheme="majorHAnsi" w:eastAsiaTheme="majorEastAsia" w:hAnsiTheme="majorHAnsi" w:cs="Times New Roman (Headings CS)"/>
      <w:i/>
      <w:color w:val="303D45" w:themeColor="text2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2624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26249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A24101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A24101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5A49C9"/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kern w:val="22"/>
      <w:sz w:val="32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autoRedefine/>
    <w:uiPriority w:val="3"/>
    <w:qFormat/>
    <w:rsid w:val="00D856A0"/>
    <w:pPr>
      <w:spacing w:before="960" w:after="0"/>
    </w:pPr>
    <w:rPr>
      <w:rFonts w:asciiTheme="majorHAnsi" w:eastAsiaTheme="majorEastAsia" w:hAnsiTheme="majorHAnsi" w:cstheme="majorBidi"/>
      <w:b/>
      <w:caps/>
      <w:color w:val="325F63" w:themeColor="accent3" w:themeShade="80"/>
      <w:spacing w:val="2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3"/>
    <w:rsid w:val="00D856A0"/>
    <w:rPr>
      <w:rFonts w:asciiTheme="majorHAnsi" w:eastAsiaTheme="majorEastAsia" w:hAnsiTheme="majorHAnsi" w:cstheme="majorBidi"/>
      <w:b/>
      <w:caps/>
      <w:color w:val="325F63" w:themeColor="accent3" w:themeShade="80"/>
      <w:spacing w:val="20"/>
      <w:kern w:val="22"/>
      <w:sz w:val="32"/>
      <w:szCs w:val="32"/>
      <w:lang w:eastAsia="ja-JP"/>
      <w14:ligatures w14:val="standard"/>
    </w:rPr>
  </w:style>
  <w:style w:type="paragraph" w:styleId="Subtitle">
    <w:name w:val="Subtitle"/>
    <w:basedOn w:val="Normal"/>
    <w:link w:val="SubtitleChar"/>
    <w:autoRedefine/>
    <w:uiPriority w:val="1"/>
    <w:qFormat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kern w:val="22"/>
      <w:sz w:val="32"/>
      <w:szCs w:val="28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484644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sz="4" w:space="10" w:color="484644" w:themeColor="accent1" w:themeShade="80"/>
        <w:bottom w:val="single" w:sz="4" w:space="10" w:color="484644" w:themeColor="accent1" w:themeShade="80"/>
      </w:pBdr>
      <w:spacing w:before="360" w:after="360"/>
      <w:jc w:val="center"/>
    </w:pPr>
    <w:rPr>
      <w:i/>
      <w:iCs/>
      <w:color w:val="48464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07DC"/>
    <w:rPr>
      <w:i/>
      <w:iCs/>
      <w:color w:val="48464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484644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40525D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0549"/>
    <w:rPr>
      <w:rFonts w:ascii="Segoe UI" w:eastAsiaTheme="majorEastAsia" w:hAnsi="Segoe UI" w:cs="Times New Roman (Headings CS)"/>
      <w:caps/>
      <w:noProof/>
      <w:color w:val="000000" w:themeColor="text1"/>
      <w:spacing w:val="26"/>
      <w:kern w:val="10"/>
      <w:sz w:val="10"/>
      <w:szCs w:val="1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F07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E1B1F"/>
    <w:rPr>
      <w:rFonts w:eastAsiaTheme="majorEastAsia" w:cs="Times New Roman (Headings CS)"/>
      <w:b/>
      <w:caps/>
      <w:color w:val="325F63" w:themeColor="accent3" w:themeShade="80"/>
      <w:spacing w:val="20"/>
      <w:kern w:val="22"/>
      <w:sz w:val="32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sz="2" w:space="10" w:color="484644" w:themeColor="accent1" w:themeShade="80"/>
        <w:left w:val="single" w:sz="2" w:space="10" w:color="484644" w:themeColor="accent1" w:themeShade="80"/>
        <w:bottom w:val="single" w:sz="2" w:space="10" w:color="484644" w:themeColor="accent1" w:themeShade="80"/>
        <w:right w:val="single" w:sz="2" w:space="10" w:color="484644" w:themeColor="accent1" w:themeShade="80"/>
      </w:pBdr>
      <w:ind w:left="1152" w:right="1152"/>
    </w:pPr>
    <w:rPr>
      <w:i/>
      <w:iCs/>
      <w:color w:val="48464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customStyle="1" w:styleId="Sinbordes">
    <w:name w:val="Sin bordes"/>
    <w:basedOn w:val="TableNormal"/>
    <w:uiPriority w:val="99"/>
    <w:rsid w:val="000C3330"/>
    <w:rPr>
      <w:rFonts w:eastAsiaTheme="minorEastAsia"/>
      <w:kern w:val="22"/>
      <w:lang w:eastAsia="ja-JP"/>
      <w14:ligatures w14:val="standard"/>
    </w:rPr>
    <w:tblPr>
      <w:tblBorders>
        <w:insideH w:val="single" w:sz="4" w:space="0" w:color="A9D3BD" w:themeColor="accent2" w:themeTint="99"/>
        <w:insideV w:val="single" w:sz="4" w:space="0" w:color="A9D3BD" w:themeColor="accent2" w:themeTint="99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C6E2D3" w:themeColor="accent2" w:themeTint="66"/>
          <w:right w:val="nil"/>
          <w:insideH w:val="nil"/>
          <w:insideV w:val="single" w:sz="4" w:space="0" w:color="C6E2D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tipo">
    <w:name w:val="Logotipo"/>
    <w:basedOn w:val="Normal"/>
    <w:next w:val="Subtitle"/>
    <w:uiPriority w:val="2"/>
    <w:qFormat/>
    <w:rsid w:val="00906393"/>
    <w:pPr>
      <w:spacing w:before="4500" w:after="1440"/>
      <w:jc w:val="right"/>
    </w:pPr>
    <w:rPr>
      <w:color w:val="303D45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qFormat/>
    <w:rsid w:val="00906393"/>
    <w:pPr>
      <w:numPr>
        <w:numId w:val="16"/>
      </w:numPr>
      <w:contextualSpacing/>
    </w:pPr>
  </w:style>
  <w:style w:type="character" w:styleId="Emphasis">
    <w:name w:val="Emphasis"/>
    <w:basedOn w:val="DefaultParagraphFon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epginacentrado">
    <w:name w:val="Pie de página centrado"/>
    <w:basedOn w:val="Footer"/>
    <w:link w:val="Carcterdepiedepginacentrado"/>
    <w:autoRedefine/>
    <w:uiPriority w:val="13"/>
    <w:qFormat/>
    <w:rsid w:val="00906393"/>
    <w:pPr>
      <w:jc w:val="center"/>
    </w:pPr>
  </w:style>
  <w:style w:type="character" w:customStyle="1" w:styleId="Carcterdepiedepginacentrado">
    <w:name w:val="Carácter de pie de página centrado"/>
    <w:basedOn w:val="FooterChar"/>
    <w:link w:val="Piedepginacentrado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customStyle="1" w:styleId="Piedepginaalineadoaladerecha">
    <w:name w:val="Pie de página alineado a la derecha"/>
    <w:basedOn w:val="Footer"/>
    <w:link w:val="Carcterdepiedepginaalineadoaladerecha"/>
    <w:uiPriority w:val="13"/>
    <w:qFormat/>
    <w:rsid w:val="00906393"/>
    <w:pPr>
      <w:jc w:val="right"/>
    </w:pPr>
  </w:style>
  <w:style w:type="character" w:customStyle="1" w:styleId="Carcterdepiedepginaalineadoaladerecha">
    <w:name w:val="Carácter de pie de página alineado a la derecha"/>
    <w:basedOn w:val="FooterChar"/>
    <w:link w:val="Piedepginaalineadoaladerecha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ListBullet">
    <w:name w:val="List Bullet"/>
    <w:basedOn w:val="Normal"/>
    <w:uiPriority w:val="11"/>
    <w:qFormat/>
    <w:rsid w:val="00906393"/>
    <w:pPr>
      <w:numPr>
        <w:numId w:val="27"/>
      </w:numPr>
      <w:contextualSpacing/>
    </w:pPr>
  </w:style>
  <w:style w:type="table" w:styleId="TableGrid">
    <w:name w:val="Table Grid"/>
    <w:basedOn w:val="TableNormal"/>
    <w:uiPriority w:val="5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03B52"/>
    <w:rPr>
      <w:rFonts w:ascii="Segoe UI" w:eastAsiaTheme="majorEastAsia" w:hAnsi="Segoe UI" w:cstheme="majorBidi"/>
      <w:b/>
      <w:iCs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rsid w:val="00831306"/>
    <w:rPr>
      <w:rFonts w:asciiTheme="majorHAnsi" w:eastAsiaTheme="majorEastAsia" w:hAnsiTheme="majorHAnsi" w:cs="Times New Roman (Headings CS)"/>
      <w:i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18"/>
    <w:rPr>
      <w:rFonts w:asciiTheme="majorHAnsi" w:eastAsiaTheme="majorEastAsia" w:hAnsiTheme="majorHAnsi" w:cstheme="majorBidi"/>
      <w:color w:val="326249" w:themeColor="accent2" w:themeShade="80"/>
      <w:kern w:val="22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18"/>
    <w:rPr>
      <w:rFonts w:asciiTheme="majorHAnsi" w:eastAsiaTheme="majorEastAsia" w:hAnsiTheme="majorHAnsi" w:cstheme="majorBidi"/>
      <w:i/>
      <w:iCs/>
      <w:color w:val="326249" w:themeColor="accent2" w:themeShade="80"/>
      <w:kern w:val="22"/>
      <w:lang w:eastAsia="ja-JP"/>
      <w14:ligatures w14:val="standard"/>
    </w:rPr>
  </w:style>
  <w:style w:type="table" w:customStyle="1" w:styleId="Estilo1">
    <w:name w:val="Estilo 1"/>
    <w:basedOn w:val="TableNormal"/>
    <w:uiPriority w:val="99"/>
    <w:rsid w:val="000C3330"/>
    <w:pPr>
      <w:spacing w:before="0"/>
    </w:pPr>
    <w:tblPr>
      <w:tblBorders>
        <w:insideH w:val="single" w:sz="4" w:space="0" w:color="4A936D" w:themeColor="accent2" w:themeShade="BF"/>
        <w:insideV w:val="single" w:sz="4" w:space="0" w:color="4A936D" w:themeColor="accent2" w:themeShade="BF"/>
      </w:tblBorders>
    </w:tblPr>
  </w:style>
  <w:style w:type="table" w:customStyle="1" w:styleId="Estilo2">
    <w:name w:val="Estilo2"/>
    <w:basedOn w:val="TableNormal"/>
    <w:uiPriority w:val="99"/>
    <w:rsid w:val="00812690"/>
    <w:pPr>
      <w:spacing w:before="0"/>
    </w:pPr>
    <w:tblPr>
      <w:tblBorders>
        <w:insideH w:val="single" w:sz="4" w:space="0" w:color="4B8E94" w:themeColor="accent3" w:themeShade="BF"/>
        <w:insideV w:val="single" w:sz="4" w:space="0" w:color="4B8E94" w:themeColor="accent3" w:themeShade="BF"/>
      </w:tblBorders>
    </w:tblPr>
  </w:style>
  <w:style w:type="table" w:customStyle="1" w:styleId="Estilo3">
    <w:name w:val="Estilo3"/>
    <w:basedOn w:val="TableNormal"/>
    <w:uiPriority w:val="99"/>
    <w:rsid w:val="008720B0"/>
    <w:pPr>
      <w:spacing w:before="0"/>
    </w:pPr>
    <w:tblPr>
      <w:tblBorders>
        <w:insideH w:val="single" w:sz="4" w:space="0" w:color="AAD1D4" w:themeColor="accent3" w:themeTint="99"/>
        <w:insideV w:val="single" w:sz="4" w:space="0" w:color="AAD1D4" w:themeColor="accent3" w:themeTint="99"/>
      </w:tblBorders>
    </w:tblPr>
  </w:style>
  <w:style w:type="paragraph" w:customStyle="1" w:styleId="Marcadordeposicindeimagen">
    <w:name w:val="Marcador de posición de imagen"/>
    <w:basedOn w:val="Heading1"/>
    <w:qFormat/>
    <w:rsid w:val="00E80549"/>
  </w:style>
  <w:style w:type="character" w:styleId="Hyperlink">
    <w:name w:val="Hyperlink"/>
    <w:basedOn w:val="DefaultParagraphFont"/>
    <w:uiPriority w:val="99"/>
    <w:unhideWhenUsed/>
    <w:rsid w:val="00004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1E67"/>
    <w:pPr>
      <w:spacing w:before="0" w:after="0" w:line="276" w:lineRule="auto"/>
      <w:ind w:left="720"/>
      <w:contextualSpacing/>
    </w:pPr>
    <w:rPr>
      <w:rFonts w:ascii="Arial" w:eastAsia="Arial" w:hAnsi="Arial" w:cs="Arial"/>
      <w:kern w:val="0"/>
      <w:sz w:val="22"/>
      <w:lang w:val="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3C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CF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73CF7"/>
    <w:pPr>
      <w:spacing w:before="0" w:after="100" w:line="259" w:lineRule="auto"/>
      <w:ind w:left="440"/>
    </w:pPr>
    <w:rPr>
      <w:rFonts w:cs="Times New Roman"/>
      <w:kern w:val="0"/>
      <w:sz w:val="22"/>
      <w:lang w:eastAsia="es-ES"/>
      <w14:ligatures w14:val="none"/>
    </w:rPr>
  </w:style>
  <w:style w:type="table" w:styleId="ListTable6Colorful-Accent3">
    <w:name w:val="List Table 6 Colorful Accent 3"/>
    <w:basedOn w:val="TableNormal"/>
    <w:uiPriority w:val="51"/>
    <w:rPr>
      <w:color w:val="4B8E94" w:themeColor="accent3" w:themeShade="BF"/>
    </w:rPr>
    <w:tblPr>
      <w:tblStyleRowBandSize w:val="1"/>
      <w:tblStyleColBandSize w:val="1"/>
      <w:tblBorders>
        <w:top w:val="single" w:sz="4" w:space="0" w:color="73B3B8" w:themeColor="accent3"/>
        <w:bottom w:val="single" w:sz="4" w:space="0" w:color="73B3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3B3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3B3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F0" w:themeFill="accent3" w:themeFillTint="33"/>
      </w:tcPr>
    </w:tblStylePr>
    <w:tblStylePr w:type="band1Horz">
      <w:tblPr/>
      <w:tcPr>
        <w:shd w:val="clear" w:color="auto" w:fill="E2EFF0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augonpae@alum.us.es" TargetMode="External"/><Relationship Id="rId18" Type="http://schemas.openxmlformats.org/officeDocument/2006/relationships/header" Target="header1.xm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github.com/paugonpae67/Acme-ANS-D01" TargetMode="External"/><Relationship Id="rId17" Type="http://schemas.openxmlformats.org/officeDocument/2006/relationships/hyperlink" Target="mailto:iraparmor@alum.us.es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mailto:ferpargar@alum.us.es" TargetMode="External"/><Relationship Id="rId20" Type="http://schemas.openxmlformats.org/officeDocument/2006/relationships/header" Target="header2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hyperlink" Target="mailto:marquifer@alum.us.es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lidfercas@alum.us.es" TargetMode="External"/><Relationship Id="rId22" Type="http://schemas.openxmlformats.org/officeDocument/2006/relationships/image" Target="media/image1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dia\AppData\Roaming\Microsoft\Templates\Plan%20de%20elaboraci&#243;n%20de%20perfiles%20de%20la%20audiencia%20obje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78283953084E3E9606CFB06E176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F2247-80F8-449D-86D3-B5C5BED250A4}"/>
      </w:docPartPr>
      <w:docPartBody>
        <w:p w:rsidR="00422FB4" w:rsidRDefault="00422FB4">
          <w:pPr>
            <w:pStyle w:val="3578283953084E3E9606CFB06E1762D3"/>
          </w:pPr>
          <w:r w:rsidRPr="00AD3652">
            <w:rPr>
              <w:lang w:bidi="es-ES"/>
            </w:rPr>
            <w:t>%</w:t>
          </w:r>
        </w:p>
      </w:docPartBody>
    </w:docPart>
    <w:docPart>
      <w:docPartPr>
        <w:name w:val="913581FDD10646358431266AB026F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DF2CF-04BC-4DCD-AE76-D782CA71FA94}"/>
      </w:docPartPr>
      <w:docPartBody>
        <w:p w:rsidR="00422FB4" w:rsidRDefault="00422FB4">
          <w:pPr>
            <w:pStyle w:val="913581FDD10646358431266AB026FD46"/>
          </w:pPr>
          <w:r w:rsidRPr="00AD3652">
            <w:rPr>
              <w:lang w:bidi="es-ES"/>
            </w:rPr>
            <w:t>Acción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charset w:val="00"/>
    <w:family w:val="roman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C1"/>
    <w:rsid w:val="0000522A"/>
    <w:rsid w:val="00015042"/>
    <w:rsid w:val="00064112"/>
    <w:rsid w:val="00064A10"/>
    <w:rsid w:val="0033471D"/>
    <w:rsid w:val="00405EAD"/>
    <w:rsid w:val="00422FB4"/>
    <w:rsid w:val="00444236"/>
    <w:rsid w:val="00512E3C"/>
    <w:rsid w:val="00577124"/>
    <w:rsid w:val="0069594E"/>
    <w:rsid w:val="006D527B"/>
    <w:rsid w:val="008124ED"/>
    <w:rsid w:val="008250F8"/>
    <w:rsid w:val="008D5DE3"/>
    <w:rsid w:val="008E5A63"/>
    <w:rsid w:val="009C13C1"/>
    <w:rsid w:val="00A94446"/>
    <w:rsid w:val="00B12B56"/>
    <w:rsid w:val="00B263A5"/>
    <w:rsid w:val="00B562E4"/>
    <w:rsid w:val="00C24487"/>
    <w:rsid w:val="00CD3250"/>
    <w:rsid w:val="00CD7EE2"/>
    <w:rsid w:val="00D032BA"/>
    <w:rsid w:val="00E61C59"/>
    <w:rsid w:val="00ED646C"/>
    <w:rsid w:val="00EF3818"/>
    <w:rsid w:val="00F51C2E"/>
    <w:rsid w:val="00F9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2"/>
    <w:unhideWhenUsed/>
    <w:qFormat/>
    <w:rsid w:val="00422FB4"/>
    <w:rPr>
      <w:i/>
      <w:iCs/>
      <w:color w:val="595959" w:themeColor="text1" w:themeTint="A6"/>
    </w:rPr>
  </w:style>
  <w:style w:type="paragraph" w:customStyle="1" w:styleId="3578283953084E3E9606CFB06E1762D3">
    <w:name w:val="3578283953084E3E9606CFB06E1762D3"/>
  </w:style>
  <w:style w:type="paragraph" w:customStyle="1" w:styleId="913581FDD10646358431266AB026FD46">
    <w:name w:val="913581FDD10646358431266AB026F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heme1">
  <a:themeElements>
    <a:clrScheme name="Target Audience Darker">
      <a:dk1>
        <a:srgbClr val="000000"/>
      </a:dk1>
      <a:lt1>
        <a:srgbClr val="FFFFFF"/>
      </a:lt1>
      <a:dk2>
        <a:srgbClr val="40525D"/>
      </a:dk2>
      <a:lt2>
        <a:srgbClr val="E7E6E6"/>
      </a:lt2>
      <a:accent1>
        <a:srgbClr val="908D8A"/>
      </a:accent1>
      <a:accent2>
        <a:srgbClr val="71B793"/>
      </a:accent2>
      <a:accent3>
        <a:srgbClr val="73B3B8"/>
      </a:accent3>
      <a:accent4>
        <a:srgbClr val="855845"/>
      </a:accent4>
      <a:accent5>
        <a:srgbClr val="D78759"/>
      </a:accent5>
      <a:accent6>
        <a:srgbClr val="544C47"/>
      </a:accent6>
      <a:hlink>
        <a:srgbClr val="0563C1"/>
      </a:hlink>
      <a:folHlink>
        <a:srgbClr val="954F72"/>
      </a:folHlink>
    </a:clrScheme>
    <a:fontScheme name="Custom 76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DBFA9-3A65-48BB-B52B-739BFE0951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BE9E365-3049-4B33-A783-78872D398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4DE3FC-BF38-414E-9FDE-4B12261D34D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7C9DAA-A9DD-44C0-904D-F1A93CB40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Plan de elaboración de perfiles de la audiencia objetivo.dotx</Template>
  <TotalTime>0</TotalTime>
  <Pages>1</Pages>
  <Words>503</Words>
  <Characters>2772</Characters>
  <Application>Microsoft Office Word</Application>
  <DocSecurity>0</DocSecurity>
  <Lines>23</Lines>
  <Paragraphs>6</Paragraphs>
  <ScaleCrop>false</ScaleCrop>
  <Manager/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20</cp:revision>
  <dcterms:created xsi:type="dcterms:W3CDTF">2025-02-20T09:01:00Z</dcterms:created>
  <dcterms:modified xsi:type="dcterms:W3CDTF">2025-07-03T13:03:00Z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