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32F5" w14:textId="77777777" w:rsidR="00A04B22" w:rsidRPr="00E80549" w:rsidRDefault="00E80549" w:rsidP="00E80549">
      <w:pPr>
        <w:pStyle w:val="Marcadordeposicindeimagen"/>
      </w:pPr>
      <w:bookmarkStart w:id="0" w:name="OLE_LINK5"/>
      <w:r w:rsidRPr="00E80549">
        <w:rPr>
          <w:lang w:bidi="es-ES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0" wp14:anchorId="2614894F" wp14:editId="7CE46B7F">
                <wp:simplePos x="0" y="0"/>
                <wp:positionH relativeFrom="column">
                  <wp:posOffset>-923925</wp:posOffset>
                </wp:positionH>
                <wp:positionV relativeFrom="paragraph">
                  <wp:posOffset>-5027295</wp:posOffset>
                </wp:positionV>
                <wp:extent cx="7781290" cy="11744325"/>
                <wp:effectExtent l="0" t="0" r="0" b="9525"/>
                <wp:wrapNone/>
                <wp:docPr id="4" name="Grup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1744325"/>
                          <a:chOff x="-4" y="0"/>
                          <a:chExt cx="7780024" cy="10926879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7620" y="0"/>
                            <a:ext cx="7772400" cy="109268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 flipH="1">
                            <a:off x="-4" y="4812082"/>
                            <a:ext cx="704088" cy="477663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5282F" w14:textId="77777777" w:rsidR="00D7588D" w:rsidRDefault="00D7588D" w:rsidP="00D758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>
                          <a:spLocks noChangeAspect="1"/>
                        </wps:cNvSpPr>
                        <wps:spPr>
                          <a:xfrm flipV="1">
                            <a:off x="0" y="6127655"/>
                            <a:ext cx="6300216" cy="548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4894F" id="Grupo 4" o:spid="_x0000_s1026" alt="&quot;&quot;" style="position:absolute;margin-left:-72.75pt;margin-top:-395.85pt;width:612.7pt;height:924.75pt;z-index:-251646976;mso-width-relative:margin;mso-height-relative:margin" coordorigin="" coordsize="77800,10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" o:allowoverlap="f">
                <v:rect id="Rectángulo 7" o:spid="_x0000_s1027" style="position:absolute;left:76;width:77724;height:109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" fillcolor="#e2eff0 [662]" stroked="f" strokeweight="1pt"/>
                <v:rect id="Rectángulo 39" o:spid="_x0000_s1028" style="position:absolute;top:48120;width:7040;height:477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" fillcolor="#c6e0e2 [1302]" stroked="f" strokeweight="1pt">
                  <v:textbox>
                    <w:txbxContent>
                      <w:p w14:paraId="2F65282F" w14:textId="77777777" w:rsidR="00D7588D" w:rsidRDefault="00D7588D" w:rsidP="00D7588D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40" o:spid="_x0000_s1029" style="position:absolute;top:61276;width:63002;height:5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" fillcolor="#325e62 [1606]" stroked="f" strokeweight="1pt">
                  <o:lock v:ext="edit" aspectratio="t"/>
                </v:rect>
                <w10:anchorlock/>
              </v:group>
            </w:pict>
          </mc:Fallback>
        </mc:AlternateContent>
      </w:r>
    </w:p>
    <w:p w14:paraId="3906D85E" w14:textId="220EEFD9" w:rsidR="004177C7" w:rsidRPr="00AD3652" w:rsidRDefault="00000000" w:rsidP="005A49C9">
      <w:sdt>
        <w:sdtPr>
          <w:id w:val="-1342854461"/>
          <w:placeholder>
            <w:docPart w:val="297ACA9117CD4EAB883BD4EB7485EF22"/>
          </w:placeholder>
          <w15:appearance w15:val="hidden"/>
        </w:sdtPr>
        <w:sdtContent>
          <w:r w:rsidR="00490574">
            <w:t>1</w:t>
          </w:r>
          <w:r w:rsidR="00E020DB">
            <w:t>3</w:t>
          </w:r>
          <w:r w:rsidR="00490574">
            <w:t>/03/2025</w:t>
          </w:r>
        </w:sdtContent>
      </w:sdt>
      <w:r w:rsidR="005A49C9" w:rsidRPr="00AD3652">
        <w:rPr>
          <w:lang w:bidi="es-ES"/>
        </w:rPr>
        <w:t xml:space="preserve"> </w:t>
      </w:r>
    </w:p>
    <w:p w14:paraId="56A74F43" w14:textId="34C426C5" w:rsidR="007D51B8" w:rsidRPr="00AD3652" w:rsidRDefault="00000000" w:rsidP="005A49C9">
      <w:sdt>
        <w:sdtPr>
          <w:id w:val="-1147898089"/>
          <w:placeholder>
            <w:docPart w:val="AE4CE35119DA42F4854BD3F683270A1B"/>
          </w:placeholder>
          <w15:appearance w15:val="hidden"/>
        </w:sdtPr>
        <w:sdtContent>
          <w:r w:rsidR="00490574">
            <w:t>Grupo: C1.064</w:t>
          </w:r>
        </w:sdtContent>
      </w:sdt>
      <w:r w:rsidR="005A49C9" w:rsidRPr="00AD3652">
        <w:rPr>
          <w:lang w:bidi="es-ES"/>
        </w:rPr>
        <w:t xml:space="preserve"> </w:t>
      </w:r>
    </w:p>
    <w:p w14:paraId="6B989142" w14:textId="24842A1E" w:rsidR="001B6EDA" w:rsidRPr="00AD3652" w:rsidRDefault="00490574" w:rsidP="005A49C9">
      <w:r>
        <w:t xml:space="preserve">Repositorio: </w:t>
      </w:r>
      <w:r w:rsidRPr="00490574">
        <w:t>https://github.com/paugonpae67/Acme-ANS</w:t>
      </w:r>
    </w:p>
    <w:p w14:paraId="57097B99" w14:textId="7EB08CCE" w:rsidR="001B6EDA" w:rsidRPr="00AD3652" w:rsidRDefault="00000000" w:rsidP="005A49C9">
      <w:sdt>
        <w:sdtPr>
          <w:id w:val="-1204328354"/>
          <w:placeholder>
            <w:docPart w:val="E9DDF23BBA5B444497FA303F1F391E8A"/>
          </w:placeholder>
          <w15:appearance w15:val="hidden"/>
        </w:sdtPr>
        <w:sdtContent>
          <w:r w:rsidR="00490574">
            <w:t>Autora: Lidia Ning Fernández Casillas (lidfercas@alum.us.es)</w:t>
          </w:r>
        </w:sdtContent>
      </w:sdt>
      <w:r w:rsidR="005A49C9" w:rsidRPr="00AD3652">
        <w:rPr>
          <w:lang w:bidi="es-ES"/>
        </w:rPr>
        <w:t xml:space="preserve"> </w:t>
      </w:r>
    </w:p>
    <w:p w14:paraId="64A43F59" w14:textId="34AE52CB" w:rsidR="00FB3C5E" w:rsidRPr="00490574" w:rsidRDefault="00000000" w:rsidP="00FB641E">
      <w:pPr>
        <w:pStyle w:val="Ttulo"/>
        <w:spacing w:before="1320"/>
        <w:rPr>
          <w:lang w:val="en-US"/>
        </w:rPr>
      </w:pPr>
      <w:sdt>
        <w:sdtPr>
          <w:id w:val="-907070855"/>
          <w:placeholder>
            <w:docPart w:val="D775CB2F29F34E268AFA8F840F9F4F9D"/>
          </w:placeholder>
          <w15:appearance w15:val="hidden"/>
        </w:sdtPr>
        <w:sdtContent>
          <w:r w:rsidR="00E020DB">
            <w:rPr>
              <w:lang w:val="en-US"/>
            </w:rPr>
            <w:t>ANALYSIS REPORT</w:t>
          </w:r>
        </w:sdtContent>
      </w:sdt>
      <w:r w:rsidR="005A49C9" w:rsidRPr="00490574">
        <w:rPr>
          <w:lang w:val="en-US" w:bidi="es-ES"/>
        </w:rPr>
        <w:t xml:space="preserve"> </w:t>
      </w:r>
    </w:p>
    <w:p w14:paraId="0C1F30FF" w14:textId="62C0C9D8" w:rsidR="00A04B22" w:rsidRPr="00490574" w:rsidRDefault="00000000" w:rsidP="00D7588D">
      <w:pPr>
        <w:pStyle w:val="Subttulo"/>
        <w:rPr>
          <w:lang w:val="en-US"/>
        </w:rPr>
      </w:pPr>
      <w:sdt>
        <w:sdtPr>
          <w:id w:val="-1707094933"/>
          <w:placeholder>
            <w:docPart w:val="ACE8A2728AFE4177B286693B7C3C066F"/>
          </w:placeholder>
          <w15:appearance w15:val="hidden"/>
        </w:sdtPr>
        <w:sdtContent>
          <w:r w:rsidR="00490574" w:rsidRPr="00490574">
            <w:rPr>
              <w:lang w:val="en-US"/>
            </w:rPr>
            <w:t>ACME</w:t>
          </w:r>
          <w:r w:rsidR="00490574">
            <w:rPr>
              <w:lang w:val="en-US"/>
            </w:rPr>
            <w:t xml:space="preserve"> ANS – C1.064</w:t>
          </w:r>
        </w:sdtContent>
      </w:sdt>
      <w:r w:rsidR="005A49C9" w:rsidRPr="00490574">
        <w:rPr>
          <w:lang w:val="en-US" w:bidi="es-ES"/>
        </w:rPr>
        <w:t xml:space="preserve"> </w:t>
      </w:r>
    </w:p>
    <w:p w14:paraId="23A75D30" w14:textId="77777777" w:rsidR="00E80549" w:rsidRPr="00490574" w:rsidRDefault="00E80549" w:rsidP="00D7588D">
      <w:pPr>
        <w:pStyle w:val="Subttulo"/>
        <w:rPr>
          <w:lang w:val="en-US"/>
        </w:rPr>
      </w:pPr>
    </w:p>
    <w:p w14:paraId="66AEB6E7" w14:textId="77777777" w:rsidR="00E80549" w:rsidRPr="00490574" w:rsidRDefault="00E80549" w:rsidP="00D7588D">
      <w:pPr>
        <w:pStyle w:val="Subttulo"/>
        <w:rPr>
          <w:lang w:val="en-US"/>
        </w:rPr>
        <w:sectPr w:rsidR="00E80549" w:rsidRPr="00490574" w:rsidSect="0026442F">
          <w:headerReference w:type="default" r:id="rId12"/>
          <w:footerReference w:type="default" r:id="rId13"/>
          <w:pgSz w:w="11906" w:h="16838" w:code="9"/>
          <w:pgMar w:top="6237" w:right="1440" w:bottom="1440" w:left="1440" w:header="720" w:footer="578" w:gutter="0"/>
          <w:pgNumType w:start="0"/>
          <w:cols w:space="720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6"/>
      </w:tblGrid>
      <w:tr w:rsidR="004E2DEB" w:rsidRPr="00E020DB" w14:paraId="6FF87E7A" w14:textId="77777777" w:rsidTr="004E2DEB">
        <w:tc>
          <w:tcPr>
            <w:tcW w:w="9350" w:type="dxa"/>
            <w:tcBorders>
              <w:top w:val="single" w:sz="12" w:space="0" w:color="4B8E94" w:themeColor="accent3" w:themeShade="BF"/>
              <w:left w:val="nil"/>
              <w:bottom w:val="nil"/>
              <w:right w:val="nil"/>
            </w:tcBorders>
          </w:tcPr>
          <w:p w14:paraId="57ABAC29" w14:textId="289660C9" w:rsidR="004E2DEB" w:rsidRPr="00742FC1" w:rsidRDefault="004E2DEB" w:rsidP="000D60A6">
            <w:pPr>
              <w:pStyle w:val="Ttulo2"/>
              <w:rPr>
                <w:lang w:val="en-US"/>
              </w:rPr>
            </w:pPr>
          </w:p>
        </w:tc>
      </w:tr>
    </w:tbl>
    <w:p w14:paraId="43C62B69" w14:textId="1E5C7DF7" w:rsidR="00906393" w:rsidRPr="00C2718D" w:rsidRDefault="00490574" w:rsidP="0008662F">
      <w:pPr>
        <w:pStyle w:val="Ttulo3"/>
      </w:pPr>
      <w:r w:rsidRPr="00C2718D">
        <w:t>tabla de contenidos</w:t>
      </w:r>
    </w:p>
    <w:p w14:paraId="4306B6F5" w14:textId="77777777" w:rsidR="00490574" w:rsidRPr="00AD3652" w:rsidRDefault="00490574" w:rsidP="0008662F">
      <w:pPr>
        <w:pStyle w:val="Ttulo3"/>
      </w:pPr>
    </w:p>
    <w:tbl>
      <w:tblPr>
        <w:tblStyle w:val="Estilo3"/>
        <w:tblW w:w="5000" w:type="pct"/>
        <w:tblLayout w:type="fixed"/>
        <w:tblLook w:val="04A0" w:firstRow="1" w:lastRow="0" w:firstColumn="1" w:lastColumn="0" w:noHBand="0" w:noVBand="1"/>
        <w:tblDescription w:val="Tabla de preguntas para consumidores"/>
      </w:tblPr>
      <w:tblGrid>
        <w:gridCol w:w="529"/>
        <w:gridCol w:w="8497"/>
      </w:tblGrid>
      <w:tr w:rsidR="00906393" w:rsidRPr="00AD3652" w14:paraId="7916201B" w14:textId="77777777" w:rsidTr="008720B0">
        <w:tc>
          <w:tcPr>
            <w:tcW w:w="540" w:type="dxa"/>
          </w:tcPr>
          <w:p w14:paraId="247C36C9" w14:textId="77777777" w:rsidR="00906393" w:rsidRPr="00AD3652" w:rsidRDefault="00000000" w:rsidP="00FB07B4">
            <w:sdt>
              <w:sdtPr>
                <w:alias w:val="N.º:"/>
                <w:tag w:val="N.º:"/>
                <w:id w:val="-1707095580"/>
                <w:placeholder>
                  <w:docPart w:val="030AB475C214469FBC59B7B492C61355"/>
                </w:placeholder>
                <w:temporary/>
                <w:showingPlcHdr/>
                <w15:appearance w15:val="hidden"/>
              </w:sdtPr>
              <w:sdtContent>
                <w:r w:rsidR="00906393" w:rsidRPr="00AD3652">
                  <w:rPr>
                    <w:lang w:bidi="es-ES"/>
                  </w:rPr>
                  <w:t>N.º</w:t>
                </w:r>
              </w:sdtContent>
            </w:sdt>
          </w:p>
        </w:tc>
        <w:tc>
          <w:tcPr>
            <w:tcW w:w="8810" w:type="dxa"/>
          </w:tcPr>
          <w:p w14:paraId="4C4E761D" w14:textId="3FB09284" w:rsidR="00906393" w:rsidRPr="00AD3652" w:rsidRDefault="00490574" w:rsidP="00FB07B4">
            <w:r>
              <w:t>Apartado</w:t>
            </w:r>
          </w:p>
        </w:tc>
      </w:tr>
      <w:tr w:rsidR="00906393" w:rsidRPr="00AD3652" w14:paraId="2420580F" w14:textId="77777777" w:rsidTr="008720B0">
        <w:tc>
          <w:tcPr>
            <w:tcW w:w="540" w:type="dxa"/>
          </w:tcPr>
          <w:p w14:paraId="60DAA963" w14:textId="77777777" w:rsidR="00906393" w:rsidRPr="00AD3652" w:rsidRDefault="00906393" w:rsidP="004F4B35">
            <w:pPr>
              <w:pStyle w:val="Listaconnmeros"/>
            </w:pPr>
          </w:p>
        </w:tc>
        <w:tc>
          <w:tcPr>
            <w:tcW w:w="8810" w:type="dxa"/>
          </w:tcPr>
          <w:p w14:paraId="3FA1254A" w14:textId="08A4EAF5" w:rsidR="00906393" w:rsidRPr="00AD3652" w:rsidRDefault="00490574" w:rsidP="00FB07B4">
            <w:hyperlink w:anchor="resumenejecutivo" w:history="1">
              <w:r w:rsidRPr="00AD0049">
                <w:rPr>
                  <w:rStyle w:val="Hipervnculo"/>
                </w:rPr>
                <w:t xml:space="preserve">Resumen </w:t>
              </w:r>
              <w:r w:rsidRPr="00AD0049">
                <w:rPr>
                  <w:rStyle w:val="Hipervnculo"/>
                </w:rPr>
                <w:t>e</w:t>
              </w:r>
              <w:r w:rsidRPr="00AD0049">
                <w:rPr>
                  <w:rStyle w:val="Hipervnculo"/>
                </w:rPr>
                <w:t>jecutivo</w:t>
              </w:r>
            </w:hyperlink>
          </w:p>
        </w:tc>
      </w:tr>
      <w:tr w:rsidR="00906393" w:rsidRPr="00AD3652" w14:paraId="652E420E" w14:textId="77777777" w:rsidTr="008720B0">
        <w:tc>
          <w:tcPr>
            <w:tcW w:w="540" w:type="dxa"/>
          </w:tcPr>
          <w:p w14:paraId="07DEF891" w14:textId="77777777" w:rsidR="00906393" w:rsidRPr="00AD3652" w:rsidRDefault="00906393" w:rsidP="00906393">
            <w:pPr>
              <w:pStyle w:val="Listaconnmeros"/>
            </w:pPr>
          </w:p>
        </w:tc>
        <w:tc>
          <w:tcPr>
            <w:tcW w:w="8810" w:type="dxa"/>
          </w:tcPr>
          <w:p w14:paraId="0FF2803C" w14:textId="7F099FE0" w:rsidR="00906393" w:rsidRPr="00AD3652" w:rsidRDefault="00490574" w:rsidP="00FB07B4">
            <w:hyperlink w:anchor="revisiones" w:history="1">
              <w:r w:rsidRPr="00AD0049">
                <w:rPr>
                  <w:rStyle w:val="Hipervnculo"/>
                </w:rPr>
                <w:t>Tabla de revis</w:t>
              </w:r>
              <w:r w:rsidRPr="00AD0049">
                <w:rPr>
                  <w:rStyle w:val="Hipervnculo"/>
                </w:rPr>
                <w:t>i</w:t>
              </w:r>
              <w:r w:rsidRPr="00AD0049">
                <w:rPr>
                  <w:rStyle w:val="Hipervnculo"/>
                </w:rPr>
                <w:t>ones</w:t>
              </w:r>
            </w:hyperlink>
          </w:p>
        </w:tc>
      </w:tr>
      <w:tr w:rsidR="00906393" w:rsidRPr="00AD3652" w14:paraId="2E0B0F63" w14:textId="77777777" w:rsidTr="008720B0">
        <w:tc>
          <w:tcPr>
            <w:tcW w:w="540" w:type="dxa"/>
          </w:tcPr>
          <w:p w14:paraId="3AA8FF22" w14:textId="77777777" w:rsidR="00906393" w:rsidRPr="00AD3652" w:rsidRDefault="00906393" w:rsidP="00906393">
            <w:pPr>
              <w:pStyle w:val="Listaconnmeros"/>
            </w:pPr>
          </w:p>
        </w:tc>
        <w:tc>
          <w:tcPr>
            <w:tcW w:w="8810" w:type="dxa"/>
          </w:tcPr>
          <w:p w14:paraId="00509259" w14:textId="750257B2" w:rsidR="00906393" w:rsidRPr="00AD3652" w:rsidRDefault="00490574" w:rsidP="00FB07B4">
            <w:hyperlink w:anchor="introduccion" w:history="1">
              <w:r w:rsidRPr="00AD0049">
                <w:rPr>
                  <w:rStyle w:val="Hipervnculo"/>
                </w:rPr>
                <w:t>Introdu</w:t>
              </w:r>
              <w:r w:rsidRPr="00AD0049">
                <w:rPr>
                  <w:rStyle w:val="Hipervnculo"/>
                </w:rPr>
                <w:t>c</w:t>
              </w:r>
              <w:r w:rsidRPr="00AD0049">
                <w:rPr>
                  <w:rStyle w:val="Hipervnculo"/>
                </w:rPr>
                <w:t>ción</w:t>
              </w:r>
            </w:hyperlink>
          </w:p>
        </w:tc>
      </w:tr>
      <w:tr w:rsidR="00906393" w:rsidRPr="00AD3652" w14:paraId="2B0CC200" w14:textId="77777777" w:rsidTr="008720B0">
        <w:tc>
          <w:tcPr>
            <w:tcW w:w="540" w:type="dxa"/>
          </w:tcPr>
          <w:p w14:paraId="795A2580" w14:textId="77777777" w:rsidR="00906393" w:rsidRPr="00AD3652" w:rsidRDefault="00906393" w:rsidP="00906393">
            <w:pPr>
              <w:pStyle w:val="Listaconnmeros"/>
            </w:pPr>
          </w:p>
        </w:tc>
        <w:tc>
          <w:tcPr>
            <w:tcW w:w="8810" w:type="dxa"/>
          </w:tcPr>
          <w:p w14:paraId="125D943E" w14:textId="38E2E67A" w:rsidR="00490574" w:rsidRPr="00AD3652" w:rsidRDefault="00DD12AE" w:rsidP="00DD12AE">
            <w:hyperlink w:anchor="COTENIDO" w:history="1">
              <w:r w:rsidR="00490574" w:rsidRPr="00DD12AE">
                <w:rPr>
                  <w:rStyle w:val="Hipervnculo"/>
                </w:rPr>
                <w:t>Conte</w:t>
              </w:r>
              <w:r w:rsidR="00490574" w:rsidRPr="00DD12AE">
                <w:rPr>
                  <w:rStyle w:val="Hipervnculo"/>
                </w:rPr>
                <w:t>n</w:t>
              </w:r>
              <w:r w:rsidR="00490574" w:rsidRPr="00DD12AE">
                <w:rPr>
                  <w:rStyle w:val="Hipervnculo"/>
                </w:rPr>
                <w:t>i</w:t>
              </w:r>
              <w:r w:rsidR="00490574" w:rsidRPr="00DD12AE">
                <w:rPr>
                  <w:rStyle w:val="Hipervnculo"/>
                </w:rPr>
                <w:t>d</w:t>
              </w:r>
              <w:r w:rsidR="00490574" w:rsidRPr="00DD12AE">
                <w:rPr>
                  <w:rStyle w:val="Hipervnculo"/>
                </w:rPr>
                <w:t>o</w:t>
              </w:r>
            </w:hyperlink>
            <w:r w:rsidRPr="00AD3652">
              <w:t xml:space="preserve"> </w:t>
            </w:r>
          </w:p>
        </w:tc>
      </w:tr>
      <w:tr w:rsidR="00906393" w:rsidRPr="00AD3652" w14:paraId="0AFD059B" w14:textId="77777777" w:rsidTr="008720B0">
        <w:tc>
          <w:tcPr>
            <w:tcW w:w="540" w:type="dxa"/>
          </w:tcPr>
          <w:p w14:paraId="237B4BAD" w14:textId="77777777" w:rsidR="00906393" w:rsidRPr="00AD3652" w:rsidRDefault="00906393" w:rsidP="00906393">
            <w:pPr>
              <w:pStyle w:val="Listaconnmeros"/>
            </w:pPr>
          </w:p>
        </w:tc>
        <w:tc>
          <w:tcPr>
            <w:tcW w:w="8810" w:type="dxa"/>
          </w:tcPr>
          <w:p w14:paraId="4C12DEE0" w14:textId="49EAB491" w:rsidR="00906393" w:rsidRPr="00AD3652" w:rsidRDefault="00490574" w:rsidP="00FB07B4">
            <w:hyperlink w:anchor="conclusion" w:history="1">
              <w:r w:rsidRPr="00AD0049">
                <w:rPr>
                  <w:rStyle w:val="Hipervnculo"/>
                </w:rPr>
                <w:t>Conc</w:t>
              </w:r>
              <w:r w:rsidRPr="00AD0049">
                <w:rPr>
                  <w:rStyle w:val="Hipervnculo"/>
                </w:rPr>
                <w:t>l</w:t>
              </w:r>
              <w:r w:rsidRPr="00AD0049">
                <w:rPr>
                  <w:rStyle w:val="Hipervnculo"/>
                </w:rPr>
                <w:t>usión</w:t>
              </w:r>
            </w:hyperlink>
          </w:p>
        </w:tc>
      </w:tr>
      <w:tr w:rsidR="00587F73" w:rsidRPr="00AD3652" w14:paraId="01D94944" w14:textId="77777777" w:rsidTr="008720B0">
        <w:tc>
          <w:tcPr>
            <w:tcW w:w="540" w:type="dxa"/>
          </w:tcPr>
          <w:p w14:paraId="7B21BC50" w14:textId="77777777" w:rsidR="00587F73" w:rsidRPr="00AD3652" w:rsidRDefault="00587F73" w:rsidP="00906393">
            <w:pPr>
              <w:pStyle w:val="Listaconnmeros"/>
            </w:pPr>
          </w:p>
        </w:tc>
        <w:tc>
          <w:tcPr>
            <w:tcW w:w="8810" w:type="dxa"/>
          </w:tcPr>
          <w:p w14:paraId="58424837" w14:textId="0BA7053B" w:rsidR="00587F73" w:rsidRDefault="00587F73" w:rsidP="00FB07B4">
            <w:hyperlink w:anchor="biblio" w:history="1">
              <w:r w:rsidRPr="00587F73">
                <w:rPr>
                  <w:rStyle w:val="Hipervnculo"/>
                </w:rPr>
                <w:t>Bibliogra</w:t>
              </w:r>
              <w:r w:rsidRPr="00587F73">
                <w:rPr>
                  <w:rStyle w:val="Hipervnculo"/>
                </w:rPr>
                <w:t>f</w:t>
              </w:r>
              <w:r w:rsidRPr="00587F73">
                <w:rPr>
                  <w:rStyle w:val="Hipervnculo"/>
                </w:rPr>
                <w:t>ía</w:t>
              </w:r>
            </w:hyperlink>
          </w:p>
        </w:tc>
      </w:tr>
    </w:tbl>
    <w:p w14:paraId="27CCB0B3" w14:textId="1796B5F9" w:rsidR="00906393" w:rsidRPr="00AD3652" w:rsidRDefault="00906393" w:rsidP="0008662F">
      <w:pPr>
        <w:pStyle w:val="Ttulo3"/>
      </w:pPr>
    </w:p>
    <w:p w14:paraId="512D87D7" w14:textId="77777777" w:rsidR="004E2DEB" w:rsidRDefault="004E2DEB" w:rsidP="004E2DEB">
      <w:pPr>
        <w:rPr>
          <w:rStyle w:val="Ttulo1Car"/>
        </w:rPr>
      </w:pPr>
    </w:p>
    <w:p w14:paraId="40C50854" w14:textId="77777777" w:rsidR="00490574" w:rsidRDefault="00490574" w:rsidP="004E2DEB">
      <w:pPr>
        <w:rPr>
          <w:rStyle w:val="Ttulo1Car"/>
        </w:rPr>
      </w:pPr>
    </w:p>
    <w:p w14:paraId="0B3A763B" w14:textId="77777777" w:rsidR="00490574" w:rsidRDefault="00490574" w:rsidP="004E2DEB">
      <w:pPr>
        <w:rPr>
          <w:rStyle w:val="Ttulo1Car"/>
        </w:rPr>
      </w:pPr>
    </w:p>
    <w:p w14:paraId="2AB9CAD7" w14:textId="77777777" w:rsidR="00490574" w:rsidRDefault="00490574" w:rsidP="004E2DEB">
      <w:pPr>
        <w:rPr>
          <w:rStyle w:val="Ttulo1Car"/>
        </w:rPr>
      </w:pPr>
    </w:p>
    <w:p w14:paraId="16180819" w14:textId="77777777" w:rsidR="00490574" w:rsidRDefault="00490574" w:rsidP="004E2DEB">
      <w:pPr>
        <w:rPr>
          <w:rStyle w:val="Ttulo1Car"/>
        </w:rPr>
      </w:pPr>
    </w:p>
    <w:p w14:paraId="72F5AD47" w14:textId="77777777" w:rsidR="00490574" w:rsidRDefault="00490574" w:rsidP="004E2DEB">
      <w:pPr>
        <w:rPr>
          <w:rStyle w:val="Ttulo1Car"/>
        </w:rPr>
      </w:pPr>
    </w:p>
    <w:p w14:paraId="2A76C186" w14:textId="77777777" w:rsidR="00490574" w:rsidRDefault="00490574" w:rsidP="004E2DEB">
      <w:pPr>
        <w:rPr>
          <w:rStyle w:val="Ttulo1Car"/>
        </w:rPr>
      </w:pPr>
    </w:p>
    <w:p w14:paraId="578E13E2" w14:textId="77777777" w:rsidR="00490574" w:rsidRDefault="00490574" w:rsidP="004E2DEB">
      <w:pPr>
        <w:rPr>
          <w:rStyle w:val="Ttulo1Car"/>
        </w:rPr>
      </w:pPr>
    </w:p>
    <w:p w14:paraId="39773A44" w14:textId="77777777" w:rsidR="00490574" w:rsidRDefault="00490574" w:rsidP="004E2DEB">
      <w:pPr>
        <w:rPr>
          <w:rStyle w:val="Ttulo1Car"/>
        </w:rPr>
      </w:pPr>
    </w:p>
    <w:p w14:paraId="497071DD" w14:textId="77777777" w:rsidR="00490574" w:rsidRDefault="00490574" w:rsidP="004E2DEB">
      <w:pPr>
        <w:rPr>
          <w:rStyle w:val="Ttulo1Car"/>
        </w:rPr>
      </w:pPr>
    </w:p>
    <w:p w14:paraId="49502E0A" w14:textId="77777777" w:rsidR="00490574" w:rsidRDefault="00490574" w:rsidP="004E2DEB">
      <w:pPr>
        <w:rPr>
          <w:rStyle w:val="Ttulo1Car"/>
        </w:rPr>
      </w:pPr>
    </w:p>
    <w:p w14:paraId="2327F5A2" w14:textId="77777777" w:rsidR="00490574" w:rsidRDefault="00490574" w:rsidP="004E2DEB">
      <w:pPr>
        <w:rPr>
          <w:rStyle w:val="Ttulo1Car"/>
        </w:rPr>
      </w:pPr>
    </w:p>
    <w:p w14:paraId="5C79B971" w14:textId="77777777" w:rsidR="00490574" w:rsidRDefault="00490574" w:rsidP="004E2DEB">
      <w:pPr>
        <w:rPr>
          <w:rStyle w:val="Ttulo1Car"/>
        </w:rPr>
      </w:pPr>
    </w:p>
    <w:p w14:paraId="6275D2E0" w14:textId="77777777" w:rsidR="00490574" w:rsidRDefault="00490574" w:rsidP="004E2DEB">
      <w:pPr>
        <w:rPr>
          <w:rStyle w:val="Ttulo1Car"/>
        </w:rPr>
      </w:pPr>
    </w:p>
    <w:p w14:paraId="5A5C6E40" w14:textId="77777777" w:rsidR="00490574" w:rsidRDefault="00490574" w:rsidP="004E2DEB">
      <w:pPr>
        <w:rPr>
          <w:rStyle w:val="Ttulo1Car"/>
        </w:rPr>
      </w:pPr>
    </w:p>
    <w:p w14:paraId="0B27139D" w14:textId="77777777" w:rsidR="00490574" w:rsidRDefault="00490574" w:rsidP="004E2DEB">
      <w:pPr>
        <w:rPr>
          <w:rStyle w:val="Ttulo1Car"/>
        </w:rPr>
      </w:pPr>
    </w:p>
    <w:p w14:paraId="20D6A20A" w14:textId="77777777" w:rsidR="00490574" w:rsidRDefault="00490574" w:rsidP="004E2DEB">
      <w:pPr>
        <w:rPr>
          <w:rStyle w:val="Ttulo1Car"/>
        </w:rPr>
      </w:pPr>
    </w:p>
    <w:p w14:paraId="27E7B177" w14:textId="77777777" w:rsidR="00490574" w:rsidRDefault="00490574" w:rsidP="004E2DEB">
      <w:pPr>
        <w:rPr>
          <w:rStyle w:val="Ttulo1Car"/>
        </w:rPr>
      </w:pPr>
    </w:p>
    <w:p w14:paraId="7219EEFD" w14:textId="77777777" w:rsidR="00490574" w:rsidRDefault="00490574" w:rsidP="004E2DEB">
      <w:pPr>
        <w:rPr>
          <w:rStyle w:val="Ttulo1Car"/>
        </w:rPr>
      </w:pPr>
    </w:p>
    <w:p w14:paraId="55CEA7C4" w14:textId="77777777" w:rsidR="00490574" w:rsidRDefault="00490574" w:rsidP="004E2DEB">
      <w:pPr>
        <w:rPr>
          <w:rStyle w:val="Ttulo1Car"/>
        </w:rPr>
      </w:pPr>
    </w:p>
    <w:p w14:paraId="4B35BFD3" w14:textId="77777777" w:rsidR="00490574" w:rsidRDefault="00490574" w:rsidP="004E2DEB">
      <w:pPr>
        <w:rPr>
          <w:rStyle w:val="Ttulo1Car"/>
        </w:rPr>
      </w:pPr>
    </w:p>
    <w:p w14:paraId="539A5C6C" w14:textId="77777777" w:rsidR="00490574" w:rsidRDefault="00490574" w:rsidP="004E2DEB">
      <w:pPr>
        <w:rPr>
          <w:rStyle w:val="Ttulo1Car"/>
        </w:rPr>
      </w:pPr>
    </w:p>
    <w:p w14:paraId="046610AE" w14:textId="77777777" w:rsidR="00490574" w:rsidRDefault="00490574" w:rsidP="004E2DEB">
      <w:pPr>
        <w:rPr>
          <w:rStyle w:val="Ttulo1Car"/>
        </w:rPr>
      </w:pPr>
    </w:p>
    <w:p w14:paraId="75888725" w14:textId="77777777" w:rsidR="00490574" w:rsidRDefault="00490574" w:rsidP="004E2DEB">
      <w:pPr>
        <w:rPr>
          <w:rStyle w:val="Ttulo1Car"/>
        </w:rPr>
      </w:pPr>
    </w:p>
    <w:p w14:paraId="7BBAA835" w14:textId="77777777" w:rsidR="00490574" w:rsidRDefault="00490574" w:rsidP="004E2DEB">
      <w:pPr>
        <w:rPr>
          <w:rStyle w:val="Ttulo1Car"/>
        </w:rPr>
      </w:pPr>
    </w:p>
    <w:p w14:paraId="56558F02" w14:textId="77777777" w:rsidR="00490574" w:rsidRDefault="00490574" w:rsidP="004E2DEB">
      <w:pPr>
        <w:rPr>
          <w:rStyle w:val="Ttulo1Car"/>
        </w:rPr>
      </w:pPr>
    </w:p>
    <w:p w14:paraId="0B2794FE" w14:textId="77777777" w:rsidR="00490574" w:rsidRDefault="00490574" w:rsidP="004E2DEB">
      <w:pPr>
        <w:rPr>
          <w:rStyle w:val="Ttulo1Car"/>
        </w:rPr>
      </w:pPr>
    </w:p>
    <w:p w14:paraId="6CB578FB" w14:textId="77777777" w:rsidR="00490574" w:rsidRDefault="00490574" w:rsidP="004E2DEB">
      <w:pPr>
        <w:rPr>
          <w:rStyle w:val="Ttulo1Car"/>
        </w:rPr>
      </w:pPr>
    </w:p>
    <w:p w14:paraId="56F7C14D" w14:textId="77777777" w:rsidR="00490574" w:rsidRDefault="00490574" w:rsidP="004E2DEB">
      <w:pPr>
        <w:rPr>
          <w:rStyle w:val="Ttulo1Car"/>
        </w:rPr>
      </w:pPr>
    </w:p>
    <w:p w14:paraId="446F89B5" w14:textId="77777777" w:rsidR="00490574" w:rsidRDefault="00490574" w:rsidP="004E2DEB">
      <w:pPr>
        <w:rPr>
          <w:rStyle w:val="Ttulo1Car"/>
        </w:rPr>
      </w:pPr>
    </w:p>
    <w:p w14:paraId="31036E27" w14:textId="77777777" w:rsidR="00490574" w:rsidRDefault="00490574" w:rsidP="004E2DEB">
      <w:pPr>
        <w:rPr>
          <w:rStyle w:val="Ttulo1Car"/>
        </w:rPr>
      </w:pPr>
    </w:p>
    <w:p w14:paraId="4B3CBCA4" w14:textId="77777777" w:rsidR="00490574" w:rsidRDefault="00490574" w:rsidP="004E2DEB">
      <w:pPr>
        <w:rPr>
          <w:rStyle w:val="Ttulo1Car"/>
        </w:rPr>
      </w:pPr>
    </w:p>
    <w:p w14:paraId="54970B8A" w14:textId="77777777" w:rsidR="00490574" w:rsidRDefault="00490574" w:rsidP="004E2DEB">
      <w:pPr>
        <w:rPr>
          <w:rStyle w:val="Ttulo1Car"/>
        </w:rPr>
      </w:pPr>
    </w:p>
    <w:p w14:paraId="15C171DF" w14:textId="77777777" w:rsidR="00490574" w:rsidRPr="00AD3652" w:rsidRDefault="00490574" w:rsidP="004E2DEB">
      <w:pPr>
        <w:rPr>
          <w:rStyle w:val="Ttulo1Car"/>
        </w:rPr>
      </w:pP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E2DEB" w:rsidRPr="00AD3652" w14:paraId="3C5DEEA6" w14:textId="77777777" w:rsidTr="004E2DEB">
        <w:tc>
          <w:tcPr>
            <w:tcW w:w="9350" w:type="dxa"/>
          </w:tcPr>
          <w:p w14:paraId="5AC11560" w14:textId="526E05AA" w:rsidR="004E2DEB" w:rsidRPr="00AD3652" w:rsidRDefault="004E2DEB" w:rsidP="000D60A6">
            <w:pPr>
              <w:pStyle w:val="Ttulo2"/>
              <w:rPr>
                <w:rStyle w:val="Ttulo1Car"/>
                <w:rFonts w:asciiTheme="minorHAnsi" w:hAnsiTheme="minorHAnsi"/>
                <w:caps w:val="0"/>
                <w:noProof w:val="0"/>
                <w:color w:val="73B3B8" w:themeColor="accent3"/>
                <w:spacing w:val="20"/>
                <w:kern w:val="22"/>
                <w:sz w:val="32"/>
                <w:szCs w:val="24"/>
                <w14:textFill>
                  <w14:solidFill>
                    <w14:schemeClr w14:val="accent3">
                      <w14:lumMod w14:val="50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7A9929EC" w14:textId="72E2BCB7" w:rsidR="00906393" w:rsidRPr="0008662F" w:rsidRDefault="00490574" w:rsidP="0008662F">
      <w:pPr>
        <w:pStyle w:val="Ttulo3"/>
      </w:pPr>
      <w:bookmarkStart w:id="1" w:name="resumenejecutivo"/>
      <w:r w:rsidRPr="0008662F">
        <w:t>RESUMEN EJECUTIVO</w:t>
      </w:r>
    </w:p>
    <w:bookmarkEnd w:id="1"/>
    <w:p w14:paraId="208AEA51" w14:textId="77777777" w:rsidR="00490574" w:rsidRDefault="00490574" w:rsidP="0008662F">
      <w:pPr>
        <w:pStyle w:val="Ttulo3"/>
      </w:pPr>
    </w:p>
    <w:p w14:paraId="439FE6A8" w14:textId="2FB9671D" w:rsidR="00E020DB" w:rsidRDefault="00E020DB" w:rsidP="00E020DB">
      <w:pPr>
        <w:rPr>
          <w:rFonts w:eastAsia="Times New Roman" w:cstheme="minorHAnsi"/>
          <w:kern w:val="0"/>
          <w:sz w:val="22"/>
          <w:lang w:eastAsia="es-ES"/>
          <w14:ligatures w14:val="none"/>
        </w:rPr>
      </w:pPr>
      <w:r w:rsidRPr="00E020DB">
        <w:rPr>
          <w:rFonts w:eastAsia="Times New Roman" w:cstheme="minorHAnsi"/>
          <w:kern w:val="0"/>
          <w:sz w:val="22"/>
          <w:lang w:eastAsia="es-ES"/>
          <w14:ligatures w14:val="none"/>
        </w:rPr>
        <w:t>Este informe presenta un análisis detallado de los requisitos que han requerido una evaluación más profunda durante el desarrollo del entregable</w:t>
      </w:r>
      <w:r>
        <w:rPr>
          <w:rFonts w:eastAsia="Times New Roman" w:cstheme="minorHAnsi"/>
          <w:kern w:val="0"/>
          <w:sz w:val="22"/>
          <w:lang w:eastAsia="es-ES"/>
          <w14:ligatures w14:val="none"/>
        </w:rPr>
        <w:t xml:space="preserve"> 2 del proyecto Acme Ans</w:t>
      </w:r>
      <w:r w:rsidRPr="00E020DB">
        <w:rPr>
          <w:rFonts w:eastAsia="Times New Roman" w:cstheme="minorHAnsi"/>
          <w:kern w:val="0"/>
          <w:sz w:val="22"/>
          <w:lang w:eastAsia="es-ES"/>
          <w14:ligatures w14:val="none"/>
        </w:rPr>
        <w:t>. No se incluyen todos los requisitos, sino únicamente aquellos que han generado dudas o han necesitado ajustes para su correcta implementación.</w:t>
      </w:r>
    </w:p>
    <w:p w14:paraId="541DFE27" w14:textId="77777777" w:rsidR="00E020DB" w:rsidRPr="00E020DB" w:rsidRDefault="00E020DB" w:rsidP="00E020DB">
      <w:pPr>
        <w:rPr>
          <w:rFonts w:eastAsia="Times New Roman" w:cstheme="minorHAnsi"/>
          <w:kern w:val="0"/>
          <w:sz w:val="22"/>
          <w:lang w:eastAsia="es-ES"/>
          <w14:ligatures w14:val="none"/>
        </w:rPr>
      </w:pPr>
    </w:p>
    <w:p w14:paraId="68609B50" w14:textId="77777777" w:rsidR="00E020DB" w:rsidRDefault="00E020DB" w:rsidP="00E020DB">
      <w:pPr>
        <w:rPr>
          <w:rFonts w:eastAsia="Times New Roman" w:cstheme="minorHAnsi"/>
          <w:kern w:val="0"/>
          <w:sz w:val="22"/>
          <w:lang w:eastAsia="es-ES"/>
          <w14:ligatures w14:val="none"/>
        </w:rPr>
      </w:pPr>
      <w:r w:rsidRPr="00E020DB">
        <w:rPr>
          <w:rFonts w:eastAsia="Times New Roman" w:cstheme="minorHAnsi"/>
          <w:kern w:val="0"/>
          <w:sz w:val="22"/>
          <w:lang w:eastAsia="es-ES"/>
          <w14:ligatures w14:val="none"/>
        </w:rPr>
        <w:t>Cada registro de análisis contiene la copia literal del requisito evaluado, las conclusiones derivadas del análisis y las decisiones tomadas para corregir o clarificar su alcance. Además, se proporciona un enlace a la validación realizada por el profesor, garantizando que las modificaciones y aclaraciones sean adecuadas y alineadas con los objetivos del proyecto.</w:t>
      </w:r>
    </w:p>
    <w:p w14:paraId="6BB1DB3D" w14:textId="77777777" w:rsidR="00E020DB" w:rsidRPr="00E020DB" w:rsidRDefault="00E020DB" w:rsidP="00E020DB">
      <w:pPr>
        <w:rPr>
          <w:rFonts w:eastAsia="Times New Roman" w:cstheme="minorHAnsi"/>
          <w:kern w:val="0"/>
          <w:sz w:val="22"/>
          <w:lang w:eastAsia="es-ES"/>
          <w14:ligatures w14:val="none"/>
        </w:rPr>
      </w:pPr>
    </w:p>
    <w:p w14:paraId="5D33358F" w14:textId="77777777" w:rsidR="00E020DB" w:rsidRDefault="00E020DB" w:rsidP="00E020DB">
      <w:pPr>
        <w:rPr>
          <w:rFonts w:eastAsia="Times New Roman" w:cstheme="minorHAnsi"/>
          <w:kern w:val="0"/>
          <w:sz w:val="22"/>
          <w:lang w:eastAsia="es-ES"/>
          <w14:ligatures w14:val="none"/>
        </w:rPr>
      </w:pPr>
      <w:r w:rsidRPr="00E020DB">
        <w:rPr>
          <w:rFonts w:eastAsia="Times New Roman" w:cstheme="minorHAnsi"/>
          <w:kern w:val="0"/>
          <w:sz w:val="22"/>
          <w:lang w:eastAsia="es-ES"/>
          <w14:ligatures w14:val="none"/>
        </w:rPr>
        <w:t>Para facilitar este proceso, los registros de análisis se han publicado en el foro de la asignatura, lo que ha permitido recibir retroalimentación adicional del profesor y asegurar que las decisiones adoptadas sean las más acertadas. Gracias a este enfoque, se ha logrado minimizar la ambigüedad en la interpretación de los requisitos, optimizando así la calidad del trabajo final.</w:t>
      </w:r>
    </w:p>
    <w:p w14:paraId="6DD561D1" w14:textId="77777777" w:rsidR="00E020DB" w:rsidRDefault="00E020DB" w:rsidP="00E020DB">
      <w:pPr>
        <w:rPr>
          <w:rFonts w:eastAsia="Times New Roman" w:cstheme="minorHAnsi"/>
          <w:kern w:val="0"/>
          <w:sz w:val="22"/>
          <w:lang w:eastAsia="es-ES"/>
          <w14:ligatures w14:val="none"/>
        </w:rPr>
      </w:pPr>
    </w:p>
    <w:p w14:paraId="2E1F891F" w14:textId="77777777" w:rsidR="00E020DB" w:rsidRPr="00E020DB" w:rsidRDefault="00E020DB" w:rsidP="00E020DB">
      <w:pPr>
        <w:rPr>
          <w:rFonts w:eastAsia="Times New Roman" w:cstheme="minorHAnsi"/>
          <w:kern w:val="0"/>
          <w:sz w:val="22"/>
          <w:lang w:eastAsia="es-ES"/>
          <w14:ligatures w14:val="none"/>
        </w:rPr>
      </w:pPr>
    </w:p>
    <w:p w14:paraId="704855D5" w14:textId="77777777" w:rsidR="004E2DEB" w:rsidRPr="00AD3652" w:rsidRDefault="004E2DEB" w:rsidP="004E2DEB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E2DEB" w:rsidRPr="00AD3652" w14:paraId="1B7894C7" w14:textId="77777777" w:rsidTr="00C2718D">
        <w:tc>
          <w:tcPr>
            <w:tcW w:w="9026" w:type="dxa"/>
          </w:tcPr>
          <w:p w14:paraId="2211AF23" w14:textId="633BEB37" w:rsidR="004E2DEB" w:rsidRPr="00AD3652" w:rsidRDefault="004E2DEB" w:rsidP="000D60A6">
            <w:pPr>
              <w:pStyle w:val="Ttulo2"/>
              <w:rPr>
                <w:rStyle w:val="Ttulo1Car"/>
                <w:rFonts w:asciiTheme="minorHAnsi" w:hAnsiTheme="minorHAnsi"/>
                <w:caps w:val="0"/>
                <w:noProof w:val="0"/>
                <w:color w:val="73B3B8" w:themeColor="accent3"/>
                <w:spacing w:val="20"/>
                <w:kern w:val="22"/>
                <w:sz w:val="32"/>
                <w:szCs w:val="24"/>
                <w14:textFill>
                  <w14:solidFill>
                    <w14:schemeClr w14:val="accent3">
                      <w14:lumMod w14:val="50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794E3C4B" w14:textId="66C3733A" w:rsidR="00C2718D" w:rsidRDefault="00C2718D" w:rsidP="0008662F">
      <w:pPr>
        <w:pStyle w:val="Ttulo3"/>
      </w:pPr>
      <w:bookmarkStart w:id="2" w:name="revisiones"/>
      <w:r>
        <w:t>TABLA DE REVISIONES</w:t>
      </w:r>
    </w:p>
    <w:bookmarkEnd w:id="2"/>
    <w:p w14:paraId="7BF05F92" w14:textId="77777777" w:rsidR="00906393" w:rsidRDefault="00906393" w:rsidP="004E2DEB"/>
    <w:p w14:paraId="5662663F" w14:textId="77777777" w:rsidR="00C2718D" w:rsidRPr="00AD3652" w:rsidRDefault="00C2718D" w:rsidP="004E2DEB"/>
    <w:tbl>
      <w:tblPr>
        <w:tblStyle w:val="Estilo3"/>
        <w:tblW w:w="13744" w:type="pct"/>
        <w:tblLayout w:type="fixed"/>
        <w:tblLook w:val="04A0" w:firstRow="1" w:lastRow="0" w:firstColumn="1" w:lastColumn="0" w:noHBand="0" w:noVBand="1"/>
        <w:tblDescription w:val="Tabla de ajuste del plan"/>
      </w:tblPr>
      <w:tblGrid>
        <w:gridCol w:w="993"/>
        <w:gridCol w:w="1417"/>
        <w:gridCol w:w="14509"/>
        <w:gridCol w:w="7892"/>
      </w:tblGrid>
      <w:tr w:rsidR="00C2718D" w:rsidRPr="00AD3652" w14:paraId="44A19F53" w14:textId="59ED6858" w:rsidTr="00C2718D">
        <w:tc>
          <w:tcPr>
            <w:tcW w:w="993" w:type="dxa"/>
          </w:tcPr>
          <w:p w14:paraId="4F8F569B" w14:textId="702E80BE" w:rsidR="00C2718D" w:rsidRPr="00AD3652" w:rsidRDefault="00C2718D" w:rsidP="00FB07B4">
            <w:r>
              <w:t>Versión</w:t>
            </w:r>
          </w:p>
        </w:tc>
        <w:tc>
          <w:tcPr>
            <w:tcW w:w="1417" w:type="dxa"/>
          </w:tcPr>
          <w:p w14:paraId="48FA47CF" w14:textId="416349D7" w:rsidR="00C2718D" w:rsidRPr="00AD3652" w:rsidRDefault="00C2718D" w:rsidP="00FB07B4">
            <w:r>
              <w:t>Fecha</w:t>
            </w:r>
          </w:p>
        </w:tc>
        <w:tc>
          <w:tcPr>
            <w:tcW w:w="14509" w:type="dxa"/>
          </w:tcPr>
          <w:p w14:paraId="03C8E598" w14:textId="2D5CE0B9" w:rsidR="00C2718D" w:rsidRDefault="00C2718D" w:rsidP="00FB07B4">
            <w:r>
              <w:t>Descripción</w:t>
            </w:r>
          </w:p>
        </w:tc>
        <w:tc>
          <w:tcPr>
            <w:tcW w:w="7892" w:type="dxa"/>
          </w:tcPr>
          <w:p w14:paraId="4D1CA1BB" w14:textId="77777777" w:rsidR="00C2718D" w:rsidRDefault="00C2718D" w:rsidP="00FB07B4"/>
        </w:tc>
      </w:tr>
      <w:tr w:rsidR="00C2718D" w:rsidRPr="00AD3652" w14:paraId="40CA90CD" w14:textId="5E754E89" w:rsidTr="00C2718D">
        <w:tc>
          <w:tcPr>
            <w:tcW w:w="993" w:type="dxa"/>
          </w:tcPr>
          <w:p w14:paraId="076A05CD" w14:textId="3AC51324" w:rsidR="00C2718D" w:rsidRPr="00AD3652" w:rsidRDefault="00C2718D" w:rsidP="00906393">
            <w:pPr>
              <w:pStyle w:val="Listaconnmeros"/>
              <w:numPr>
                <w:ilvl w:val="0"/>
                <w:numId w:val="15"/>
              </w:numPr>
            </w:pPr>
            <w:r>
              <w:t>.0</w:t>
            </w:r>
          </w:p>
        </w:tc>
        <w:tc>
          <w:tcPr>
            <w:tcW w:w="1417" w:type="dxa"/>
          </w:tcPr>
          <w:p w14:paraId="096D4A5D" w14:textId="3A39C427" w:rsidR="00C2718D" w:rsidRPr="00AD3652" w:rsidRDefault="00C2718D" w:rsidP="00FB07B4">
            <w:r>
              <w:rPr>
                <w:lang w:bidi="es-ES"/>
              </w:rPr>
              <w:t>1</w:t>
            </w:r>
            <w:r w:rsidR="00E020DB">
              <w:rPr>
                <w:lang w:bidi="es-ES"/>
              </w:rPr>
              <w:t>3</w:t>
            </w:r>
            <w:r>
              <w:rPr>
                <w:lang w:bidi="es-ES"/>
              </w:rPr>
              <w:t>/03/2025</w:t>
            </w:r>
            <w:r w:rsidRPr="00AD3652">
              <w:rPr>
                <w:lang w:bidi="es-ES"/>
              </w:rPr>
              <w:br/>
            </w:r>
          </w:p>
        </w:tc>
        <w:tc>
          <w:tcPr>
            <w:tcW w:w="14509" w:type="dxa"/>
          </w:tcPr>
          <w:p w14:paraId="5552C22C" w14:textId="7099E19E" w:rsidR="00C2718D" w:rsidRDefault="00C2718D" w:rsidP="00FB07B4">
            <w:r>
              <w:t xml:space="preserve">Versión Inicial. Estructura del documento y </w:t>
            </w:r>
            <w:proofErr w:type="spellStart"/>
            <w:r w:rsidR="00E020DB">
              <w:t>Analysis</w:t>
            </w:r>
            <w:proofErr w:type="spellEnd"/>
            <w:r w:rsidR="00E020DB">
              <w:t xml:space="preserve"> </w:t>
            </w:r>
            <w:proofErr w:type="spellStart"/>
            <w:r w:rsidR="00E020DB">
              <w:t>Report</w:t>
            </w:r>
            <w:proofErr w:type="spellEnd"/>
          </w:p>
        </w:tc>
        <w:tc>
          <w:tcPr>
            <w:tcW w:w="7892" w:type="dxa"/>
          </w:tcPr>
          <w:p w14:paraId="62EFFB1B" w14:textId="77777777" w:rsidR="00C2718D" w:rsidRDefault="00C2718D" w:rsidP="00FB07B4"/>
        </w:tc>
      </w:tr>
      <w:tr w:rsidR="004D2D83" w:rsidRPr="00AD3652" w14:paraId="5532A6E3" w14:textId="488956F2" w:rsidTr="00C2718D">
        <w:tc>
          <w:tcPr>
            <w:tcW w:w="993" w:type="dxa"/>
          </w:tcPr>
          <w:p w14:paraId="45DE1743" w14:textId="77777777" w:rsidR="004D2D83" w:rsidRPr="00AD3652" w:rsidRDefault="004D2D83" w:rsidP="00C2718D">
            <w:pPr>
              <w:pStyle w:val="Listaconnmeros"/>
              <w:numPr>
                <w:ilvl w:val="0"/>
                <w:numId w:val="0"/>
              </w:numPr>
              <w:ind w:left="360"/>
            </w:pPr>
          </w:p>
        </w:tc>
        <w:tc>
          <w:tcPr>
            <w:tcW w:w="1417" w:type="dxa"/>
          </w:tcPr>
          <w:p w14:paraId="742F49E4" w14:textId="39A631C5" w:rsidR="004D2D83" w:rsidRPr="00AD3652" w:rsidRDefault="004D2D83" w:rsidP="00FB07B4"/>
        </w:tc>
        <w:tc>
          <w:tcPr>
            <w:tcW w:w="14509" w:type="dxa"/>
          </w:tcPr>
          <w:p w14:paraId="57D95DDA" w14:textId="77777777" w:rsidR="004D2D83" w:rsidRDefault="004D2D83" w:rsidP="00FB07B4"/>
        </w:tc>
        <w:tc>
          <w:tcPr>
            <w:tcW w:w="7892" w:type="dxa"/>
          </w:tcPr>
          <w:p w14:paraId="48F2492A" w14:textId="77777777" w:rsidR="004D2D83" w:rsidRDefault="004D2D83" w:rsidP="00FB07B4"/>
        </w:tc>
      </w:tr>
    </w:tbl>
    <w:p w14:paraId="1339446F" w14:textId="77777777" w:rsidR="004E2DEB" w:rsidRPr="00AD3652" w:rsidRDefault="004E2DEB" w:rsidP="004E2DEB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E2DEB" w:rsidRPr="00AD3652" w14:paraId="6C311CE8" w14:textId="77777777" w:rsidTr="008E63CE">
        <w:tc>
          <w:tcPr>
            <w:tcW w:w="9026" w:type="dxa"/>
          </w:tcPr>
          <w:p w14:paraId="3A864B8B" w14:textId="77777777" w:rsidR="004E2DEB" w:rsidRDefault="004E2DEB" w:rsidP="000D60A6">
            <w:pPr>
              <w:pStyle w:val="Ttulo2"/>
            </w:pPr>
          </w:p>
          <w:p w14:paraId="6E178521" w14:textId="77777777" w:rsidR="00C2718D" w:rsidRDefault="00C2718D" w:rsidP="0008662F">
            <w:pPr>
              <w:pStyle w:val="Ttulo3"/>
            </w:pPr>
          </w:p>
          <w:p w14:paraId="175B4631" w14:textId="293B8C37" w:rsidR="00C2718D" w:rsidRDefault="00C2718D" w:rsidP="0008662F">
            <w:pPr>
              <w:pStyle w:val="Ttulo3"/>
            </w:pPr>
            <w:bookmarkStart w:id="3" w:name="_INTRODUCCIÓN"/>
            <w:bookmarkEnd w:id="3"/>
            <w:r>
              <w:t>I</w:t>
            </w:r>
            <w:bookmarkStart w:id="4" w:name="introduccion"/>
            <w:r>
              <w:t>NTRODUCCIÓN</w:t>
            </w:r>
            <w:bookmarkEnd w:id="4"/>
          </w:p>
          <w:p w14:paraId="1703145E" w14:textId="3997F66D" w:rsidR="00C2718D" w:rsidRPr="00C2718D" w:rsidRDefault="00C2718D" w:rsidP="0008662F">
            <w:pPr>
              <w:pStyle w:val="Ttulo3"/>
            </w:pPr>
          </w:p>
        </w:tc>
      </w:tr>
    </w:tbl>
    <w:p w14:paraId="7A5BF63B" w14:textId="608B832F" w:rsidR="00E020DB" w:rsidRDefault="00E020DB" w:rsidP="00E020DB">
      <w:pPr>
        <w:rPr>
          <w:sz w:val="22"/>
        </w:rPr>
      </w:pPr>
      <w:r>
        <w:rPr>
          <w:sz w:val="22"/>
        </w:rPr>
        <w:t>Como bien se mencionó anteriormente en la introducción, e</w:t>
      </w:r>
      <w:r w:rsidRPr="00E020DB">
        <w:rPr>
          <w:sz w:val="22"/>
        </w:rPr>
        <w:t xml:space="preserve">ste documento presenta un informe detallado sobre el análisis de los requisitos para el entregable </w:t>
      </w:r>
      <w:r>
        <w:rPr>
          <w:sz w:val="22"/>
        </w:rPr>
        <w:t xml:space="preserve">2 </w:t>
      </w:r>
      <w:r w:rsidRPr="00E020DB">
        <w:rPr>
          <w:sz w:val="22"/>
        </w:rPr>
        <w:t>dentro del proyecto. Su objetivo es proporcionar una visión clara de los requisitos que han sido evaluados, las conclusiones alcanzadas durante el análisis y las decisiones tomadas para su corrección o clarificación.</w:t>
      </w:r>
    </w:p>
    <w:p w14:paraId="476F491B" w14:textId="77777777" w:rsidR="00E020DB" w:rsidRPr="00E020DB" w:rsidRDefault="00E020DB" w:rsidP="00E020DB">
      <w:pPr>
        <w:rPr>
          <w:sz w:val="22"/>
        </w:rPr>
      </w:pPr>
    </w:p>
    <w:p w14:paraId="350235DD" w14:textId="77777777" w:rsidR="00E020DB" w:rsidRDefault="00E020DB" w:rsidP="00E020DB">
      <w:pPr>
        <w:rPr>
          <w:sz w:val="22"/>
        </w:rPr>
      </w:pPr>
      <w:r w:rsidRPr="00E020DB">
        <w:rPr>
          <w:sz w:val="22"/>
        </w:rPr>
        <w:t>El informe se divide en varios registros de análisis, cada uno de los cuales incluye la copia literal del requisito, las conclusiones derivadas del análisis y las decisiones tomadas para ajustarlo. Además, se incorpora un enlace a la validación realizada por el profesor, lo que asegura que las correcciones sean adecuadas y alineadas con los objetivos del proyecto.</w:t>
      </w:r>
    </w:p>
    <w:p w14:paraId="7D77833C" w14:textId="77777777" w:rsidR="00E020DB" w:rsidRPr="00E020DB" w:rsidRDefault="00E020DB" w:rsidP="00E020DB">
      <w:pPr>
        <w:rPr>
          <w:sz w:val="22"/>
        </w:rPr>
      </w:pPr>
    </w:p>
    <w:p w14:paraId="30D91FA6" w14:textId="2A4E9EB3" w:rsidR="00E020DB" w:rsidRDefault="00E020DB" w:rsidP="00E020DB">
      <w:pPr>
        <w:rPr>
          <w:sz w:val="22"/>
        </w:rPr>
      </w:pPr>
      <w:r w:rsidRPr="00E020DB">
        <w:rPr>
          <w:sz w:val="22"/>
        </w:rPr>
        <w:t>Cada registro de análisis se ha publicado en el foro de la asignatura para obtener</w:t>
      </w:r>
      <w:r>
        <w:rPr>
          <w:sz w:val="22"/>
        </w:rPr>
        <w:t xml:space="preserve"> </w:t>
      </w:r>
      <w:r w:rsidRPr="00E020DB">
        <w:rPr>
          <w:sz w:val="22"/>
        </w:rPr>
        <w:t>retroalimentación del profesor, lo que ha facilitado la clarificación de dudas y la optimización de las decisiones tomadas. A través de este informe, se busca documentar y justificar todas las modificaciones realizadas en los requisitos, proporcionando así una base sólida para el desarrollo del entregable final.</w:t>
      </w:r>
    </w:p>
    <w:p w14:paraId="313F7344" w14:textId="77777777" w:rsidR="00E020DB" w:rsidRPr="00E020DB" w:rsidRDefault="00E020DB" w:rsidP="00E020DB">
      <w:pPr>
        <w:rPr>
          <w:sz w:val="22"/>
        </w:rPr>
      </w:pPr>
    </w:p>
    <w:p w14:paraId="149FFE45" w14:textId="44E722AD" w:rsidR="00E020DB" w:rsidRPr="00E020DB" w:rsidRDefault="00E020DB" w:rsidP="00E020DB">
      <w:pPr>
        <w:rPr>
          <w:sz w:val="22"/>
        </w:rPr>
      </w:pPr>
      <w:r w:rsidRPr="00E020DB">
        <w:rPr>
          <w:sz w:val="22"/>
        </w:rPr>
        <w:t>Este informe</w:t>
      </w:r>
      <w:r>
        <w:rPr>
          <w:sz w:val="22"/>
        </w:rPr>
        <w:t xml:space="preserve"> estructuralmente</w:t>
      </w:r>
      <w:r w:rsidRPr="00E020DB">
        <w:rPr>
          <w:sz w:val="22"/>
        </w:rPr>
        <w:t xml:space="preserve"> incluye una </w:t>
      </w:r>
      <w:r>
        <w:rPr>
          <w:sz w:val="22"/>
        </w:rPr>
        <w:t xml:space="preserve">portada, </w:t>
      </w:r>
      <w:r w:rsidRPr="00E020DB">
        <w:rPr>
          <w:sz w:val="22"/>
        </w:rPr>
        <w:t xml:space="preserve">tabla de contenidos, un resumen ejecutivo, </w:t>
      </w:r>
      <w:r>
        <w:rPr>
          <w:sz w:val="22"/>
        </w:rPr>
        <w:t xml:space="preserve">una tabla de revisiones, </w:t>
      </w:r>
      <w:r w:rsidRPr="00E020DB">
        <w:rPr>
          <w:sz w:val="22"/>
        </w:rPr>
        <w:t>una introducción, los registros de análisis detallados,</w:t>
      </w:r>
      <w:r>
        <w:rPr>
          <w:sz w:val="22"/>
        </w:rPr>
        <w:t xml:space="preserve"> </w:t>
      </w:r>
      <w:r w:rsidRPr="00E020DB">
        <w:rPr>
          <w:sz w:val="22"/>
        </w:rPr>
        <w:t xml:space="preserve">una conclusión </w:t>
      </w:r>
      <w:r>
        <w:rPr>
          <w:sz w:val="22"/>
        </w:rPr>
        <w:t xml:space="preserve">y la bibliografía usada, </w:t>
      </w:r>
      <w:r w:rsidRPr="00E020DB">
        <w:rPr>
          <w:sz w:val="22"/>
        </w:rPr>
        <w:t>que resume los aspectos más relevantes de las correcciones realizadas. Gracias a este enfoque, se ha logrado un análisis exhaustivo y un proceso de mejora continua en la implementación del proyecto.</w:t>
      </w:r>
    </w:p>
    <w:p w14:paraId="332EEA6A" w14:textId="77777777" w:rsidR="007C50D2" w:rsidRPr="00AD3652" w:rsidRDefault="007C50D2" w:rsidP="004E2DEB"/>
    <w:bookmarkEnd w:id="0"/>
    <w:p w14:paraId="27FD380E" w14:textId="77777777" w:rsidR="000D60A6" w:rsidRDefault="000D60A6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D2D83" w:rsidRPr="005D71BB" w14:paraId="67A96896" w14:textId="77777777" w:rsidTr="00364450">
        <w:tc>
          <w:tcPr>
            <w:tcW w:w="9350" w:type="dxa"/>
          </w:tcPr>
          <w:p w14:paraId="4CF877B7" w14:textId="77777777" w:rsidR="004D2D83" w:rsidRDefault="004D2D83" w:rsidP="0008662F">
            <w:pPr>
              <w:pStyle w:val="Ttulo3"/>
            </w:pPr>
          </w:p>
          <w:p w14:paraId="13E10C7E" w14:textId="4BD3D308" w:rsidR="00DD12AE" w:rsidRDefault="00DD12AE" w:rsidP="0008662F">
            <w:pPr>
              <w:pStyle w:val="Ttulo3"/>
            </w:pPr>
            <w:bookmarkStart w:id="5" w:name="COTENIDO"/>
            <w:r>
              <w:t xml:space="preserve">CONTENIDO </w:t>
            </w:r>
          </w:p>
          <w:bookmarkEnd w:id="5"/>
          <w:p w14:paraId="60625E31" w14:textId="77777777" w:rsidR="00DD12AE" w:rsidRDefault="00DD12AE" w:rsidP="0008662F">
            <w:pPr>
              <w:pStyle w:val="Ttulo3"/>
            </w:pPr>
          </w:p>
          <w:p w14:paraId="5284CDEC" w14:textId="77777777" w:rsidR="00E020DB" w:rsidRDefault="00E020DB" w:rsidP="005A091B">
            <w:pPr>
              <w:rPr>
                <w:sz w:val="22"/>
              </w:rPr>
            </w:pPr>
            <w:r w:rsidRPr="00E020DB">
              <w:rPr>
                <w:sz w:val="22"/>
              </w:rPr>
              <w:t xml:space="preserve">De los requisitos tanto obligatorios como suplementarios I y II, correspondiente a esta entrega 2 </w:t>
            </w:r>
            <w:r>
              <w:rPr>
                <w:sz w:val="22"/>
              </w:rPr>
              <w:t xml:space="preserve">se han </w:t>
            </w:r>
            <w:r w:rsidRPr="00E020DB">
              <w:rPr>
                <w:sz w:val="22"/>
              </w:rPr>
              <w:t xml:space="preserve">encontrado ambigüedades </w:t>
            </w:r>
            <w:r>
              <w:rPr>
                <w:sz w:val="22"/>
              </w:rPr>
              <w:t>en los siguientes:</w:t>
            </w:r>
          </w:p>
          <w:p w14:paraId="045A79C1" w14:textId="77777777" w:rsidR="00E020DB" w:rsidRDefault="00E020DB" w:rsidP="005A091B">
            <w:pPr>
              <w:rPr>
                <w:sz w:val="22"/>
              </w:rPr>
            </w:pPr>
          </w:p>
          <w:p w14:paraId="254E2A1D" w14:textId="3CE30374" w:rsidR="00E020DB" w:rsidRPr="00DD12AE" w:rsidRDefault="00E020DB" w:rsidP="00E020DB">
            <w:pPr>
              <w:pStyle w:val="Prrafodelista"/>
              <w:numPr>
                <w:ilvl w:val="0"/>
                <w:numId w:val="69"/>
              </w:numPr>
              <w:rPr>
                <w:b/>
                <w:bCs/>
                <w:sz w:val="22"/>
                <w:u w:val="single"/>
              </w:rPr>
            </w:pPr>
            <w:r w:rsidRPr="00DD12AE">
              <w:rPr>
                <w:b/>
                <w:bCs/>
                <w:sz w:val="22"/>
                <w:u w:val="single"/>
              </w:rPr>
              <w:t>REQUISITO 3</w:t>
            </w:r>
          </w:p>
          <w:p w14:paraId="14F4496A" w14:textId="77777777" w:rsidR="00E020DB" w:rsidRDefault="00E020DB" w:rsidP="00E020DB">
            <w:pPr>
              <w:pStyle w:val="Prrafodelista"/>
              <w:rPr>
                <w:sz w:val="22"/>
              </w:rPr>
            </w:pPr>
          </w:p>
          <w:p w14:paraId="1EF50339" w14:textId="57B12A29" w:rsidR="00E020DB" w:rsidRDefault="00E020DB" w:rsidP="00C52476">
            <w:pPr>
              <w:pStyle w:val="Prrafodelista"/>
              <w:rPr>
                <w:i/>
                <w:iCs/>
                <w:sz w:val="22"/>
              </w:rPr>
            </w:pPr>
            <w:r w:rsidRPr="00E020DB">
              <w:rPr>
                <w:i/>
                <w:iCs/>
                <w:sz w:val="22"/>
              </w:rPr>
              <w:t>“</w:t>
            </w:r>
            <w:r w:rsidRPr="00E020DB">
              <w:rPr>
                <w:i/>
                <w:iCs/>
                <w:sz w:val="22"/>
              </w:rPr>
              <w:t>Los clientes son quienes compran vuelos. El sistema debe almacenar los siguientes datos sobre ellos: un identificador (único, patrón "^[A-Z]{2-3}\d{6}$", donde las dos o tres primeras letras corresponden a sus iniciales), un número de teléfono (patrón "^\+?\d{6,15}$"), una dirección física (hasta 255 caracteres), además de una ciudad y un país (ambos de hasta 50 caracteres). Opcionalmente, los clientes pueden acumular puntos (hasta 500.000 puntos).</w:t>
            </w:r>
            <w:r w:rsidRPr="00E020DB">
              <w:rPr>
                <w:i/>
                <w:iCs/>
                <w:sz w:val="22"/>
              </w:rPr>
              <w:t>”</w:t>
            </w:r>
          </w:p>
          <w:p w14:paraId="31089C89" w14:textId="77777777" w:rsidR="00C52476" w:rsidRP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</w:p>
          <w:p w14:paraId="08A9B156" w14:textId="77777777" w:rsidR="00E020DB" w:rsidRDefault="00E020DB" w:rsidP="00E020DB">
            <w:pPr>
              <w:pStyle w:val="Prrafodelista"/>
              <w:rPr>
                <w:i/>
                <w:iCs/>
                <w:sz w:val="22"/>
              </w:rPr>
            </w:pPr>
          </w:p>
          <w:p w14:paraId="61C3B0FB" w14:textId="25EB0AA1" w:rsidR="00E020DB" w:rsidRDefault="00E020DB" w:rsidP="00C52476">
            <w:pPr>
              <w:pStyle w:val="Prrafodelista"/>
              <w:rPr>
                <w:sz w:val="22"/>
              </w:rPr>
            </w:pPr>
            <w:r w:rsidRPr="00C52476">
              <w:rPr>
                <w:b/>
                <w:bCs/>
                <w:sz w:val="22"/>
              </w:rPr>
              <w:t>Conclusiones del análisis del requisito</w:t>
            </w:r>
            <w:r w:rsidRPr="00E020DB">
              <w:rPr>
                <w:sz w:val="22"/>
              </w:rPr>
              <w:t xml:space="preserve">: Tras analizar </w:t>
            </w:r>
            <w:r w:rsidR="00C52476">
              <w:rPr>
                <w:sz w:val="22"/>
              </w:rPr>
              <w:t xml:space="preserve">dicho requisito </w:t>
            </w:r>
            <w:r w:rsidRPr="00E020DB">
              <w:rPr>
                <w:sz w:val="22"/>
              </w:rPr>
              <w:t xml:space="preserve">no queda claramente especificado los límites que hay que establecer </w:t>
            </w:r>
            <w:r w:rsidR="00C52476">
              <w:rPr>
                <w:sz w:val="22"/>
              </w:rPr>
              <w:t xml:space="preserve">para </w:t>
            </w:r>
            <w:proofErr w:type="spellStart"/>
            <w:r w:rsidR="00C52476">
              <w:rPr>
                <w:sz w:val="22"/>
              </w:rPr>
              <w:t>earnedPointr</w:t>
            </w:r>
            <w:proofErr w:type="spellEnd"/>
            <w:r w:rsidR="00C52476">
              <w:rPr>
                <w:sz w:val="22"/>
              </w:rPr>
              <w:t xml:space="preserve">. </w:t>
            </w:r>
            <w:r w:rsidR="00C52476" w:rsidRPr="00C52476">
              <w:rPr>
                <w:sz w:val="22"/>
              </w:rPr>
              <w:t xml:space="preserve">En el caso de que no se especifique explícitamente si el número debe incluir decimales o cuántas cifras enteras debe tener, no </w:t>
            </w:r>
            <w:r w:rsidR="00C52476">
              <w:rPr>
                <w:sz w:val="22"/>
              </w:rPr>
              <w:t>tuve</w:t>
            </w:r>
            <w:r w:rsidR="00C52476" w:rsidRPr="00C52476">
              <w:rPr>
                <w:sz w:val="22"/>
              </w:rPr>
              <w:t xml:space="preserve"> claro si aún así </w:t>
            </w:r>
            <w:r w:rsidR="00C52476">
              <w:rPr>
                <w:sz w:val="22"/>
              </w:rPr>
              <w:t>se deben</w:t>
            </w:r>
            <w:r w:rsidR="00C52476" w:rsidRPr="00C52476">
              <w:rPr>
                <w:sz w:val="22"/>
              </w:rPr>
              <w:t xml:space="preserve"> definir los parámetros </w:t>
            </w:r>
            <w:proofErr w:type="spellStart"/>
            <w:r w:rsidR="00C52476" w:rsidRPr="00C52476">
              <w:rPr>
                <w:sz w:val="22"/>
              </w:rPr>
              <w:t>integer</w:t>
            </w:r>
            <w:proofErr w:type="spellEnd"/>
            <w:r w:rsidR="00C52476" w:rsidRPr="00C52476">
              <w:rPr>
                <w:sz w:val="22"/>
              </w:rPr>
              <w:t> y </w:t>
            </w:r>
            <w:proofErr w:type="spellStart"/>
            <w:r w:rsidR="00C52476" w:rsidRPr="00C52476">
              <w:rPr>
                <w:sz w:val="22"/>
              </w:rPr>
              <w:t>fraction</w:t>
            </w:r>
            <w:proofErr w:type="spellEnd"/>
            <w:r w:rsidR="00C52476" w:rsidRPr="00C52476">
              <w:rPr>
                <w:sz w:val="22"/>
              </w:rPr>
              <w:t> dentro de </w:t>
            </w:r>
            <w:proofErr w:type="spellStart"/>
            <w:r w:rsidR="00C52476" w:rsidRPr="00C52476">
              <w:rPr>
                <w:sz w:val="22"/>
              </w:rPr>
              <w:t>ValidNumber</w:t>
            </w:r>
            <w:proofErr w:type="spellEnd"/>
            <w:r w:rsidR="00C52476" w:rsidRPr="00C52476">
              <w:rPr>
                <w:sz w:val="22"/>
              </w:rPr>
              <w:t>, o si estos pueden omitirse.</w:t>
            </w:r>
          </w:p>
          <w:p w14:paraId="3C745953" w14:textId="7343A030" w:rsidR="00C52476" w:rsidRDefault="00C52476" w:rsidP="00E020DB">
            <w:pPr>
              <w:pStyle w:val="Prrafodelista"/>
              <w:rPr>
                <w:sz w:val="22"/>
              </w:rPr>
            </w:pPr>
            <w:r w:rsidRPr="00C52476">
              <w:rPr>
                <w:sz w:val="22"/>
              </w:rPr>
              <w:t>Esta duda no solo aplica a Customer, sino que se repite para todas las entidades que contienen atributos numéricos en el proyecto</w:t>
            </w:r>
            <w:r>
              <w:rPr>
                <w:sz w:val="22"/>
              </w:rPr>
              <w:t xml:space="preserve">, por lo que aplica a cualquier otra entidad que tenga algún atributo que deba validarse con </w:t>
            </w:r>
            <w:proofErr w:type="spellStart"/>
            <w:r>
              <w:rPr>
                <w:sz w:val="22"/>
              </w:rPr>
              <w:t>ValidNumber</w:t>
            </w:r>
            <w:proofErr w:type="spellEnd"/>
          </w:p>
          <w:p w14:paraId="3E3BEF6D" w14:textId="77777777" w:rsidR="00C52476" w:rsidRDefault="00C52476" w:rsidP="00E020DB">
            <w:pPr>
              <w:pStyle w:val="Prrafodelista"/>
              <w:rPr>
                <w:sz w:val="22"/>
              </w:rPr>
            </w:pPr>
          </w:p>
          <w:p w14:paraId="3683FC40" w14:textId="2091F7FB" w:rsidR="00C52476" w:rsidRDefault="00C52476" w:rsidP="00E020DB">
            <w:pPr>
              <w:pStyle w:val="Prrafodelista"/>
              <w:rPr>
                <w:sz w:val="22"/>
              </w:rPr>
            </w:pPr>
            <w:r w:rsidRPr="00C52476">
              <w:rPr>
                <w:b/>
                <w:bCs/>
                <w:sz w:val="22"/>
              </w:rPr>
              <w:t>Decisiones</w:t>
            </w:r>
            <w:r w:rsidRPr="00C52476">
              <w:rPr>
                <w:sz w:val="22"/>
              </w:rPr>
              <w:t xml:space="preserve">: Tras consultar la duda en el foro con el cliente y obtener su respectiva respuesta, en la que se explicaba la no necesidad explícita de incluir los parámetros Integer y </w:t>
            </w:r>
            <w:proofErr w:type="spellStart"/>
            <w:r w:rsidRPr="00C52476">
              <w:rPr>
                <w:sz w:val="22"/>
              </w:rPr>
              <w:t>Fraction</w:t>
            </w:r>
            <w:proofErr w:type="spellEnd"/>
            <w:r w:rsidRPr="00C52476">
              <w:rPr>
                <w:sz w:val="22"/>
              </w:rPr>
              <w:t xml:space="preserve"> si los límites mínimo y máximo estaban claramente definidos, decidí declarar el atributo como un objeto Integer</w:t>
            </w:r>
            <w:r>
              <w:rPr>
                <w:sz w:val="22"/>
              </w:rPr>
              <w:t>, ya que este debía poder tomar el valor nulo</w:t>
            </w:r>
            <w:r w:rsidRPr="00C52476">
              <w:rPr>
                <w:sz w:val="22"/>
              </w:rPr>
              <w:t xml:space="preserve">, dejando únicamente la validación de los valores con los parámetros </w:t>
            </w:r>
            <w:proofErr w:type="spellStart"/>
            <w:r w:rsidRPr="00C52476">
              <w:rPr>
                <w:sz w:val="22"/>
              </w:rPr>
              <w:t>ValidNumber</w:t>
            </w:r>
            <w:proofErr w:type="spellEnd"/>
            <w:r w:rsidRPr="00C52476">
              <w:rPr>
                <w:sz w:val="22"/>
              </w:rPr>
              <w:t>(min, max).</w:t>
            </w:r>
          </w:p>
          <w:p w14:paraId="15EC656B" w14:textId="77777777" w:rsidR="00C52476" w:rsidRDefault="00C52476" w:rsidP="00E020DB">
            <w:pPr>
              <w:pStyle w:val="Prrafodelista"/>
              <w:rPr>
                <w:sz w:val="22"/>
              </w:rPr>
            </w:pPr>
          </w:p>
          <w:p w14:paraId="45C96AB3" w14:textId="77777777" w:rsidR="00C52476" w:rsidRDefault="00C52476" w:rsidP="00C52476">
            <w:pPr>
              <w:pStyle w:val="Prrafodelista"/>
              <w:rPr>
                <w:sz w:val="22"/>
              </w:rPr>
            </w:pPr>
            <w:r>
              <w:rPr>
                <w:sz w:val="22"/>
              </w:rPr>
              <w:t xml:space="preserve">Link de post en el foro: </w:t>
            </w:r>
            <w:hyperlink r:id="rId14" w:history="1">
              <w:r w:rsidRPr="00C52476">
                <w:rPr>
                  <w:rStyle w:val="Hipervnculo"/>
                  <w:b/>
                  <w:bCs/>
                  <w:sz w:val="22"/>
                </w:rPr>
                <w:t>https://ev.us.es/webapps/discussionboard/do/message?action=list_messages&amp;course_id=_89154_1&amp;nav=discussion_board&amp;conf_id=_426211_1&amp;forum_id=_253522_1&amp;message_id=_461595_1</w:t>
              </w:r>
            </w:hyperlink>
          </w:p>
          <w:p w14:paraId="204C9D76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08AB6A88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4ED2A6FE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4CDFA679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64E6BC7A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6CD6905F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4943CD9B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5BF3E2DE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35CCB57E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12A948AA" w14:textId="77777777" w:rsidR="00C52476" w:rsidRDefault="00C52476" w:rsidP="00C52476">
            <w:pPr>
              <w:pStyle w:val="Prrafodelista"/>
              <w:rPr>
                <w:sz w:val="22"/>
              </w:rPr>
            </w:pPr>
          </w:p>
          <w:p w14:paraId="273B0D5E" w14:textId="77777777" w:rsidR="00C52476" w:rsidRDefault="00C52476" w:rsidP="00C52476">
            <w:pPr>
              <w:rPr>
                <w:sz w:val="22"/>
              </w:rPr>
            </w:pPr>
          </w:p>
          <w:p w14:paraId="1A0D3A82" w14:textId="77777777" w:rsidR="00C52476" w:rsidRPr="00DD12AE" w:rsidRDefault="00C52476" w:rsidP="00C52476">
            <w:pPr>
              <w:pStyle w:val="Prrafodelista"/>
              <w:numPr>
                <w:ilvl w:val="0"/>
                <w:numId w:val="69"/>
              </w:numPr>
              <w:rPr>
                <w:b/>
                <w:bCs/>
                <w:sz w:val="22"/>
                <w:u w:val="single"/>
              </w:rPr>
            </w:pPr>
            <w:r w:rsidRPr="00DD12AE">
              <w:rPr>
                <w:b/>
                <w:bCs/>
                <w:sz w:val="22"/>
                <w:u w:val="single"/>
              </w:rPr>
              <w:t xml:space="preserve">REQUISITO </w:t>
            </w:r>
            <w:r w:rsidRPr="00DD12AE">
              <w:rPr>
                <w:b/>
                <w:bCs/>
                <w:sz w:val="22"/>
                <w:u w:val="single"/>
              </w:rPr>
              <w:t>4 y 5</w:t>
            </w:r>
          </w:p>
          <w:p w14:paraId="00EDCEA3" w14:textId="77777777" w:rsid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</w:p>
          <w:p w14:paraId="23432D2E" w14:textId="77777777" w:rsid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4) “</w:t>
            </w:r>
            <w:r w:rsidRPr="00C52476">
              <w:rPr>
                <w:i/>
                <w:iCs/>
                <w:sz w:val="22"/>
              </w:rPr>
              <w:t>Una reserva es una reserva realizada por un cliente para comprar un vuelo, garantizando asientos en un itinerario específico y asociando los datos de algunos pasajeros al viaje. El sistema debe gestionar la siguiente información para cada reserva: un código de localizador (único, patrón "^[A-Z0-9]{6,8}$"), el momento de la compra (anterior), la clase de viaje ("ECONOMY", BUSINESS") y el precio. Opcionalmente, el sistema debe registrar el último pago de la tarjeta de crédito utilizada para el pago.</w:t>
            </w:r>
            <w:r>
              <w:rPr>
                <w:i/>
                <w:iCs/>
                <w:sz w:val="22"/>
              </w:rPr>
              <w:t>”</w:t>
            </w:r>
          </w:p>
          <w:p w14:paraId="36F2B681" w14:textId="77777777" w:rsid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</w:p>
          <w:p w14:paraId="1737F5C5" w14:textId="3B987E9D" w:rsid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5) “</w:t>
            </w:r>
            <w:r w:rsidRPr="00C52476">
              <w:rPr>
                <w:i/>
                <w:iCs/>
                <w:sz w:val="22"/>
              </w:rPr>
              <w:t>Un pasajero es una persona que toma un vuelo y debe estar registrado en la reserva correspondiente. El sistema debe almacenar los siguientes datos sobre los pasajeros: nombre completo (menos de 256 caracteres), correo electrónico, número de pasaporte (patrón “^[A-Z0-9]{6,9}$”), fecha de nacimiento y, opcionalmente, sus necesidades especiales (menos de 51 caracteres).</w:t>
            </w:r>
            <w:r>
              <w:rPr>
                <w:i/>
                <w:iCs/>
                <w:sz w:val="22"/>
              </w:rPr>
              <w:t>”</w:t>
            </w:r>
          </w:p>
          <w:p w14:paraId="3713AD71" w14:textId="77777777" w:rsid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</w:p>
          <w:p w14:paraId="38B43B50" w14:textId="77777777" w:rsidR="00C52476" w:rsidRPr="00C52476" w:rsidRDefault="00C52476" w:rsidP="00C52476">
            <w:pPr>
              <w:pStyle w:val="Prrafodelista"/>
              <w:rPr>
                <w:b/>
                <w:bCs/>
                <w:sz w:val="22"/>
              </w:rPr>
            </w:pPr>
          </w:p>
          <w:p w14:paraId="0E231E8A" w14:textId="32902586" w:rsidR="00C52476" w:rsidRDefault="00C52476" w:rsidP="00A42F43">
            <w:pPr>
              <w:pStyle w:val="Prrafodelista"/>
              <w:rPr>
                <w:sz w:val="22"/>
              </w:rPr>
            </w:pPr>
            <w:r w:rsidRPr="00C52476">
              <w:rPr>
                <w:b/>
                <w:bCs/>
                <w:sz w:val="22"/>
              </w:rPr>
              <w:t>Conclusiones del análisis del requisito:</w:t>
            </w:r>
            <w:r w:rsidRPr="00C52476">
              <w:rPr>
                <w:sz w:val="22"/>
              </w:rPr>
              <w:t xml:space="preserve"> </w:t>
            </w:r>
            <w:r w:rsidR="00A42F43" w:rsidRPr="00A42F43">
              <w:rPr>
                <w:sz w:val="22"/>
              </w:rPr>
              <w:t xml:space="preserve">Tras analizar estos dos requisitos, quedó claro que ambas entidades debían estar relacionadas. Sin embargo, dicha relación era de tipo </w:t>
            </w:r>
            <w:proofErr w:type="spellStart"/>
            <w:r w:rsidR="00A42F43" w:rsidRPr="00A42F43">
              <w:rPr>
                <w:i/>
                <w:iCs/>
                <w:sz w:val="22"/>
              </w:rPr>
              <w:t>many-to-many</w:t>
            </w:r>
            <w:proofErr w:type="spellEnd"/>
            <w:r w:rsidR="00A42F43" w:rsidRPr="00A42F43">
              <w:rPr>
                <w:sz w:val="22"/>
              </w:rPr>
              <w:t>,</w:t>
            </w:r>
            <w:r w:rsidR="00A42F43">
              <w:rPr>
                <w:sz w:val="22"/>
              </w:rPr>
              <w:t xml:space="preserve"> ya que una reserva puede tener muchos pasajeros y un pasajero puede tener compradas muchas reservas. Dicha relación</w:t>
            </w:r>
            <w:r w:rsidR="00A42F43" w:rsidRPr="00A42F43">
              <w:rPr>
                <w:sz w:val="22"/>
              </w:rPr>
              <w:t xml:space="preserve"> </w:t>
            </w:r>
            <w:r w:rsidR="00A42F43">
              <w:rPr>
                <w:sz w:val="22"/>
              </w:rPr>
              <w:t>no era</w:t>
            </w:r>
            <w:r w:rsidR="00A42F43" w:rsidRPr="00A42F43">
              <w:rPr>
                <w:sz w:val="22"/>
              </w:rPr>
              <w:t xml:space="preserve"> posible implementar</w:t>
            </w:r>
            <w:r w:rsidR="00A42F43">
              <w:rPr>
                <w:sz w:val="22"/>
              </w:rPr>
              <w:t>la</w:t>
            </w:r>
            <w:r w:rsidR="00A42F43" w:rsidRPr="00A42F43">
              <w:rPr>
                <w:sz w:val="22"/>
              </w:rPr>
              <w:t xml:space="preserve"> en el ámbito de esta asignatura debido a su complejidad. Como resultado, me surgió la duda de cómo implementar las entidades </w:t>
            </w:r>
            <w:proofErr w:type="spellStart"/>
            <w:r w:rsidR="00A42F43" w:rsidRPr="00A42F43">
              <w:rPr>
                <w:i/>
                <w:iCs/>
                <w:sz w:val="22"/>
              </w:rPr>
              <w:t>Booking</w:t>
            </w:r>
            <w:proofErr w:type="spellEnd"/>
            <w:r w:rsidR="00A42F43" w:rsidRPr="00A42F43">
              <w:rPr>
                <w:sz w:val="22"/>
              </w:rPr>
              <w:t xml:space="preserve"> y </w:t>
            </w:r>
            <w:r w:rsidR="00A42F43" w:rsidRPr="00A42F43">
              <w:rPr>
                <w:i/>
                <w:iCs/>
                <w:sz w:val="22"/>
              </w:rPr>
              <w:t>Customer</w:t>
            </w:r>
            <w:r w:rsidR="00A42F43" w:rsidRPr="00A42F43">
              <w:rPr>
                <w:sz w:val="22"/>
              </w:rPr>
              <w:t xml:space="preserve"> sin recurrir a esta relación directa</w:t>
            </w:r>
            <w:r w:rsidR="00A42F43">
              <w:rPr>
                <w:sz w:val="22"/>
              </w:rPr>
              <w:t>.</w:t>
            </w:r>
          </w:p>
          <w:p w14:paraId="5F1642C3" w14:textId="77777777" w:rsidR="00A42F43" w:rsidRDefault="00A42F43" w:rsidP="00A42F43">
            <w:pPr>
              <w:pStyle w:val="Prrafodelista"/>
              <w:rPr>
                <w:sz w:val="22"/>
              </w:rPr>
            </w:pPr>
          </w:p>
          <w:p w14:paraId="70E3F2E7" w14:textId="116FC442" w:rsidR="00A42F43" w:rsidRDefault="00A42F43" w:rsidP="00A42F43">
            <w:pPr>
              <w:pStyle w:val="Prrafodelista"/>
              <w:rPr>
                <w:sz w:val="22"/>
              </w:rPr>
            </w:pPr>
            <w:r w:rsidRPr="00C52476">
              <w:rPr>
                <w:b/>
                <w:bCs/>
                <w:sz w:val="22"/>
              </w:rPr>
              <w:t>Decisiones</w:t>
            </w:r>
            <w:r w:rsidRPr="00C52476">
              <w:rPr>
                <w:sz w:val="22"/>
              </w:rPr>
              <w:t xml:space="preserve">: </w:t>
            </w:r>
            <w:r w:rsidRPr="00A42F43">
              <w:rPr>
                <w:sz w:val="22"/>
              </w:rPr>
              <w:t xml:space="preserve">Buscando en el foro para ver si algún compañero tenía la misma duda, encontré un post que me proporcionó la respuesta. La solución para implementar esa relación sin utilizar </w:t>
            </w:r>
            <w:proofErr w:type="spellStart"/>
            <w:r w:rsidRPr="00A42F43">
              <w:rPr>
                <w:i/>
                <w:iCs/>
                <w:sz w:val="22"/>
              </w:rPr>
              <w:t>many-to-many</w:t>
            </w:r>
            <w:proofErr w:type="spellEnd"/>
            <w:r w:rsidRPr="00A42F43">
              <w:rPr>
                <w:sz w:val="22"/>
              </w:rPr>
              <w:t xml:space="preserve"> consistía en crear una entidad intermedia llamada </w:t>
            </w:r>
            <w:proofErr w:type="spellStart"/>
            <w:r w:rsidRPr="00A42F43">
              <w:rPr>
                <w:i/>
                <w:iCs/>
                <w:sz w:val="22"/>
              </w:rPr>
              <w:t>BookingRecord</w:t>
            </w:r>
            <w:proofErr w:type="spellEnd"/>
            <w:r w:rsidRPr="00A42F43">
              <w:rPr>
                <w:sz w:val="22"/>
              </w:rPr>
              <w:t xml:space="preserve">, que tendría una relación </w:t>
            </w:r>
            <w:proofErr w:type="spellStart"/>
            <w:r w:rsidRPr="00A42F43">
              <w:rPr>
                <w:i/>
                <w:iCs/>
                <w:sz w:val="22"/>
              </w:rPr>
              <w:t>many-to-one</w:t>
            </w:r>
            <w:proofErr w:type="spellEnd"/>
            <w:r w:rsidRPr="00A42F43">
              <w:rPr>
                <w:sz w:val="22"/>
              </w:rPr>
              <w:t xml:space="preserve"> tanto con </w:t>
            </w:r>
            <w:proofErr w:type="spellStart"/>
            <w:r w:rsidRPr="00A42F43">
              <w:rPr>
                <w:i/>
                <w:iCs/>
                <w:sz w:val="22"/>
              </w:rPr>
              <w:t>Booking</w:t>
            </w:r>
            <w:proofErr w:type="spellEnd"/>
            <w:r w:rsidRPr="00A42F43">
              <w:rPr>
                <w:sz w:val="22"/>
              </w:rPr>
              <w:t xml:space="preserve"> como con </w:t>
            </w:r>
            <w:r w:rsidRPr="00A42F43">
              <w:rPr>
                <w:i/>
                <w:iCs/>
                <w:sz w:val="22"/>
              </w:rPr>
              <w:t>Passenger</w:t>
            </w:r>
            <w:r w:rsidRPr="00A42F43">
              <w:rPr>
                <w:sz w:val="22"/>
              </w:rPr>
              <w:t>. No dudé en implementar este consejo, ya que solucionaba el problema de manera eficaz.</w:t>
            </w:r>
          </w:p>
          <w:p w14:paraId="2B31C9EE" w14:textId="77777777" w:rsidR="00A42F43" w:rsidRDefault="00A42F43" w:rsidP="00A42F43">
            <w:pPr>
              <w:pStyle w:val="Prrafodelista"/>
              <w:rPr>
                <w:sz w:val="22"/>
              </w:rPr>
            </w:pPr>
          </w:p>
          <w:p w14:paraId="6A7F63DC" w14:textId="3FA49A82" w:rsidR="00A42F43" w:rsidRDefault="00A42F43" w:rsidP="00A42F43">
            <w:pPr>
              <w:pStyle w:val="Prrafodelista"/>
              <w:rPr>
                <w:sz w:val="22"/>
              </w:rPr>
            </w:pPr>
            <w:r>
              <w:rPr>
                <w:sz w:val="22"/>
              </w:rPr>
              <w:t>Link de post en el foro:</w:t>
            </w:r>
            <w:r w:rsidRPr="00A42F43">
              <w:t xml:space="preserve"> </w:t>
            </w:r>
            <w:hyperlink r:id="rId15" w:history="1">
              <w:r w:rsidRPr="00A42F43">
                <w:rPr>
                  <w:rStyle w:val="Hipervnculo"/>
                  <w:b/>
                  <w:bCs/>
                  <w:sz w:val="22"/>
                </w:rPr>
                <w:t>https://ev.us.es/webapps/discussionboard/do/message?action=list_messages&amp;course_id=_89154_1&amp;conf_id=_426211_1&amp;forum_id=_253522_1&amp;message_id=_461394_1&amp;nav=discussion_board</w:t>
              </w:r>
            </w:hyperlink>
          </w:p>
          <w:p w14:paraId="4E9BC55F" w14:textId="77777777" w:rsidR="00A42F43" w:rsidRDefault="00A42F43" w:rsidP="00A42F43">
            <w:pPr>
              <w:pStyle w:val="Prrafodelista"/>
              <w:rPr>
                <w:sz w:val="22"/>
              </w:rPr>
            </w:pPr>
          </w:p>
          <w:p w14:paraId="1115156F" w14:textId="77777777" w:rsidR="00A42F43" w:rsidRPr="00A42F43" w:rsidRDefault="00A42F43" w:rsidP="00A42F43">
            <w:pPr>
              <w:pStyle w:val="Prrafodelista"/>
              <w:rPr>
                <w:sz w:val="22"/>
              </w:rPr>
            </w:pPr>
          </w:p>
          <w:p w14:paraId="3A1F2237" w14:textId="77777777" w:rsid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</w:p>
          <w:p w14:paraId="3BABDBFC" w14:textId="77777777" w:rsid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</w:p>
          <w:p w14:paraId="1D6AFAA9" w14:textId="77777777" w:rsidR="00C52476" w:rsidRPr="00C52476" w:rsidRDefault="00C52476" w:rsidP="00C52476">
            <w:pPr>
              <w:pStyle w:val="Prrafodelista"/>
              <w:rPr>
                <w:i/>
                <w:iCs/>
                <w:sz w:val="22"/>
              </w:rPr>
            </w:pPr>
          </w:p>
          <w:p w14:paraId="53A9BDF5" w14:textId="5B0F30BD" w:rsidR="00C52476" w:rsidRPr="00C52476" w:rsidRDefault="00C52476" w:rsidP="00E020DB">
            <w:pPr>
              <w:pStyle w:val="Prrafodelista"/>
              <w:rPr>
                <w:sz w:val="22"/>
              </w:rPr>
            </w:pPr>
          </w:p>
          <w:p w14:paraId="517DF484" w14:textId="77777777" w:rsidR="00E020DB" w:rsidRPr="00C52476" w:rsidRDefault="00E020DB" w:rsidP="00E020DB">
            <w:pPr>
              <w:pStyle w:val="Prrafodelista"/>
              <w:rPr>
                <w:i/>
                <w:iCs/>
                <w:sz w:val="22"/>
              </w:rPr>
            </w:pPr>
          </w:p>
          <w:p w14:paraId="53FCC285" w14:textId="77777777" w:rsidR="00E020DB" w:rsidRPr="00C52476" w:rsidRDefault="00E020DB" w:rsidP="00E020DB">
            <w:pPr>
              <w:pStyle w:val="Prrafodelista"/>
              <w:rPr>
                <w:i/>
                <w:iCs/>
                <w:sz w:val="22"/>
              </w:rPr>
            </w:pPr>
          </w:p>
          <w:p w14:paraId="57554857" w14:textId="77777777" w:rsidR="00AD0049" w:rsidRPr="00C52476" w:rsidRDefault="00AD0049" w:rsidP="005A091B">
            <w:pPr>
              <w:rPr>
                <w:sz w:val="22"/>
              </w:rPr>
            </w:pPr>
          </w:p>
          <w:p w14:paraId="2B6EFA14" w14:textId="77777777" w:rsidR="00E020DB" w:rsidRPr="00C52476" w:rsidRDefault="00E020DB" w:rsidP="005A091B">
            <w:pPr>
              <w:rPr>
                <w:sz w:val="22"/>
              </w:rPr>
            </w:pPr>
          </w:p>
          <w:p w14:paraId="558CA135" w14:textId="77777777" w:rsidR="00E020DB" w:rsidRPr="00C52476" w:rsidRDefault="00E020DB" w:rsidP="005A091B">
            <w:pPr>
              <w:rPr>
                <w:sz w:val="22"/>
              </w:rPr>
            </w:pPr>
          </w:p>
          <w:p w14:paraId="44C7FE69" w14:textId="77777777" w:rsidR="00A42F43" w:rsidRPr="00DD12AE" w:rsidRDefault="00A42F43" w:rsidP="00A42F43">
            <w:pPr>
              <w:pStyle w:val="Prrafodelista"/>
              <w:numPr>
                <w:ilvl w:val="0"/>
                <w:numId w:val="69"/>
              </w:numPr>
              <w:rPr>
                <w:b/>
                <w:bCs/>
                <w:sz w:val="22"/>
                <w:u w:val="single"/>
              </w:rPr>
            </w:pPr>
            <w:r w:rsidRPr="00DD12AE">
              <w:rPr>
                <w:b/>
                <w:bCs/>
                <w:sz w:val="22"/>
                <w:u w:val="single"/>
              </w:rPr>
              <w:t xml:space="preserve">REQUISITO </w:t>
            </w:r>
            <w:r w:rsidRPr="00DD12AE">
              <w:rPr>
                <w:b/>
                <w:bCs/>
                <w:sz w:val="22"/>
                <w:u w:val="single"/>
              </w:rPr>
              <w:t>16</w:t>
            </w:r>
          </w:p>
          <w:p w14:paraId="5DC8F280" w14:textId="77777777" w:rsidR="00A42F43" w:rsidRDefault="00A42F43" w:rsidP="00A42F43">
            <w:pPr>
              <w:pStyle w:val="Prrafodelista"/>
              <w:rPr>
                <w:i/>
                <w:iCs/>
                <w:sz w:val="22"/>
              </w:rPr>
            </w:pPr>
          </w:p>
          <w:p w14:paraId="7F70550C" w14:textId="4777E640" w:rsidR="00A42F43" w:rsidRDefault="00A42F43" w:rsidP="00A42F43">
            <w:pPr>
              <w:pStyle w:val="Prrafodelista"/>
              <w:rPr>
                <w:i/>
                <w:iCs/>
                <w:sz w:val="22"/>
              </w:rPr>
            </w:pPr>
            <w:r w:rsidRPr="00A42F43">
              <w:rPr>
                <w:i/>
                <w:iCs/>
                <w:sz w:val="22"/>
              </w:rPr>
              <w:t>“Producir un modelo de dominio UML respecto de los requerimientos de información</w:t>
            </w:r>
            <w:r w:rsidRPr="00A42F43">
              <w:rPr>
                <w:i/>
                <w:iCs/>
                <w:sz w:val="22"/>
              </w:rPr>
              <w:t>”</w:t>
            </w:r>
          </w:p>
          <w:p w14:paraId="71D79A4F" w14:textId="77777777" w:rsidR="00A42F43" w:rsidRDefault="00A42F43" w:rsidP="00A42F43">
            <w:pPr>
              <w:pStyle w:val="Prrafodelista"/>
              <w:rPr>
                <w:i/>
                <w:iCs/>
                <w:sz w:val="22"/>
              </w:rPr>
            </w:pPr>
          </w:p>
          <w:p w14:paraId="77EB18AF" w14:textId="371DCF98" w:rsidR="00A42F43" w:rsidRDefault="00A42F43" w:rsidP="00A42F43">
            <w:pPr>
              <w:pStyle w:val="Prrafodelista"/>
              <w:rPr>
                <w:sz w:val="22"/>
              </w:rPr>
            </w:pPr>
            <w:r w:rsidRPr="00C52476">
              <w:rPr>
                <w:b/>
                <w:bCs/>
                <w:sz w:val="22"/>
              </w:rPr>
              <w:t>Conclusiones del análisis del requisito:</w:t>
            </w:r>
            <w:r w:rsidRPr="00C52476">
              <w:rPr>
                <w:sz w:val="22"/>
              </w:rPr>
              <w:t xml:space="preserve"> </w:t>
            </w:r>
            <w:r w:rsidRPr="00A42F43">
              <w:rPr>
                <w:sz w:val="22"/>
              </w:rPr>
              <w:t>Tras analizar est</w:t>
            </w:r>
            <w:r>
              <w:rPr>
                <w:sz w:val="22"/>
              </w:rPr>
              <w:t>e requisito</w:t>
            </w:r>
            <w:r w:rsidRPr="00A42F43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surgió la duda en cuanto a cómo debíamos representar las relaciones de las entidades. No quedaba claro </w:t>
            </w:r>
            <w:r w:rsidRPr="00A42F43">
              <w:rPr>
                <w:sz w:val="22"/>
              </w:rPr>
              <w:t xml:space="preserve">si </w:t>
            </w:r>
            <w:r>
              <w:rPr>
                <w:sz w:val="22"/>
              </w:rPr>
              <w:t>teníamos que</w:t>
            </w:r>
            <w:r w:rsidRPr="00A42F43">
              <w:rPr>
                <w:sz w:val="22"/>
              </w:rPr>
              <w:t xml:space="preserve"> integrar todas las entidades (tanto grupales como individuales) en un único modelo de dominio para visualizar mejor las relaciones entre ellas, o si es preferible realizar modelos de dominio separados: uno grupal y varios individuales, cada uno con las entidades específicas de cada estudiante</w:t>
            </w:r>
            <w:r>
              <w:rPr>
                <w:sz w:val="22"/>
              </w:rPr>
              <w:t xml:space="preserve">, sin que se relacionasen entre </w:t>
            </w:r>
            <w:proofErr w:type="spellStart"/>
            <w:r>
              <w:rPr>
                <w:sz w:val="22"/>
              </w:rPr>
              <w:t>elllos</w:t>
            </w:r>
            <w:proofErr w:type="spellEnd"/>
          </w:p>
          <w:p w14:paraId="111ED8D4" w14:textId="77777777" w:rsidR="00A42F43" w:rsidRDefault="00A42F43" w:rsidP="00A42F43">
            <w:pPr>
              <w:pStyle w:val="Prrafodelista"/>
              <w:rPr>
                <w:sz w:val="22"/>
              </w:rPr>
            </w:pPr>
          </w:p>
          <w:p w14:paraId="6770FC2E" w14:textId="29422249" w:rsidR="00A42F43" w:rsidRDefault="00A42F43" w:rsidP="00A42F43">
            <w:pPr>
              <w:pStyle w:val="Prrafodelista"/>
              <w:rPr>
                <w:sz w:val="22"/>
              </w:rPr>
            </w:pPr>
            <w:r w:rsidRPr="00C52476">
              <w:rPr>
                <w:b/>
                <w:bCs/>
                <w:sz w:val="22"/>
              </w:rPr>
              <w:t>Decisiones</w:t>
            </w:r>
            <w:r w:rsidRPr="00C52476">
              <w:rPr>
                <w:sz w:val="22"/>
              </w:rPr>
              <w:t xml:space="preserve">: Tras consultar la duda en el foro con el cliente y obtener su respectiva respuesta, </w:t>
            </w:r>
            <w:r w:rsidR="00DD12AE" w:rsidRPr="00DD12AE">
              <w:rPr>
                <w:sz w:val="22"/>
              </w:rPr>
              <w:t xml:space="preserve">el cliente explicó que la opción </w:t>
            </w:r>
            <w:r w:rsidR="00DD12AE">
              <w:rPr>
                <w:sz w:val="22"/>
              </w:rPr>
              <w:t xml:space="preserve">A2 </w:t>
            </w:r>
            <w:r w:rsidR="00DD12AE" w:rsidRPr="00DD12AE">
              <w:rPr>
                <w:sz w:val="22"/>
              </w:rPr>
              <w:t>era la más adecuada,</w:t>
            </w:r>
            <w:r w:rsidR="00DD12AE">
              <w:rPr>
                <w:sz w:val="22"/>
              </w:rPr>
              <w:t xml:space="preserve"> ya que</w:t>
            </w:r>
            <w:r w:rsidR="00DD12AE" w:rsidRPr="00DD12AE">
              <w:rPr>
                <w:sz w:val="22"/>
              </w:rPr>
              <w:t xml:space="preserve"> se basa en asignar un artefacto específico a cada requisito, de manera que cada uno tenga su propia representación individual sin mezclarse con otro</w:t>
            </w:r>
            <w:r w:rsidR="00DD12AE">
              <w:rPr>
                <w:sz w:val="22"/>
              </w:rPr>
              <w:t>s,</w:t>
            </w:r>
            <w:r w:rsidR="00DD12AE" w:rsidRPr="00DD12AE">
              <w:rPr>
                <w:sz w:val="22"/>
              </w:rPr>
              <w:t xml:space="preserve"> que facilita la auditoría y la evaluación</w:t>
            </w:r>
            <w:r w:rsidR="00DD12AE">
              <w:rPr>
                <w:sz w:val="22"/>
              </w:rPr>
              <w:t>. Debido a ello, se optó por esta opción y se modelo cada estudiante en un fichero diferente, donde el modelo grupal sería independiente a todos ellos.</w:t>
            </w:r>
          </w:p>
          <w:p w14:paraId="74874F44" w14:textId="77777777" w:rsidR="00A42F43" w:rsidRDefault="00A42F43" w:rsidP="00A42F43">
            <w:pPr>
              <w:pStyle w:val="Prrafodelista"/>
              <w:rPr>
                <w:sz w:val="22"/>
              </w:rPr>
            </w:pPr>
          </w:p>
          <w:p w14:paraId="05F8ECC0" w14:textId="4F4D9D15" w:rsidR="00A42F43" w:rsidRDefault="00A42F43" w:rsidP="00A42F43">
            <w:pPr>
              <w:pStyle w:val="Prrafodelista"/>
              <w:rPr>
                <w:sz w:val="22"/>
              </w:rPr>
            </w:pPr>
            <w:r>
              <w:rPr>
                <w:sz w:val="22"/>
              </w:rPr>
              <w:t>Link de post en el foro:</w:t>
            </w:r>
            <w:r w:rsidRPr="00A42F43">
              <w:t xml:space="preserve"> </w:t>
            </w:r>
            <w:hyperlink r:id="rId16" w:history="1">
              <w:r w:rsidR="00DD12AE" w:rsidRPr="00DD12AE">
                <w:rPr>
                  <w:rStyle w:val="Hipervnculo"/>
                  <w:b/>
                  <w:bCs/>
                  <w:sz w:val="22"/>
                </w:rPr>
                <w:t>https://ev.us.es/webapps/discussionboard/do/message?action=list_messages&amp;course_id=_89154_1&amp;nav=discussion_board&amp;conf_id=_426211_1&amp;forum_id=_253522_1&amp;message_id=_460169_1</w:t>
              </w:r>
            </w:hyperlink>
          </w:p>
          <w:p w14:paraId="19044262" w14:textId="0FF9A993" w:rsidR="00A42F43" w:rsidRPr="00A42F43" w:rsidRDefault="00A42F43" w:rsidP="00A42F43">
            <w:pPr>
              <w:pStyle w:val="Prrafodelista"/>
              <w:rPr>
                <w:sz w:val="22"/>
              </w:rPr>
            </w:pPr>
          </w:p>
          <w:p w14:paraId="6B2A5225" w14:textId="77777777" w:rsidR="0008662F" w:rsidRDefault="0008662F" w:rsidP="00117AF2">
            <w:pPr>
              <w:rPr>
                <w:sz w:val="22"/>
              </w:rPr>
            </w:pPr>
          </w:p>
          <w:p w14:paraId="3DB0C1A8" w14:textId="77777777" w:rsidR="0008662F" w:rsidRDefault="0008662F" w:rsidP="00117AF2">
            <w:pPr>
              <w:rPr>
                <w:sz w:val="22"/>
              </w:rPr>
            </w:pPr>
          </w:p>
          <w:p w14:paraId="628ACCBB" w14:textId="77777777" w:rsidR="0008662F" w:rsidRDefault="0008662F" w:rsidP="00117AF2">
            <w:pPr>
              <w:rPr>
                <w:sz w:val="22"/>
              </w:rPr>
            </w:pPr>
          </w:p>
          <w:p w14:paraId="191205CE" w14:textId="77777777" w:rsidR="0008662F" w:rsidRDefault="0008662F" w:rsidP="00117AF2">
            <w:pPr>
              <w:rPr>
                <w:sz w:val="22"/>
              </w:rPr>
            </w:pPr>
          </w:p>
          <w:p w14:paraId="2DD0EA4D" w14:textId="77777777" w:rsidR="0008662F" w:rsidRDefault="0008662F" w:rsidP="00117AF2">
            <w:pPr>
              <w:rPr>
                <w:sz w:val="22"/>
              </w:rPr>
            </w:pPr>
          </w:p>
          <w:p w14:paraId="5CB1D7AC" w14:textId="77777777" w:rsidR="0008662F" w:rsidRDefault="0008662F" w:rsidP="00117AF2">
            <w:pPr>
              <w:rPr>
                <w:sz w:val="22"/>
              </w:rPr>
            </w:pPr>
          </w:p>
          <w:p w14:paraId="3503D9DD" w14:textId="77777777" w:rsidR="0008662F" w:rsidRDefault="0008662F" w:rsidP="00117AF2">
            <w:pPr>
              <w:rPr>
                <w:sz w:val="22"/>
              </w:rPr>
            </w:pPr>
          </w:p>
          <w:p w14:paraId="27FAE266" w14:textId="77777777" w:rsidR="0008662F" w:rsidRDefault="0008662F" w:rsidP="00117AF2">
            <w:pPr>
              <w:rPr>
                <w:sz w:val="22"/>
              </w:rPr>
            </w:pPr>
          </w:p>
          <w:p w14:paraId="5A1B47F4" w14:textId="77777777" w:rsidR="0008662F" w:rsidRDefault="0008662F" w:rsidP="00117AF2">
            <w:pPr>
              <w:rPr>
                <w:sz w:val="22"/>
              </w:rPr>
            </w:pPr>
          </w:p>
          <w:p w14:paraId="2CA78CBD" w14:textId="77777777" w:rsidR="0008662F" w:rsidRDefault="0008662F" w:rsidP="00117AF2">
            <w:pPr>
              <w:rPr>
                <w:sz w:val="22"/>
              </w:rPr>
            </w:pPr>
          </w:p>
          <w:p w14:paraId="484FCD29" w14:textId="77777777" w:rsidR="0008662F" w:rsidRDefault="0008662F" w:rsidP="00117AF2">
            <w:pPr>
              <w:rPr>
                <w:sz w:val="22"/>
              </w:rPr>
            </w:pPr>
          </w:p>
          <w:p w14:paraId="651ACC1B" w14:textId="77777777" w:rsidR="0008662F" w:rsidRDefault="0008662F" w:rsidP="00117AF2">
            <w:pPr>
              <w:rPr>
                <w:sz w:val="22"/>
              </w:rPr>
            </w:pPr>
          </w:p>
          <w:p w14:paraId="56061443" w14:textId="77777777" w:rsidR="0008662F" w:rsidRDefault="0008662F" w:rsidP="00117AF2">
            <w:pPr>
              <w:rPr>
                <w:sz w:val="22"/>
              </w:rPr>
            </w:pPr>
          </w:p>
          <w:p w14:paraId="4D082FE6" w14:textId="77777777" w:rsidR="0008662F" w:rsidRDefault="0008662F" w:rsidP="00117AF2">
            <w:pPr>
              <w:rPr>
                <w:sz w:val="22"/>
              </w:rPr>
            </w:pPr>
          </w:p>
          <w:p w14:paraId="18330B36" w14:textId="77777777" w:rsidR="0008662F" w:rsidRDefault="0008662F" w:rsidP="00117AF2">
            <w:pPr>
              <w:rPr>
                <w:sz w:val="22"/>
              </w:rPr>
            </w:pPr>
          </w:p>
          <w:p w14:paraId="6DF8351C" w14:textId="77777777" w:rsidR="0008662F" w:rsidRDefault="0008662F" w:rsidP="00117AF2">
            <w:pPr>
              <w:rPr>
                <w:sz w:val="22"/>
              </w:rPr>
            </w:pPr>
          </w:p>
          <w:p w14:paraId="5C261CB7" w14:textId="77777777" w:rsidR="0008662F" w:rsidRDefault="0008662F" w:rsidP="00117AF2">
            <w:pPr>
              <w:rPr>
                <w:sz w:val="22"/>
              </w:rPr>
            </w:pPr>
          </w:p>
          <w:p w14:paraId="540421F8" w14:textId="77777777" w:rsidR="0008662F" w:rsidRDefault="0008662F" w:rsidP="00117AF2">
            <w:pPr>
              <w:rPr>
                <w:sz w:val="22"/>
              </w:rPr>
            </w:pPr>
          </w:p>
          <w:p w14:paraId="667E3FEC" w14:textId="3E181A38" w:rsidR="00AD0049" w:rsidRDefault="00AD0049" w:rsidP="00AD0049">
            <w:pPr>
              <w:pStyle w:val="Ttulo3"/>
            </w:pPr>
            <w:bookmarkStart w:id="6" w:name="conclusion"/>
            <w:r>
              <w:t>CONCLUSIÓN</w:t>
            </w:r>
          </w:p>
          <w:p w14:paraId="0C0E5EF4" w14:textId="77777777" w:rsidR="00DD12AE" w:rsidRDefault="00DD12AE" w:rsidP="00AD0049">
            <w:pPr>
              <w:pStyle w:val="Ttulo3"/>
            </w:pPr>
          </w:p>
          <w:p w14:paraId="2C4261C9" w14:textId="22868DBA" w:rsidR="00DD12AE" w:rsidRPr="00DD12AE" w:rsidRDefault="00DD12AE" w:rsidP="00DD12AE">
            <w:pPr>
              <w:rPr>
                <w:sz w:val="22"/>
              </w:rPr>
            </w:pPr>
            <w:r w:rsidRPr="00DD12AE">
              <w:rPr>
                <w:sz w:val="22"/>
              </w:rPr>
              <w:t xml:space="preserve">Después de un análisis exhaustivo de los requisitos correspondientes a la segunda entrega, especialmente los requisitos </w:t>
            </w:r>
            <w:r>
              <w:rPr>
                <w:sz w:val="22"/>
              </w:rPr>
              <w:t xml:space="preserve">3, 4, 5 </w:t>
            </w:r>
            <w:r w:rsidRPr="00DD12AE">
              <w:rPr>
                <w:sz w:val="22"/>
              </w:rPr>
              <w:t>y 16, se identificaron varias ambigüedades que podrían afectar la implementación adecuada del proyecto. Luego de consultar y aclarar estas dudas con el cliente, las expectativas quedaron bien definidas (como se explicó previamente o a través de los enlaces del foro), lo que permitió encontrar soluciones claras y consistentes para cada uno de los requisitos. Esto asegura una alineación más precisa entre las necesidades del cliente y los entregables del proyecto.</w:t>
            </w:r>
          </w:p>
          <w:p w14:paraId="09AE1B1D" w14:textId="2B945CBA" w:rsidR="00DD12AE" w:rsidRPr="00DD12AE" w:rsidRDefault="00DD12AE" w:rsidP="00DD12AE">
            <w:pPr>
              <w:rPr>
                <w:sz w:val="22"/>
              </w:rPr>
            </w:pPr>
            <w:r w:rsidRPr="00DD12AE">
              <w:rPr>
                <w:sz w:val="22"/>
              </w:rPr>
              <w:t xml:space="preserve">En conclusión, el análisis de requisitos es una práctica fundamental para garantizar que el </w:t>
            </w:r>
            <w:r>
              <w:rPr>
                <w:sz w:val="22"/>
              </w:rPr>
              <w:t>proyecto</w:t>
            </w:r>
            <w:r w:rsidRPr="00DD12AE">
              <w:rPr>
                <w:sz w:val="22"/>
              </w:rPr>
              <w:t xml:space="preserve"> desarrollado cumpla con las expectativas del cliente</w:t>
            </w:r>
            <w:r>
              <w:rPr>
                <w:sz w:val="22"/>
              </w:rPr>
              <w:t xml:space="preserve">, </w:t>
            </w:r>
            <w:r w:rsidRPr="00DD12AE">
              <w:rPr>
                <w:sz w:val="22"/>
              </w:rPr>
              <w:t>sea funcional y útil en su contexto.</w:t>
            </w:r>
          </w:p>
          <w:p w14:paraId="216AD61B" w14:textId="77777777" w:rsidR="00DD12AE" w:rsidRDefault="00DD12AE" w:rsidP="00AD0049">
            <w:pPr>
              <w:pStyle w:val="Ttulo3"/>
            </w:pPr>
          </w:p>
          <w:bookmarkEnd w:id="6"/>
          <w:p w14:paraId="3BA16995" w14:textId="77777777" w:rsidR="00587F73" w:rsidRDefault="00587F73" w:rsidP="00AD0049">
            <w:pPr>
              <w:rPr>
                <w:sz w:val="22"/>
              </w:rPr>
            </w:pPr>
          </w:p>
          <w:p w14:paraId="03CADB8E" w14:textId="77777777" w:rsidR="00587F73" w:rsidRDefault="00587F73" w:rsidP="00AD0049">
            <w:pPr>
              <w:rPr>
                <w:sz w:val="22"/>
              </w:rPr>
            </w:pPr>
          </w:p>
          <w:p w14:paraId="21C15A77" w14:textId="77777777" w:rsidR="00587F73" w:rsidRDefault="00587F73" w:rsidP="00AD0049">
            <w:pPr>
              <w:rPr>
                <w:sz w:val="22"/>
              </w:rPr>
            </w:pPr>
          </w:p>
          <w:p w14:paraId="65E18A35" w14:textId="77777777" w:rsidR="00587F73" w:rsidRDefault="00587F73" w:rsidP="00AD0049">
            <w:pPr>
              <w:rPr>
                <w:sz w:val="22"/>
              </w:rPr>
            </w:pPr>
          </w:p>
          <w:p w14:paraId="7EF3E0AC" w14:textId="77777777" w:rsidR="00587F73" w:rsidRDefault="00587F73" w:rsidP="00AD0049">
            <w:pPr>
              <w:rPr>
                <w:sz w:val="22"/>
              </w:rPr>
            </w:pPr>
          </w:p>
          <w:p w14:paraId="11F2317B" w14:textId="77777777" w:rsidR="00587F73" w:rsidRDefault="00587F73" w:rsidP="00AD0049">
            <w:pPr>
              <w:rPr>
                <w:sz w:val="22"/>
              </w:rPr>
            </w:pPr>
          </w:p>
          <w:p w14:paraId="092B44EA" w14:textId="77777777" w:rsidR="00587F73" w:rsidRDefault="00587F73" w:rsidP="00AD0049">
            <w:pPr>
              <w:rPr>
                <w:sz w:val="22"/>
              </w:rPr>
            </w:pPr>
          </w:p>
          <w:p w14:paraId="737036B3" w14:textId="77777777" w:rsidR="00587F73" w:rsidRDefault="00587F73" w:rsidP="00AD0049">
            <w:pPr>
              <w:rPr>
                <w:sz w:val="22"/>
              </w:rPr>
            </w:pPr>
          </w:p>
          <w:p w14:paraId="22FAE2AC" w14:textId="77777777" w:rsidR="00587F73" w:rsidRDefault="00587F73" w:rsidP="00AD0049">
            <w:pPr>
              <w:rPr>
                <w:sz w:val="22"/>
              </w:rPr>
            </w:pPr>
          </w:p>
          <w:p w14:paraId="7CAC2DE3" w14:textId="77777777" w:rsidR="00587F73" w:rsidRDefault="00587F73" w:rsidP="00AD0049">
            <w:pPr>
              <w:rPr>
                <w:sz w:val="22"/>
              </w:rPr>
            </w:pPr>
          </w:p>
          <w:p w14:paraId="0A800C2F" w14:textId="77777777" w:rsidR="00587F73" w:rsidRDefault="00587F73" w:rsidP="00AD0049">
            <w:pPr>
              <w:rPr>
                <w:sz w:val="22"/>
              </w:rPr>
            </w:pPr>
          </w:p>
          <w:p w14:paraId="1A0CEEBA" w14:textId="77777777" w:rsidR="00587F73" w:rsidRDefault="00587F73" w:rsidP="00AD0049">
            <w:pPr>
              <w:rPr>
                <w:sz w:val="22"/>
              </w:rPr>
            </w:pPr>
          </w:p>
          <w:p w14:paraId="1160D8B0" w14:textId="77777777" w:rsidR="00587F73" w:rsidRDefault="00587F73" w:rsidP="00AD0049">
            <w:pPr>
              <w:rPr>
                <w:sz w:val="22"/>
              </w:rPr>
            </w:pPr>
          </w:p>
          <w:p w14:paraId="13EC98CD" w14:textId="77777777" w:rsidR="00587F73" w:rsidRDefault="00587F73" w:rsidP="00AD0049">
            <w:pPr>
              <w:rPr>
                <w:sz w:val="22"/>
              </w:rPr>
            </w:pPr>
          </w:p>
          <w:p w14:paraId="2541AE09" w14:textId="77777777" w:rsidR="00587F73" w:rsidRDefault="00587F73" w:rsidP="00AD0049">
            <w:pPr>
              <w:rPr>
                <w:sz w:val="22"/>
              </w:rPr>
            </w:pPr>
          </w:p>
          <w:p w14:paraId="1A492F0E" w14:textId="77777777" w:rsidR="00587F73" w:rsidRDefault="00587F73" w:rsidP="00AD0049">
            <w:pPr>
              <w:rPr>
                <w:sz w:val="22"/>
              </w:rPr>
            </w:pPr>
          </w:p>
          <w:p w14:paraId="5EC81F6A" w14:textId="77777777" w:rsidR="00587F73" w:rsidRDefault="00587F73" w:rsidP="00AD0049">
            <w:pPr>
              <w:rPr>
                <w:sz w:val="22"/>
              </w:rPr>
            </w:pPr>
          </w:p>
          <w:p w14:paraId="03AF486C" w14:textId="77777777" w:rsidR="00587F73" w:rsidRDefault="00587F73" w:rsidP="00AD0049">
            <w:pPr>
              <w:rPr>
                <w:sz w:val="22"/>
              </w:rPr>
            </w:pPr>
          </w:p>
          <w:p w14:paraId="420E0465" w14:textId="77777777" w:rsidR="00587F73" w:rsidRDefault="00587F73" w:rsidP="00AD0049">
            <w:pPr>
              <w:rPr>
                <w:sz w:val="22"/>
              </w:rPr>
            </w:pPr>
          </w:p>
          <w:p w14:paraId="4C7DF087" w14:textId="77777777" w:rsidR="00587F73" w:rsidRDefault="00587F73" w:rsidP="00AD0049">
            <w:pPr>
              <w:rPr>
                <w:sz w:val="22"/>
              </w:rPr>
            </w:pPr>
          </w:p>
          <w:p w14:paraId="7928192A" w14:textId="77777777" w:rsidR="00587F73" w:rsidRDefault="00587F73" w:rsidP="00AD0049">
            <w:pPr>
              <w:rPr>
                <w:sz w:val="22"/>
              </w:rPr>
            </w:pPr>
          </w:p>
          <w:p w14:paraId="313BD4B8" w14:textId="77777777" w:rsidR="00587F73" w:rsidRDefault="00587F73" w:rsidP="00AD0049">
            <w:pPr>
              <w:rPr>
                <w:sz w:val="22"/>
              </w:rPr>
            </w:pPr>
          </w:p>
          <w:p w14:paraId="37C63F2F" w14:textId="0FDFF942" w:rsidR="00587F73" w:rsidRDefault="00587F73" w:rsidP="00587F73">
            <w:pPr>
              <w:pStyle w:val="Ttulo3"/>
            </w:pPr>
            <w:bookmarkStart w:id="7" w:name="biblio"/>
            <w:r>
              <w:t>BIBLIOGRAFÍA</w:t>
            </w:r>
          </w:p>
          <w:bookmarkEnd w:id="7"/>
          <w:p w14:paraId="4B72CD02" w14:textId="77777777" w:rsidR="00587F73" w:rsidRDefault="00587F73" w:rsidP="00587F73">
            <w:pPr>
              <w:rPr>
                <w:sz w:val="22"/>
              </w:rPr>
            </w:pPr>
          </w:p>
          <w:p w14:paraId="0C71DFD5" w14:textId="6C89831E" w:rsidR="00587F73" w:rsidRPr="00AD0049" w:rsidRDefault="00587F73" w:rsidP="00587F73">
            <w:pPr>
              <w:rPr>
                <w:sz w:val="22"/>
              </w:rPr>
            </w:pPr>
            <w:r>
              <w:rPr>
                <w:sz w:val="22"/>
              </w:rPr>
              <w:t>Intencionalmente en blanco</w:t>
            </w:r>
          </w:p>
          <w:p w14:paraId="74428A72" w14:textId="77777777" w:rsidR="00587F73" w:rsidRPr="00AD0049" w:rsidRDefault="00587F73" w:rsidP="00AD0049">
            <w:pPr>
              <w:rPr>
                <w:sz w:val="22"/>
              </w:rPr>
            </w:pPr>
          </w:p>
          <w:p w14:paraId="58471164" w14:textId="77777777" w:rsidR="0008662F" w:rsidRDefault="0008662F" w:rsidP="00117AF2">
            <w:pPr>
              <w:rPr>
                <w:sz w:val="22"/>
              </w:rPr>
            </w:pPr>
          </w:p>
          <w:p w14:paraId="3FF3678D" w14:textId="1E35FF0F" w:rsidR="0008662F" w:rsidRDefault="0008662F" w:rsidP="00117AF2">
            <w:pPr>
              <w:rPr>
                <w:sz w:val="22"/>
              </w:rPr>
            </w:pPr>
          </w:p>
          <w:p w14:paraId="26B4263A" w14:textId="77777777" w:rsidR="00C44EE5" w:rsidRPr="005D71BB" w:rsidRDefault="00C44EE5" w:rsidP="00117AF2">
            <w:pPr>
              <w:rPr>
                <w:sz w:val="22"/>
              </w:rPr>
            </w:pPr>
          </w:p>
          <w:p w14:paraId="743A9E58" w14:textId="2FF6F73C" w:rsidR="00117AF2" w:rsidRPr="005D71BB" w:rsidRDefault="00117AF2" w:rsidP="00117AF2">
            <w:pPr>
              <w:rPr>
                <w:sz w:val="22"/>
              </w:rPr>
            </w:pPr>
          </w:p>
          <w:p w14:paraId="5B75972D" w14:textId="77777777" w:rsidR="00117AF2" w:rsidRPr="005D71BB" w:rsidRDefault="00117AF2" w:rsidP="00117AF2">
            <w:pPr>
              <w:rPr>
                <w:sz w:val="22"/>
              </w:rPr>
            </w:pPr>
          </w:p>
          <w:p w14:paraId="23DE3B1C" w14:textId="77777777" w:rsidR="00117AF2" w:rsidRPr="005D71BB" w:rsidRDefault="00117AF2" w:rsidP="00117AF2">
            <w:pPr>
              <w:rPr>
                <w:sz w:val="22"/>
              </w:rPr>
            </w:pPr>
          </w:p>
          <w:p w14:paraId="6DEC4FC5" w14:textId="1C77BEB9" w:rsidR="00117AF2" w:rsidRPr="005D71BB" w:rsidRDefault="00117AF2" w:rsidP="00117AF2">
            <w:pPr>
              <w:rPr>
                <w:sz w:val="22"/>
              </w:rPr>
            </w:pPr>
          </w:p>
          <w:p w14:paraId="0DE6E503" w14:textId="77777777" w:rsidR="00117AF2" w:rsidRPr="005D71BB" w:rsidRDefault="00117AF2" w:rsidP="0008662F">
            <w:pPr>
              <w:pStyle w:val="Ttulo3"/>
            </w:pPr>
          </w:p>
          <w:p w14:paraId="437FE8B4" w14:textId="4F9F23FB" w:rsidR="00117AF2" w:rsidRPr="005D71BB" w:rsidRDefault="00117AF2" w:rsidP="0008662F">
            <w:pPr>
              <w:pStyle w:val="Ttulo3"/>
            </w:pPr>
          </w:p>
          <w:p w14:paraId="19658B9B" w14:textId="77777777" w:rsidR="004D2D83" w:rsidRPr="005D71BB" w:rsidRDefault="004D2D83" w:rsidP="0008662F">
            <w:pPr>
              <w:pStyle w:val="Ttulo3"/>
            </w:pPr>
          </w:p>
        </w:tc>
      </w:tr>
    </w:tbl>
    <w:p w14:paraId="613FF6EE" w14:textId="77777777" w:rsidR="004D2D83" w:rsidRPr="005D71BB" w:rsidRDefault="004D2D83"/>
    <w:p w14:paraId="46BB31D0" w14:textId="77777777" w:rsidR="004D2D83" w:rsidRPr="005D71BB" w:rsidRDefault="004D2D83"/>
    <w:p w14:paraId="4EDBE122" w14:textId="77777777" w:rsidR="004D2D83" w:rsidRPr="005D71BB" w:rsidRDefault="004D2D83"/>
    <w:p w14:paraId="37A4EF3A" w14:textId="77777777" w:rsidR="004D2D83" w:rsidRPr="005D71BB" w:rsidRDefault="004D2D83"/>
    <w:p w14:paraId="27E3E302" w14:textId="77777777" w:rsidR="004D2D83" w:rsidRDefault="004D2D83"/>
    <w:p w14:paraId="5D6B89AB" w14:textId="77777777" w:rsidR="004D2D83" w:rsidRPr="00AD3652" w:rsidRDefault="004D2D83"/>
    <w:sectPr w:rsidR="004D2D83" w:rsidRPr="00AD3652" w:rsidSect="0026442F">
      <w:pgSz w:w="11906" w:h="16838" w:code="9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A892F" w14:textId="77777777" w:rsidR="008042A6" w:rsidRDefault="008042A6" w:rsidP="008F07DC">
      <w:pPr>
        <w:spacing w:before="0"/>
      </w:pPr>
      <w:r>
        <w:separator/>
      </w:r>
    </w:p>
  </w:endnote>
  <w:endnote w:type="continuationSeparator" w:id="0">
    <w:p w14:paraId="4214FDFF" w14:textId="77777777" w:rsidR="008042A6" w:rsidRDefault="008042A6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 con la fecha, el título del documento y el número de página"/>
    </w:tblPr>
    <w:tblGrid>
      <w:gridCol w:w="1856"/>
      <w:gridCol w:w="5398"/>
      <w:gridCol w:w="1772"/>
    </w:tblGrid>
    <w:tr w:rsidR="00A44024" w:rsidRPr="00A03B52" w14:paraId="0CE02902" w14:textId="77777777" w:rsidTr="004F4B35">
      <w:tc>
        <w:tcPr>
          <w:tcW w:w="1981" w:type="dxa"/>
        </w:tcPr>
        <w:p w14:paraId="7B4F8301" w14:textId="7C01013E" w:rsidR="00712E6B" w:rsidRPr="00A03B52" w:rsidRDefault="00000000" w:rsidP="00F23323">
          <w:pPr>
            <w:pStyle w:val="Piedepgina"/>
            <w:rPr>
              <w:szCs w:val="16"/>
            </w:rPr>
          </w:pPr>
          <w:sdt>
            <w:sdtPr>
              <w:rPr>
                <w:szCs w:val="16"/>
              </w:rPr>
              <w:id w:val="-1873598689"/>
              <w:placeholder>
                <w:docPart w:val="5E0CD6DB62524A589890311B50E84CAE"/>
              </w:placeholder>
              <w15:appearance w15:val="hidden"/>
            </w:sdtPr>
            <w:sdtContent>
              <w:r w:rsidR="00490574">
                <w:rPr>
                  <w:szCs w:val="16"/>
                </w:rPr>
                <w:t>1</w:t>
              </w:r>
              <w:r w:rsidR="00E020DB">
                <w:rPr>
                  <w:szCs w:val="16"/>
                </w:rPr>
                <w:t>3</w:t>
              </w:r>
              <w:r w:rsidR="00490574">
                <w:rPr>
                  <w:szCs w:val="16"/>
                </w:rPr>
                <w:t>/03/2025</w:t>
              </w:r>
            </w:sdtContent>
          </w:sdt>
          <w:r w:rsidR="001844C6">
            <w:rPr>
              <w:szCs w:val="16"/>
              <w:lang w:bidi="es-ES"/>
            </w:rPr>
            <w:t xml:space="preserve"> </w:t>
          </w:r>
        </w:p>
      </w:tc>
      <w:tc>
        <w:tcPr>
          <w:tcW w:w="5975" w:type="dxa"/>
        </w:tcPr>
        <w:p w14:paraId="3461C582" w14:textId="0DEE3975" w:rsidR="00712E6B" w:rsidRPr="00F23323" w:rsidRDefault="00000000" w:rsidP="00F23323">
          <w:pPr>
            <w:pStyle w:val="Piedepginacentrado"/>
          </w:pPr>
          <w:sdt>
            <w:sdtPr>
              <w:id w:val="1044025076"/>
              <w:placeholder>
                <w:docPart w:val="3169E102766E415EBC6A308EB836AEB5"/>
              </w:placeholder>
              <w15:appearance w15:val="hidden"/>
            </w:sdtPr>
            <w:sdtContent>
              <w:proofErr w:type="spellStart"/>
              <w:r w:rsidR="00E020DB">
                <w:t>Analysis</w:t>
              </w:r>
              <w:proofErr w:type="spellEnd"/>
              <w:r w:rsidR="00E020DB">
                <w:t xml:space="preserve"> </w:t>
              </w:r>
              <w:proofErr w:type="spellStart"/>
              <w:r w:rsidR="00490574">
                <w:t>Report</w:t>
              </w:r>
              <w:proofErr w:type="spellEnd"/>
            </w:sdtContent>
          </w:sdt>
          <w:r w:rsidR="001844C6">
            <w:rPr>
              <w:lang w:bidi="es-ES"/>
            </w:rPr>
            <w:t xml:space="preserve"> </w:t>
          </w:r>
        </w:p>
      </w:tc>
      <w:tc>
        <w:tcPr>
          <w:tcW w:w="1973" w:type="dxa"/>
        </w:tcPr>
        <w:p w14:paraId="25E2E7B7" w14:textId="77777777" w:rsidR="00712E6B" w:rsidRPr="00A03B52" w:rsidRDefault="00AD1DD2" w:rsidP="00543FAF">
          <w:pPr>
            <w:pStyle w:val="Piedepginaalineadoaladerecha"/>
            <w:rPr>
              <w:szCs w:val="16"/>
            </w:rPr>
          </w:pPr>
          <w:r w:rsidRPr="00A03B52">
            <w:rPr>
              <w:szCs w:val="16"/>
              <w:lang w:bidi="es-ES"/>
            </w:rPr>
            <w:fldChar w:fldCharType="begin"/>
          </w:r>
          <w:r w:rsidRPr="00A03B52">
            <w:rPr>
              <w:szCs w:val="16"/>
              <w:lang w:bidi="es-ES"/>
            </w:rPr>
            <w:instrText xml:space="preserve"> PAGE   \* MERGEFORMAT </w:instrText>
          </w:r>
          <w:r w:rsidRPr="00A03B52">
            <w:rPr>
              <w:szCs w:val="16"/>
              <w:lang w:bidi="es-ES"/>
            </w:rPr>
            <w:fldChar w:fldCharType="separate"/>
          </w:r>
          <w:r w:rsidR="00A70318" w:rsidRPr="00A03B52">
            <w:rPr>
              <w:noProof/>
              <w:szCs w:val="16"/>
              <w:lang w:bidi="es-ES"/>
            </w:rPr>
            <w:t>3</w:t>
          </w:r>
          <w:r w:rsidRPr="00A03B52">
            <w:rPr>
              <w:szCs w:val="16"/>
              <w:lang w:bidi="es-ES"/>
            </w:rPr>
            <w:fldChar w:fldCharType="end"/>
          </w:r>
        </w:p>
      </w:tc>
    </w:tr>
  </w:tbl>
  <w:p w14:paraId="0E91D6D2" w14:textId="77777777" w:rsidR="00712E6B" w:rsidRDefault="00712E6B" w:rsidP="00E475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F67F8" w14:textId="77777777" w:rsidR="008042A6" w:rsidRDefault="008042A6" w:rsidP="008F07DC">
      <w:pPr>
        <w:spacing w:before="0"/>
      </w:pPr>
      <w:r>
        <w:separator/>
      </w:r>
    </w:p>
  </w:footnote>
  <w:footnote w:type="continuationSeparator" w:id="0">
    <w:p w14:paraId="1335A5F3" w14:textId="77777777" w:rsidR="008042A6" w:rsidRDefault="008042A6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8E79D" w14:textId="77777777" w:rsidR="005A49C9" w:rsidRDefault="001844C6">
    <w:pPr>
      <w:pStyle w:val="Encabezado"/>
    </w:pPr>
    <w:r>
      <w:rPr>
        <w:noProof/>
        <w:lang w:bidi="es-ES"/>
        <w14:ligatures w14:val="none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7AB72EAE" wp14:editId="6086D34D">
              <wp:simplePos x="0" y="0"/>
              <wp:positionH relativeFrom="column">
                <wp:posOffset>-914400</wp:posOffset>
              </wp:positionH>
              <wp:positionV relativeFrom="page">
                <wp:posOffset>0</wp:posOffset>
              </wp:positionV>
              <wp:extent cx="7772400" cy="256032"/>
              <wp:effectExtent l="0" t="0" r="0" b="0"/>
              <wp:wrapNone/>
              <wp:docPr id="8" name="Grup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6032"/>
                        <a:chOff x="0" y="0"/>
                        <a:chExt cx="7780020" cy="259080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0" y="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/>
                      <wps:spPr>
                        <a:xfrm>
                          <a:off x="7620" y="12192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E21531" id="Grupo 8" o:spid="_x0000_s1026" alt="&quot;&quot;" style="position:absolute;margin-left:-1in;margin-top:0;width:612pt;height:20.15pt;z-index:-251657216;mso-position-vertical-relative:page;mso-width-relative:margin;mso-height-relative:margin" coordsize="7780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">
              <v:rect id="Rectángulo 1" o:spid="_x0000_s1027" style="position:absolute;width:77724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" fillcolor="#c6e0e2 [1302]" stroked="f" strokeweight="1pt"/>
              <v:rect id="Rectángulo 3" o:spid="_x0000_s1028" style="position:absolute;left:76;top:1219;width:77724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" fillcolor="#c6e0e2 [1302]" stroked="f" strokeweight="1pt"/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68A1AA"/>
    <w:lvl w:ilvl="0">
      <w:start w:val="1"/>
      <w:numFmt w:val="decimal"/>
      <w:pStyle w:val="Listaconnme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54DCE"/>
    <w:multiLevelType w:val="hybridMultilevel"/>
    <w:tmpl w:val="5A48FBC4"/>
    <w:lvl w:ilvl="0" w:tplc="2F16D7F4">
      <w:start w:val="685"/>
      <w:numFmt w:val="bullet"/>
      <w:lvlText w:val="-"/>
      <w:lvlJc w:val="left"/>
      <w:pPr>
        <w:ind w:left="720" w:hanging="360"/>
      </w:pPr>
      <w:rPr>
        <w:rFonts w:ascii="Segoe UI Semibold" w:eastAsiaTheme="majorEastAsia" w:hAnsi="Segoe UI Semibold" w:cs="Segoe UI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EF447B"/>
    <w:multiLevelType w:val="hybridMultilevel"/>
    <w:tmpl w:val="286648EE"/>
    <w:lvl w:ilvl="0" w:tplc="E6444E88">
      <w:start w:val="4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22520"/>
    <w:multiLevelType w:val="multilevel"/>
    <w:tmpl w:val="03844E7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0954C6"/>
    <w:multiLevelType w:val="hybridMultilevel"/>
    <w:tmpl w:val="FA3C59B4"/>
    <w:lvl w:ilvl="0" w:tplc="416EADB8">
      <w:start w:val="4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B6316F"/>
    <w:multiLevelType w:val="multilevel"/>
    <w:tmpl w:val="557A83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EA5A84"/>
    <w:multiLevelType w:val="multilevel"/>
    <w:tmpl w:val="60725D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D7CC3"/>
    <w:multiLevelType w:val="multilevel"/>
    <w:tmpl w:val="305C888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507D11"/>
    <w:multiLevelType w:val="multilevel"/>
    <w:tmpl w:val="904673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89709E"/>
    <w:multiLevelType w:val="multilevel"/>
    <w:tmpl w:val="40AC58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4E6C2F"/>
    <w:multiLevelType w:val="multilevel"/>
    <w:tmpl w:val="3702A49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445D41"/>
    <w:multiLevelType w:val="multilevel"/>
    <w:tmpl w:val="89FAA5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992392"/>
    <w:multiLevelType w:val="hybridMultilevel"/>
    <w:tmpl w:val="C90EA1F2"/>
    <w:lvl w:ilvl="0" w:tplc="D67A8206">
      <w:start w:val="4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5F0C3C"/>
    <w:multiLevelType w:val="hybridMultilevel"/>
    <w:tmpl w:val="05443A9C"/>
    <w:lvl w:ilvl="0" w:tplc="5BBCD2D0">
      <w:start w:val="1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9C69A8"/>
    <w:multiLevelType w:val="multilevel"/>
    <w:tmpl w:val="1C4031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5F220B"/>
    <w:multiLevelType w:val="multilevel"/>
    <w:tmpl w:val="69BA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0433C3"/>
    <w:multiLevelType w:val="multilevel"/>
    <w:tmpl w:val="0AB06BC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23111C"/>
    <w:multiLevelType w:val="multilevel"/>
    <w:tmpl w:val="4B544AE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690899"/>
    <w:multiLevelType w:val="multilevel"/>
    <w:tmpl w:val="2B8E4A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217B29"/>
    <w:multiLevelType w:val="multilevel"/>
    <w:tmpl w:val="50507E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A177CC"/>
    <w:multiLevelType w:val="multilevel"/>
    <w:tmpl w:val="60586D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5A684D"/>
    <w:multiLevelType w:val="multilevel"/>
    <w:tmpl w:val="39C6C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215B82"/>
    <w:multiLevelType w:val="multilevel"/>
    <w:tmpl w:val="B72CA2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43660A"/>
    <w:multiLevelType w:val="multilevel"/>
    <w:tmpl w:val="B346F83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C21A9C"/>
    <w:multiLevelType w:val="multilevel"/>
    <w:tmpl w:val="303CF8B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BA1F57"/>
    <w:multiLevelType w:val="multilevel"/>
    <w:tmpl w:val="123CF39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9C0AD1"/>
    <w:multiLevelType w:val="hybridMultilevel"/>
    <w:tmpl w:val="C1185068"/>
    <w:lvl w:ilvl="0" w:tplc="65027F8C">
      <w:start w:val="1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D035E4"/>
    <w:multiLevelType w:val="multilevel"/>
    <w:tmpl w:val="3CF25D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EB5A88"/>
    <w:multiLevelType w:val="hybridMultilevel"/>
    <w:tmpl w:val="F5E29CCA"/>
    <w:lvl w:ilvl="0" w:tplc="6B10D686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F05D9B"/>
    <w:multiLevelType w:val="multilevel"/>
    <w:tmpl w:val="5172E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9" w15:restartNumberingAfterBreak="0">
    <w:nsid w:val="42823838"/>
    <w:multiLevelType w:val="multilevel"/>
    <w:tmpl w:val="E03CDC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F3673D"/>
    <w:multiLevelType w:val="hybridMultilevel"/>
    <w:tmpl w:val="2C86714C"/>
    <w:lvl w:ilvl="0" w:tplc="F62C7A0A">
      <w:start w:val="685"/>
      <w:numFmt w:val="bullet"/>
      <w:lvlText w:val="-"/>
      <w:lvlJc w:val="left"/>
      <w:pPr>
        <w:ind w:left="720" w:hanging="360"/>
      </w:pPr>
      <w:rPr>
        <w:rFonts w:ascii="Segoe UI Semibold" w:eastAsiaTheme="majorEastAsia" w:hAnsi="Segoe UI Semibold" w:cs="Segoe UI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BA4015"/>
    <w:multiLevelType w:val="multilevel"/>
    <w:tmpl w:val="5A7C9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0154AB"/>
    <w:multiLevelType w:val="hybridMultilevel"/>
    <w:tmpl w:val="9392B35A"/>
    <w:lvl w:ilvl="0" w:tplc="9F7E5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E86464"/>
    <w:multiLevelType w:val="multilevel"/>
    <w:tmpl w:val="02A48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lvlText w:val="%2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51BF47F8"/>
    <w:multiLevelType w:val="multilevel"/>
    <w:tmpl w:val="78CE05B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654082"/>
    <w:multiLevelType w:val="multilevel"/>
    <w:tmpl w:val="DA56D7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B968BA"/>
    <w:multiLevelType w:val="hybridMultilevel"/>
    <w:tmpl w:val="EB688E9A"/>
    <w:lvl w:ilvl="0" w:tplc="970E8A10">
      <w:start w:val="685"/>
      <w:numFmt w:val="bullet"/>
      <w:lvlText w:val="-"/>
      <w:lvlJc w:val="left"/>
      <w:pPr>
        <w:ind w:left="720" w:hanging="360"/>
      </w:pPr>
      <w:rPr>
        <w:rFonts w:ascii="Segoe UI Semibold" w:eastAsiaTheme="majorEastAsia" w:hAnsi="Segoe UI Semibold" w:cs="Segoe UI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8118F3"/>
    <w:multiLevelType w:val="multilevel"/>
    <w:tmpl w:val="B08C920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C52634"/>
    <w:multiLevelType w:val="multilevel"/>
    <w:tmpl w:val="99E459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B6271C"/>
    <w:multiLevelType w:val="hybridMultilevel"/>
    <w:tmpl w:val="0D9A3916"/>
    <w:lvl w:ilvl="0" w:tplc="0A28152E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336CF6"/>
    <w:multiLevelType w:val="multilevel"/>
    <w:tmpl w:val="C8D2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785A22"/>
    <w:multiLevelType w:val="hybridMultilevel"/>
    <w:tmpl w:val="BD2AA552"/>
    <w:lvl w:ilvl="0" w:tplc="66A8CAAC">
      <w:start w:val="837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386AD8"/>
    <w:multiLevelType w:val="multilevel"/>
    <w:tmpl w:val="743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FD26DE"/>
    <w:multiLevelType w:val="multilevel"/>
    <w:tmpl w:val="AD66C5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E93221"/>
    <w:multiLevelType w:val="multilevel"/>
    <w:tmpl w:val="B4664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5C73D5"/>
    <w:multiLevelType w:val="hybridMultilevel"/>
    <w:tmpl w:val="43966734"/>
    <w:lvl w:ilvl="0" w:tplc="448E6D58">
      <w:start w:val="685"/>
      <w:numFmt w:val="bullet"/>
      <w:lvlText w:val="-"/>
      <w:lvlJc w:val="left"/>
      <w:pPr>
        <w:ind w:left="720" w:hanging="360"/>
      </w:pPr>
      <w:rPr>
        <w:rFonts w:ascii="Segoe UI Semibold" w:eastAsiaTheme="majorEastAsia" w:hAnsi="Segoe UI Semibold" w:cs="Segoe UI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1002D9"/>
    <w:multiLevelType w:val="multilevel"/>
    <w:tmpl w:val="DF8238A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163BD1"/>
    <w:multiLevelType w:val="multilevel"/>
    <w:tmpl w:val="E6C6EE9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92490F"/>
    <w:multiLevelType w:val="multilevel"/>
    <w:tmpl w:val="275EB1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15548D"/>
    <w:multiLevelType w:val="multilevel"/>
    <w:tmpl w:val="E9ECB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AC481C"/>
    <w:multiLevelType w:val="multilevel"/>
    <w:tmpl w:val="299245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336269">
    <w:abstractNumId w:val="9"/>
  </w:num>
  <w:num w:numId="2" w16cid:durableId="170726921">
    <w:abstractNumId w:val="7"/>
  </w:num>
  <w:num w:numId="3" w16cid:durableId="1244409263">
    <w:abstractNumId w:val="6"/>
  </w:num>
  <w:num w:numId="4" w16cid:durableId="825246370">
    <w:abstractNumId w:val="5"/>
  </w:num>
  <w:num w:numId="5" w16cid:durableId="1341421687">
    <w:abstractNumId w:val="4"/>
  </w:num>
  <w:num w:numId="6" w16cid:durableId="490222232">
    <w:abstractNumId w:val="8"/>
  </w:num>
  <w:num w:numId="7" w16cid:durableId="1484587664">
    <w:abstractNumId w:val="3"/>
  </w:num>
  <w:num w:numId="8" w16cid:durableId="2110543297">
    <w:abstractNumId w:val="2"/>
  </w:num>
  <w:num w:numId="9" w16cid:durableId="1294099617">
    <w:abstractNumId w:val="1"/>
  </w:num>
  <w:num w:numId="10" w16cid:durableId="1578588870">
    <w:abstractNumId w:val="0"/>
  </w:num>
  <w:num w:numId="11" w16cid:durableId="865797262">
    <w:abstractNumId w:val="8"/>
    <w:lvlOverride w:ilvl="0">
      <w:startOverride w:val="1"/>
    </w:lvlOverride>
  </w:num>
  <w:num w:numId="12" w16cid:durableId="2131583334">
    <w:abstractNumId w:val="8"/>
    <w:lvlOverride w:ilvl="0">
      <w:startOverride w:val="1"/>
    </w:lvlOverride>
  </w:num>
  <w:num w:numId="13" w16cid:durableId="1723210374">
    <w:abstractNumId w:val="8"/>
    <w:lvlOverride w:ilvl="0">
      <w:startOverride w:val="1"/>
    </w:lvlOverride>
  </w:num>
  <w:num w:numId="14" w16cid:durableId="122583808">
    <w:abstractNumId w:val="8"/>
    <w:lvlOverride w:ilvl="0">
      <w:startOverride w:val="1"/>
    </w:lvlOverride>
  </w:num>
  <w:num w:numId="15" w16cid:durableId="12535747">
    <w:abstractNumId w:val="8"/>
    <w:lvlOverride w:ilvl="0">
      <w:startOverride w:val="1"/>
    </w:lvlOverride>
  </w:num>
  <w:num w:numId="16" w16cid:durableId="1137532560">
    <w:abstractNumId w:val="8"/>
    <w:lvlOverride w:ilvl="0">
      <w:startOverride w:val="1"/>
    </w:lvlOverride>
  </w:num>
  <w:num w:numId="17" w16cid:durableId="1688362077">
    <w:abstractNumId w:val="9"/>
  </w:num>
  <w:num w:numId="18" w16cid:durableId="691148825">
    <w:abstractNumId w:val="8"/>
  </w:num>
  <w:num w:numId="19" w16cid:durableId="1550336892">
    <w:abstractNumId w:val="22"/>
  </w:num>
  <w:num w:numId="20" w16cid:durableId="1586722941">
    <w:abstractNumId w:val="35"/>
  </w:num>
  <w:num w:numId="21" w16cid:durableId="2021542105">
    <w:abstractNumId w:val="43"/>
  </w:num>
  <w:num w:numId="22" w16cid:durableId="463349797">
    <w:abstractNumId w:val="50"/>
  </w:num>
  <w:num w:numId="23" w16cid:durableId="1802921226">
    <w:abstractNumId w:val="11"/>
  </w:num>
  <w:num w:numId="24" w16cid:durableId="2031300277">
    <w:abstractNumId w:val="13"/>
  </w:num>
  <w:num w:numId="25" w16cid:durableId="1523124790">
    <w:abstractNumId w:val="21"/>
  </w:num>
  <w:num w:numId="26" w16cid:durableId="1666011469">
    <w:abstractNumId w:val="42"/>
  </w:num>
  <w:num w:numId="27" w16cid:durableId="1992058408">
    <w:abstractNumId w:val="38"/>
  </w:num>
  <w:num w:numId="28" w16cid:durableId="144587188">
    <w:abstractNumId w:val="24"/>
  </w:num>
  <w:num w:numId="29" w16cid:durableId="1381899343">
    <w:abstractNumId w:val="54"/>
    <w:lvlOverride w:ilvl="0">
      <w:lvl w:ilvl="0">
        <w:numFmt w:val="decimal"/>
        <w:lvlText w:val="%1."/>
        <w:lvlJc w:val="left"/>
      </w:lvl>
    </w:lvlOverride>
  </w:num>
  <w:num w:numId="30" w16cid:durableId="1718774401">
    <w:abstractNumId w:val="30"/>
    <w:lvlOverride w:ilvl="0">
      <w:lvl w:ilvl="0">
        <w:numFmt w:val="decimal"/>
        <w:lvlText w:val="%1."/>
        <w:lvlJc w:val="left"/>
      </w:lvl>
    </w:lvlOverride>
  </w:num>
  <w:num w:numId="31" w16cid:durableId="939684436">
    <w:abstractNumId w:val="41"/>
    <w:lvlOverride w:ilvl="0">
      <w:lvl w:ilvl="0">
        <w:numFmt w:val="decimal"/>
        <w:lvlText w:val="%1."/>
        <w:lvlJc w:val="left"/>
      </w:lvl>
    </w:lvlOverride>
  </w:num>
  <w:num w:numId="32" w16cid:durableId="628588088">
    <w:abstractNumId w:val="39"/>
    <w:lvlOverride w:ilvl="0">
      <w:lvl w:ilvl="0">
        <w:numFmt w:val="decimal"/>
        <w:lvlText w:val="%1."/>
        <w:lvlJc w:val="left"/>
      </w:lvl>
    </w:lvlOverride>
  </w:num>
  <w:num w:numId="33" w16cid:durableId="1632398622">
    <w:abstractNumId w:val="36"/>
    <w:lvlOverride w:ilvl="0">
      <w:lvl w:ilvl="0">
        <w:numFmt w:val="decimal"/>
        <w:lvlText w:val="%1."/>
        <w:lvlJc w:val="left"/>
      </w:lvl>
    </w:lvlOverride>
  </w:num>
  <w:num w:numId="34" w16cid:durableId="1714771880">
    <w:abstractNumId w:val="58"/>
    <w:lvlOverride w:ilvl="0">
      <w:lvl w:ilvl="0">
        <w:numFmt w:val="decimal"/>
        <w:lvlText w:val="%1."/>
        <w:lvlJc w:val="left"/>
      </w:lvl>
    </w:lvlOverride>
  </w:num>
  <w:num w:numId="35" w16cid:durableId="230965598">
    <w:abstractNumId w:val="59"/>
    <w:lvlOverride w:ilvl="0">
      <w:lvl w:ilvl="0">
        <w:numFmt w:val="decimal"/>
        <w:lvlText w:val="%1."/>
        <w:lvlJc w:val="left"/>
      </w:lvl>
    </w:lvlOverride>
  </w:num>
  <w:num w:numId="36" w16cid:durableId="1614366036">
    <w:abstractNumId w:val="20"/>
    <w:lvlOverride w:ilvl="0">
      <w:lvl w:ilvl="0">
        <w:numFmt w:val="decimal"/>
        <w:lvlText w:val="%1."/>
        <w:lvlJc w:val="left"/>
      </w:lvl>
    </w:lvlOverride>
  </w:num>
  <w:num w:numId="37" w16cid:durableId="1527447961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1860658520">
    <w:abstractNumId w:val="29"/>
    <w:lvlOverride w:ilvl="0">
      <w:lvl w:ilvl="0">
        <w:numFmt w:val="decimal"/>
        <w:lvlText w:val="%1."/>
        <w:lvlJc w:val="left"/>
      </w:lvl>
    </w:lvlOverride>
  </w:num>
  <w:num w:numId="39" w16cid:durableId="954867653">
    <w:abstractNumId w:val="14"/>
    <w:lvlOverride w:ilvl="0">
      <w:lvl w:ilvl="0">
        <w:numFmt w:val="decimal"/>
        <w:lvlText w:val="%1."/>
        <w:lvlJc w:val="left"/>
      </w:lvl>
    </w:lvlOverride>
  </w:num>
  <w:num w:numId="40" w16cid:durableId="341468464">
    <w:abstractNumId w:val="48"/>
    <w:lvlOverride w:ilvl="0">
      <w:lvl w:ilvl="0">
        <w:numFmt w:val="decimal"/>
        <w:lvlText w:val="%1."/>
        <w:lvlJc w:val="left"/>
      </w:lvl>
    </w:lvlOverride>
  </w:num>
  <w:num w:numId="41" w16cid:durableId="1542329527">
    <w:abstractNumId w:val="53"/>
    <w:lvlOverride w:ilvl="0">
      <w:lvl w:ilvl="0">
        <w:numFmt w:val="decimal"/>
        <w:lvlText w:val="%1."/>
        <w:lvlJc w:val="left"/>
      </w:lvl>
    </w:lvlOverride>
  </w:num>
  <w:num w:numId="42" w16cid:durableId="898173256">
    <w:abstractNumId w:val="15"/>
    <w:lvlOverride w:ilvl="0">
      <w:lvl w:ilvl="0">
        <w:numFmt w:val="decimal"/>
        <w:lvlText w:val="%1."/>
        <w:lvlJc w:val="left"/>
      </w:lvl>
    </w:lvlOverride>
  </w:num>
  <w:num w:numId="43" w16cid:durableId="1676222016">
    <w:abstractNumId w:val="27"/>
    <w:lvlOverride w:ilvl="0">
      <w:lvl w:ilvl="0">
        <w:numFmt w:val="decimal"/>
        <w:lvlText w:val="%1."/>
        <w:lvlJc w:val="left"/>
      </w:lvl>
    </w:lvlOverride>
  </w:num>
  <w:num w:numId="44" w16cid:durableId="1032728343">
    <w:abstractNumId w:val="28"/>
    <w:lvlOverride w:ilvl="0">
      <w:lvl w:ilvl="0">
        <w:numFmt w:val="decimal"/>
        <w:lvlText w:val="%1."/>
        <w:lvlJc w:val="left"/>
      </w:lvl>
    </w:lvlOverride>
  </w:num>
  <w:num w:numId="45" w16cid:durableId="32924400">
    <w:abstractNumId w:val="23"/>
    <w:lvlOverride w:ilvl="0">
      <w:lvl w:ilvl="0">
        <w:numFmt w:val="decimal"/>
        <w:lvlText w:val="%1."/>
        <w:lvlJc w:val="left"/>
      </w:lvl>
    </w:lvlOverride>
  </w:num>
  <w:num w:numId="46" w16cid:durableId="2132699778">
    <w:abstractNumId w:val="45"/>
    <w:lvlOverride w:ilvl="0">
      <w:lvl w:ilvl="0">
        <w:numFmt w:val="decimal"/>
        <w:lvlText w:val="%1."/>
        <w:lvlJc w:val="left"/>
      </w:lvl>
    </w:lvlOverride>
  </w:num>
  <w:num w:numId="47" w16cid:durableId="1492941456">
    <w:abstractNumId w:val="34"/>
    <w:lvlOverride w:ilvl="0">
      <w:lvl w:ilvl="0">
        <w:numFmt w:val="decimal"/>
        <w:lvlText w:val="%1."/>
        <w:lvlJc w:val="left"/>
      </w:lvl>
    </w:lvlOverride>
  </w:num>
  <w:num w:numId="48" w16cid:durableId="1372725619">
    <w:abstractNumId w:val="60"/>
    <w:lvlOverride w:ilvl="0">
      <w:lvl w:ilvl="0">
        <w:numFmt w:val="decimal"/>
        <w:lvlText w:val="%1."/>
        <w:lvlJc w:val="left"/>
      </w:lvl>
    </w:lvlOverride>
  </w:num>
  <w:num w:numId="49" w16cid:durableId="1903640635">
    <w:abstractNumId w:val="56"/>
    <w:lvlOverride w:ilvl="0">
      <w:lvl w:ilvl="0">
        <w:numFmt w:val="decimal"/>
        <w:lvlText w:val="%1."/>
        <w:lvlJc w:val="left"/>
      </w:lvl>
    </w:lvlOverride>
  </w:num>
  <w:num w:numId="50" w16cid:durableId="1665232665">
    <w:abstractNumId w:val="26"/>
    <w:lvlOverride w:ilvl="0">
      <w:lvl w:ilvl="0">
        <w:numFmt w:val="decimal"/>
        <w:lvlText w:val="%1."/>
        <w:lvlJc w:val="left"/>
      </w:lvl>
    </w:lvlOverride>
  </w:num>
  <w:num w:numId="51" w16cid:durableId="2129421544">
    <w:abstractNumId w:val="19"/>
    <w:lvlOverride w:ilvl="0">
      <w:lvl w:ilvl="0">
        <w:numFmt w:val="decimal"/>
        <w:lvlText w:val="%1."/>
        <w:lvlJc w:val="left"/>
      </w:lvl>
    </w:lvlOverride>
  </w:num>
  <w:num w:numId="52" w16cid:durableId="765732960">
    <w:abstractNumId w:val="47"/>
    <w:lvlOverride w:ilvl="0">
      <w:lvl w:ilvl="0">
        <w:numFmt w:val="decimal"/>
        <w:lvlText w:val="%1."/>
        <w:lvlJc w:val="left"/>
      </w:lvl>
    </w:lvlOverride>
  </w:num>
  <w:num w:numId="53" w16cid:durableId="214243754">
    <w:abstractNumId w:val="18"/>
    <w:lvlOverride w:ilvl="0">
      <w:lvl w:ilvl="0">
        <w:numFmt w:val="decimal"/>
        <w:lvlText w:val="%1."/>
        <w:lvlJc w:val="left"/>
      </w:lvl>
    </w:lvlOverride>
  </w:num>
  <w:num w:numId="54" w16cid:durableId="737359884">
    <w:abstractNumId w:val="25"/>
    <w:lvlOverride w:ilvl="0">
      <w:lvl w:ilvl="0">
        <w:numFmt w:val="decimal"/>
        <w:lvlText w:val="%1."/>
        <w:lvlJc w:val="left"/>
      </w:lvl>
    </w:lvlOverride>
  </w:num>
  <w:num w:numId="55" w16cid:durableId="2030721361">
    <w:abstractNumId w:val="16"/>
    <w:lvlOverride w:ilvl="0">
      <w:lvl w:ilvl="0">
        <w:numFmt w:val="decimal"/>
        <w:lvlText w:val="%1."/>
        <w:lvlJc w:val="left"/>
      </w:lvl>
    </w:lvlOverride>
  </w:num>
  <w:num w:numId="56" w16cid:durableId="1380086954">
    <w:abstractNumId w:val="32"/>
    <w:lvlOverride w:ilvl="0">
      <w:lvl w:ilvl="0">
        <w:numFmt w:val="decimal"/>
        <w:lvlText w:val="%1."/>
        <w:lvlJc w:val="left"/>
      </w:lvl>
    </w:lvlOverride>
  </w:num>
  <w:num w:numId="57" w16cid:durableId="1960447492">
    <w:abstractNumId w:val="52"/>
  </w:num>
  <w:num w:numId="58" w16cid:durableId="473569208">
    <w:abstractNumId w:val="44"/>
    <w:lvlOverride w:ilvl="0">
      <w:lvl w:ilvl="0">
        <w:numFmt w:val="decimal"/>
        <w:lvlText w:val="%1."/>
        <w:lvlJc w:val="left"/>
      </w:lvl>
    </w:lvlOverride>
  </w:num>
  <w:num w:numId="59" w16cid:durableId="298463641">
    <w:abstractNumId w:val="33"/>
    <w:lvlOverride w:ilvl="0">
      <w:lvl w:ilvl="0">
        <w:numFmt w:val="decimal"/>
        <w:lvlText w:val="%1."/>
        <w:lvlJc w:val="left"/>
      </w:lvl>
    </w:lvlOverride>
  </w:num>
  <w:num w:numId="60" w16cid:durableId="1545168296">
    <w:abstractNumId w:val="31"/>
    <w:lvlOverride w:ilvl="0">
      <w:lvl w:ilvl="0">
        <w:numFmt w:val="decimal"/>
        <w:lvlText w:val="%1."/>
        <w:lvlJc w:val="left"/>
      </w:lvl>
    </w:lvlOverride>
  </w:num>
  <w:num w:numId="61" w16cid:durableId="373427400">
    <w:abstractNumId w:val="57"/>
    <w:lvlOverride w:ilvl="0">
      <w:lvl w:ilvl="0">
        <w:numFmt w:val="decimal"/>
        <w:lvlText w:val="%1."/>
        <w:lvlJc w:val="left"/>
      </w:lvl>
    </w:lvlOverride>
  </w:num>
  <w:num w:numId="62" w16cid:durableId="1285385357">
    <w:abstractNumId w:val="12"/>
    <w:lvlOverride w:ilvl="0">
      <w:lvl w:ilvl="0">
        <w:numFmt w:val="decimal"/>
        <w:lvlText w:val="%1."/>
        <w:lvlJc w:val="left"/>
      </w:lvl>
    </w:lvlOverride>
  </w:num>
  <w:num w:numId="63" w16cid:durableId="1562400663">
    <w:abstractNumId w:val="49"/>
  </w:num>
  <w:num w:numId="64" w16cid:durableId="1279139482">
    <w:abstractNumId w:val="37"/>
  </w:num>
  <w:num w:numId="65" w16cid:durableId="1407532197">
    <w:abstractNumId w:val="46"/>
  </w:num>
  <w:num w:numId="66" w16cid:durableId="1145779430">
    <w:abstractNumId w:val="55"/>
  </w:num>
  <w:num w:numId="67" w16cid:durableId="2140490363">
    <w:abstractNumId w:val="10"/>
  </w:num>
  <w:num w:numId="68" w16cid:durableId="588738069">
    <w:abstractNumId w:val="40"/>
  </w:num>
  <w:num w:numId="69" w16cid:durableId="60719879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74"/>
    <w:rsid w:val="000358BF"/>
    <w:rsid w:val="000609F4"/>
    <w:rsid w:val="0008662F"/>
    <w:rsid w:val="000C3330"/>
    <w:rsid w:val="000C3981"/>
    <w:rsid w:val="000D60A6"/>
    <w:rsid w:val="000D7B1B"/>
    <w:rsid w:val="0010294D"/>
    <w:rsid w:val="00104B37"/>
    <w:rsid w:val="00117AF2"/>
    <w:rsid w:val="0012331E"/>
    <w:rsid w:val="00144FF7"/>
    <w:rsid w:val="001844C6"/>
    <w:rsid w:val="0019555A"/>
    <w:rsid w:val="001A035B"/>
    <w:rsid w:val="001B3B7F"/>
    <w:rsid w:val="001B6EDA"/>
    <w:rsid w:val="001C5FA3"/>
    <w:rsid w:val="001D616B"/>
    <w:rsid w:val="00225CB1"/>
    <w:rsid w:val="00227275"/>
    <w:rsid w:val="00232E31"/>
    <w:rsid w:val="00232F01"/>
    <w:rsid w:val="00235EBE"/>
    <w:rsid w:val="002502BD"/>
    <w:rsid w:val="0026442F"/>
    <w:rsid w:val="002747D6"/>
    <w:rsid w:val="0029342E"/>
    <w:rsid w:val="00293B83"/>
    <w:rsid w:val="002A61C8"/>
    <w:rsid w:val="0036246A"/>
    <w:rsid w:val="00392B7F"/>
    <w:rsid w:val="00392C66"/>
    <w:rsid w:val="003A189D"/>
    <w:rsid w:val="003C2A23"/>
    <w:rsid w:val="003D3482"/>
    <w:rsid w:val="003D3DE0"/>
    <w:rsid w:val="003E0F54"/>
    <w:rsid w:val="003E7EA9"/>
    <w:rsid w:val="00400222"/>
    <w:rsid w:val="004177C7"/>
    <w:rsid w:val="004253D4"/>
    <w:rsid w:val="00435B22"/>
    <w:rsid w:val="004502F3"/>
    <w:rsid w:val="004602D0"/>
    <w:rsid w:val="004631BA"/>
    <w:rsid w:val="00463818"/>
    <w:rsid w:val="00490574"/>
    <w:rsid w:val="00493790"/>
    <w:rsid w:val="004C0D1A"/>
    <w:rsid w:val="004D2D83"/>
    <w:rsid w:val="004D3135"/>
    <w:rsid w:val="004E2DEB"/>
    <w:rsid w:val="004F4B35"/>
    <w:rsid w:val="004F55CF"/>
    <w:rsid w:val="005318D6"/>
    <w:rsid w:val="00554FA2"/>
    <w:rsid w:val="0056017F"/>
    <w:rsid w:val="005768E9"/>
    <w:rsid w:val="00587F73"/>
    <w:rsid w:val="005976ED"/>
    <w:rsid w:val="005A091B"/>
    <w:rsid w:val="005A49C9"/>
    <w:rsid w:val="005A715E"/>
    <w:rsid w:val="005C55A0"/>
    <w:rsid w:val="005D71BB"/>
    <w:rsid w:val="005E42E0"/>
    <w:rsid w:val="005F3E61"/>
    <w:rsid w:val="006511E2"/>
    <w:rsid w:val="006907C3"/>
    <w:rsid w:val="006A3CE7"/>
    <w:rsid w:val="006E48F3"/>
    <w:rsid w:val="006F73A2"/>
    <w:rsid w:val="00700D39"/>
    <w:rsid w:val="00707649"/>
    <w:rsid w:val="00712E6B"/>
    <w:rsid w:val="00742FC1"/>
    <w:rsid w:val="00745C78"/>
    <w:rsid w:val="007536B0"/>
    <w:rsid w:val="007A679B"/>
    <w:rsid w:val="007A7A4F"/>
    <w:rsid w:val="007C50D2"/>
    <w:rsid w:val="007D51B8"/>
    <w:rsid w:val="007F13EE"/>
    <w:rsid w:val="007F4554"/>
    <w:rsid w:val="007F649C"/>
    <w:rsid w:val="008042A6"/>
    <w:rsid w:val="008070F2"/>
    <w:rsid w:val="00812690"/>
    <w:rsid w:val="00820048"/>
    <w:rsid w:val="00831306"/>
    <w:rsid w:val="008364CF"/>
    <w:rsid w:val="00841E83"/>
    <w:rsid w:val="00842D0A"/>
    <w:rsid w:val="008470B9"/>
    <w:rsid w:val="00851F75"/>
    <w:rsid w:val="00853A5C"/>
    <w:rsid w:val="0086220A"/>
    <w:rsid w:val="008720B0"/>
    <w:rsid w:val="0088397D"/>
    <w:rsid w:val="00890AB3"/>
    <w:rsid w:val="00891A65"/>
    <w:rsid w:val="008A3C4E"/>
    <w:rsid w:val="008B7657"/>
    <w:rsid w:val="008E63CE"/>
    <w:rsid w:val="008E6A0B"/>
    <w:rsid w:val="008F07DC"/>
    <w:rsid w:val="00906393"/>
    <w:rsid w:val="00912724"/>
    <w:rsid w:val="009139CD"/>
    <w:rsid w:val="0091464F"/>
    <w:rsid w:val="0091780D"/>
    <w:rsid w:val="0098504C"/>
    <w:rsid w:val="00A03B52"/>
    <w:rsid w:val="00A04B22"/>
    <w:rsid w:val="00A05271"/>
    <w:rsid w:val="00A17BDF"/>
    <w:rsid w:val="00A235CA"/>
    <w:rsid w:val="00A24101"/>
    <w:rsid w:val="00A42F43"/>
    <w:rsid w:val="00A45783"/>
    <w:rsid w:val="00A50367"/>
    <w:rsid w:val="00A70318"/>
    <w:rsid w:val="00AD0049"/>
    <w:rsid w:val="00AD1DD2"/>
    <w:rsid w:val="00AD3652"/>
    <w:rsid w:val="00B11D2C"/>
    <w:rsid w:val="00B15765"/>
    <w:rsid w:val="00B64BEC"/>
    <w:rsid w:val="00B878E7"/>
    <w:rsid w:val="00B914D6"/>
    <w:rsid w:val="00C04E11"/>
    <w:rsid w:val="00C16FB4"/>
    <w:rsid w:val="00C2718D"/>
    <w:rsid w:val="00C34478"/>
    <w:rsid w:val="00C44EE5"/>
    <w:rsid w:val="00C52476"/>
    <w:rsid w:val="00C62E4C"/>
    <w:rsid w:val="00C66F1F"/>
    <w:rsid w:val="00C74BBB"/>
    <w:rsid w:val="00CB3954"/>
    <w:rsid w:val="00CB651E"/>
    <w:rsid w:val="00CB6705"/>
    <w:rsid w:val="00CD47B2"/>
    <w:rsid w:val="00CF7875"/>
    <w:rsid w:val="00D17D1A"/>
    <w:rsid w:val="00D4795E"/>
    <w:rsid w:val="00D7375D"/>
    <w:rsid w:val="00D73F05"/>
    <w:rsid w:val="00D7588D"/>
    <w:rsid w:val="00D81FBE"/>
    <w:rsid w:val="00DA408C"/>
    <w:rsid w:val="00DD12AE"/>
    <w:rsid w:val="00DF595D"/>
    <w:rsid w:val="00E020DB"/>
    <w:rsid w:val="00E475F2"/>
    <w:rsid w:val="00E501F2"/>
    <w:rsid w:val="00E53E22"/>
    <w:rsid w:val="00E607E3"/>
    <w:rsid w:val="00E80549"/>
    <w:rsid w:val="00E82D9D"/>
    <w:rsid w:val="00E90516"/>
    <w:rsid w:val="00F1604B"/>
    <w:rsid w:val="00FB3C5E"/>
    <w:rsid w:val="00FB641E"/>
    <w:rsid w:val="00F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59B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49"/>
    <w:pPr>
      <w:spacing w:before="60" w:after="60"/>
    </w:pPr>
    <w:rPr>
      <w:rFonts w:eastAsiaTheme="minorEastAsia" w:cs="Times New Roman (Body CS)"/>
      <w:kern w:val="22"/>
      <w:sz w:val="20"/>
      <w:lang w:eastAsia="ja-JP"/>
      <w14:ligatures w14:val="standard"/>
    </w:rPr>
  </w:style>
  <w:style w:type="paragraph" w:styleId="Ttulo1">
    <w:name w:val="heading 1"/>
    <w:basedOn w:val="Normal"/>
    <w:next w:val="Ttulo2"/>
    <w:link w:val="Ttulo1Car"/>
    <w:autoRedefine/>
    <w:uiPriority w:val="9"/>
    <w:qFormat/>
    <w:rsid w:val="00E80549"/>
    <w:pPr>
      <w:keepNext/>
      <w:keepLines/>
      <w:spacing w:before="0" w:after="40"/>
      <w:contextualSpacing/>
      <w:outlineLvl w:val="0"/>
    </w:pPr>
    <w:rPr>
      <w:rFonts w:eastAsiaTheme="majorEastAsia" w:cs="Times New Roman (Headings CS)"/>
      <w:caps/>
      <w:noProof/>
      <w:color w:val="000000" w:themeColor="text1"/>
      <w:spacing w:val="26"/>
      <w:kern w:val="10"/>
      <w:sz w:val="10"/>
      <w:szCs w:val="10"/>
      <w14:ligatures w14:val="none"/>
    </w:rPr>
  </w:style>
  <w:style w:type="paragraph" w:styleId="Ttulo2">
    <w:name w:val="heading 2"/>
    <w:basedOn w:val="Normal"/>
    <w:next w:val="Ttulo3"/>
    <w:link w:val="Ttulo2Car"/>
    <w:autoRedefine/>
    <w:uiPriority w:val="9"/>
    <w:unhideWhenUsed/>
    <w:qFormat/>
    <w:rsid w:val="000D60A6"/>
    <w:pPr>
      <w:keepNext/>
      <w:keepLines/>
      <w:pageBreakBefore/>
      <w:spacing w:before="0" w:after="360"/>
      <w:outlineLvl w:val="1"/>
    </w:pPr>
    <w:rPr>
      <w:rFonts w:ascii="Segoe UI" w:eastAsiaTheme="majorEastAsia" w:hAnsi="Segoe UI" w:cs="Times New Roman (Headings CS)"/>
      <w:bCs/>
      <w:noProof/>
      <w:color w:val="7F7F7F" w:themeColor="text1" w:themeTint="80"/>
      <w:spacing w:val="26"/>
      <w:kern w:val="10"/>
      <w:sz w:val="32"/>
      <w:szCs w:val="32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08662F"/>
    <w:pPr>
      <w:keepNext/>
      <w:keepLines/>
      <w:spacing w:before="360"/>
      <w:contextualSpacing/>
      <w:outlineLvl w:val="2"/>
    </w:pPr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52"/>
    <w:pPr>
      <w:keepNext/>
      <w:keepLines/>
      <w:pBdr>
        <w:bottom w:val="single" w:sz="4" w:space="1" w:color="4A936D" w:themeColor="accent2" w:themeShade="BF"/>
      </w:pBdr>
      <w:spacing w:before="40"/>
      <w:outlineLvl w:val="3"/>
    </w:pPr>
    <w:rPr>
      <w:rFonts w:eastAsiaTheme="majorEastAsia" w:cstheme="majorBidi"/>
      <w:b/>
      <w:iCs/>
      <w:color w:val="303D45" w:themeColor="text2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31306"/>
    <w:pPr>
      <w:keepNext/>
      <w:keepLines/>
      <w:spacing w:before="40"/>
      <w:outlineLvl w:val="4"/>
    </w:pPr>
    <w:rPr>
      <w:rFonts w:asciiTheme="majorHAnsi" w:eastAsiaTheme="majorEastAsia" w:hAnsiTheme="majorHAnsi" w:cs="Times New Roman (Headings CS)"/>
      <w:i/>
      <w:color w:val="303D45" w:themeColor="text2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26249" w:themeColor="accent2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26249" w:themeColor="accent2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cabezado">
    <w:name w:val="header"/>
    <w:basedOn w:val="Normal"/>
    <w:link w:val="EncabezadoCar"/>
    <w:uiPriority w:val="99"/>
    <w:unhideWhenUsed/>
    <w:rsid w:val="00A24101"/>
    <w:rPr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A24101"/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character" w:customStyle="1" w:styleId="Ttulo3Car">
    <w:name w:val="Título 3 Car"/>
    <w:basedOn w:val="Fuentedeprrafopredeter"/>
    <w:link w:val="Ttulo3"/>
    <w:uiPriority w:val="9"/>
    <w:rsid w:val="0008662F"/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kern w:val="22"/>
      <w:sz w:val="36"/>
      <w:szCs w:val="36"/>
      <w:lang w:eastAsia="ja-JP"/>
      <w14:ligatures w14:val="standard"/>
    </w:rPr>
  </w:style>
  <w:style w:type="paragraph" w:styleId="Ttulo">
    <w:name w:val="Title"/>
    <w:basedOn w:val="Normal"/>
    <w:link w:val="TtuloCar"/>
    <w:autoRedefine/>
    <w:uiPriority w:val="3"/>
    <w:qFormat/>
    <w:rsid w:val="0026442F"/>
    <w:pPr>
      <w:spacing w:before="960" w:after="0"/>
    </w:pPr>
    <w:rPr>
      <w:rFonts w:asciiTheme="majorHAnsi" w:eastAsiaTheme="majorEastAsia" w:hAnsiTheme="majorHAnsi" w:cstheme="majorBidi"/>
      <w:b/>
      <w:caps/>
      <w:color w:val="325F63" w:themeColor="accent3" w:themeShade="80"/>
      <w:sz w:val="88"/>
      <w:szCs w:val="52"/>
    </w:rPr>
  </w:style>
  <w:style w:type="character" w:customStyle="1" w:styleId="TtuloCar">
    <w:name w:val="Título Car"/>
    <w:basedOn w:val="Fuentedeprrafopredeter"/>
    <w:link w:val="Ttulo"/>
    <w:uiPriority w:val="3"/>
    <w:rsid w:val="0026442F"/>
    <w:rPr>
      <w:rFonts w:asciiTheme="majorHAnsi" w:eastAsiaTheme="majorEastAsia" w:hAnsiTheme="majorHAnsi" w:cstheme="majorBidi"/>
      <w:b/>
      <w:caps/>
      <w:color w:val="325F63" w:themeColor="accent3" w:themeShade="80"/>
      <w:kern w:val="22"/>
      <w:sz w:val="88"/>
      <w:szCs w:val="52"/>
      <w:lang w:eastAsia="ja-JP"/>
      <w14:ligatures w14:val="standard"/>
    </w:rPr>
  </w:style>
  <w:style w:type="paragraph" w:styleId="Subttulo">
    <w:name w:val="Subtitle"/>
    <w:basedOn w:val="Normal"/>
    <w:link w:val="SubttuloCar"/>
    <w:autoRedefine/>
    <w:uiPriority w:val="1"/>
    <w:qFormat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kern w:val="22"/>
      <w:sz w:val="32"/>
      <w:szCs w:val="28"/>
      <w:lang w:eastAsia="ja-JP"/>
      <w14:ligatures w14:val="standard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07DC"/>
    <w:rPr>
      <w:i/>
      <w:iCs/>
      <w:color w:val="484644" w:themeColor="accent1" w:themeShade="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07D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07DC"/>
    <w:pPr>
      <w:pBdr>
        <w:top w:val="single" w:sz="4" w:space="10" w:color="484644" w:themeColor="accent1" w:themeShade="80"/>
        <w:bottom w:val="single" w:sz="4" w:space="10" w:color="484644" w:themeColor="accent1" w:themeShade="80"/>
      </w:pBdr>
      <w:spacing w:before="360" w:after="360"/>
      <w:jc w:val="center"/>
    </w:pPr>
    <w:rPr>
      <w:i/>
      <w:iCs/>
      <w:color w:val="484644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07DC"/>
    <w:rPr>
      <w:i/>
      <w:iCs/>
      <w:color w:val="484644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07DC"/>
    <w:rPr>
      <w:b/>
      <w:bCs/>
      <w:caps w:val="0"/>
      <w:smallCaps/>
      <w:color w:val="484644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40525D" w:themeColor="text2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80549"/>
    <w:rPr>
      <w:rFonts w:ascii="Segoe UI" w:eastAsiaTheme="majorEastAsia" w:hAnsi="Segoe UI" w:cs="Times New Roman (Headings CS)"/>
      <w:caps/>
      <w:noProof/>
      <w:color w:val="000000" w:themeColor="text1"/>
      <w:spacing w:val="26"/>
      <w:kern w:val="10"/>
      <w:sz w:val="10"/>
      <w:szCs w:val="10"/>
      <w:lang w:eastAsia="ja-JP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07D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D60A6"/>
    <w:rPr>
      <w:rFonts w:ascii="Segoe UI" w:eastAsiaTheme="majorEastAsia" w:hAnsi="Segoe UI" w:cs="Times New Roman (Headings CS)"/>
      <w:bCs/>
      <w:noProof/>
      <w:color w:val="7F7F7F" w:themeColor="text1" w:themeTint="80"/>
      <w:spacing w:val="26"/>
      <w:kern w:val="10"/>
      <w:sz w:val="32"/>
      <w:szCs w:val="32"/>
      <w:lang w:eastAsia="ja-JP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7DC"/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7DC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8F07DC"/>
    <w:pPr>
      <w:pBdr>
        <w:top w:val="single" w:sz="2" w:space="10" w:color="484644" w:themeColor="accent1" w:themeShade="80"/>
        <w:left w:val="single" w:sz="2" w:space="10" w:color="484644" w:themeColor="accent1" w:themeShade="80"/>
        <w:bottom w:val="single" w:sz="2" w:space="10" w:color="484644" w:themeColor="accent1" w:themeShade="80"/>
        <w:right w:val="single" w:sz="2" w:space="10" w:color="484644" w:themeColor="accent1" w:themeShade="80"/>
      </w:pBdr>
      <w:ind w:left="1152" w:right="1152"/>
    </w:pPr>
    <w:rPr>
      <w:i/>
      <w:iCs/>
      <w:color w:val="484644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07DC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07D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F07D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7D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7D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7D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07DC"/>
    <w:rPr>
      <w:rFonts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07D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07D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07D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07D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07D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7D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07DC"/>
    <w:rPr>
      <w:rFonts w:ascii="Consolas" w:hAnsi="Consolas"/>
      <w:szCs w:val="21"/>
    </w:rPr>
  </w:style>
  <w:style w:type="table" w:customStyle="1" w:styleId="Sinbordes">
    <w:name w:val="Sin bordes"/>
    <w:basedOn w:val="Tablanormal"/>
    <w:uiPriority w:val="99"/>
    <w:rsid w:val="000C3330"/>
    <w:rPr>
      <w:rFonts w:eastAsiaTheme="minorEastAsia"/>
      <w:kern w:val="22"/>
      <w:lang w:eastAsia="ja-JP"/>
      <w14:ligatures w14:val="standard"/>
    </w:rPr>
    <w:tblPr>
      <w:tblBorders>
        <w:insideH w:val="single" w:sz="4" w:space="0" w:color="A9D3BD" w:themeColor="accent2" w:themeTint="99"/>
        <w:insideV w:val="single" w:sz="4" w:space="0" w:color="A9D3BD" w:themeColor="accent2" w:themeTint="99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6E2D3" w:themeColor="accent2" w:themeTint="66"/>
          <w:right w:val="nil"/>
          <w:insideH w:val="nil"/>
          <w:insideV w:val="single" w:sz="4" w:space="0" w:color="C6E2D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tipo">
    <w:name w:val="Logotipo"/>
    <w:basedOn w:val="Normal"/>
    <w:next w:val="Subttulo"/>
    <w:uiPriority w:val="2"/>
    <w:qFormat/>
    <w:rsid w:val="00906393"/>
    <w:pPr>
      <w:spacing w:before="4500" w:after="1440"/>
      <w:jc w:val="right"/>
    </w:pPr>
    <w:rPr>
      <w:color w:val="303D45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connme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epginacentrado">
    <w:name w:val="Pie de página centrado"/>
    <w:basedOn w:val="Piedepgina"/>
    <w:link w:val="Carcterdepiedepginacentrado"/>
    <w:autoRedefine/>
    <w:uiPriority w:val="13"/>
    <w:qFormat/>
    <w:rsid w:val="00906393"/>
    <w:pPr>
      <w:jc w:val="center"/>
    </w:pPr>
  </w:style>
  <w:style w:type="character" w:customStyle="1" w:styleId="Carcterdepiedepginacentrado">
    <w:name w:val="Carácter de pie de página centrado"/>
    <w:basedOn w:val="PiedepginaCar"/>
    <w:link w:val="Piedepginacentrado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customStyle="1" w:styleId="Piedepginaalineadoaladerecha">
    <w:name w:val="Pie de página alineado a la derecha"/>
    <w:basedOn w:val="Piedepgina"/>
    <w:link w:val="Carcterdepiedepginaalineadoaladerecha"/>
    <w:uiPriority w:val="13"/>
    <w:qFormat/>
    <w:rsid w:val="00906393"/>
    <w:pPr>
      <w:jc w:val="right"/>
    </w:pPr>
  </w:style>
  <w:style w:type="character" w:customStyle="1" w:styleId="Carcterdepiedepginaalineadoaladerecha">
    <w:name w:val="Carácter de pie de página alineado a la derecha"/>
    <w:basedOn w:val="PiedepginaCar"/>
    <w:link w:val="Piedepginaalineadoaladerecha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Listaconvieta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aconcuadrcula">
    <w:name w:val="Table Grid"/>
    <w:basedOn w:val="Tab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4B3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A03B52"/>
    <w:rPr>
      <w:rFonts w:ascii="Segoe UI" w:eastAsiaTheme="majorEastAsia" w:hAnsi="Segoe UI" w:cstheme="majorBidi"/>
      <w:b/>
      <w:iCs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Ttulo5Car">
    <w:name w:val="Título 5 Car"/>
    <w:basedOn w:val="Fuentedeprrafopredeter"/>
    <w:link w:val="Ttulo5"/>
    <w:uiPriority w:val="9"/>
    <w:rsid w:val="00831306"/>
    <w:rPr>
      <w:rFonts w:asciiTheme="majorHAnsi" w:eastAsiaTheme="majorEastAsia" w:hAnsiTheme="majorHAnsi" w:cs="Times New Roman (Headings CS)"/>
      <w:i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318"/>
    <w:rPr>
      <w:rFonts w:asciiTheme="majorHAnsi" w:eastAsiaTheme="majorEastAsia" w:hAnsiTheme="majorHAnsi" w:cstheme="majorBidi"/>
      <w:color w:val="326249" w:themeColor="accent2" w:themeShade="80"/>
      <w:kern w:val="22"/>
      <w:lang w:eastAsia="ja-JP"/>
      <w14:ligatures w14:val="standar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326249" w:themeColor="accent2" w:themeShade="80"/>
      <w:kern w:val="22"/>
      <w:lang w:eastAsia="ja-JP"/>
      <w14:ligatures w14:val="standard"/>
    </w:rPr>
  </w:style>
  <w:style w:type="table" w:customStyle="1" w:styleId="Estilo1">
    <w:name w:val="Estilo 1"/>
    <w:basedOn w:val="Tablanormal"/>
    <w:uiPriority w:val="99"/>
    <w:rsid w:val="000C3330"/>
    <w:pPr>
      <w:spacing w:before="0"/>
    </w:pPr>
    <w:tblPr>
      <w:tblBorders>
        <w:insideH w:val="single" w:sz="4" w:space="0" w:color="4A936D" w:themeColor="accent2" w:themeShade="BF"/>
        <w:insideV w:val="single" w:sz="4" w:space="0" w:color="4A936D" w:themeColor="accent2" w:themeShade="BF"/>
      </w:tblBorders>
    </w:tblPr>
  </w:style>
  <w:style w:type="table" w:customStyle="1" w:styleId="Estilo2">
    <w:name w:val="Estilo2"/>
    <w:basedOn w:val="Tablanormal"/>
    <w:uiPriority w:val="99"/>
    <w:rsid w:val="00812690"/>
    <w:pPr>
      <w:spacing w:before="0"/>
    </w:pPr>
    <w:tblPr>
      <w:tblBorders>
        <w:insideH w:val="single" w:sz="4" w:space="0" w:color="4B8E94" w:themeColor="accent3" w:themeShade="BF"/>
        <w:insideV w:val="single" w:sz="4" w:space="0" w:color="4B8E94" w:themeColor="accent3" w:themeShade="BF"/>
      </w:tblBorders>
    </w:tblPr>
  </w:style>
  <w:style w:type="table" w:customStyle="1" w:styleId="Estilo3">
    <w:name w:val="Estilo3"/>
    <w:basedOn w:val="Tablanormal"/>
    <w:uiPriority w:val="99"/>
    <w:rsid w:val="008720B0"/>
    <w:pPr>
      <w:spacing w:before="0"/>
    </w:pPr>
    <w:tblPr>
      <w:tblBorders>
        <w:insideH w:val="single" w:sz="4" w:space="0" w:color="AAD1D4" w:themeColor="accent3" w:themeTint="99"/>
        <w:insideV w:val="single" w:sz="4" w:space="0" w:color="AAD1D4" w:themeColor="accent3" w:themeTint="99"/>
      </w:tblBorders>
    </w:tblPr>
  </w:style>
  <w:style w:type="paragraph" w:customStyle="1" w:styleId="Marcadordeposicindeimagen">
    <w:name w:val="Marcador de posición de imagen"/>
    <w:basedOn w:val="Ttulo1"/>
    <w:qFormat/>
    <w:rsid w:val="00E80549"/>
  </w:style>
  <w:style w:type="paragraph" w:styleId="Prrafodelista">
    <w:name w:val="List Paragraph"/>
    <w:basedOn w:val="Normal"/>
    <w:uiPriority w:val="34"/>
    <w:unhideWhenUsed/>
    <w:qFormat/>
    <w:rsid w:val="004905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1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2718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17A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AF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17A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117AF2"/>
  </w:style>
  <w:style w:type="character" w:customStyle="1" w:styleId="eop">
    <w:name w:val="eop"/>
    <w:basedOn w:val="Fuentedeprrafopredeter"/>
    <w:rsid w:val="00117AF2"/>
  </w:style>
  <w:style w:type="character" w:customStyle="1" w:styleId="superscript">
    <w:name w:val="superscript"/>
    <w:basedOn w:val="Fuentedeprrafopredeter"/>
    <w:rsid w:val="005D71BB"/>
  </w:style>
  <w:style w:type="character" w:styleId="Hipervnculovisitado">
    <w:name w:val="FollowedHyperlink"/>
    <w:basedOn w:val="Fuentedeprrafopredeter"/>
    <w:uiPriority w:val="99"/>
    <w:semiHidden/>
    <w:unhideWhenUsed/>
    <w:rsid w:val="00AD0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169_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v.us.es/webapps/discussionboard/do/message?action=list_messages&amp;course_id=_89154_1&amp;conf_id=_426211_1&amp;forum_id=_253522_1&amp;message_id=_461394_1&amp;nav=discussion_board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595_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dia\AppData\Roaming\Microsoft\Templates\Plan%20de%20elaboraci&#243;n%20de%20perfiles%20de%20la%20audiencia%20obje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7ACA9117CD4EAB883BD4EB7485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B7D98-8D8E-4960-B65E-3938EDFC2860}"/>
      </w:docPartPr>
      <w:docPartBody>
        <w:p w:rsidR="006276E1" w:rsidRDefault="00000000">
          <w:pPr>
            <w:pStyle w:val="297ACA9117CD4EAB883BD4EB7485EF22"/>
          </w:pPr>
          <w:r w:rsidRPr="00AD3652">
            <w:rPr>
              <w:lang w:bidi="es-ES"/>
            </w:rPr>
            <w:t>VERSIÓN 3.0</w:t>
          </w:r>
        </w:p>
      </w:docPartBody>
    </w:docPart>
    <w:docPart>
      <w:docPartPr>
        <w:name w:val="AE4CE35119DA42F4854BD3F68327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4C522-77DA-4409-B828-BE192B825A35}"/>
      </w:docPartPr>
      <w:docPartBody>
        <w:p w:rsidR="006276E1" w:rsidRDefault="00000000">
          <w:pPr>
            <w:pStyle w:val="AE4CE35119DA42F4854BD3F683270A1B"/>
          </w:pPr>
          <w:r w:rsidRPr="00AD3652">
            <w:rPr>
              <w:lang w:bidi="es-ES"/>
            </w:rPr>
            <w:t>9/1/23</w:t>
          </w:r>
        </w:p>
      </w:docPartBody>
    </w:docPart>
    <w:docPart>
      <w:docPartPr>
        <w:name w:val="E9DDF23BBA5B444497FA303F1F39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25DF-408A-47A3-A87A-EC22947CA150}"/>
      </w:docPartPr>
      <w:docPartBody>
        <w:p w:rsidR="006276E1" w:rsidRDefault="00000000">
          <w:pPr>
            <w:pStyle w:val="E9DDF23BBA5B444497FA303F1F391E8A"/>
          </w:pPr>
          <w:r w:rsidRPr="00AD3652">
            <w:rPr>
              <w:lang w:bidi="es-ES"/>
            </w:rPr>
            <w:t>Nombre de la empresa</w:t>
          </w:r>
        </w:p>
      </w:docPartBody>
    </w:docPart>
    <w:docPart>
      <w:docPartPr>
        <w:name w:val="D775CB2F29F34E268AFA8F840F9F4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191AE-78C7-4194-9980-C88D148FAAC9}"/>
      </w:docPartPr>
      <w:docPartBody>
        <w:p w:rsidR="006276E1" w:rsidRDefault="00000000">
          <w:pPr>
            <w:pStyle w:val="D775CB2F29F34E268AFA8F840F9F4F9D"/>
          </w:pPr>
          <w:r w:rsidRPr="00AD3652">
            <w:rPr>
              <w:lang w:bidi="es-ES"/>
            </w:rPr>
            <w:t>Plan de elaboración de perfiles de la audiencia objetivo</w:t>
          </w:r>
        </w:p>
      </w:docPartBody>
    </w:docPart>
    <w:docPart>
      <w:docPartPr>
        <w:name w:val="ACE8A2728AFE4177B286693B7C3C0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E02C-CA11-4BD0-86B3-C4B670695743}"/>
      </w:docPartPr>
      <w:docPartBody>
        <w:p w:rsidR="006276E1" w:rsidRDefault="00000000">
          <w:pPr>
            <w:pStyle w:val="ACE8A2728AFE4177B286693B7C3C066F"/>
          </w:pPr>
          <w:r w:rsidRPr="00AD3652">
            <w:rPr>
              <w:lang w:bidi="es-ES"/>
            </w:rPr>
            <w:t>DOCUMENTO INTERNO</w:t>
          </w:r>
        </w:p>
      </w:docPartBody>
    </w:docPart>
    <w:docPart>
      <w:docPartPr>
        <w:name w:val="030AB475C214469FBC59B7B492C6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34FE-C525-4AC3-A3EB-AC9B088DA9B5}"/>
      </w:docPartPr>
      <w:docPartBody>
        <w:p w:rsidR="006276E1" w:rsidRDefault="00000000">
          <w:pPr>
            <w:pStyle w:val="030AB475C214469FBC59B7B492C61355"/>
          </w:pPr>
          <w:r w:rsidRPr="00AD3652">
            <w:rPr>
              <w:lang w:bidi="es-ES"/>
            </w:rPr>
            <w:t>N.º</w:t>
          </w:r>
        </w:p>
      </w:docPartBody>
    </w:docPart>
    <w:docPart>
      <w:docPartPr>
        <w:name w:val="5E0CD6DB62524A589890311B50E84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BE59E-B06A-41C2-B8D4-D2EAA1995C90}"/>
      </w:docPartPr>
      <w:docPartBody>
        <w:p w:rsidR="006276E1" w:rsidRDefault="00000000">
          <w:pPr>
            <w:pStyle w:val="5E0CD6DB62524A589890311B50E84CAE"/>
          </w:pPr>
          <w:r w:rsidRPr="00AD3652">
            <w:rPr>
              <w:lang w:bidi="es-ES"/>
            </w:rPr>
            <w:t>%</w:t>
          </w:r>
        </w:p>
      </w:docPartBody>
    </w:docPart>
    <w:docPart>
      <w:docPartPr>
        <w:name w:val="3169E102766E415EBC6A308EB836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49AD0-25DB-4DE6-AB06-BE46E2BDAE98}"/>
      </w:docPartPr>
      <w:docPartBody>
        <w:p w:rsidR="006276E1" w:rsidRDefault="00000000">
          <w:pPr>
            <w:pStyle w:val="3169E102766E415EBC6A308EB836AEB5"/>
          </w:pPr>
          <w:r w:rsidRPr="00AD3652">
            <w:rPr>
              <w:lang w:bidi="es-ES"/>
            </w:rPr>
            <w:t>Acción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FE"/>
    <w:rsid w:val="0007469F"/>
    <w:rsid w:val="000E6EFE"/>
    <w:rsid w:val="002F2AB1"/>
    <w:rsid w:val="004D3135"/>
    <w:rsid w:val="006276E1"/>
    <w:rsid w:val="00782FAE"/>
    <w:rsid w:val="00853A5C"/>
    <w:rsid w:val="0086220A"/>
    <w:rsid w:val="008E1441"/>
    <w:rsid w:val="00A01E67"/>
    <w:rsid w:val="00C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7ACA9117CD4EAB883BD4EB7485EF22">
    <w:name w:val="297ACA9117CD4EAB883BD4EB7485EF22"/>
  </w:style>
  <w:style w:type="paragraph" w:customStyle="1" w:styleId="AE4CE35119DA42F4854BD3F683270A1B">
    <w:name w:val="AE4CE35119DA42F4854BD3F683270A1B"/>
  </w:style>
  <w:style w:type="paragraph" w:customStyle="1" w:styleId="E9DDF23BBA5B444497FA303F1F391E8A">
    <w:name w:val="E9DDF23BBA5B444497FA303F1F391E8A"/>
  </w:style>
  <w:style w:type="paragraph" w:customStyle="1" w:styleId="D775CB2F29F34E268AFA8F840F9F4F9D">
    <w:name w:val="D775CB2F29F34E268AFA8F840F9F4F9D"/>
  </w:style>
  <w:style w:type="paragraph" w:customStyle="1" w:styleId="ACE8A2728AFE4177B286693B7C3C066F">
    <w:name w:val="ACE8A2728AFE4177B286693B7C3C066F"/>
  </w:style>
  <w:style w:type="paragraph" w:customStyle="1" w:styleId="030AB475C214469FBC59B7B492C61355">
    <w:name w:val="030AB475C214469FBC59B7B492C61355"/>
  </w:style>
  <w:style w:type="character" w:styleId="nfasis">
    <w:name w:val="Emphasis"/>
    <w:basedOn w:val="Fuentedeprrafopredeter"/>
    <w:uiPriority w:val="12"/>
    <w:unhideWhenUsed/>
    <w:qFormat/>
    <w:rsid w:val="000E6EFE"/>
    <w:rPr>
      <w:i/>
      <w:iCs/>
      <w:color w:val="595959" w:themeColor="text1" w:themeTint="A6"/>
    </w:rPr>
  </w:style>
  <w:style w:type="paragraph" w:customStyle="1" w:styleId="5E0CD6DB62524A589890311B50E84CAE">
    <w:name w:val="5E0CD6DB62524A589890311B50E84CAE"/>
  </w:style>
  <w:style w:type="paragraph" w:customStyle="1" w:styleId="3169E102766E415EBC6A308EB836AEB5">
    <w:name w:val="3169E102766E415EBC6A308EB836A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Target Audience Darker">
      <a:dk1>
        <a:srgbClr val="000000"/>
      </a:dk1>
      <a:lt1>
        <a:srgbClr val="FFFFFF"/>
      </a:lt1>
      <a:dk2>
        <a:srgbClr val="40525D"/>
      </a:dk2>
      <a:lt2>
        <a:srgbClr val="E7E6E6"/>
      </a:lt2>
      <a:accent1>
        <a:srgbClr val="908D8A"/>
      </a:accent1>
      <a:accent2>
        <a:srgbClr val="71B793"/>
      </a:accent2>
      <a:accent3>
        <a:srgbClr val="73B3B8"/>
      </a:accent3>
      <a:accent4>
        <a:srgbClr val="855845"/>
      </a:accent4>
      <a:accent5>
        <a:srgbClr val="D78759"/>
      </a:accent5>
      <a:accent6>
        <a:srgbClr val="544C47"/>
      </a:accent6>
      <a:hlink>
        <a:srgbClr val="0563C1"/>
      </a:hlink>
      <a:folHlink>
        <a:srgbClr val="954F72"/>
      </a:folHlink>
    </a:clrScheme>
    <a:fontScheme name="Custom 76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DBFA9-3A65-48BB-B52B-739BFE0951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E9E365-3049-4B33-A783-78872D398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7C9DAA-A9DD-44C0-904D-F1A93CB40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4DE3FC-BF38-414E-9FDE-4B12261D34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Plan de elaboración de perfiles de la audiencia objetivo</Template>
  <TotalTime>0</TotalTime>
  <Pages>10</Pages>
  <Words>1552</Words>
  <Characters>8540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2025-03-12T11:58:00Z</dcterms:created>
  <dcterms:modified xsi:type="dcterms:W3CDTF">2025-03-13T12:38:00Z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