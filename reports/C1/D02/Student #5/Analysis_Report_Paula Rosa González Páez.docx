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8DFBA" w14:textId="77777777" w:rsidR="00A04B22" w:rsidRPr="00E80549" w:rsidRDefault="00E80549" w:rsidP="00E80549">
      <w:pPr>
        <w:pStyle w:val="Marcadordeposicindeimagen"/>
      </w:pPr>
      <w:bookmarkStart w:id="0" w:name="_Toc190893033"/>
      <w:bookmarkStart w:id="1" w:name="_Toc190950358"/>
      <w:bookmarkStart w:id="2" w:name="_Toc190966962"/>
      <w:bookmarkStart w:id="3" w:name="_Toc190967046"/>
      <w:bookmarkStart w:id="4" w:name="_Toc192663243"/>
      <w:bookmarkStart w:id="5" w:name="OLE_LINK5"/>
      <w:r w:rsidRPr="00E80549">
        <w:rPr>
          <w:lang w:bidi="es-ES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0" wp14:anchorId="6A965D64" wp14:editId="2589B02E">
                <wp:simplePos x="0" y="0"/>
                <wp:positionH relativeFrom="column">
                  <wp:posOffset>-923925</wp:posOffset>
                </wp:positionH>
                <wp:positionV relativeFrom="paragraph">
                  <wp:posOffset>-5027295</wp:posOffset>
                </wp:positionV>
                <wp:extent cx="7781290" cy="11744325"/>
                <wp:effectExtent l="0" t="0" r="0" b="9525"/>
                <wp:wrapNone/>
                <wp:docPr id="4" name="Grup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1744325"/>
                          <a:chOff x="-4" y="0"/>
                          <a:chExt cx="7780024" cy="10926879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7620" y="0"/>
                            <a:ext cx="7772400" cy="1092687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 flipH="1">
                            <a:off x="-4" y="4812082"/>
                            <a:ext cx="704088" cy="477663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C7705" w14:textId="77777777" w:rsidR="00D7588D" w:rsidRDefault="00D7588D" w:rsidP="00D758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>
                          <a:spLocks noChangeAspect="1"/>
                        </wps:cNvSpPr>
                        <wps:spPr>
                          <a:xfrm flipV="1">
                            <a:off x="0" y="6127655"/>
                            <a:ext cx="6300216" cy="5486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65D64" id="Grupo 4" o:spid="_x0000_s1026" alt="&quot;&quot;" style="position:absolute;margin-left:-72.75pt;margin-top:-395.85pt;width:612.7pt;height:924.75pt;z-index:-251646976;mso-width-relative:margin;mso-height-relative:margin" coordorigin="" coordsize="77800,109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" o:allowoverlap="f">
                <v:rect id="Rectángulo 7" o:spid="_x0000_s1027" style="position:absolute;left:76;width:77724;height:109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" fillcolor="#e2eff0 [662]" stroked="f" strokeweight="1pt"/>
                <v:rect id="Rectángulo 39" o:spid="_x0000_s1028" style="position:absolute;top:48120;width:7040;height:477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" fillcolor="#c6e0e2 [1302]" stroked="f" strokeweight="1pt">
                  <v:textbox>
                    <w:txbxContent>
                      <w:p w14:paraId="57BC7705" w14:textId="77777777" w:rsidR="00D7588D" w:rsidRDefault="00D7588D" w:rsidP="00D7588D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40" o:spid="_x0000_s1029" style="position:absolute;top:61276;width:63002;height:54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" fillcolor="#325e62 [1606]" stroked="f" strokeweight="1pt">
                  <o:lock v:ext="edit" aspectratio="t"/>
                </v:rect>
                <w10:anchorlock/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</w:p>
    <w:p w14:paraId="6296FC03" w14:textId="0224EB74" w:rsidR="007D51B8" w:rsidRPr="00AD3652" w:rsidRDefault="00EC302F" w:rsidP="005A49C9">
      <w:r>
        <w:t>1</w:t>
      </w:r>
      <w:sdt>
        <w:sdtPr>
          <w:id w:val="-1147898089"/>
          <w:placeholder>
            <w:docPart w:val="FAF1FDB0B3DF4946BAEA6F02E9C3E72A"/>
          </w:placeholder>
          <w15:appearance w15:val="hidden"/>
        </w:sdtPr>
        <w:sdtEndPr/>
        <w:sdtContent>
          <w:r w:rsidR="00070F3B">
            <w:t>3</w:t>
          </w:r>
          <w:r>
            <w:t>/0</w:t>
          </w:r>
          <w:r w:rsidR="00070F3B">
            <w:t>3</w:t>
          </w:r>
          <w:r>
            <w:t>/2025</w:t>
          </w:r>
        </w:sdtContent>
      </w:sdt>
      <w:r w:rsidR="005A49C9" w:rsidRPr="00AD3652">
        <w:rPr>
          <w:lang w:bidi="es-ES"/>
        </w:rPr>
        <w:t xml:space="preserve"> </w:t>
      </w:r>
    </w:p>
    <w:p w14:paraId="397C21D9" w14:textId="3D411DC7" w:rsidR="00B947B6" w:rsidRDefault="00B947B6" w:rsidP="005A49C9">
      <w:r>
        <w:t xml:space="preserve">Repositorio: </w:t>
      </w:r>
      <w:hyperlink r:id="rId12" w:history="1">
        <w:r w:rsidR="007243BA" w:rsidRPr="00F01128">
          <w:rPr>
            <w:rStyle w:val="Hipervnculo"/>
          </w:rPr>
          <w:t>https://github.com/paugonpae67/Acme-ANS</w:t>
        </w:r>
      </w:hyperlink>
      <w:r w:rsidR="007243BA">
        <w:t xml:space="preserve"> </w:t>
      </w:r>
    </w:p>
    <w:p w14:paraId="554EF82C" w14:textId="1A75EFC5" w:rsidR="001B6EDA" w:rsidRDefault="00B947B6" w:rsidP="005A49C9">
      <w:r>
        <w:t>Trabajo individual realizado por</w:t>
      </w:r>
      <w:r w:rsidR="00EC302F">
        <w:t>: Paula Rosa González Páez (</w:t>
      </w:r>
      <w:hyperlink r:id="rId13" w:history="1">
        <w:r w:rsidR="00EC302F" w:rsidRPr="00DB6275">
          <w:rPr>
            <w:rStyle w:val="Hipervnculo"/>
          </w:rPr>
          <w:t>paugonpae@alum.us.es</w:t>
        </w:r>
      </w:hyperlink>
      <w:r w:rsidR="00EC302F">
        <w:t>)</w:t>
      </w:r>
    </w:p>
    <w:p w14:paraId="27291226" w14:textId="683EC0D6" w:rsidR="00F1604B" w:rsidRPr="00AD3652" w:rsidRDefault="00EC302F" w:rsidP="005A49C9">
      <w:r>
        <w:t>Grupo: C1.064</w:t>
      </w:r>
    </w:p>
    <w:p w14:paraId="0D711B00" w14:textId="77777777" w:rsidR="00676A36" w:rsidRDefault="00676A36" w:rsidP="00FA4CDE">
      <w:pPr>
        <w:pStyle w:val="Ttulo"/>
        <w:rPr>
          <w:lang w:bidi="es-ES"/>
        </w:rPr>
      </w:pPr>
    </w:p>
    <w:p w14:paraId="6DAA0CCD" w14:textId="2A4E0060" w:rsidR="00FB3C5E" w:rsidRPr="00676A36" w:rsidRDefault="00EC302F" w:rsidP="00676A36">
      <w:pPr>
        <w:pStyle w:val="Ttulo2"/>
      </w:pPr>
      <w:bookmarkStart w:id="6" w:name="_Toc190950359"/>
      <w:bookmarkStart w:id="7" w:name="_Toc190966963"/>
      <w:bookmarkStart w:id="8" w:name="_Toc190967047"/>
      <w:bookmarkStart w:id="9" w:name="_Toc192663244"/>
      <w:r w:rsidRPr="00676A36">
        <w:t>Analysis</w:t>
      </w:r>
      <w:r w:rsidR="00EF70DB" w:rsidRPr="00676A36">
        <w:t xml:space="preserve"> REPORT</w:t>
      </w:r>
      <w:bookmarkEnd w:id="6"/>
      <w:bookmarkEnd w:id="7"/>
      <w:bookmarkEnd w:id="8"/>
      <w:bookmarkEnd w:id="9"/>
    </w:p>
    <w:p w14:paraId="0D008D54" w14:textId="2946D507" w:rsidR="00E80549" w:rsidRPr="00AD3652" w:rsidRDefault="00EF70DB" w:rsidP="00D7588D">
      <w:pPr>
        <w:pStyle w:val="Subttulo"/>
      </w:pPr>
      <w:r>
        <w:t>acme ans – c1.064</w:t>
      </w:r>
    </w:p>
    <w:p w14:paraId="693A97E5" w14:textId="77777777" w:rsidR="00E80549" w:rsidRPr="00AD3652" w:rsidRDefault="00E80549" w:rsidP="00D7588D">
      <w:pPr>
        <w:pStyle w:val="Subttulo"/>
        <w:sectPr w:rsidR="00E80549" w:rsidRPr="00AD3652" w:rsidSect="0026442F">
          <w:headerReference w:type="default" r:id="rId14"/>
          <w:footerReference w:type="default" r:id="rId15"/>
          <w:pgSz w:w="11906" w:h="16838" w:code="9"/>
          <w:pgMar w:top="6237" w:right="1440" w:bottom="1440" w:left="1440" w:header="720" w:footer="578" w:gutter="0"/>
          <w:pgNumType w:start="0"/>
          <w:cols w:space="720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6"/>
      </w:tblGrid>
      <w:tr w:rsidR="004E2DEB" w:rsidRPr="00AD3652" w14:paraId="07BA53CD" w14:textId="77777777" w:rsidTr="004E2DEB">
        <w:tc>
          <w:tcPr>
            <w:tcW w:w="9350" w:type="dxa"/>
            <w:tcBorders>
              <w:top w:val="single" w:sz="12" w:space="0" w:color="4B8E94" w:themeColor="accent3" w:themeShade="BF"/>
              <w:left w:val="nil"/>
              <w:bottom w:val="nil"/>
              <w:right w:val="nil"/>
            </w:tcBorders>
          </w:tcPr>
          <w:p w14:paraId="07E217DE" w14:textId="583613D4" w:rsidR="004E2DEB" w:rsidRPr="00B947B6" w:rsidRDefault="00EF70DB" w:rsidP="00FA4CDE">
            <w:pPr>
              <w:pStyle w:val="Ttulo"/>
            </w:pPr>
            <w:r w:rsidRPr="00B947B6">
              <w:lastRenderedPageBreak/>
              <w:t>TABLA DE CONTENIDOS</w:t>
            </w:r>
          </w:p>
        </w:tc>
      </w:tr>
    </w:tbl>
    <w:p w14:paraId="204DE9C5" w14:textId="77777777" w:rsidR="004E2DEB" w:rsidRPr="00EC302F" w:rsidRDefault="004E2DEB" w:rsidP="004E2DEB">
      <w:pPr>
        <w:rPr>
          <w:rStyle w:val="Ttulo1Car"/>
          <w:sz w:val="22"/>
          <w:szCs w:val="22"/>
        </w:rPr>
      </w:pPr>
    </w:p>
    <w:sdt>
      <w:sdtPr>
        <w:rPr>
          <w:rFonts w:ascii="Segoe UI" w:eastAsiaTheme="majorEastAsia" w:hAnsi="Segoe UI" w:cs="Times New Roman (Headings CS)"/>
          <w:caps/>
          <w:noProof/>
          <w:color w:val="000000" w:themeColor="text1"/>
          <w:spacing w:val="26"/>
          <w:kern w:val="10"/>
          <w:sz w:val="10"/>
          <w:szCs w:val="10"/>
        </w:rPr>
        <w:id w:val="-35496972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509395F" w14:textId="47ABE191" w:rsidR="00717F41" w:rsidRDefault="00B947B6" w:rsidP="00717F41">
          <w:pPr>
            <w:pStyle w:val="TD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rPr>
              <w:rFonts w:eastAsiaTheme="majorEastAsia" w:cs="Times New Roman (Headings CS)"/>
              <w:caps/>
              <w:noProof/>
              <w:color w:val="000000" w:themeColor="text1"/>
              <w:spacing w:val="26"/>
              <w:kern w:val="10"/>
              <w:sz w:val="10"/>
              <w:szCs w:val="10"/>
              <w14:ligatures w14:val="none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 w:cs="Times New Roman (Headings CS)"/>
              <w:caps/>
              <w:noProof/>
              <w:color w:val="000000" w:themeColor="text1"/>
              <w:spacing w:val="26"/>
              <w:kern w:val="10"/>
              <w:sz w:val="10"/>
              <w:szCs w:val="10"/>
              <w14:ligatures w14:val="none"/>
            </w:rPr>
            <w:fldChar w:fldCharType="separate"/>
          </w:r>
        </w:p>
        <w:p w14:paraId="2DEADAA3" w14:textId="0CEA2103" w:rsidR="00717F41" w:rsidRDefault="00717F41">
          <w:pPr>
            <w:pStyle w:val="TD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663245" w:history="1">
            <w:r w:rsidRPr="00C3715B">
              <w:rPr>
                <w:rStyle w:val="Hipervnculo"/>
                <w:b/>
                <w:noProof/>
                <w:spacing w:val="20"/>
              </w:rPr>
              <w:t>R</w:t>
            </w:r>
            <w:r w:rsidRPr="00C3715B">
              <w:rPr>
                <w:rStyle w:val="Hipervnculo"/>
                <w:rFonts w:ascii="Segoe UI" w:hAnsi="Segoe UI"/>
                <w:b/>
                <w:noProof/>
                <w:spacing w:val="20"/>
              </w:rPr>
              <w:t>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2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272FD" w14:textId="6F9712EC" w:rsidR="00717F41" w:rsidRDefault="00717F41">
          <w:pPr>
            <w:pStyle w:val="TD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663246" w:history="1">
            <w:r w:rsidRPr="00C3715B">
              <w:rPr>
                <w:rStyle w:val="Hipervnculo"/>
                <w:b/>
                <w:noProof/>
                <w:spacing w:val="20"/>
              </w:rPr>
              <w:t>T</w:t>
            </w:r>
            <w:r w:rsidRPr="00C3715B">
              <w:rPr>
                <w:rStyle w:val="Hipervnculo"/>
                <w:rFonts w:ascii="Segoe UI" w:hAnsi="Segoe UI"/>
                <w:b/>
                <w:noProof/>
                <w:spacing w:val="20"/>
              </w:rPr>
              <w:t>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2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0A3C" w14:textId="3C74FF93" w:rsidR="00717F41" w:rsidRDefault="00717F41">
          <w:pPr>
            <w:pStyle w:val="TD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663247" w:history="1">
            <w:r w:rsidRPr="00C3715B">
              <w:rPr>
                <w:rStyle w:val="Hipervnculo"/>
                <w:b/>
                <w:noProof/>
                <w:spacing w:val="20"/>
              </w:rPr>
              <w:t>I</w:t>
            </w:r>
            <w:r w:rsidRPr="00C3715B">
              <w:rPr>
                <w:rStyle w:val="Hipervnculo"/>
                <w:rFonts w:ascii="Segoe UI" w:hAnsi="Segoe UI"/>
                <w:b/>
                <w:noProof/>
                <w:spacing w:val="20"/>
              </w:rPr>
              <w:t>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2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6DBA" w14:textId="3C587AEE" w:rsidR="00717F41" w:rsidRDefault="00717F41">
          <w:pPr>
            <w:pStyle w:val="TD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663248" w:history="1">
            <w:r w:rsidRPr="00C3715B">
              <w:rPr>
                <w:rStyle w:val="Hipervnculo"/>
                <w:b/>
                <w:noProof/>
                <w:spacing w:val="20"/>
              </w:rPr>
              <w:t>C</w:t>
            </w:r>
            <w:r w:rsidRPr="00C3715B">
              <w:rPr>
                <w:rStyle w:val="Hipervnculo"/>
                <w:rFonts w:ascii="Segoe UI" w:hAnsi="Segoe UI"/>
                <w:b/>
                <w:noProof/>
                <w:spacing w:val="20"/>
              </w:rPr>
              <w:t>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2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2873" w14:textId="68501FDA" w:rsidR="00717F41" w:rsidRDefault="00717F41">
          <w:pPr>
            <w:pStyle w:val="TD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663249" w:history="1">
            <w:r w:rsidRPr="00C3715B">
              <w:rPr>
                <w:rStyle w:val="Hipervnculo"/>
                <w:b/>
                <w:noProof/>
                <w:spacing w:val="20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2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A03E" w14:textId="6BF5895E" w:rsidR="00717F41" w:rsidRDefault="00717F41">
          <w:pPr>
            <w:pStyle w:val="TD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663250" w:history="1">
            <w:r w:rsidRPr="00C3715B">
              <w:rPr>
                <w:rStyle w:val="Hipervnculo"/>
                <w:b/>
                <w:noProof/>
                <w:spacing w:val="20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2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3349" w14:textId="5F45238B" w:rsidR="00B947B6" w:rsidRDefault="00B947B6">
          <w:r>
            <w:rPr>
              <w:b/>
              <w:bCs/>
            </w:rPr>
            <w:fldChar w:fldCharType="end"/>
          </w:r>
        </w:p>
      </w:sdtContent>
    </w:sdt>
    <w:p w14:paraId="3187988C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54D9E96F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2E4DC2E9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13157584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681AC5F9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6DCEB891" w14:textId="77777777" w:rsidR="00EF70DB" w:rsidRPr="00FA4CDE" w:rsidRDefault="00EF70DB" w:rsidP="004E2DEB">
      <w:pPr>
        <w:rPr>
          <w:rStyle w:val="Ttulo1Car"/>
          <w:sz w:val="44"/>
          <w:szCs w:val="34"/>
          <w:u w:val="single"/>
        </w:rPr>
      </w:pPr>
    </w:p>
    <w:p w14:paraId="39B728B2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367CEAA2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0F7C2605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1C438180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7BBFDC92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147A34D4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2E9EA63A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39D9919A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05BC146A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78705DBE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0A320F0F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4E193036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46BC826D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7F99493E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104C5D77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0CAE82B2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1CAEE572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63E1E5A8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2D9D51AA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50E6AE54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9026"/>
      </w:tblGrid>
      <w:tr w:rsidR="004E2DEB" w:rsidRPr="00AD3652" w14:paraId="77AD166C" w14:textId="77777777" w:rsidTr="00EC302F">
        <w:tc>
          <w:tcPr>
            <w:tcW w:w="9026" w:type="dxa"/>
          </w:tcPr>
          <w:p w14:paraId="680DE23C" w14:textId="779DC104" w:rsidR="004E2DEB" w:rsidRPr="00EF70DB" w:rsidRDefault="00EF70DB" w:rsidP="00FA4CDE">
            <w:pPr>
              <w:pStyle w:val="Ttulo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  <w:bookmarkStart w:id="10" w:name="_Toc192663245"/>
            <w:r w:rsidRPr="00EF70DB"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  <w:t>R</w:t>
            </w:r>
            <w:r w:rsidRPr="00EF70DB">
              <w:rPr>
                <w:rStyle w:val="Ttulo1Car"/>
                <w:caps/>
                <w:color w:val="325F63" w:themeColor="accent3" w:themeShade="80"/>
                <w:spacing w:val="20"/>
                <w:kern w:val="22"/>
                <w:sz w:val="32"/>
                <w:szCs w:val="24"/>
              </w:rPr>
              <w:t>ESUMEN EJECUTIVO</w:t>
            </w:r>
            <w:bookmarkEnd w:id="10"/>
          </w:p>
        </w:tc>
      </w:tr>
    </w:tbl>
    <w:p w14:paraId="157958D6" w14:textId="77777777" w:rsidR="004E2DEB" w:rsidRDefault="004E2DEB" w:rsidP="004E2DEB"/>
    <w:p w14:paraId="4FE68B3D" w14:textId="5B15C431" w:rsidR="00EF70DB" w:rsidRDefault="00EC302F" w:rsidP="0032504E">
      <w:pPr>
        <w:jc w:val="both"/>
      </w:pPr>
      <w:r>
        <w:t>En este documento se van a recoger aquellos requisitos</w:t>
      </w:r>
      <w:r w:rsidR="0049281A">
        <w:t xml:space="preserve"> que sean ambiguos y cuya información no quede del todo desarrollada o explicada para poder realizar un desarrollo e implementación de la misma. Por tanto, la estructura a seguir para el análisis de los mismo incluirá:</w:t>
      </w:r>
    </w:p>
    <w:p w14:paraId="43A5C993" w14:textId="78324BD2" w:rsidR="0049281A" w:rsidRDefault="0049281A" w:rsidP="0032504E">
      <w:pPr>
        <w:pStyle w:val="Prrafodelista"/>
        <w:numPr>
          <w:ilvl w:val="0"/>
          <w:numId w:val="19"/>
        </w:numPr>
        <w:jc w:val="both"/>
      </w:pPr>
      <w:r>
        <w:t>Copia textual y completa del requisito a analizar.</w:t>
      </w:r>
    </w:p>
    <w:p w14:paraId="066F7714" w14:textId="2E60E9EB" w:rsidR="0049281A" w:rsidRDefault="0049281A" w:rsidP="0032504E">
      <w:pPr>
        <w:pStyle w:val="Prrafodelista"/>
        <w:numPr>
          <w:ilvl w:val="0"/>
          <w:numId w:val="19"/>
        </w:numPr>
        <w:jc w:val="both"/>
      </w:pPr>
      <w:r>
        <w:t xml:space="preserve">Conclusiones del análisis del requisito: motivo que da lugar al análisis del mismo y el aprendizaje obtenido de dicho análisis y que servirá para poder </w:t>
      </w:r>
      <w:r w:rsidR="00A45ABF">
        <w:t>especificarlo de forma más precisa.</w:t>
      </w:r>
    </w:p>
    <w:p w14:paraId="12BE8D16" w14:textId="6D31E667" w:rsidR="0049281A" w:rsidRDefault="00A45ABF" w:rsidP="0032504E">
      <w:pPr>
        <w:pStyle w:val="Prrafodelista"/>
        <w:numPr>
          <w:ilvl w:val="0"/>
          <w:numId w:val="19"/>
        </w:numPr>
        <w:jc w:val="both"/>
      </w:pPr>
      <w:r>
        <w:t>Decisiones: acciones que se van a llevar a cabo para corregir el requisito.</w:t>
      </w:r>
    </w:p>
    <w:p w14:paraId="673EF48D" w14:textId="763F942E" w:rsidR="00A45ABF" w:rsidRDefault="00A45ABF" w:rsidP="0032504E">
      <w:pPr>
        <w:pStyle w:val="Prrafodelista"/>
        <w:numPr>
          <w:ilvl w:val="0"/>
          <w:numId w:val="19"/>
        </w:numPr>
        <w:jc w:val="both"/>
      </w:pPr>
      <w:r>
        <w:t>Enlace a la validación de un profesor.</w:t>
      </w:r>
    </w:p>
    <w:p w14:paraId="5A9143FB" w14:textId="77777777" w:rsidR="00EF70DB" w:rsidRDefault="00EF70DB" w:rsidP="004E2DEB"/>
    <w:p w14:paraId="55B91E00" w14:textId="77777777" w:rsidR="00EF70DB" w:rsidRDefault="00EF70DB" w:rsidP="004E2DEB"/>
    <w:p w14:paraId="33F0DCBE" w14:textId="77777777" w:rsidR="00EF70DB" w:rsidRDefault="00EF70DB" w:rsidP="004E2DEB"/>
    <w:p w14:paraId="57FCCBF1" w14:textId="77777777" w:rsidR="00EF70DB" w:rsidRDefault="00EF70DB" w:rsidP="004E2DEB"/>
    <w:p w14:paraId="6E59DB72" w14:textId="77777777" w:rsidR="00EF70DB" w:rsidRDefault="00EF70DB" w:rsidP="004E2DEB"/>
    <w:p w14:paraId="480B0595" w14:textId="77777777" w:rsidR="00EF70DB" w:rsidRDefault="00EF70DB" w:rsidP="004E2DEB"/>
    <w:p w14:paraId="1E5E1D80" w14:textId="77777777" w:rsidR="00EF70DB" w:rsidRDefault="00EF70DB" w:rsidP="004E2DEB"/>
    <w:p w14:paraId="2A074D23" w14:textId="77777777" w:rsidR="00EF70DB" w:rsidRDefault="00EF70DB" w:rsidP="004E2DEB"/>
    <w:p w14:paraId="7491C082" w14:textId="77777777" w:rsidR="00EF70DB" w:rsidRDefault="00EF70DB" w:rsidP="004E2DEB"/>
    <w:p w14:paraId="086B298E" w14:textId="77777777" w:rsidR="00EF70DB" w:rsidRDefault="00EF70DB" w:rsidP="004E2DEB"/>
    <w:p w14:paraId="088250FB" w14:textId="77777777" w:rsidR="00A244ED" w:rsidRDefault="00A244ED" w:rsidP="004E2DEB"/>
    <w:p w14:paraId="0996AF16" w14:textId="77777777" w:rsidR="00A244ED" w:rsidRDefault="00A244ED" w:rsidP="004E2DEB"/>
    <w:p w14:paraId="25B86960" w14:textId="77777777" w:rsidR="00A244ED" w:rsidRDefault="00A244ED" w:rsidP="004E2DEB"/>
    <w:p w14:paraId="13B2BB4D" w14:textId="77777777" w:rsidR="00A244ED" w:rsidRDefault="00A244ED" w:rsidP="004E2DEB"/>
    <w:p w14:paraId="7DEAB799" w14:textId="77777777" w:rsidR="00A244ED" w:rsidRDefault="00A244ED" w:rsidP="004E2DEB"/>
    <w:p w14:paraId="7CBC2DE6" w14:textId="77777777" w:rsidR="00A244ED" w:rsidRDefault="00A244ED" w:rsidP="004E2DEB"/>
    <w:p w14:paraId="77E20A99" w14:textId="77777777" w:rsidR="00A244ED" w:rsidRDefault="00A244ED" w:rsidP="004E2DEB"/>
    <w:p w14:paraId="40343287" w14:textId="77777777" w:rsidR="00A244ED" w:rsidRDefault="00A244ED" w:rsidP="004E2DEB"/>
    <w:p w14:paraId="1FD0CD1C" w14:textId="77777777" w:rsidR="00A244ED" w:rsidRDefault="00A244ED" w:rsidP="004E2DEB"/>
    <w:p w14:paraId="0C1D039A" w14:textId="77777777" w:rsidR="00A244ED" w:rsidRDefault="00A244ED" w:rsidP="004E2DEB"/>
    <w:p w14:paraId="746AA6F6" w14:textId="77777777" w:rsidR="00A244ED" w:rsidRDefault="00A244ED" w:rsidP="004E2DEB"/>
    <w:p w14:paraId="6812DF78" w14:textId="77777777" w:rsidR="00212BFA" w:rsidRDefault="00212BFA" w:rsidP="004E2DEB"/>
    <w:p w14:paraId="133CDFA4" w14:textId="77777777" w:rsidR="00212BFA" w:rsidRDefault="00212BFA" w:rsidP="004E2DEB"/>
    <w:p w14:paraId="6D63A351" w14:textId="77777777" w:rsidR="00212BFA" w:rsidRDefault="00212BFA" w:rsidP="004E2DEB"/>
    <w:p w14:paraId="6B68B3EA" w14:textId="77777777" w:rsidR="00212BFA" w:rsidRDefault="00212BFA" w:rsidP="004E2DEB"/>
    <w:p w14:paraId="785DCFC8" w14:textId="77777777" w:rsidR="00EF70DB" w:rsidRPr="00AD3652" w:rsidRDefault="00EF70DB" w:rsidP="004E2DEB"/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9026"/>
      </w:tblGrid>
      <w:tr w:rsidR="004E2DEB" w:rsidRPr="00AD3652" w14:paraId="3A8716FF" w14:textId="77777777" w:rsidTr="00674DAA">
        <w:tc>
          <w:tcPr>
            <w:tcW w:w="9350" w:type="dxa"/>
          </w:tcPr>
          <w:p w14:paraId="6B51C1DC" w14:textId="03A440DC" w:rsidR="004E2DEB" w:rsidRPr="00AD3652" w:rsidRDefault="00EF70DB" w:rsidP="00FA4CDE">
            <w:pPr>
              <w:pStyle w:val="Ttulo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  <w:bookmarkStart w:id="11" w:name="_Toc192663246"/>
            <w:r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  <w:lastRenderedPageBreak/>
              <w:t>T</w:t>
            </w:r>
            <w:r>
              <w:rPr>
                <w:rStyle w:val="Ttulo1Car"/>
                <w:caps/>
                <w:color w:val="325F63" w:themeColor="accent3" w:themeShade="80"/>
                <w:spacing w:val="20"/>
                <w:kern w:val="22"/>
                <w:sz w:val="32"/>
                <w:szCs w:val="24"/>
              </w:rPr>
              <w:t>ABLA DE REVISIONES</w:t>
            </w:r>
            <w:bookmarkEnd w:id="11"/>
          </w:p>
        </w:tc>
      </w:tr>
    </w:tbl>
    <w:p w14:paraId="6B8A1B10" w14:textId="77777777" w:rsidR="00906393" w:rsidRPr="00AD3652" w:rsidRDefault="00906393" w:rsidP="004E2DEB"/>
    <w:tbl>
      <w:tblPr>
        <w:tblStyle w:val="Estilo3"/>
        <w:tblW w:w="5000" w:type="pct"/>
        <w:tblLayout w:type="fixed"/>
        <w:tblLook w:val="04A0" w:firstRow="1" w:lastRow="0" w:firstColumn="1" w:lastColumn="0" w:noHBand="0" w:noVBand="1"/>
        <w:tblDescription w:val="Tabla de ajuste del plan"/>
      </w:tblPr>
      <w:tblGrid>
        <w:gridCol w:w="989"/>
        <w:gridCol w:w="1846"/>
        <w:gridCol w:w="6191"/>
      </w:tblGrid>
      <w:tr w:rsidR="00A45ABF" w:rsidRPr="00AD3652" w14:paraId="1BD735CB" w14:textId="4F5A4E3E" w:rsidTr="002C1364">
        <w:tc>
          <w:tcPr>
            <w:tcW w:w="989" w:type="dxa"/>
          </w:tcPr>
          <w:p w14:paraId="2C3D1A44" w14:textId="127ED2B5" w:rsidR="00A45ABF" w:rsidRPr="00AD3652" w:rsidRDefault="00A45ABF" w:rsidP="00FB07B4">
            <w:r>
              <w:t>Versión</w:t>
            </w:r>
          </w:p>
        </w:tc>
        <w:tc>
          <w:tcPr>
            <w:tcW w:w="1846" w:type="dxa"/>
          </w:tcPr>
          <w:p w14:paraId="43CCBF4A" w14:textId="03EB5ACA" w:rsidR="00A45ABF" w:rsidRDefault="00A45ABF" w:rsidP="00FB07B4">
            <w:r>
              <w:t>Fecha</w:t>
            </w:r>
          </w:p>
        </w:tc>
        <w:tc>
          <w:tcPr>
            <w:tcW w:w="6191" w:type="dxa"/>
          </w:tcPr>
          <w:p w14:paraId="41812C2B" w14:textId="36CCCA97" w:rsidR="00A45ABF" w:rsidRDefault="002C1364" w:rsidP="00FB07B4">
            <w:r>
              <w:t>Descripción</w:t>
            </w:r>
          </w:p>
        </w:tc>
      </w:tr>
      <w:tr w:rsidR="00A45ABF" w:rsidRPr="00AD3652" w14:paraId="68535AD8" w14:textId="68C9DEA2" w:rsidTr="002C1364">
        <w:tc>
          <w:tcPr>
            <w:tcW w:w="989" w:type="dxa"/>
          </w:tcPr>
          <w:p w14:paraId="2A376013" w14:textId="15DDCF98" w:rsidR="00A45ABF" w:rsidRPr="00AD3652" w:rsidRDefault="00B947B6" w:rsidP="00B947B6">
            <w:pPr>
              <w:pStyle w:val="Listaconnmeros"/>
              <w:numPr>
                <w:ilvl w:val="0"/>
                <w:numId w:val="0"/>
              </w:numPr>
              <w:ind w:left="360"/>
            </w:pPr>
            <w:r>
              <w:t>1.0</w:t>
            </w:r>
          </w:p>
        </w:tc>
        <w:tc>
          <w:tcPr>
            <w:tcW w:w="1846" w:type="dxa"/>
          </w:tcPr>
          <w:p w14:paraId="63545380" w14:textId="45F7DC30" w:rsidR="00A45ABF" w:rsidRPr="00AD3652" w:rsidRDefault="006836EA" w:rsidP="002C1364">
            <w:pPr>
              <w:pStyle w:val="Listaconnmeros"/>
              <w:numPr>
                <w:ilvl w:val="0"/>
                <w:numId w:val="0"/>
              </w:numPr>
              <w:ind w:left="360"/>
            </w:pPr>
            <w:r>
              <w:t>2</w:t>
            </w:r>
            <w:r w:rsidR="00654DEC">
              <w:t>6</w:t>
            </w:r>
            <w:r w:rsidR="002C1364">
              <w:t>/02/2025</w:t>
            </w:r>
          </w:p>
        </w:tc>
        <w:tc>
          <w:tcPr>
            <w:tcW w:w="6191" w:type="dxa"/>
          </w:tcPr>
          <w:p w14:paraId="6DEDEE41" w14:textId="5DC94D1C" w:rsidR="00A45ABF" w:rsidRPr="00AD3652" w:rsidRDefault="00B947B6" w:rsidP="00B947B6">
            <w:pPr>
              <w:pStyle w:val="Listaconnmeros"/>
              <w:numPr>
                <w:ilvl w:val="0"/>
                <w:numId w:val="0"/>
              </w:numPr>
              <w:ind w:left="322"/>
            </w:pPr>
            <w:r>
              <w:t xml:space="preserve">Primera versión del documento con elaboración </w:t>
            </w:r>
            <w:r w:rsidR="006836EA">
              <w:t>apartado contenido</w:t>
            </w:r>
            <w:r w:rsidR="004E540B">
              <w:t>. Primer requisito ambig</w:t>
            </w:r>
            <w:r w:rsidR="00E45E0B">
              <w:t>u</w:t>
            </w:r>
            <w:r w:rsidR="004E540B">
              <w:t>o</w:t>
            </w:r>
            <w:r w:rsidR="00AA53DE">
              <w:t>.</w:t>
            </w:r>
          </w:p>
        </w:tc>
      </w:tr>
      <w:tr w:rsidR="00A45ABF" w:rsidRPr="00AD3652" w14:paraId="6C3B5FF5" w14:textId="6FC5B80F" w:rsidTr="002C1364">
        <w:tc>
          <w:tcPr>
            <w:tcW w:w="989" w:type="dxa"/>
          </w:tcPr>
          <w:p w14:paraId="60D1044E" w14:textId="5DF99C6F" w:rsidR="00A45ABF" w:rsidRPr="00AD3652" w:rsidRDefault="00B947B6" w:rsidP="00B947B6">
            <w:pPr>
              <w:pStyle w:val="Listaconnmeros"/>
              <w:numPr>
                <w:ilvl w:val="0"/>
                <w:numId w:val="0"/>
              </w:numPr>
              <w:ind w:left="360"/>
            </w:pPr>
            <w:r>
              <w:t>1.1</w:t>
            </w:r>
          </w:p>
        </w:tc>
        <w:tc>
          <w:tcPr>
            <w:tcW w:w="1846" w:type="dxa"/>
          </w:tcPr>
          <w:p w14:paraId="67AFF17E" w14:textId="1BF4EFFF" w:rsidR="00A45ABF" w:rsidRPr="00AD3652" w:rsidRDefault="00AA53DE" w:rsidP="00B947B6">
            <w:pPr>
              <w:pStyle w:val="Listaconnmeros"/>
              <w:numPr>
                <w:ilvl w:val="0"/>
                <w:numId w:val="0"/>
              </w:numPr>
              <w:ind w:left="360"/>
            </w:pPr>
            <w:r>
              <w:t>28/02/2025</w:t>
            </w:r>
          </w:p>
        </w:tc>
        <w:tc>
          <w:tcPr>
            <w:tcW w:w="6191" w:type="dxa"/>
          </w:tcPr>
          <w:p w14:paraId="58AA3CA5" w14:textId="747D1713" w:rsidR="00A45ABF" w:rsidRPr="00AD3652" w:rsidRDefault="00654DEC" w:rsidP="00B947B6">
            <w:pPr>
              <w:pStyle w:val="Listaconnmeros"/>
              <w:numPr>
                <w:ilvl w:val="0"/>
                <w:numId w:val="0"/>
              </w:numPr>
              <w:ind w:left="360"/>
            </w:pPr>
            <w:r>
              <w:t>Continuación de redacción del análisis del primer requisito ambiguo.</w:t>
            </w:r>
          </w:p>
        </w:tc>
      </w:tr>
      <w:tr w:rsidR="00272516" w:rsidRPr="00AD3652" w14:paraId="22D58371" w14:textId="77777777" w:rsidTr="002C1364">
        <w:tc>
          <w:tcPr>
            <w:tcW w:w="989" w:type="dxa"/>
          </w:tcPr>
          <w:p w14:paraId="111BAEC3" w14:textId="6D9084A0" w:rsidR="00272516" w:rsidRDefault="00272516" w:rsidP="00B947B6">
            <w:pPr>
              <w:pStyle w:val="Listaconnmeros"/>
              <w:numPr>
                <w:ilvl w:val="0"/>
                <w:numId w:val="0"/>
              </w:numPr>
              <w:ind w:left="360"/>
            </w:pPr>
            <w:r>
              <w:t>1.2</w:t>
            </w:r>
          </w:p>
        </w:tc>
        <w:tc>
          <w:tcPr>
            <w:tcW w:w="1846" w:type="dxa"/>
          </w:tcPr>
          <w:p w14:paraId="6E0C2D67" w14:textId="2821DFEC" w:rsidR="00272516" w:rsidRDefault="00272516" w:rsidP="00B947B6">
            <w:pPr>
              <w:pStyle w:val="Listaconnmeros"/>
              <w:numPr>
                <w:ilvl w:val="0"/>
                <w:numId w:val="0"/>
              </w:numPr>
              <w:ind w:left="360"/>
            </w:pPr>
            <w:r>
              <w:t>05/03/2025</w:t>
            </w:r>
          </w:p>
        </w:tc>
        <w:tc>
          <w:tcPr>
            <w:tcW w:w="6191" w:type="dxa"/>
          </w:tcPr>
          <w:p w14:paraId="6436BBF5" w14:textId="254AA00F" w:rsidR="00272516" w:rsidRDefault="00272516" w:rsidP="00272516">
            <w:pPr>
              <w:pStyle w:val="Listaconnmeros"/>
              <w:numPr>
                <w:ilvl w:val="0"/>
                <w:numId w:val="0"/>
              </w:numPr>
              <w:ind w:left="360"/>
            </w:pPr>
            <w:r>
              <w:t>Adicción de nuevos análisis.</w:t>
            </w:r>
          </w:p>
        </w:tc>
      </w:tr>
      <w:tr w:rsidR="00272516" w:rsidRPr="00AD3652" w14:paraId="16BD0E80" w14:textId="77777777" w:rsidTr="002C1364">
        <w:tc>
          <w:tcPr>
            <w:tcW w:w="989" w:type="dxa"/>
          </w:tcPr>
          <w:p w14:paraId="690BE210" w14:textId="4FA8B1B1" w:rsidR="00272516" w:rsidRDefault="00272516" w:rsidP="00B947B6">
            <w:pPr>
              <w:pStyle w:val="Listaconnmeros"/>
              <w:numPr>
                <w:ilvl w:val="0"/>
                <w:numId w:val="0"/>
              </w:numPr>
              <w:ind w:left="360"/>
            </w:pPr>
            <w:r>
              <w:t>1.3</w:t>
            </w:r>
          </w:p>
        </w:tc>
        <w:tc>
          <w:tcPr>
            <w:tcW w:w="1846" w:type="dxa"/>
          </w:tcPr>
          <w:p w14:paraId="07EC7CF2" w14:textId="0AB917E6" w:rsidR="00272516" w:rsidRDefault="00272516" w:rsidP="00B947B6">
            <w:pPr>
              <w:pStyle w:val="Listaconnmeros"/>
              <w:numPr>
                <w:ilvl w:val="0"/>
                <w:numId w:val="0"/>
              </w:numPr>
              <w:ind w:left="360"/>
            </w:pPr>
            <w:r>
              <w:t>12/03/2025</w:t>
            </w:r>
          </w:p>
        </w:tc>
        <w:tc>
          <w:tcPr>
            <w:tcW w:w="6191" w:type="dxa"/>
          </w:tcPr>
          <w:p w14:paraId="1682106E" w14:textId="30C2A6AD" w:rsidR="00272516" w:rsidRPr="00C12B6A" w:rsidRDefault="00272516" w:rsidP="00272516">
            <w:pPr>
              <w:pStyle w:val="Listaconnmeros"/>
              <w:numPr>
                <w:ilvl w:val="0"/>
                <w:numId w:val="0"/>
              </w:numPr>
              <w:ind w:left="360"/>
              <w:rPr>
                <w:u w:val="single"/>
              </w:rPr>
            </w:pPr>
            <w:r>
              <w:t xml:space="preserve">Revisión y </w:t>
            </w:r>
            <w:r w:rsidR="00C12B6A">
              <w:t>finalización del documento.</w:t>
            </w:r>
          </w:p>
        </w:tc>
      </w:tr>
    </w:tbl>
    <w:p w14:paraId="77DE4344" w14:textId="77777777" w:rsidR="004E2DEB" w:rsidRDefault="004E2DEB" w:rsidP="004E2DEB"/>
    <w:p w14:paraId="24CBF424" w14:textId="77777777" w:rsidR="00EF70DB" w:rsidRDefault="00EF70DB" w:rsidP="004E2DEB"/>
    <w:p w14:paraId="24D31684" w14:textId="77777777" w:rsidR="00EF70DB" w:rsidRDefault="00EF70DB" w:rsidP="004E2DEB"/>
    <w:p w14:paraId="776A917C" w14:textId="77777777" w:rsidR="00EF70DB" w:rsidRDefault="00EF70DB" w:rsidP="004E2DEB"/>
    <w:p w14:paraId="455D97E0" w14:textId="77777777" w:rsidR="00EF70DB" w:rsidRDefault="00EF70DB" w:rsidP="004E2DEB"/>
    <w:p w14:paraId="1665E22E" w14:textId="77777777" w:rsidR="00EF70DB" w:rsidRDefault="00EF70DB" w:rsidP="004E2DEB"/>
    <w:p w14:paraId="49E79B94" w14:textId="77777777" w:rsidR="00EF70DB" w:rsidRDefault="00EF70DB" w:rsidP="004E2DEB"/>
    <w:p w14:paraId="524C3432" w14:textId="77777777" w:rsidR="00EF70DB" w:rsidRDefault="00EF70DB" w:rsidP="004E2DEB"/>
    <w:p w14:paraId="2574449C" w14:textId="77777777" w:rsidR="00EF70DB" w:rsidRDefault="00EF70DB" w:rsidP="004E2DEB"/>
    <w:p w14:paraId="195D664F" w14:textId="77777777" w:rsidR="00A244ED" w:rsidRDefault="00A244ED" w:rsidP="004E2DEB"/>
    <w:p w14:paraId="12B7AA05" w14:textId="77777777" w:rsidR="00A244ED" w:rsidRDefault="00A244ED" w:rsidP="004E2DEB"/>
    <w:p w14:paraId="0F250B86" w14:textId="77777777" w:rsidR="00A244ED" w:rsidRDefault="00A244ED" w:rsidP="004E2DEB"/>
    <w:p w14:paraId="47CE84F5" w14:textId="77777777" w:rsidR="00A244ED" w:rsidRDefault="00A244ED" w:rsidP="004E2DEB"/>
    <w:p w14:paraId="2F194242" w14:textId="77777777" w:rsidR="00A244ED" w:rsidRDefault="00A244ED" w:rsidP="004E2DEB"/>
    <w:p w14:paraId="3025A8F2" w14:textId="77777777" w:rsidR="00A244ED" w:rsidRDefault="00A244ED" w:rsidP="004E2DEB"/>
    <w:p w14:paraId="3686CA34" w14:textId="77777777" w:rsidR="00A244ED" w:rsidRDefault="00A244ED" w:rsidP="004E2DEB"/>
    <w:p w14:paraId="09985563" w14:textId="77777777" w:rsidR="00A244ED" w:rsidRDefault="00A244ED" w:rsidP="004E2DEB"/>
    <w:p w14:paraId="755A3C83" w14:textId="77777777" w:rsidR="00A244ED" w:rsidRDefault="00A244ED" w:rsidP="004E2DEB"/>
    <w:p w14:paraId="5319A19D" w14:textId="77777777" w:rsidR="00A244ED" w:rsidRDefault="00A244ED" w:rsidP="004E2DEB"/>
    <w:p w14:paraId="29FA7105" w14:textId="77777777" w:rsidR="00A244ED" w:rsidRDefault="00A244ED" w:rsidP="004E2DEB"/>
    <w:p w14:paraId="1B330B5B" w14:textId="77777777" w:rsidR="00A244ED" w:rsidRDefault="00A244ED" w:rsidP="004E2DEB"/>
    <w:p w14:paraId="1E3B7CD4" w14:textId="77777777" w:rsidR="00A244ED" w:rsidRDefault="00A244ED" w:rsidP="004E2DEB"/>
    <w:p w14:paraId="4193ADB6" w14:textId="77777777" w:rsidR="00A244ED" w:rsidRDefault="00A244ED" w:rsidP="004E2DEB"/>
    <w:p w14:paraId="01D17A49" w14:textId="77777777" w:rsidR="00A244ED" w:rsidRDefault="00A244ED" w:rsidP="004E2DEB"/>
    <w:p w14:paraId="57E2B6E7" w14:textId="77777777" w:rsidR="00212BFA" w:rsidRDefault="00212BFA" w:rsidP="004E2DEB"/>
    <w:p w14:paraId="3248C6F6" w14:textId="77777777" w:rsidR="00212BFA" w:rsidRDefault="00212BFA" w:rsidP="004E2DEB"/>
    <w:p w14:paraId="49B4558D" w14:textId="77777777" w:rsidR="00212BFA" w:rsidRDefault="00212BFA" w:rsidP="004E2DEB"/>
    <w:p w14:paraId="6D8868EA" w14:textId="77777777" w:rsidR="00212BFA" w:rsidRDefault="00212BFA" w:rsidP="004E2DEB"/>
    <w:p w14:paraId="05FAE29C" w14:textId="57E8F447" w:rsidR="002C1364" w:rsidRDefault="002C1364"/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4298"/>
        <w:gridCol w:w="2364"/>
        <w:gridCol w:w="2364"/>
      </w:tblGrid>
      <w:tr w:rsidR="00EF70DB" w:rsidRPr="00AD3652" w14:paraId="17453A85" w14:textId="315AC682" w:rsidTr="00EF70DB">
        <w:tc>
          <w:tcPr>
            <w:tcW w:w="4298" w:type="dxa"/>
          </w:tcPr>
          <w:p w14:paraId="24C79253" w14:textId="138C3C88" w:rsidR="00EF70DB" w:rsidRPr="00AD3652" w:rsidRDefault="00EF70DB" w:rsidP="00FA4CDE">
            <w:pPr>
              <w:pStyle w:val="Ttulo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  <w:bookmarkStart w:id="12" w:name="_Toc192663247"/>
            <w:r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  <w:lastRenderedPageBreak/>
              <w:t>I</w:t>
            </w:r>
            <w:r>
              <w:rPr>
                <w:rStyle w:val="Ttulo1Car"/>
                <w:caps/>
                <w:color w:val="325F63" w:themeColor="accent3" w:themeShade="80"/>
                <w:spacing w:val="20"/>
                <w:kern w:val="22"/>
                <w:sz w:val="32"/>
                <w:szCs w:val="24"/>
              </w:rPr>
              <w:t>NTRODUCCIÓN</w:t>
            </w:r>
            <w:bookmarkEnd w:id="12"/>
          </w:p>
        </w:tc>
        <w:tc>
          <w:tcPr>
            <w:tcW w:w="2364" w:type="dxa"/>
          </w:tcPr>
          <w:p w14:paraId="7823FEB6" w14:textId="77777777" w:rsidR="00EF70DB" w:rsidRDefault="00EF70DB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  <w:tc>
          <w:tcPr>
            <w:tcW w:w="2364" w:type="dxa"/>
          </w:tcPr>
          <w:p w14:paraId="027E259F" w14:textId="77777777" w:rsidR="00EF70DB" w:rsidRDefault="00EF70DB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</w:tr>
      <w:bookmarkEnd w:id="5"/>
    </w:tbl>
    <w:p w14:paraId="5BA0AF7F" w14:textId="77777777" w:rsidR="00B947B6" w:rsidRDefault="00B947B6"/>
    <w:p w14:paraId="5224D89A" w14:textId="4E39F0D7" w:rsidR="006B12C2" w:rsidRDefault="002C1364" w:rsidP="0032504E">
      <w:pPr>
        <w:jc w:val="both"/>
      </w:pPr>
      <w:r>
        <w:t xml:space="preserve">Este documento, se ha creado con el propósito de poder esclarecer aquellos requisitos que </w:t>
      </w:r>
      <w:r w:rsidR="0039797F">
        <w:t>aun</w:t>
      </w:r>
      <w:r>
        <w:t xml:space="preserve"> habiendo </w:t>
      </w:r>
      <w:r w:rsidR="00B947B6">
        <w:t>sido</w:t>
      </w:r>
      <w:r w:rsidR="0073386E">
        <w:t xml:space="preserve"> sometidos a un</w:t>
      </w:r>
      <w:r>
        <w:t xml:space="preserve"> </w:t>
      </w:r>
      <w:r w:rsidR="0073386E">
        <w:t>proceso de</w:t>
      </w:r>
      <w:r>
        <w:t xml:space="preserve"> desarrollo y especificación todavía son susceptibles de sufrir ambigüedades y provocar futuros </w:t>
      </w:r>
      <w:r w:rsidR="0073386E">
        <w:t>inconvenientes</w:t>
      </w:r>
      <w:r>
        <w:t xml:space="preserve"> a la hora de </w:t>
      </w:r>
      <w:r w:rsidR="0073386E">
        <w:t xml:space="preserve">ser </w:t>
      </w:r>
      <w:r>
        <w:t>desarrolla</w:t>
      </w:r>
      <w:r w:rsidR="0073386E">
        <w:t>dos</w:t>
      </w:r>
      <w:r>
        <w:t xml:space="preserve"> e implementa</w:t>
      </w:r>
      <w:r w:rsidR="0073386E">
        <w:t>dos</w:t>
      </w:r>
      <w:r>
        <w:t xml:space="preserve">. </w:t>
      </w:r>
    </w:p>
    <w:p w14:paraId="6D13A6AD" w14:textId="6DF41671" w:rsidR="00EF70DB" w:rsidRDefault="002C1364" w:rsidP="0032504E">
      <w:pPr>
        <w:jc w:val="both"/>
      </w:pPr>
      <w:r>
        <w:t>Es por ello que</w:t>
      </w:r>
      <w:r w:rsidR="00E72E2B">
        <w:t>,</w:t>
      </w:r>
      <w:r>
        <w:t xml:space="preserve"> el objetivo en el análisis de los requisitos es </w:t>
      </w:r>
      <w:r w:rsidR="0073386E">
        <w:t>identificas</w:t>
      </w:r>
      <w:r>
        <w:t xml:space="preserve"> cu</w:t>
      </w:r>
      <w:r w:rsidR="0073386E">
        <w:t>a</w:t>
      </w:r>
      <w:r>
        <w:t>l</w:t>
      </w:r>
      <w:r w:rsidR="0073386E">
        <w:t>es han sido</w:t>
      </w:r>
      <w:r>
        <w:t xml:space="preserve"> la</w:t>
      </w:r>
      <w:r w:rsidR="0073386E">
        <w:t>s</w:t>
      </w:r>
      <w:r>
        <w:t xml:space="preserve"> causa</w:t>
      </w:r>
      <w:r w:rsidR="0073386E">
        <w:t>s</w:t>
      </w:r>
      <w:r>
        <w:t xml:space="preserve"> de </w:t>
      </w:r>
      <w:r w:rsidR="0073386E">
        <w:t>la motivación para realizar</w:t>
      </w:r>
      <w:r>
        <w:t xml:space="preserve"> dicho análisis</w:t>
      </w:r>
      <w:r w:rsidR="0073386E">
        <w:t xml:space="preserve"> y qué conclusiones hemos sacado de ello y </w:t>
      </w:r>
      <w:r>
        <w:t>que ayudarán a especificar mejor el requisito</w:t>
      </w:r>
      <w:r w:rsidR="0073386E">
        <w:t>. Así mismo, se pretende mencionar las soluciones que se proponen para eliminar dicha ambigüedad y, por último, proporcionar un link a la validación realizada por un profesor.</w:t>
      </w:r>
    </w:p>
    <w:p w14:paraId="2A081157" w14:textId="4837B9AC" w:rsidR="0073386E" w:rsidRDefault="0073386E" w:rsidP="0032504E">
      <w:pPr>
        <w:jc w:val="both"/>
      </w:pPr>
      <w:r>
        <w:t xml:space="preserve">Como se ha indicado, la estructura consistirá en un título donde se citará el requisito a analizar. Seguidamente, habrá un apartado con las conclusiones a las que se ha llegado tras el análisis </w:t>
      </w:r>
      <w:r w:rsidR="00E31DF0">
        <w:t xml:space="preserve">y </w:t>
      </w:r>
      <w:r>
        <w:t>las propuestas de mejora que se consideren más oportunas.</w:t>
      </w:r>
    </w:p>
    <w:p w14:paraId="12A837A4" w14:textId="0ADC10AF" w:rsidR="0073386E" w:rsidRDefault="0073386E" w:rsidP="0032504E">
      <w:pPr>
        <w:jc w:val="both"/>
      </w:pPr>
      <w:r>
        <w:t>Finalmente, se proporcionará en link a la validación.</w:t>
      </w:r>
    </w:p>
    <w:p w14:paraId="5651CC68" w14:textId="77777777" w:rsidR="00EF70DB" w:rsidRDefault="00EF70DB"/>
    <w:p w14:paraId="1B44ADA4" w14:textId="77777777" w:rsidR="00EF70DB" w:rsidRDefault="00EF70DB"/>
    <w:p w14:paraId="33D35C34" w14:textId="77777777" w:rsidR="00EF70DB" w:rsidRDefault="00EF70DB"/>
    <w:p w14:paraId="5DF194DE" w14:textId="77777777" w:rsidR="00EF70DB" w:rsidRDefault="00EF70DB"/>
    <w:p w14:paraId="5FA40048" w14:textId="77777777" w:rsidR="00EF70DB" w:rsidRDefault="00EF70DB"/>
    <w:p w14:paraId="25204CE0" w14:textId="77777777" w:rsidR="00EF70DB" w:rsidRDefault="00EF70DB"/>
    <w:p w14:paraId="0C15D6AA" w14:textId="77777777" w:rsidR="00EF70DB" w:rsidRDefault="00EF70DB"/>
    <w:p w14:paraId="67CDF997" w14:textId="77777777" w:rsidR="00EF70DB" w:rsidRDefault="00EF70DB"/>
    <w:p w14:paraId="1501C256" w14:textId="77777777" w:rsidR="00EF70DB" w:rsidRDefault="00EF70DB"/>
    <w:p w14:paraId="4B5B5199" w14:textId="77777777" w:rsidR="00EF70DB" w:rsidRDefault="00EF70DB"/>
    <w:p w14:paraId="60B08584" w14:textId="77777777" w:rsidR="00EF70DB" w:rsidRDefault="00EF70DB"/>
    <w:p w14:paraId="289B609B" w14:textId="77777777" w:rsidR="00A244ED" w:rsidRDefault="00A244ED"/>
    <w:p w14:paraId="062FF395" w14:textId="77777777" w:rsidR="00A244ED" w:rsidRDefault="00A244ED"/>
    <w:p w14:paraId="36C6BB12" w14:textId="77777777" w:rsidR="00A244ED" w:rsidRDefault="00A244ED"/>
    <w:p w14:paraId="7CA4154A" w14:textId="77777777" w:rsidR="00A244ED" w:rsidRDefault="00A244ED"/>
    <w:p w14:paraId="2E59E644" w14:textId="77777777" w:rsidR="00A244ED" w:rsidRDefault="00A244ED"/>
    <w:p w14:paraId="3A998718" w14:textId="77777777" w:rsidR="00A244ED" w:rsidRDefault="00A244ED"/>
    <w:p w14:paraId="71CB3052" w14:textId="77777777" w:rsidR="00A244ED" w:rsidRDefault="00A244ED"/>
    <w:p w14:paraId="5F00394B" w14:textId="77777777" w:rsidR="00A244ED" w:rsidRDefault="00A244ED"/>
    <w:p w14:paraId="4F81CDE5" w14:textId="77777777" w:rsidR="00A244ED" w:rsidRDefault="00A244ED"/>
    <w:p w14:paraId="310EEA7C" w14:textId="77777777" w:rsidR="00A244ED" w:rsidRDefault="00A244ED"/>
    <w:p w14:paraId="3940D5DC" w14:textId="77777777" w:rsidR="00A244ED" w:rsidRDefault="00A244ED"/>
    <w:p w14:paraId="01D82D38" w14:textId="77777777" w:rsidR="00A244ED" w:rsidRDefault="00A244ED"/>
    <w:p w14:paraId="2F5CBAAF" w14:textId="77777777" w:rsidR="00A244ED" w:rsidRDefault="00A244ED"/>
    <w:p w14:paraId="6E245B90" w14:textId="77777777" w:rsidR="00A244ED" w:rsidRDefault="00A244ED"/>
    <w:p w14:paraId="4DE481FA" w14:textId="77777777" w:rsidR="00A244ED" w:rsidRDefault="00A244ED"/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4298"/>
        <w:gridCol w:w="2364"/>
        <w:gridCol w:w="2364"/>
      </w:tblGrid>
      <w:tr w:rsidR="00EF70DB" w:rsidRPr="00AD3652" w14:paraId="4F6FDBDF" w14:textId="77777777" w:rsidTr="00AB7EDA">
        <w:tc>
          <w:tcPr>
            <w:tcW w:w="4298" w:type="dxa"/>
          </w:tcPr>
          <w:p w14:paraId="52E464A5" w14:textId="0A8D222F" w:rsidR="00EF70DB" w:rsidRPr="00AD3652" w:rsidRDefault="00EF70DB" w:rsidP="00FA4CDE">
            <w:pPr>
              <w:pStyle w:val="Ttulo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  <w:bookmarkStart w:id="13" w:name="_Toc192663248"/>
            <w:r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  <w:lastRenderedPageBreak/>
              <w:t>C</w:t>
            </w:r>
            <w:r>
              <w:rPr>
                <w:rStyle w:val="Ttulo1Car"/>
                <w:caps/>
                <w:color w:val="325F63" w:themeColor="accent3" w:themeShade="80"/>
                <w:spacing w:val="20"/>
                <w:kern w:val="22"/>
                <w:sz w:val="32"/>
                <w:szCs w:val="24"/>
              </w:rPr>
              <w:t>ONTENIDO</w:t>
            </w:r>
            <w:bookmarkEnd w:id="13"/>
          </w:p>
        </w:tc>
        <w:tc>
          <w:tcPr>
            <w:tcW w:w="2364" w:type="dxa"/>
          </w:tcPr>
          <w:p w14:paraId="1EF60288" w14:textId="77777777" w:rsidR="00EF70DB" w:rsidRDefault="00EF70DB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  <w:tc>
          <w:tcPr>
            <w:tcW w:w="2364" w:type="dxa"/>
          </w:tcPr>
          <w:p w14:paraId="5ECBE728" w14:textId="77777777" w:rsidR="00EF70DB" w:rsidRDefault="00EF70DB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</w:tr>
    </w:tbl>
    <w:p w14:paraId="3D4674BF" w14:textId="77777777" w:rsidR="00EF70DB" w:rsidRDefault="00EF70DB"/>
    <w:p w14:paraId="36F31BD6" w14:textId="77777777" w:rsidR="00EF70DB" w:rsidRDefault="00EF70DB"/>
    <w:p w14:paraId="54D4E8E2" w14:textId="5F3ECBD6" w:rsidR="00463D56" w:rsidRDefault="00463D56" w:rsidP="0032504E">
      <w:pPr>
        <w:jc w:val="both"/>
      </w:pPr>
      <w:r>
        <w:t xml:space="preserve">De los requisitos tanto obligatorios como suplementarios I y II, correspondiente a esta entrega </w:t>
      </w:r>
      <w:r w:rsidR="003815AD">
        <w:t>2</w:t>
      </w:r>
      <w:r>
        <w:t xml:space="preserve"> </w:t>
      </w:r>
      <w:r w:rsidR="00316C4E">
        <w:t>se ha</w:t>
      </w:r>
      <w:r w:rsidR="003815AD">
        <w:t>n</w:t>
      </w:r>
      <w:r>
        <w:t xml:space="preserve"> encontrado ambigüedad</w:t>
      </w:r>
      <w:r w:rsidR="003815AD">
        <w:t>es</w:t>
      </w:r>
      <w:r>
        <w:t xml:space="preserve"> que pued</w:t>
      </w:r>
      <w:r w:rsidR="003815AD">
        <w:t>en</w:t>
      </w:r>
      <w:r>
        <w:t xml:space="preserve"> dar lugar a errores futuros.</w:t>
      </w:r>
      <w:r w:rsidR="006B03FC">
        <w:t xml:space="preserve"> </w:t>
      </w:r>
      <w:r w:rsidR="007E646A">
        <w:t xml:space="preserve">En concreto, he analizado los requisitos </w:t>
      </w:r>
      <w:r w:rsidR="00876744">
        <w:t>3,4,5,6,15,16,26</w:t>
      </w:r>
      <w:r w:rsidR="00CD480F">
        <w:t>,27 y 28.</w:t>
      </w:r>
    </w:p>
    <w:p w14:paraId="236A6116" w14:textId="7342CC60" w:rsidR="00075FA4" w:rsidRDefault="00075FA4" w:rsidP="0032504E">
      <w:pPr>
        <w:jc w:val="both"/>
      </w:pPr>
    </w:p>
    <w:p w14:paraId="37F4FE48" w14:textId="7EF7B8AE" w:rsidR="00583E5E" w:rsidRDefault="00075FA4" w:rsidP="0032504E">
      <w:pPr>
        <w:ind w:left="709" w:hanging="141"/>
        <w:jc w:val="both"/>
      </w:pPr>
      <w:r>
        <w:tab/>
      </w:r>
      <w:r w:rsidR="00CD480F" w:rsidRPr="0055075A">
        <w:rPr>
          <w:b/>
          <w:bCs/>
        </w:rPr>
        <w:t xml:space="preserve">Requisito </w:t>
      </w:r>
      <w:r w:rsidR="00A85C2E" w:rsidRPr="0055075A">
        <w:rPr>
          <w:b/>
          <w:bCs/>
        </w:rPr>
        <w:t>3</w:t>
      </w:r>
      <w:r w:rsidR="00A85C2E">
        <w:t>: “</w:t>
      </w:r>
      <w:r w:rsidR="00A85C2E" w:rsidRPr="00A85C2E">
        <w:rPr>
          <w:i/>
          <w:iCs/>
        </w:rPr>
        <w:t>The</w:t>
      </w:r>
      <w:r w:rsidR="00A85C2E" w:rsidRPr="00A85C2E">
        <w:rPr>
          <w:b/>
          <w:bCs/>
          <w:i/>
          <w:iCs/>
        </w:rPr>
        <w:t xml:space="preserve"> technicians</w:t>
      </w:r>
      <w:r w:rsidR="00A85C2E" w:rsidRPr="00A85C2E">
        <w:rPr>
          <w:i/>
          <w:iCs/>
        </w:rPr>
        <w:t xml:space="preserve"> care of aircraft maintenance by conducting regular inspections, performing repairs, and carrying out other maintenance tasks. The system must store the following data about them: a </w:t>
      </w:r>
      <w:r w:rsidR="00A85C2E" w:rsidRPr="00A85C2E">
        <w:rPr>
          <w:b/>
          <w:bCs/>
          <w:i/>
          <w:iCs/>
        </w:rPr>
        <w:t>license number</w:t>
      </w:r>
      <w:r w:rsidR="00A85C2E" w:rsidRPr="00A85C2E">
        <w:rPr>
          <w:i/>
          <w:iCs/>
        </w:rPr>
        <w:t xml:space="preserve"> (unique, pattern "^[A-Z]{2-3}\d{6}$"), a </w:t>
      </w:r>
      <w:r w:rsidR="00A85C2E" w:rsidRPr="00A85C2E">
        <w:rPr>
          <w:b/>
          <w:bCs/>
          <w:i/>
          <w:iCs/>
        </w:rPr>
        <w:t>phone number</w:t>
      </w:r>
      <w:r w:rsidR="00A85C2E" w:rsidRPr="00A85C2E">
        <w:rPr>
          <w:i/>
          <w:iCs/>
        </w:rPr>
        <w:t xml:space="preserve"> (pattern "^\+?\d{6,15}$"), their </w:t>
      </w:r>
      <w:r w:rsidR="00A85C2E" w:rsidRPr="00A85C2E">
        <w:rPr>
          <w:b/>
          <w:bCs/>
          <w:i/>
          <w:iCs/>
        </w:rPr>
        <w:t xml:space="preserve">specialisation </w:t>
      </w:r>
      <w:r w:rsidR="00A85C2E" w:rsidRPr="00A85C2E">
        <w:rPr>
          <w:i/>
          <w:iCs/>
        </w:rPr>
        <w:t xml:space="preserve">(up to 50 characters), whether they have passed their </w:t>
      </w:r>
      <w:r w:rsidR="00A85C2E" w:rsidRPr="00A85C2E">
        <w:rPr>
          <w:b/>
          <w:bCs/>
          <w:i/>
          <w:iCs/>
        </w:rPr>
        <w:t>annual health test</w:t>
      </w:r>
      <w:r w:rsidR="00A85C2E" w:rsidRPr="00A85C2E">
        <w:rPr>
          <w:i/>
          <w:iCs/>
        </w:rPr>
        <w:t xml:space="preserve"> or not, and their </w:t>
      </w:r>
      <w:r w:rsidR="00A85C2E" w:rsidRPr="00A85C2E">
        <w:rPr>
          <w:b/>
          <w:bCs/>
          <w:i/>
          <w:iCs/>
        </w:rPr>
        <w:t>years of experience</w:t>
      </w:r>
      <w:r w:rsidR="00A85C2E" w:rsidRPr="00A85C2E">
        <w:rPr>
          <w:i/>
          <w:iCs/>
        </w:rPr>
        <w:t xml:space="preserve">.  Optionally, the system may store their </w:t>
      </w:r>
      <w:r w:rsidR="00A85C2E" w:rsidRPr="00A85C2E">
        <w:rPr>
          <w:b/>
          <w:bCs/>
          <w:i/>
          <w:iCs/>
        </w:rPr>
        <w:t>certifications</w:t>
      </w:r>
      <w:r w:rsidR="00A85C2E" w:rsidRPr="00A85C2E">
        <w:rPr>
          <w:i/>
          <w:iCs/>
        </w:rPr>
        <w:t xml:space="preserve"> (up to 255 characters).</w:t>
      </w:r>
      <w:r w:rsidR="00A85C2E" w:rsidRPr="00A85C2E">
        <w:t>”</w:t>
      </w:r>
    </w:p>
    <w:p w14:paraId="2271FC7F" w14:textId="4BC883FC" w:rsidR="00A85C2E" w:rsidRDefault="0055075A" w:rsidP="0032504E">
      <w:pPr>
        <w:ind w:left="709" w:hanging="141"/>
        <w:jc w:val="both"/>
      </w:pPr>
      <w:r>
        <w:tab/>
      </w:r>
    </w:p>
    <w:p w14:paraId="7C40330B" w14:textId="45F32CD3" w:rsidR="004E4262" w:rsidRDefault="004E4262" w:rsidP="0032504E">
      <w:pPr>
        <w:ind w:left="709"/>
        <w:jc w:val="both"/>
      </w:pPr>
      <w:r w:rsidRPr="0055075A">
        <w:rPr>
          <w:b/>
          <w:bCs/>
        </w:rPr>
        <w:t>Requisito 4</w:t>
      </w:r>
      <w:r>
        <w:t>: “</w:t>
      </w:r>
      <w:r w:rsidRPr="00E26E29">
        <w:rPr>
          <w:b/>
          <w:bCs/>
          <w:i/>
          <w:iCs/>
        </w:rPr>
        <w:t>Maintenance records</w:t>
      </w:r>
      <w:r w:rsidRPr="00E26E29">
        <w:rPr>
          <w:i/>
          <w:iCs/>
        </w:rPr>
        <w:t xml:space="preserve"> are comprehensive records of activities performed on a given </w:t>
      </w:r>
      <w:r w:rsidRPr="00E26E29">
        <w:rPr>
          <w:b/>
          <w:bCs/>
          <w:i/>
          <w:iCs/>
        </w:rPr>
        <w:t>aircraft</w:t>
      </w:r>
      <w:r w:rsidRPr="00E26E29">
        <w:rPr>
          <w:i/>
          <w:iCs/>
        </w:rPr>
        <w:t xml:space="preserve"> throughout its operational life. The system must store the following data about them: the </w:t>
      </w:r>
      <w:r w:rsidRPr="00E26E29">
        <w:rPr>
          <w:b/>
          <w:bCs/>
          <w:i/>
          <w:iCs/>
        </w:rPr>
        <w:t xml:space="preserve">moment </w:t>
      </w:r>
      <w:r w:rsidRPr="00E26E29">
        <w:rPr>
          <w:i/>
          <w:iCs/>
        </w:rPr>
        <w:t xml:space="preserve">when a maintenance takes place, its </w:t>
      </w:r>
      <w:r w:rsidRPr="00E26E29">
        <w:rPr>
          <w:b/>
          <w:bCs/>
          <w:i/>
          <w:iCs/>
        </w:rPr>
        <w:t>status</w:t>
      </w:r>
      <w:r w:rsidRPr="00E26E29">
        <w:rPr>
          <w:i/>
          <w:iCs/>
        </w:rPr>
        <w:t xml:space="preserve"> ("PENDING", "IN PROGRESS", "COMPLETED"), the next </w:t>
      </w:r>
      <w:r w:rsidRPr="00E26E29">
        <w:rPr>
          <w:b/>
          <w:bCs/>
          <w:i/>
          <w:iCs/>
        </w:rPr>
        <w:t>inspection due date</w:t>
      </w:r>
      <w:r w:rsidRPr="00E26E29">
        <w:rPr>
          <w:i/>
          <w:iCs/>
        </w:rPr>
        <w:t xml:space="preserve">, an </w:t>
      </w:r>
      <w:r w:rsidRPr="00E26E29">
        <w:rPr>
          <w:rStyle w:val="Textoennegrita"/>
          <w:i/>
          <w:iCs/>
        </w:rPr>
        <w:t>estimated cost</w:t>
      </w:r>
      <w:r w:rsidRPr="00E26E29">
        <w:rPr>
          <w:i/>
          <w:iCs/>
        </w:rPr>
        <w:t xml:space="preserve">, and some optional </w:t>
      </w:r>
      <w:r w:rsidRPr="00E26E29">
        <w:rPr>
          <w:b/>
          <w:bCs/>
          <w:i/>
          <w:iCs/>
        </w:rPr>
        <w:t>notes</w:t>
      </w:r>
      <w:r w:rsidRPr="00E26E29">
        <w:rPr>
          <w:i/>
          <w:iCs/>
        </w:rPr>
        <w:t xml:space="preserve"> (up to 255 characters).</w:t>
      </w:r>
      <w:r>
        <w:t>”</w:t>
      </w:r>
    </w:p>
    <w:p w14:paraId="426B9F31" w14:textId="77777777" w:rsidR="004E4262" w:rsidRDefault="004E4262" w:rsidP="0032504E">
      <w:pPr>
        <w:ind w:left="709"/>
        <w:jc w:val="both"/>
      </w:pPr>
    </w:p>
    <w:p w14:paraId="2B1A3AF8" w14:textId="6EF312A6" w:rsidR="004E4262" w:rsidRDefault="004E4262" w:rsidP="0032504E">
      <w:pPr>
        <w:ind w:left="709"/>
        <w:jc w:val="both"/>
      </w:pPr>
      <w:r w:rsidRPr="0055075A">
        <w:rPr>
          <w:b/>
          <w:bCs/>
        </w:rPr>
        <w:t>Requisito 5</w:t>
      </w:r>
      <w:r>
        <w:t>: “</w:t>
      </w:r>
      <w:r w:rsidRPr="00AD4A97">
        <w:rPr>
          <w:b/>
          <w:bCs/>
          <w:i/>
          <w:iCs/>
        </w:rPr>
        <w:t>Maintenance records</w:t>
      </w:r>
      <w:r w:rsidRPr="00AD4A97">
        <w:rPr>
          <w:i/>
          <w:iCs/>
        </w:rPr>
        <w:t xml:space="preserve"> rely on </w:t>
      </w:r>
      <w:r w:rsidRPr="00AD4A97">
        <w:rPr>
          <w:b/>
          <w:bCs/>
          <w:i/>
          <w:iCs/>
        </w:rPr>
        <w:t>tasks</w:t>
      </w:r>
      <w:r w:rsidRPr="00AD4A97">
        <w:rPr>
          <w:i/>
          <w:iCs/>
        </w:rPr>
        <w:t xml:space="preserve">. A task is a specific predefined operational duty carried out by a </w:t>
      </w:r>
      <w:r w:rsidRPr="00AD4A97">
        <w:rPr>
          <w:b/>
          <w:bCs/>
          <w:i/>
          <w:iCs/>
        </w:rPr>
        <w:t xml:space="preserve">technician </w:t>
      </w:r>
      <w:r w:rsidRPr="00AD4A97">
        <w:rPr>
          <w:i/>
          <w:iCs/>
        </w:rPr>
        <w:t xml:space="preserve">on </w:t>
      </w:r>
      <w:r w:rsidRPr="00AD4A97">
        <w:rPr>
          <w:b/>
          <w:bCs/>
          <w:i/>
          <w:iCs/>
        </w:rPr>
        <w:t>aircrafts</w:t>
      </w:r>
      <w:r w:rsidRPr="00AD4A97">
        <w:rPr>
          <w:i/>
          <w:iCs/>
        </w:rPr>
        <w:t xml:space="preserve">.  The system must store the following data about tasks: their </w:t>
      </w:r>
      <w:r w:rsidRPr="00AD4A97">
        <w:rPr>
          <w:b/>
          <w:bCs/>
          <w:i/>
          <w:iCs/>
        </w:rPr>
        <w:t>type</w:t>
      </w:r>
      <w:r w:rsidRPr="00AD4A97">
        <w:rPr>
          <w:i/>
          <w:iCs/>
        </w:rPr>
        <w:t xml:space="preserve"> ("MAINTENANCE", "INSPECTION", "REPAIR", "SYSTEM CHECK"), a </w:t>
      </w:r>
      <w:r w:rsidRPr="00AD4A97">
        <w:rPr>
          <w:b/>
          <w:bCs/>
          <w:i/>
          <w:iCs/>
        </w:rPr>
        <w:t>description</w:t>
      </w:r>
      <w:r w:rsidRPr="00AD4A97">
        <w:rPr>
          <w:i/>
          <w:iCs/>
        </w:rPr>
        <w:t xml:space="preserve"> (limited to 255 characters), a </w:t>
      </w:r>
      <w:r w:rsidRPr="00AD4A97">
        <w:rPr>
          <w:b/>
          <w:bCs/>
          <w:i/>
          <w:iCs/>
        </w:rPr>
        <w:t>priority</w:t>
      </w:r>
      <w:r w:rsidRPr="00AD4A97">
        <w:rPr>
          <w:i/>
          <w:iCs/>
        </w:rPr>
        <w:t xml:space="preserve"> (ranging from 0 to 10), and an </w:t>
      </w:r>
      <w:r w:rsidRPr="00AD4A97">
        <w:rPr>
          <w:b/>
          <w:bCs/>
          <w:i/>
          <w:iCs/>
        </w:rPr>
        <w:t>estimated duration</w:t>
      </w:r>
      <w:r w:rsidRPr="00AD4A97">
        <w:rPr>
          <w:i/>
          <w:iCs/>
        </w:rPr>
        <w:t xml:space="preserve"> (in hours).</w:t>
      </w:r>
      <w:r>
        <w:t>”</w:t>
      </w:r>
    </w:p>
    <w:p w14:paraId="1639EA0F" w14:textId="77777777" w:rsidR="004E4262" w:rsidRDefault="004E4262" w:rsidP="0032504E">
      <w:pPr>
        <w:ind w:left="709"/>
        <w:jc w:val="both"/>
      </w:pPr>
    </w:p>
    <w:p w14:paraId="467C856E" w14:textId="53DD9DF1" w:rsidR="0055075A" w:rsidRDefault="0055075A" w:rsidP="0032504E">
      <w:pPr>
        <w:ind w:left="709"/>
        <w:jc w:val="both"/>
      </w:pPr>
      <w:r>
        <w:tab/>
      </w:r>
      <w:r w:rsidRPr="0055075A">
        <w:rPr>
          <w:u w:val="single"/>
        </w:rPr>
        <w:t>Conclusiones del análisis del requisito</w:t>
      </w:r>
      <w:r>
        <w:t xml:space="preserve">: </w:t>
      </w:r>
      <w:r w:rsidR="00C51A48">
        <w:t>Tras analizar los</w:t>
      </w:r>
      <w:r w:rsidR="004E4262">
        <w:t xml:space="preserve"> 3</w:t>
      </w:r>
      <w:r w:rsidR="00C51A48">
        <w:t xml:space="preserve"> requisitos en su conjunto, no queda claramente especificado </w:t>
      </w:r>
      <w:r w:rsidR="00915901">
        <w:t>los límites</w:t>
      </w:r>
      <w:r w:rsidR="00BE5FB8">
        <w:t xml:space="preserve"> que hay que establecer para cada uno de los atributos, especialmente </w:t>
      </w:r>
      <w:r w:rsidR="00163B37">
        <w:t>los de tipo numérico y los de texto. Como se ha realizado un análisis conjunto</w:t>
      </w:r>
      <w:r w:rsidR="008A5486">
        <w:t xml:space="preserve">, se ha consultado con el cliente y de forma general nos ha indicado en una tabla (se encuentra en el link) cuáles son </w:t>
      </w:r>
      <w:r w:rsidR="007D5229">
        <w:t>los</w:t>
      </w:r>
      <w:r w:rsidR="008A5486">
        <w:t xml:space="preserve"> valores mínimos y máximos</w:t>
      </w:r>
      <w:r w:rsidR="007D5229">
        <w:t xml:space="preserve"> adecuados.</w:t>
      </w:r>
      <w:r w:rsidR="004E4262">
        <w:t xml:space="preserve"> No quedan especificados todos los atributos</w:t>
      </w:r>
      <w:r w:rsidR="00625364">
        <w:t>, sin embargo, el cliente nos ha generalizado su pensamiento, el cual se aplicará al resto de atributos que no quedan contemplados.</w:t>
      </w:r>
    </w:p>
    <w:p w14:paraId="195DA662" w14:textId="77777777" w:rsidR="0080652F" w:rsidRDefault="0080652F" w:rsidP="0032504E">
      <w:pPr>
        <w:ind w:left="709"/>
        <w:jc w:val="both"/>
      </w:pPr>
    </w:p>
    <w:p w14:paraId="6E626C5B" w14:textId="6814FEA8" w:rsidR="0055075A" w:rsidRDefault="0055075A" w:rsidP="0032504E">
      <w:pPr>
        <w:ind w:left="709"/>
        <w:jc w:val="both"/>
      </w:pPr>
      <w:r w:rsidRPr="00365E78">
        <w:rPr>
          <w:u w:val="single"/>
        </w:rPr>
        <w:t>Decisiones</w:t>
      </w:r>
      <w:r>
        <w:t xml:space="preserve">: </w:t>
      </w:r>
      <w:r w:rsidR="007D5229">
        <w:t>Las decisiones puesto que son muchos atributos y todo queda claro a través de la tabla proporcionada en el foro</w:t>
      </w:r>
      <w:r w:rsidR="00905C41">
        <w:t>, se aprecia en la siguiente foto:</w:t>
      </w:r>
    </w:p>
    <w:p w14:paraId="5B2DE748" w14:textId="7C1BD854" w:rsidR="00905C41" w:rsidRPr="0055075A" w:rsidRDefault="004E4262" w:rsidP="0055075A">
      <w:pPr>
        <w:ind w:left="709"/>
      </w:pPr>
      <w:r w:rsidRPr="004E4262">
        <w:rPr>
          <w:noProof/>
        </w:rPr>
        <w:lastRenderedPageBreak/>
        <w:drawing>
          <wp:inline distT="0" distB="0" distL="0" distR="0" wp14:anchorId="53470CC5" wp14:editId="179BB72F">
            <wp:extent cx="5731510" cy="4049395"/>
            <wp:effectExtent l="0" t="0" r="2540" b="8255"/>
            <wp:docPr id="60609500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95003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093E" w14:textId="77777777" w:rsidR="0055075A" w:rsidRDefault="0055075A" w:rsidP="0055075A">
      <w:pPr>
        <w:ind w:left="709"/>
      </w:pPr>
    </w:p>
    <w:p w14:paraId="729623AA" w14:textId="0EA2CE9D" w:rsidR="0055075A" w:rsidRDefault="0055075A" w:rsidP="0055075A">
      <w:pPr>
        <w:ind w:left="709"/>
      </w:pPr>
      <w:r w:rsidRPr="00365E78">
        <w:rPr>
          <w:u w:val="single"/>
        </w:rPr>
        <w:t>Link</w:t>
      </w:r>
      <w:r>
        <w:t>:</w:t>
      </w:r>
      <w:r w:rsidR="00655796">
        <w:t xml:space="preserve"> </w:t>
      </w:r>
      <w:hyperlink r:id="rId17" w:history="1">
        <w:r w:rsidR="00655796" w:rsidRPr="002837C8">
          <w:rPr>
            <w:rStyle w:val="Hipervnculo"/>
          </w:rPr>
          <w:t>https://ev.us.es/webapps/discussionboard/do/message?action=list_messages&amp;course_id=_89154_1&amp;nav=discussion_board&amp;conf_id=_426211_1&amp;forum_id=_253522_1&amp;message_id=_460729_1</w:t>
        </w:r>
      </w:hyperlink>
      <w:r w:rsidR="00655796">
        <w:t xml:space="preserve"> ,</w:t>
      </w:r>
    </w:p>
    <w:p w14:paraId="0367BE27" w14:textId="71261EE0" w:rsidR="00655796" w:rsidRDefault="00655796" w:rsidP="0055075A">
      <w:pPr>
        <w:ind w:left="709"/>
      </w:pPr>
      <w:hyperlink r:id="rId18" w:history="1">
        <w:r w:rsidRPr="002837C8">
          <w:rPr>
            <w:rStyle w:val="Hipervnculo"/>
          </w:rPr>
          <w:t>https://ev.us.es/webapps/discussionboard/do/message?action=list_messages&amp;course_id=_89154_1&amp;nav=discussion_board&amp;conf_id=_426211_1&amp;forum_id=_253522_1&amp;message_id=_459526_1</w:t>
        </w:r>
      </w:hyperlink>
      <w:r>
        <w:t xml:space="preserve"> </w:t>
      </w:r>
    </w:p>
    <w:p w14:paraId="5C86AAD2" w14:textId="0CA3C4CD" w:rsidR="00625364" w:rsidRDefault="00317835" w:rsidP="0055075A">
      <w:pPr>
        <w:ind w:left="709"/>
      </w:pPr>
      <w:hyperlink r:id="rId19" w:history="1">
        <w:r w:rsidRPr="00C873F4">
          <w:rPr>
            <w:rStyle w:val="Hipervnculo"/>
          </w:rPr>
          <w:t>https://ev.us.es/webapps/discussionboard/do/message?action=list_messages&amp;course_id=_89154_1&amp;nav=discussion_board&amp;conf_id=_426211_1&amp;forum_id=_253522_1&amp;message_id=_460339_1</w:t>
        </w:r>
      </w:hyperlink>
    </w:p>
    <w:p w14:paraId="40B09212" w14:textId="4E9CC309" w:rsidR="00E26E29" w:rsidRDefault="00E26E29" w:rsidP="00463D56">
      <w:pPr>
        <w:ind w:left="709" w:hanging="141"/>
      </w:pPr>
      <w:r>
        <w:tab/>
      </w:r>
    </w:p>
    <w:p w14:paraId="37811217" w14:textId="02E1D02E" w:rsidR="00AD4A97" w:rsidRDefault="00AD4A97" w:rsidP="0032504E">
      <w:pPr>
        <w:ind w:left="709" w:hanging="141"/>
        <w:jc w:val="both"/>
      </w:pPr>
      <w:r>
        <w:tab/>
      </w:r>
      <w:r w:rsidRPr="0055075A">
        <w:rPr>
          <w:b/>
          <w:bCs/>
        </w:rPr>
        <w:t>Requisito 16</w:t>
      </w:r>
      <w:r>
        <w:t xml:space="preserve">: </w:t>
      </w:r>
      <w:r w:rsidR="003F0765">
        <w:t>“</w:t>
      </w:r>
      <w:r w:rsidR="003F0765" w:rsidRPr="003F0765">
        <w:rPr>
          <w:i/>
          <w:iCs/>
        </w:rPr>
        <w:t>Produce a UML domain model regarding the information requirements in your Project.</w:t>
      </w:r>
      <w:r w:rsidR="003F0765">
        <w:t>”</w:t>
      </w:r>
    </w:p>
    <w:p w14:paraId="4064673F" w14:textId="36B1FF44" w:rsidR="00EF70DB" w:rsidRDefault="004E540B" w:rsidP="0032504E">
      <w:pPr>
        <w:jc w:val="both"/>
      </w:pPr>
      <w:r>
        <w:tab/>
      </w:r>
    </w:p>
    <w:p w14:paraId="78BBADC7" w14:textId="33826DE4" w:rsidR="004E540B" w:rsidRDefault="004E540B" w:rsidP="0032504E">
      <w:pPr>
        <w:ind w:left="709" w:hanging="142"/>
        <w:jc w:val="both"/>
      </w:pPr>
      <w:r w:rsidRPr="00365E78">
        <w:rPr>
          <w:u w:val="single"/>
        </w:rPr>
        <w:t>Conclusiones del análisis del requisito</w:t>
      </w:r>
      <w:r>
        <w:t xml:space="preserve">: </w:t>
      </w:r>
      <w:r w:rsidR="005D7C18">
        <w:t xml:space="preserve">La realización del requisito 16 (el cual involucra a los requisitos 3,4 y 5) ha dado lugar a ambigüedades </w:t>
      </w:r>
      <w:r w:rsidR="00296B13">
        <w:t xml:space="preserve">relacionadas con las relaciones que el cliente desea que se implementen entre las entidades descritas en dichos requisitos. </w:t>
      </w:r>
      <w:r w:rsidR="00870FE1">
        <w:t xml:space="preserve">Quedan claras las relaciones entre </w:t>
      </w:r>
      <w:r w:rsidR="005C11F0">
        <w:t>Te</w:t>
      </w:r>
      <w:r w:rsidR="005725B0">
        <w:t>c</w:t>
      </w:r>
      <w:r w:rsidR="005C11F0">
        <w:t>hnicians y Task</w:t>
      </w:r>
      <w:r w:rsidR="005725B0">
        <w:t>s</w:t>
      </w:r>
      <w:r w:rsidR="005C11F0">
        <w:t>, y Task</w:t>
      </w:r>
      <w:r w:rsidR="005725B0">
        <w:t>s</w:t>
      </w:r>
      <w:r w:rsidR="005C11F0">
        <w:t xml:space="preserve"> y MaintenanceRecord</w:t>
      </w:r>
      <w:r w:rsidR="004667FB">
        <w:t xml:space="preserve">. Sin embargo, </w:t>
      </w:r>
      <w:r w:rsidR="003D5D0A">
        <w:t>el cliente no ha dejado claro si se necesita una relación entre MaintenanceRecord y Technicians</w:t>
      </w:r>
      <w:r w:rsidR="00BF556C">
        <w:t xml:space="preserve"> para </w:t>
      </w:r>
      <w:r w:rsidR="00F231D3">
        <w:t xml:space="preserve">que </w:t>
      </w:r>
      <w:r w:rsidR="00BF556C">
        <w:t xml:space="preserve">así cada </w:t>
      </w:r>
      <w:r w:rsidR="00F36A79">
        <w:t xml:space="preserve">MaintenanceRecord </w:t>
      </w:r>
      <w:r w:rsidR="00BF556C">
        <w:t>est</w:t>
      </w:r>
      <w:r w:rsidR="00336882">
        <w:t>é</w:t>
      </w:r>
      <w:r w:rsidR="00BF556C">
        <w:t xml:space="preserve"> asociado a un técnico o si por el contrario prefiere</w:t>
      </w:r>
      <w:r w:rsidR="00F36A79">
        <w:t xml:space="preserve"> tener esta información de manera indirecta a través de las Task</w:t>
      </w:r>
      <w:r w:rsidR="005725B0">
        <w:t>s</w:t>
      </w:r>
      <w:r w:rsidR="00F36A79">
        <w:t xml:space="preserve"> donde para cada tarea se asocia un MaintenanceRecord y un Te</w:t>
      </w:r>
      <w:r w:rsidR="005725B0">
        <w:t>c</w:t>
      </w:r>
      <w:r w:rsidR="00F36A79">
        <w:t>hnicians.</w:t>
      </w:r>
    </w:p>
    <w:p w14:paraId="0B2C10B0" w14:textId="6ECEB119" w:rsidR="00B120E7" w:rsidRDefault="004B6D31" w:rsidP="0032504E">
      <w:pPr>
        <w:jc w:val="both"/>
      </w:pPr>
      <w:r>
        <w:tab/>
      </w:r>
    </w:p>
    <w:p w14:paraId="153515FE" w14:textId="1491F1AC" w:rsidR="004B6D31" w:rsidRDefault="004B6D31" w:rsidP="0032504E">
      <w:pPr>
        <w:ind w:left="709"/>
        <w:jc w:val="both"/>
      </w:pPr>
      <w:r>
        <w:t>Tras ponernos en contacto con el cliente, hemos concluido que es importante tener una relación entre Te</w:t>
      </w:r>
      <w:r w:rsidR="005725B0">
        <w:t>c</w:t>
      </w:r>
      <w:r>
        <w:t>hnicians y Tasks</w:t>
      </w:r>
      <w:r w:rsidR="00962C55">
        <w:t xml:space="preserve"> (</w:t>
      </w:r>
      <w:r w:rsidR="00FE3112">
        <w:t>para saber qué técnico registra cada tarea</w:t>
      </w:r>
      <w:r w:rsidR="00962C55">
        <w:t>)</w:t>
      </w:r>
      <w:r>
        <w:t xml:space="preserve">, Technicians y </w:t>
      </w:r>
      <w:r>
        <w:lastRenderedPageBreak/>
        <w:t xml:space="preserve">MaintenanceRecord y entre Tasks y MaintenanceRecord, siendo esta </w:t>
      </w:r>
      <w:r w:rsidR="00CC30AE">
        <w:t xml:space="preserve">última </w:t>
      </w:r>
      <w:r>
        <w:t>una relación</w:t>
      </w:r>
      <w:r w:rsidR="00E21508">
        <w:t xml:space="preserve"> ManyToMany</w:t>
      </w:r>
      <w:r w:rsidR="00892A23">
        <w:t xml:space="preserve">, ya que </w:t>
      </w:r>
      <w:r w:rsidR="00F777F7">
        <w:t>un mi</w:t>
      </w:r>
      <w:r w:rsidR="00531750">
        <w:t>s</w:t>
      </w:r>
      <w:r w:rsidR="00F777F7">
        <w:t>mo registro puede tener asignadas distintas tareas realizadas por distintos técnicos y de igual manera una misma tarea puede asociarse a distintos registros de mantenimiento</w:t>
      </w:r>
      <w:r w:rsidR="00E21508">
        <w:t>.</w:t>
      </w:r>
    </w:p>
    <w:p w14:paraId="39F5898F" w14:textId="77777777" w:rsidR="00365E78" w:rsidRDefault="00365E78" w:rsidP="0032504E">
      <w:pPr>
        <w:ind w:left="709"/>
        <w:jc w:val="both"/>
      </w:pPr>
    </w:p>
    <w:p w14:paraId="0C66EF70" w14:textId="5609DEB1" w:rsidR="00365E78" w:rsidRDefault="00365E78" w:rsidP="0032504E">
      <w:pPr>
        <w:ind w:left="709"/>
        <w:jc w:val="both"/>
      </w:pPr>
      <w:r w:rsidRPr="00365E78">
        <w:rPr>
          <w:u w:val="single"/>
        </w:rPr>
        <w:t>Decisiones</w:t>
      </w:r>
      <w:r>
        <w:t xml:space="preserve">: </w:t>
      </w:r>
      <w:r w:rsidR="00E21508">
        <w:t xml:space="preserve">Como las relaciones ManyToMany no se contemplan en el programa de la asignatura, la decisión tomada será crear una </w:t>
      </w:r>
      <w:r w:rsidR="00CC30AE">
        <w:t>entidad</w:t>
      </w:r>
      <w:r w:rsidR="00E21508">
        <w:t xml:space="preserve"> In</w:t>
      </w:r>
      <w:r w:rsidR="00794F0C">
        <w:t xml:space="preserve">volves intermedia </w:t>
      </w:r>
      <w:r w:rsidR="003C4419">
        <w:t xml:space="preserve">Involves, </w:t>
      </w:r>
      <w:r w:rsidR="00794F0C">
        <w:t>a través de la cual se establecen dos relaciones ManyToOne</w:t>
      </w:r>
      <w:r w:rsidR="00855B9E">
        <w:t>, una hacia Task</w:t>
      </w:r>
      <w:r w:rsidR="005725B0">
        <w:t>s</w:t>
      </w:r>
      <w:r w:rsidR="00855B9E">
        <w:t xml:space="preserve"> y otra hacia MaintenanceRecord</w:t>
      </w:r>
      <w:r w:rsidR="00CC30AE">
        <w:t>. De esta forma podemos hacer explícit</w:t>
      </w:r>
      <w:r w:rsidR="008D0A3A">
        <w:t>os los enlaces entre los registros de mantenimiento y sus tareas.</w:t>
      </w:r>
    </w:p>
    <w:p w14:paraId="4709AA2B" w14:textId="47533B35" w:rsidR="00EF70DB" w:rsidRDefault="00365E78">
      <w:r>
        <w:tab/>
      </w:r>
    </w:p>
    <w:p w14:paraId="7F41010B" w14:textId="024BBBF2" w:rsidR="00365E78" w:rsidRDefault="00365E78" w:rsidP="00D507C2">
      <w:pPr>
        <w:ind w:left="709" w:hanging="425"/>
      </w:pPr>
      <w:r>
        <w:tab/>
      </w:r>
      <w:r w:rsidRPr="00365E78">
        <w:rPr>
          <w:u w:val="single"/>
        </w:rPr>
        <w:t>Link</w:t>
      </w:r>
      <w:r>
        <w:t>:</w:t>
      </w:r>
      <w:r w:rsidR="00D507C2">
        <w:t xml:space="preserve"> </w:t>
      </w:r>
      <w:hyperlink r:id="rId20" w:history="1">
        <w:r w:rsidR="00D507C2" w:rsidRPr="00D1014C">
          <w:rPr>
            <w:rStyle w:val="Hipervnculo"/>
          </w:rPr>
          <w:t>https://ev.us.es/webapps/discussionboard/do/message?action=list_messages&amp;course_id=_89154_1&amp;nav=discussion_board&amp;conf_id=_426211_1&amp;forum_id=_253522_1&amp;message_id=_459653_1</w:t>
        </w:r>
      </w:hyperlink>
      <w:r w:rsidR="00D507C2">
        <w:t xml:space="preserve"> </w:t>
      </w:r>
    </w:p>
    <w:p w14:paraId="6A97D9E1" w14:textId="77777777" w:rsidR="00EF70DB" w:rsidRDefault="00EF70DB" w:rsidP="00D507C2">
      <w:pPr>
        <w:ind w:left="709"/>
      </w:pPr>
    </w:p>
    <w:p w14:paraId="36344C2A" w14:textId="1CB1D9FC" w:rsidR="00342865" w:rsidRDefault="00342865" w:rsidP="00D507C2">
      <w:pPr>
        <w:ind w:left="709"/>
      </w:pPr>
      <w:r w:rsidRPr="00342865">
        <w:rPr>
          <w:b/>
          <w:bCs/>
        </w:rPr>
        <w:t>Requisito 16</w:t>
      </w:r>
      <w:r>
        <w:t>: Citado anteriormente</w:t>
      </w:r>
    </w:p>
    <w:p w14:paraId="3D734651" w14:textId="77777777" w:rsidR="00425516" w:rsidRDefault="00425516" w:rsidP="00D507C2">
      <w:pPr>
        <w:ind w:left="709"/>
      </w:pPr>
    </w:p>
    <w:p w14:paraId="7E4D4F52" w14:textId="571D47DC" w:rsidR="00425516" w:rsidRDefault="00425516" w:rsidP="0032504E">
      <w:pPr>
        <w:ind w:left="709"/>
        <w:jc w:val="both"/>
      </w:pPr>
      <w:r w:rsidRPr="0055075A">
        <w:rPr>
          <w:u w:val="single"/>
        </w:rPr>
        <w:t>Conclusiones del análisis del requisito</w:t>
      </w:r>
      <w:r>
        <w:t xml:space="preserve">: Tras analizar mejor el requisito, surgieron dudas acerca de la obligatoriedad de las asociaciones. Lo que se entiende de los requisitos es que, </w:t>
      </w:r>
      <w:r w:rsidR="00AD3FAB" w:rsidRPr="00AD3FAB">
        <w:t>una tarea debe tener asignado sí o sí un técnico, sin embargo, existe la opción inicial de que un técnico no tenga tareas. Por otro lado, un MaintenanceRecord debe tener sí</w:t>
      </w:r>
      <w:r w:rsidR="00AD3FAB">
        <w:t xml:space="preserve"> </w:t>
      </w:r>
      <w:r w:rsidR="00AD3FAB" w:rsidRPr="00AD3FAB">
        <w:t>o sí tanto un técnico como tareas asociadas, aunque ambas relaciones a la inversa no tienen por</w:t>
      </w:r>
      <w:r w:rsidR="00AD3FAB">
        <w:t xml:space="preserve"> </w:t>
      </w:r>
      <w:r w:rsidR="00AD3FAB" w:rsidRPr="00AD3FAB">
        <w:t>qué ser así</w:t>
      </w:r>
      <w:r w:rsidR="00AD3FAB">
        <w:t xml:space="preserve">. </w:t>
      </w:r>
    </w:p>
    <w:p w14:paraId="43EF1A01" w14:textId="599B3B34" w:rsidR="00D322AF" w:rsidRDefault="00D322AF" w:rsidP="0032504E">
      <w:pPr>
        <w:ind w:left="709"/>
        <w:jc w:val="both"/>
      </w:pPr>
      <w:r>
        <w:t xml:space="preserve">La idea </w:t>
      </w:r>
      <w:r w:rsidR="00F9700C">
        <w:t>que me surge de ello es implementar las relaciones de la siguiente forma:</w:t>
      </w:r>
    </w:p>
    <w:p w14:paraId="7BC7263B" w14:textId="40785F3F" w:rsidR="00F9700C" w:rsidRPr="00D322AF" w:rsidRDefault="00F9700C" w:rsidP="00425516">
      <w:pPr>
        <w:ind w:left="709"/>
      </w:pPr>
      <w:r w:rsidRPr="00F9700C">
        <w:rPr>
          <w:noProof/>
        </w:rPr>
        <w:drawing>
          <wp:inline distT="0" distB="0" distL="0" distR="0" wp14:anchorId="64EABA18" wp14:editId="2FC8068F">
            <wp:extent cx="4553585" cy="1533739"/>
            <wp:effectExtent l="0" t="0" r="0" b="9525"/>
            <wp:docPr id="101651344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13446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FD5D" w14:textId="77777777" w:rsidR="00425516" w:rsidRDefault="00425516" w:rsidP="00425516">
      <w:pPr>
        <w:ind w:left="709"/>
      </w:pPr>
    </w:p>
    <w:p w14:paraId="634CCD4C" w14:textId="060F71F8" w:rsidR="00425516" w:rsidRDefault="00425516" w:rsidP="0032504E">
      <w:pPr>
        <w:ind w:left="709"/>
        <w:jc w:val="both"/>
      </w:pPr>
      <w:r w:rsidRPr="00365E78">
        <w:rPr>
          <w:u w:val="single"/>
        </w:rPr>
        <w:t>Decisiones</w:t>
      </w:r>
      <w:r>
        <w:t>:</w:t>
      </w:r>
      <w:r w:rsidR="00F9700C">
        <w:t xml:space="preserve"> Tras contactar con el cliente nos ha dejado claro que la </w:t>
      </w:r>
      <w:r w:rsidR="00B4336E">
        <w:t xml:space="preserve">lógica seguida es correcta a excepción de la </w:t>
      </w:r>
      <w:r w:rsidR="001546EC">
        <w:t>relación entre</w:t>
      </w:r>
      <w:r w:rsidR="00B4336E">
        <w:t xml:space="preserve"> </w:t>
      </w:r>
      <w:r w:rsidR="001546EC">
        <w:t>Involve</w:t>
      </w:r>
      <w:r w:rsidR="001208CF">
        <w:t>s</w:t>
      </w:r>
      <w:r w:rsidR="001546EC">
        <w:t xml:space="preserve"> y Task. Dicha relación también debe ser </w:t>
      </w:r>
      <w:r w:rsidR="009F7C17">
        <w:t>obligatoria (optinal=false) puesto que</w:t>
      </w:r>
      <w:r w:rsidR="001208CF">
        <w:t xml:space="preserve"> la clase intermedia Involves</w:t>
      </w:r>
      <w:r w:rsidR="009F7C17">
        <w:t xml:space="preserve"> </w:t>
      </w:r>
      <w:r w:rsidR="00A4066F" w:rsidRPr="00A4066F">
        <w:t>almacena enlaces entre tareas y registros de mantenimient</w:t>
      </w:r>
      <w:r w:rsidR="00A4066F">
        <w:t>o.</w:t>
      </w:r>
    </w:p>
    <w:p w14:paraId="21270E05" w14:textId="437E7E08" w:rsidR="00A4066F" w:rsidRPr="001208CF" w:rsidRDefault="001208CF" w:rsidP="0032504E">
      <w:pPr>
        <w:ind w:left="709"/>
        <w:jc w:val="both"/>
        <w:rPr>
          <w:u w:val="single"/>
        </w:rPr>
      </w:pPr>
      <w:r>
        <w:t>Posteriormente, se refactorizó el nombre de Involves a InvolvedIn.</w:t>
      </w:r>
    </w:p>
    <w:p w14:paraId="3DE18A59" w14:textId="481AE7B0" w:rsidR="00A4066F" w:rsidRDefault="00A4066F" w:rsidP="00425516">
      <w:pPr>
        <w:ind w:left="709"/>
      </w:pPr>
      <w:r w:rsidRPr="00A4066F">
        <w:rPr>
          <w:u w:val="single"/>
        </w:rPr>
        <w:t>Link</w:t>
      </w:r>
      <w:r>
        <w:t>:</w:t>
      </w:r>
      <w:r w:rsidR="00FE386C">
        <w:t xml:space="preserve"> </w:t>
      </w:r>
      <w:hyperlink r:id="rId22" w:history="1">
        <w:r w:rsidR="00FE386C" w:rsidRPr="00546849">
          <w:rPr>
            <w:rStyle w:val="Hipervnculo"/>
          </w:rPr>
          <w:t>https://ev.us.es/webapps/discussionboard/do/message?action=list_messages&amp;course_id=_89154_1&amp;nav=discussion_board&amp;conf_id=_426211_1&amp;forum_id=_253522_1&amp;message_id=_461110_1</w:t>
        </w:r>
      </w:hyperlink>
      <w:r w:rsidR="00FE386C">
        <w:t xml:space="preserve"> </w:t>
      </w:r>
    </w:p>
    <w:p w14:paraId="270AD521" w14:textId="77777777" w:rsidR="00342865" w:rsidRDefault="00342865" w:rsidP="00D507C2">
      <w:pPr>
        <w:ind w:left="709"/>
      </w:pPr>
    </w:p>
    <w:p w14:paraId="216BAD88" w14:textId="77777777" w:rsidR="00342865" w:rsidRDefault="00342865" w:rsidP="00D507C2">
      <w:pPr>
        <w:ind w:left="709"/>
      </w:pPr>
    </w:p>
    <w:p w14:paraId="189A6696" w14:textId="4F73E797" w:rsidR="00EF70DB" w:rsidRDefault="006D0562" w:rsidP="00D507C2">
      <w:pPr>
        <w:ind w:left="709"/>
      </w:pPr>
      <w:r w:rsidRPr="006D0562">
        <w:rPr>
          <w:b/>
          <w:bCs/>
        </w:rPr>
        <w:t>Requisitos 4</w:t>
      </w:r>
      <w:r>
        <w:t>: Citados anteriormente</w:t>
      </w:r>
    </w:p>
    <w:p w14:paraId="03EE9AC3" w14:textId="77777777" w:rsidR="006D0562" w:rsidRDefault="006D0562" w:rsidP="00D507C2">
      <w:pPr>
        <w:ind w:left="709"/>
      </w:pPr>
    </w:p>
    <w:p w14:paraId="3717F0A5" w14:textId="338EE12F" w:rsidR="006D0562" w:rsidRDefault="006D0562" w:rsidP="0032504E">
      <w:pPr>
        <w:ind w:left="709"/>
        <w:jc w:val="both"/>
      </w:pPr>
      <w:r w:rsidRPr="0055075A">
        <w:rPr>
          <w:u w:val="single"/>
        </w:rPr>
        <w:lastRenderedPageBreak/>
        <w:t>Conclusiones del análisis del requisito</w:t>
      </w:r>
      <w:r>
        <w:t xml:space="preserve">: Tras analizar </w:t>
      </w:r>
      <w:r w:rsidR="009617B9">
        <w:t xml:space="preserve">el requisito de nuevo, vuelve a surgir una duda acerca de la propiedad </w:t>
      </w:r>
      <w:r w:rsidR="00870EEF">
        <w:t xml:space="preserve">nextInspection. </w:t>
      </w:r>
      <w:r>
        <w:t xml:space="preserve"> </w:t>
      </w:r>
      <w:r w:rsidR="00124422">
        <w:t>N</w:t>
      </w:r>
      <w:r w:rsidR="00124422" w:rsidRPr="00124422">
        <w:t xml:space="preserve">o queda claro sí, al crear un registro de mantenimiento es en ese preciso momento cuando se ejecuta esa validación (pudiendo hacer uso así del método 'minimo = MomentHelper.deltaFromCurrentMoment(1, ChronoUnit.HOURS);' y así comprobar que efectivamente, la inspección se realiza en una fecha posterior al momento en el que el registro tiene lugar, es decir, el momento actual). Además, </w:t>
      </w:r>
      <w:r w:rsidR="00A30590">
        <w:t>en cuanto al</w:t>
      </w:r>
      <w:r w:rsidR="00124422" w:rsidRPr="00124422">
        <w:t xml:space="preserve"> atributo moment </w:t>
      </w:r>
      <w:r w:rsidR="00A30590">
        <w:t xml:space="preserve">surge la duda si </w:t>
      </w:r>
      <w:r w:rsidR="00124422" w:rsidRPr="00124422">
        <w:t>necesariamente requiere de la especificación del parametro past=true en su validación @ValidMoment para hacer mayor hincapié en la anterioridad de dicho atributo respecto al nextInspection.</w:t>
      </w:r>
    </w:p>
    <w:p w14:paraId="2C77CCC6" w14:textId="77777777" w:rsidR="006D0562" w:rsidRDefault="006D0562" w:rsidP="0032504E">
      <w:pPr>
        <w:ind w:left="709"/>
        <w:jc w:val="both"/>
      </w:pPr>
    </w:p>
    <w:p w14:paraId="19E1773D" w14:textId="3F6378ED" w:rsidR="00EF70DB" w:rsidRDefault="006D0562" w:rsidP="0032504E">
      <w:pPr>
        <w:ind w:left="709"/>
        <w:jc w:val="both"/>
      </w:pPr>
      <w:r w:rsidRPr="00365E78">
        <w:rPr>
          <w:u w:val="single"/>
        </w:rPr>
        <w:t>Decisiones</w:t>
      </w:r>
      <w:r>
        <w:t>:</w:t>
      </w:r>
      <w:r w:rsidR="00A30590">
        <w:t xml:space="preserve"> </w:t>
      </w:r>
      <w:r w:rsidR="00E1523E">
        <w:t xml:space="preserve">Tras hablar con el cliente, </w:t>
      </w:r>
      <w:r w:rsidR="00834BF0">
        <w:t xml:space="preserve">hemos concluido que es necesario asignar el parámetro past=true en el validador del atributo </w:t>
      </w:r>
      <w:r w:rsidR="003B7895">
        <w:t>moment ya que, esta propiedad se asigna al crear</w:t>
      </w:r>
      <w:r w:rsidR="006A32BC">
        <w:t xml:space="preserve"> el registro</w:t>
      </w:r>
      <w:r w:rsidR="003B7895">
        <w:t>, editar</w:t>
      </w:r>
      <w:r w:rsidR="006A32BC">
        <w:t>lo</w:t>
      </w:r>
      <w:r w:rsidR="003B7895">
        <w:t xml:space="preserve"> o </w:t>
      </w:r>
      <w:r w:rsidR="006A32BC">
        <w:t xml:space="preserve">publicarlo y </w:t>
      </w:r>
      <w:r w:rsidR="00387C1F">
        <w:t xml:space="preserve">debe ser un </w:t>
      </w:r>
      <w:r w:rsidR="00443E9D">
        <w:t>momento pasado o presente.</w:t>
      </w:r>
    </w:p>
    <w:p w14:paraId="66C0442B" w14:textId="45FAA55D" w:rsidR="00443E9D" w:rsidRPr="00A45984" w:rsidRDefault="00443E9D" w:rsidP="0032504E">
      <w:pPr>
        <w:ind w:left="709"/>
        <w:jc w:val="both"/>
        <w:rPr>
          <w:u w:val="single"/>
        </w:rPr>
      </w:pPr>
      <w:r>
        <w:t xml:space="preserve">En cuanto a la segunda cuestión, </w:t>
      </w:r>
      <w:r w:rsidR="00BB2558">
        <w:t>el atributo nextInspection qued</w:t>
      </w:r>
      <w:r w:rsidR="004342F7">
        <w:t>ó</w:t>
      </w:r>
      <w:r w:rsidR="00BB2558">
        <w:t xml:space="preserve"> claro que se </w:t>
      </w:r>
      <w:r w:rsidR="004342F7">
        <w:t>refería a</w:t>
      </w:r>
      <w:r w:rsidR="00683D73">
        <w:t xml:space="preserve"> una fecha que propone el técnico según su criterio como </w:t>
      </w:r>
      <w:r w:rsidR="00A45984">
        <w:t>apropiada</w:t>
      </w:r>
      <w:r w:rsidR="00683D73">
        <w:t xml:space="preserve"> para </w:t>
      </w:r>
      <w:r w:rsidR="00A45984">
        <w:t xml:space="preserve">realizar el mantenimiento </w:t>
      </w:r>
      <w:r w:rsidR="00683D73">
        <w:t>y</w:t>
      </w:r>
      <w:r w:rsidR="00A45984">
        <w:t>,</w:t>
      </w:r>
      <w:r w:rsidR="00683D73">
        <w:t xml:space="preserve"> es por ello que se debe</w:t>
      </w:r>
      <w:r w:rsidR="004342F7">
        <w:t xml:space="preserve"> </w:t>
      </w:r>
      <w:r w:rsidR="00BB2558">
        <w:t xml:space="preserve">verificar que </w:t>
      </w:r>
      <w:r w:rsidR="00683D73">
        <w:t xml:space="preserve">esta fecha sea </w:t>
      </w:r>
      <w:r w:rsidR="005F6BA1">
        <w:t>posterior a la fecha en momento</w:t>
      </w:r>
      <w:r w:rsidR="00013A68">
        <w:t xml:space="preserve"> y por tanto, el validador sería de toda la clase no solo del atributo</w:t>
      </w:r>
      <w:r w:rsidR="005F6BA1">
        <w:t>.</w:t>
      </w:r>
    </w:p>
    <w:p w14:paraId="4949701C" w14:textId="77777777" w:rsidR="000520F9" w:rsidRDefault="000520F9" w:rsidP="00A45984"/>
    <w:p w14:paraId="49D596F8" w14:textId="1B6FA34E" w:rsidR="000520F9" w:rsidRDefault="000520F9" w:rsidP="006D0562">
      <w:pPr>
        <w:ind w:left="709"/>
      </w:pPr>
      <w:r w:rsidRPr="000520F9">
        <w:rPr>
          <w:u w:val="single"/>
        </w:rPr>
        <w:t>Link</w:t>
      </w:r>
      <w:r>
        <w:t xml:space="preserve">: </w:t>
      </w:r>
      <w:hyperlink r:id="rId23" w:history="1">
        <w:r w:rsidRPr="00546849">
          <w:rPr>
            <w:rStyle w:val="Hipervnculo"/>
          </w:rPr>
          <w:t>https://ev.us.es/webapps/discussionboard/do/message?action=list_messages&amp;course_id=_89154_1&amp;nav=discussion_board&amp;conf_id=_426211_1&amp;forum_id=_253522_1&amp;message_id=_461561_1</w:t>
        </w:r>
      </w:hyperlink>
      <w:r>
        <w:t xml:space="preserve"> </w:t>
      </w:r>
    </w:p>
    <w:p w14:paraId="251A257B" w14:textId="77777777" w:rsidR="00EF70DB" w:rsidRDefault="00EF70DB" w:rsidP="00D507C2">
      <w:pPr>
        <w:ind w:left="709"/>
      </w:pPr>
    </w:p>
    <w:p w14:paraId="014207BC" w14:textId="77777777" w:rsidR="00EF70DB" w:rsidRDefault="00EF70DB" w:rsidP="00D507C2">
      <w:pPr>
        <w:ind w:left="709"/>
      </w:pPr>
    </w:p>
    <w:p w14:paraId="12BFE87D" w14:textId="447E0152" w:rsidR="00463D56" w:rsidRDefault="00463D56" w:rsidP="00D507C2">
      <w:pPr>
        <w:ind w:left="709"/>
      </w:pPr>
      <w:r>
        <w:rPr>
          <w:b/>
          <w:caps/>
        </w:rPr>
        <w:br w:type="page"/>
      </w:r>
    </w:p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4298"/>
        <w:gridCol w:w="2364"/>
        <w:gridCol w:w="2364"/>
      </w:tblGrid>
      <w:tr w:rsidR="00212BFA" w:rsidRPr="00AD3652" w14:paraId="659CF03C" w14:textId="77777777" w:rsidTr="00AB7EDA">
        <w:tc>
          <w:tcPr>
            <w:tcW w:w="4298" w:type="dxa"/>
          </w:tcPr>
          <w:p w14:paraId="7BD0EAEC" w14:textId="011B635F" w:rsidR="00212BFA" w:rsidRPr="00A244ED" w:rsidRDefault="00233FF0" w:rsidP="00FA4CDE">
            <w:pPr>
              <w:pStyle w:val="Ttulo"/>
            </w:pPr>
            <w:bookmarkStart w:id="14" w:name="_Toc192663249"/>
            <w:r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  <w:lastRenderedPageBreak/>
              <w:t>CONCLUSIÓN</w:t>
            </w:r>
            <w:bookmarkEnd w:id="14"/>
          </w:p>
        </w:tc>
        <w:tc>
          <w:tcPr>
            <w:tcW w:w="2364" w:type="dxa"/>
          </w:tcPr>
          <w:p w14:paraId="18D14F75" w14:textId="77777777" w:rsidR="00212BFA" w:rsidRDefault="00212BFA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  <w:tc>
          <w:tcPr>
            <w:tcW w:w="2364" w:type="dxa"/>
          </w:tcPr>
          <w:p w14:paraId="30E1E863" w14:textId="77777777" w:rsidR="00212BFA" w:rsidRDefault="00212BFA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</w:tr>
    </w:tbl>
    <w:p w14:paraId="7F36FE91" w14:textId="2C477F56" w:rsidR="00B947B6" w:rsidRDefault="00B947B6"/>
    <w:p w14:paraId="6EE5C7C9" w14:textId="77F7F94C" w:rsidR="00AD149A" w:rsidRDefault="00C95B7C" w:rsidP="00C95B7C">
      <w:pPr>
        <w:spacing w:before="120" w:after="0"/>
        <w:jc w:val="both"/>
      </w:pPr>
      <w:r w:rsidRPr="00C95B7C">
        <w:t xml:space="preserve">Tras un análisis detallado de los requisitos correspondientes a la segunda entrega, específicamente los requisitos 3, 4, 5 y 16, se identificaron varias ambigüedades que podrían afectar la correcta implementación del proyecto. Después de discutir estas inquietudes con el cliente, se lograron aclarar y precisar las </w:t>
      </w:r>
      <w:r w:rsidR="00AD149A">
        <w:t>expectativas del cliente</w:t>
      </w:r>
      <w:r w:rsidR="001C2704">
        <w:t xml:space="preserve"> (explicadas anteriormente o a través de los enlaces de foro)</w:t>
      </w:r>
      <w:r w:rsidRPr="00C95B7C">
        <w:t>, lo que permitió definir soluciones claras y coherentes para cada uno de los requisitos en cuestión. De esta manera, se garantizó una mejor alineación entre las necesidades del cliente y los entregables del proyecto.</w:t>
      </w:r>
    </w:p>
    <w:p w14:paraId="0BF94923" w14:textId="77777777" w:rsidR="00AD149A" w:rsidRDefault="00AD149A" w:rsidP="00C95B7C">
      <w:pPr>
        <w:spacing w:before="120" w:after="0"/>
        <w:jc w:val="both"/>
      </w:pPr>
    </w:p>
    <w:p w14:paraId="4DECD5F7" w14:textId="0DA9C3C8" w:rsidR="00B947B6" w:rsidRDefault="001C2704" w:rsidP="00C95B7C">
      <w:pPr>
        <w:spacing w:before="120" w:after="0"/>
        <w:jc w:val="both"/>
      </w:pPr>
      <w:r>
        <w:t>Se concluye</w:t>
      </w:r>
      <w:r w:rsidR="00392F04">
        <w:t>,</w:t>
      </w:r>
      <w:r>
        <w:t xml:space="preserve"> por </w:t>
      </w:r>
      <w:r w:rsidR="00392F04">
        <w:t xml:space="preserve">tanto, que el análisis de requisitos es una buena práctica para poder satisfacer las necesidades del cliente </w:t>
      </w:r>
      <w:r w:rsidR="00DE001B">
        <w:t xml:space="preserve">e implementar un software </w:t>
      </w:r>
      <w:r w:rsidR="00A815E8">
        <w:t>correcto y que vaya a ser útil.</w:t>
      </w:r>
      <w:r w:rsidR="00B947B6">
        <w:br w:type="page"/>
      </w:r>
    </w:p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4298"/>
        <w:gridCol w:w="2364"/>
        <w:gridCol w:w="2364"/>
      </w:tblGrid>
      <w:tr w:rsidR="00B947B6" w:rsidRPr="00AD3652" w14:paraId="7FEAE19C" w14:textId="77777777" w:rsidTr="00720350">
        <w:tc>
          <w:tcPr>
            <w:tcW w:w="4298" w:type="dxa"/>
          </w:tcPr>
          <w:p w14:paraId="293DC637" w14:textId="313B1C95" w:rsidR="00B947B6" w:rsidRPr="00FA4CDE" w:rsidRDefault="00B947B6" w:rsidP="00FA4CDE">
            <w:pPr>
              <w:pStyle w:val="Ttulo"/>
              <w:rPr>
                <w:rStyle w:val="Ttulo1Car"/>
                <w:rFonts w:asciiTheme="minorHAnsi" w:hAnsiTheme="minorHAnsi"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  <w:bookmarkStart w:id="15" w:name="_Toc192663250"/>
            <w:r w:rsidRPr="00FA4CDE">
              <w:rPr>
                <w:rStyle w:val="Ttulo1Car"/>
                <w:rFonts w:asciiTheme="minorHAnsi" w:hAnsiTheme="minorHAnsi"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  <w:lastRenderedPageBreak/>
              <w:t>BIBLIOGRAFÍA</w:t>
            </w:r>
            <w:bookmarkEnd w:id="15"/>
          </w:p>
          <w:p w14:paraId="41E9F45D" w14:textId="77777777" w:rsidR="00B947B6" w:rsidRDefault="00B947B6" w:rsidP="00720350">
            <w:pPr>
              <w:pStyle w:val="Ttulo3"/>
            </w:pPr>
          </w:p>
          <w:p w14:paraId="47505918" w14:textId="6790CDF4" w:rsidR="00B947B6" w:rsidRDefault="00F07DCB" w:rsidP="00F07DCB">
            <w:r>
              <w:t>Intentionally blank</w:t>
            </w:r>
          </w:p>
          <w:p w14:paraId="7076C83B" w14:textId="77777777" w:rsidR="00B947B6" w:rsidRDefault="00B947B6" w:rsidP="00720350">
            <w:pPr>
              <w:pStyle w:val="Ttulo3"/>
            </w:pPr>
          </w:p>
          <w:p w14:paraId="17EC6976" w14:textId="77777777" w:rsidR="00B947B6" w:rsidRDefault="00B947B6" w:rsidP="00720350">
            <w:pPr>
              <w:pStyle w:val="Ttulo3"/>
            </w:pPr>
          </w:p>
          <w:p w14:paraId="6396883D" w14:textId="77777777" w:rsidR="00B947B6" w:rsidRDefault="00B947B6" w:rsidP="00720350">
            <w:pPr>
              <w:pStyle w:val="Ttulo3"/>
            </w:pPr>
          </w:p>
          <w:p w14:paraId="20F58B17" w14:textId="77777777" w:rsidR="00B947B6" w:rsidRDefault="00B947B6" w:rsidP="00720350">
            <w:pPr>
              <w:pStyle w:val="Ttulo3"/>
            </w:pPr>
          </w:p>
          <w:p w14:paraId="06E5BFA9" w14:textId="77777777" w:rsidR="00B947B6" w:rsidRDefault="00B947B6" w:rsidP="00720350">
            <w:pPr>
              <w:pStyle w:val="Ttulo3"/>
            </w:pPr>
          </w:p>
          <w:p w14:paraId="36F662C1" w14:textId="77777777" w:rsidR="00B947B6" w:rsidRDefault="00B947B6" w:rsidP="00720350">
            <w:pPr>
              <w:pStyle w:val="Ttulo3"/>
            </w:pPr>
          </w:p>
          <w:p w14:paraId="25374DF9" w14:textId="77777777" w:rsidR="00B947B6" w:rsidRDefault="00B947B6" w:rsidP="00720350">
            <w:pPr>
              <w:pStyle w:val="Ttulo3"/>
            </w:pPr>
          </w:p>
          <w:p w14:paraId="55B7045A" w14:textId="77777777" w:rsidR="00B947B6" w:rsidRDefault="00B947B6" w:rsidP="00676A36">
            <w:pPr>
              <w:pStyle w:val="Ttulo2"/>
              <w:rPr>
                <w:rStyle w:val="Ttulo1Car"/>
              </w:rPr>
            </w:pPr>
          </w:p>
          <w:p w14:paraId="692EC1B1" w14:textId="77777777" w:rsidR="00B947B6" w:rsidRDefault="00B947B6" w:rsidP="00720350">
            <w:pPr>
              <w:pStyle w:val="Ttulo3"/>
            </w:pPr>
          </w:p>
          <w:p w14:paraId="41C98AB4" w14:textId="77777777" w:rsidR="00B947B6" w:rsidRDefault="00B947B6" w:rsidP="00720350">
            <w:pPr>
              <w:pStyle w:val="Ttulo3"/>
            </w:pPr>
          </w:p>
          <w:p w14:paraId="6BDAE857" w14:textId="77777777" w:rsidR="00B947B6" w:rsidRDefault="00B947B6" w:rsidP="00720350">
            <w:pPr>
              <w:pStyle w:val="Ttulo3"/>
            </w:pPr>
          </w:p>
          <w:p w14:paraId="48104059" w14:textId="77777777" w:rsidR="00B947B6" w:rsidRDefault="00B947B6" w:rsidP="00720350">
            <w:pPr>
              <w:pStyle w:val="Ttulo3"/>
            </w:pPr>
          </w:p>
          <w:p w14:paraId="32818228" w14:textId="77777777" w:rsidR="00B947B6" w:rsidRDefault="00B947B6" w:rsidP="00720350">
            <w:pPr>
              <w:pStyle w:val="Ttulo3"/>
            </w:pPr>
          </w:p>
          <w:p w14:paraId="2D6AFA9F" w14:textId="77777777" w:rsidR="00B947B6" w:rsidRDefault="00B947B6" w:rsidP="00720350">
            <w:pPr>
              <w:pStyle w:val="Ttulo3"/>
            </w:pPr>
          </w:p>
          <w:p w14:paraId="7C1D612D" w14:textId="77777777" w:rsidR="00B947B6" w:rsidRDefault="00B947B6" w:rsidP="00720350">
            <w:pPr>
              <w:pStyle w:val="Ttulo3"/>
            </w:pPr>
          </w:p>
          <w:p w14:paraId="0E25FD20" w14:textId="77777777" w:rsidR="00B947B6" w:rsidRPr="00A244ED" w:rsidRDefault="00B947B6" w:rsidP="00FA4CDE">
            <w:pPr>
              <w:pStyle w:val="Ttulo"/>
            </w:pPr>
          </w:p>
        </w:tc>
        <w:tc>
          <w:tcPr>
            <w:tcW w:w="2364" w:type="dxa"/>
          </w:tcPr>
          <w:p w14:paraId="626C7F2D" w14:textId="77777777" w:rsidR="00B947B6" w:rsidRDefault="00B947B6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  <w:tc>
          <w:tcPr>
            <w:tcW w:w="2364" w:type="dxa"/>
          </w:tcPr>
          <w:p w14:paraId="7757D748" w14:textId="77777777" w:rsidR="00B947B6" w:rsidRDefault="00B947B6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</w:tr>
    </w:tbl>
    <w:p w14:paraId="2D5B8D46" w14:textId="77777777" w:rsidR="00EF70DB" w:rsidRPr="00AD3652" w:rsidRDefault="00EF70DB" w:rsidP="00B947B6"/>
    <w:sectPr w:rsidR="00EF70DB" w:rsidRPr="00AD3652" w:rsidSect="0026442F">
      <w:pgSz w:w="11906" w:h="16838" w:code="9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10997" w14:textId="77777777" w:rsidR="007F63C6" w:rsidRDefault="007F63C6" w:rsidP="008F07DC">
      <w:pPr>
        <w:spacing w:before="0"/>
      </w:pPr>
      <w:r>
        <w:separator/>
      </w:r>
    </w:p>
  </w:endnote>
  <w:endnote w:type="continuationSeparator" w:id="0">
    <w:p w14:paraId="6C21A73A" w14:textId="77777777" w:rsidR="007F63C6" w:rsidRDefault="007F63C6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charset w:val="00"/>
    <w:family w:val="roman"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pie de página con la fecha, el título del documento y el número de página"/>
    </w:tblPr>
    <w:tblGrid>
      <w:gridCol w:w="1856"/>
      <w:gridCol w:w="5398"/>
      <w:gridCol w:w="1772"/>
    </w:tblGrid>
    <w:tr w:rsidR="00EF70DB" w:rsidRPr="00A03B52" w14:paraId="7BC99C63" w14:textId="77777777" w:rsidTr="004F4B35">
      <w:tc>
        <w:tcPr>
          <w:tcW w:w="1981" w:type="dxa"/>
        </w:tcPr>
        <w:p w14:paraId="4FDF5FDE" w14:textId="6451421B" w:rsidR="006B12C2" w:rsidRPr="00A03B52" w:rsidRDefault="00EC72E0" w:rsidP="00F23323">
          <w:pPr>
            <w:pStyle w:val="Piedepgina"/>
            <w:rPr>
              <w:szCs w:val="16"/>
            </w:rPr>
          </w:pPr>
          <w:sdt>
            <w:sdtPr>
              <w:rPr>
                <w:szCs w:val="16"/>
              </w:rPr>
              <w:id w:val="-1873598689"/>
              <w:placeholder>
                <w:docPart w:val="3578283953084E3E9606CFB06E1762D3"/>
              </w:placeholder>
              <w15:appearance w15:val="hidden"/>
            </w:sdtPr>
            <w:sdtEndPr/>
            <w:sdtContent>
              <w:r w:rsidR="00070F3B">
                <w:rPr>
                  <w:szCs w:val="16"/>
                </w:rPr>
                <w:t>13</w:t>
              </w:r>
              <w:r w:rsidR="00EF70DB">
                <w:rPr>
                  <w:szCs w:val="16"/>
                </w:rPr>
                <w:t>/0</w:t>
              </w:r>
              <w:r w:rsidR="00070F3B">
                <w:rPr>
                  <w:szCs w:val="16"/>
                </w:rPr>
                <w:t>3</w:t>
              </w:r>
              <w:r w:rsidR="00EF70DB">
                <w:rPr>
                  <w:szCs w:val="16"/>
                </w:rPr>
                <w:t>/2025</w:t>
              </w:r>
            </w:sdtContent>
          </w:sdt>
          <w:r w:rsidR="001844C6">
            <w:rPr>
              <w:szCs w:val="16"/>
              <w:lang w:bidi="es-ES"/>
            </w:rPr>
            <w:t xml:space="preserve"> </w:t>
          </w:r>
        </w:p>
      </w:tc>
      <w:tc>
        <w:tcPr>
          <w:tcW w:w="5975" w:type="dxa"/>
        </w:tcPr>
        <w:p w14:paraId="476D99B2" w14:textId="3DF04B25" w:rsidR="006B12C2" w:rsidRPr="00F23323" w:rsidRDefault="00EC72E0" w:rsidP="00F23323">
          <w:pPr>
            <w:pStyle w:val="Piedepginacentrado"/>
          </w:pPr>
          <w:sdt>
            <w:sdtPr>
              <w:id w:val="1044025076"/>
              <w:placeholder>
                <w:docPart w:val="913581FDD10646358431266AB026FD46"/>
              </w:placeholder>
              <w15:appearance w15:val="hidden"/>
            </w:sdtPr>
            <w:sdtEndPr/>
            <w:sdtContent>
              <w:r w:rsidR="00070F3B">
                <w:t>Analysis</w:t>
              </w:r>
              <w:r w:rsidR="00EF70DB">
                <w:t xml:space="preserve"> Report</w:t>
              </w:r>
            </w:sdtContent>
          </w:sdt>
          <w:r w:rsidR="001844C6">
            <w:rPr>
              <w:lang w:bidi="es-ES"/>
            </w:rPr>
            <w:t xml:space="preserve"> </w:t>
          </w:r>
        </w:p>
      </w:tc>
      <w:tc>
        <w:tcPr>
          <w:tcW w:w="1973" w:type="dxa"/>
        </w:tcPr>
        <w:p w14:paraId="52AE1788" w14:textId="77777777" w:rsidR="006B12C2" w:rsidRPr="00A03B52" w:rsidRDefault="00AD1DD2" w:rsidP="00543FAF">
          <w:pPr>
            <w:pStyle w:val="Piedepginaalineadoaladerecha"/>
            <w:rPr>
              <w:szCs w:val="16"/>
            </w:rPr>
          </w:pPr>
          <w:r w:rsidRPr="00A03B52">
            <w:rPr>
              <w:szCs w:val="16"/>
              <w:lang w:bidi="es-ES"/>
            </w:rPr>
            <w:fldChar w:fldCharType="begin"/>
          </w:r>
          <w:r w:rsidRPr="00A03B52">
            <w:rPr>
              <w:szCs w:val="16"/>
              <w:lang w:bidi="es-ES"/>
            </w:rPr>
            <w:instrText xml:space="preserve"> PAGE   \* MERGEFORMAT </w:instrText>
          </w:r>
          <w:r w:rsidRPr="00A03B52">
            <w:rPr>
              <w:szCs w:val="16"/>
              <w:lang w:bidi="es-ES"/>
            </w:rPr>
            <w:fldChar w:fldCharType="separate"/>
          </w:r>
          <w:r w:rsidR="00A70318" w:rsidRPr="00A03B52">
            <w:rPr>
              <w:noProof/>
              <w:szCs w:val="16"/>
              <w:lang w:bidi="es-ES"/>
            </w:rPr>
            <w:t>3</w:t>
          </w:r>
          <w:r w:rsidRPr="00A03B52">
            <w:rPr>
              <w:szCs w:val="16"/>
              <w:lang w:bidi="es-ES"/>
            </w:rPr>
            <w:fldChar w:fldCharType="end"/>
          </w:r>
        </w:p>
      </w:tc>
    </w:tr>
  </w:tbl>
  <w:p w14:paraId="008175F5" w14:textId="77777777" w:rsidR="006B12C2" w:rsidRDefault="006B12C2" w:rsidP="00E475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D4594" w14:textId="77777777" w:rsidR="007F63C6" w:rsidRDefault="007F63C6" w:rsidP="008F07DC">
      <w:pPr>
        <w:spacing w:before="0"/>
      </w:pPr>
      <w:r>
        <w:separator/>
      </w:r>
    </w:p>
  </w:footnote>
  <w:footnote w:type="continuationSeparator" w:id="0">
    <w:p w14:paraId="67BB64C2" w14:textId="77777777" w:rsidR="007F63C6" w:rsidRDefault="007F63C6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1109B" w14:textId="77777777" w:rsidR="005A49C9" w:rsidRDefault="001844C6">
    <w:pPr>
      <w:pStyle w:val="Encabezado"/>
    </w:pPr>
    <w:r>
      <w:rPr>
        <w:noProof/>
        <w:lang w:bidi="es-ES"/>
        <w14:ligatures w14:val="none"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3A4058E4" wp14:editId="519EE4CD">
              <wp:simplePos x="0" y="0"/>
              <wp:positionH relativeFrom="column">
                <wp:posOffset>-914400</wp:posOffset>
              </wp:positionH>
              <wp:positionV relativeFrom="page">
                <wp:posOffset>0</wp:posOffset>
              </wp:positionV>
              <wp:extent cx="7772400" cy="256032"/>
              <wp:effectExtent l="0" t="0" r="0" b="0"/>
              <wp:wrapNone/>
              <wp:docPr id="8" name="Grupo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6032"/>
                        <a:chOff x="0" y="0"/>
                        <a:chExt cx="7780020" cy="259080"/>
                      </a:xfrm>
                    </wpg:grpSpPr>
                    <wps:wsp>
                      <wps:cNvPr id="1" name="Rectángulo 1"/>
                      <wps:cNvSpPr/>
                      <wps:spPr>
                        <a:xfrm>
                          <a:off x="0" y="0"/>
                          <a:ext cx="777240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/>
                      <wps:spPr>
                        <a:xfrm>
                          <a:off x="7620" y="121920"/>
                          <a:ext cx="777240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dec="http://schemas.microsoft.com/office/drawing/2017/decorative" xmlns:a="http://schemas.openxmlformats.org/drawingml/2006/main">
          <w:pict>
            <v:group id="Grupo 8" style="position:absolute;margin-left:-1in;margin-top:0;width:612pt;height:20.15pt;z-index:-251657216;mso-position-vertical-relative:page;mso-width-relative:margin;mso-height-relative:margin" alt="&quot;&quot;" coordsize="77800,2590" o:spid="_x0000_s1026" w14:anchorId="74D890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">
              <v:rect id="Rectángulo 1" style="position:absolute;width:77724;height:1371;visibility:visible;mso-wrap-style:square;v-text-anchor:middle" o:spid="_x0000_s1027" fillcolor="#c6e0e2 [130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"/>
              <v:rect id="Rectángulo 3" style="position:absolute;left:76;top:1219;width:77724;height:1371;visibility:visible;mso-wrap-style:square;v-text-anchor:middle" o:spid="_x0000_s1028" fillcolor="#c6e0e2 [130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"/>
              <w10:wrap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68A1AA"/>
    <w:lvl w:ilvl="0">
      <w:start w:val="1"/>
      <w:numFmt w:val="decimal"/>
      <w:pStyle w:val="Listaconnmeros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D15A6"/>
    <w:multiLevelType w:val="hybridMultilevel"/>
    <w:tmpl w:val="093CC10C"/>
    <w:lvl w:ilvl="0" w:tplc="A99E9198">
      <w:start w:val="1"/>
      <w:numFmt w:val="decimal"/>
      <w:lvlText w:val="%1."/>
      <w:lvlJc w:val="left"/>
      <w:pPr>
        <w:ind w:left="180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524" w:hanging="360"/>
      </w:pPr>
    </w:lvl>
    <w:lvl w:ilvl="2" w:tplc="0C0A001B" w:tentative="1">
      <w:start w:val="1"/>
      <w:numFmt w:val="lowerRoman"/>
      <w:lvlText w:val="%3."/>
      <w:lvlJc w:val="right"/>
      <w:pPr>
        <w:ind w:left="3244" w:hanging="180"/>
      </w:pPr>
    </w:lvl>
    <w:lvl w:ilvl="3" w:tplc="0C0A000F" w:tentative="1">
      <w:start w:val="1"/>
      <w:numFmt w:val="decimal"/>
      <w:lvlText w:val="%4."/>
      <w:lvlJc w:val="left"/>
      <w:pPr>
        <w:ind w:left="3964" w:hanging="360"/>
      </w:pPr>
    </w:lvl>
    <w:lvl w:ilvl="4" w:tplc="0C0A0019" w:tentative="1">
      <w:start w:val="1"/>
      <w:numFmt w:val="lowerLetter"/>
      <w:lvlText w:val="%5."/>
      <w:lvlJc w:val="left"/>
      <w:pPr>
        <w:ind w:left="4684" w:hanging="360"/>
      </w:pPr>
    </w:lvl>
    <w:lvl w:ilvl="5" w:tplc="0C0A001B" w:tentative="1">
      <w:start w:val="1"/>
      <w:numFmt w:val="lowerRoman"/>
      <w:lvlText w:val="%6."/>
      <w:lvlJc w:val="right"/>
      <w:pPr>
        <w:ind w:left="5404" w:hanging="180"/>
      </w:pPr>
    </w:lvl>
    <w:lvl w:ilvl="6" w:tplc="0C0A000F" w:tentative="1">
      <w:start w:val="1"/>
      <w:numFmt w:val="decimal"/>
      <w:lvlText w:val="%7."/>
      <w:lvlJc w:val="left"/>
      <w:pPr>
        <w:ind w:left="6124" w:hanging="360"/>
      </w:pPr>
    </w:lvl>
    <w:lvl w:ilvl="7" w:tplc="0C0A0019" w:tentative="1">
      <w:start w:val="1"/>
      <w:numFmt w:val="lowerLetter"/>
      <w:lvlText w:val="%8."/>
      <w:lvlJc w:val="left"/>
      <w:pPr>
        <w:ind w:left="6844" w:hanging="360"/>
      </w:pPr>
    </w:lvl>
    <w:lvl w:ilvl="8" w:tplc="0C0A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11" w15:restartNumberingAfterBreak="0">
    <w:nsid w:val="5EFF1BEB"/>
    <w:multiLevelType w:val="hybridMultilevel"/>
    <w:tmpl w:val="B600AF6A"/>
    <w:lvl w:ilvl="0" w:tplc="61E4F6C6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1336269">
    <w:abstractNumId w:val="9"/>
  </w:num>
  <w:num w:numId="2" w16cid:durableId="170726921">
    <w:abstractNumId w:val="7"/>
  </w:num>
  <w:num w:numId="3" w16cid:durableId="1244409263">
    <w:abstractNumId w:val="6"/>
  </w:num>
  <w:num w:numId="4" w16cid:durableId="825246370">
    <w:abstractNumId w:val="5"/>
  </w:num>
  <w:num w:numId="5" w16cid:durableId="1341421687">
    <w:abstractNumId w:val="4"/>
  </w:num>
  <w:num w:numId="6" w16cid:durableId="490222232">
    <w:abstractNumId w:val="8"/>
  </w:num>
  <w:num w:numId="7" w16cid:durableId="1484587664">
    <w:abstractNumId w:val="3"/>
  </w:num>
  <w:num w:numId="8" w16cid:durableId="2110543297">
    <w:abstractNumId w:val="2"/>
  </w:num>
  <w:num w:numId="9" w16cid:durableId="1294099617">
    <w:abstractNumId w:val="1"/>
  </w:num>
  <w:num w:numId="10" w16cid:durableId="1578588870">
    <w:abstractNumId w:val="0"/>
  </w:num>
  <w:num w:numId="11" w16cid:durableId="865797262">
    <w:abstractNumId w:val="8"/>
    <w:lvlOverride w:ilvl="0">
      <w:startOverride w:val="1"/>
    </w:lvlOverride>
  </w:num>
  <w:num w:numId="12" w16cid:durableId="2131583334">
    <w:abstractNumId w:val="8"/>
    <w:lvlOverride w:ilvl="0">
      <w:startOverride w:val="1"/>
    </w:lvlOverride>
  </w:num>
  <w:num w:numId="13" w16cid:durableId="1723210374">
    <w:abstractNumId w:val="8"/>
    <w:lvlOverride w:ilvl="0">
      <w:startOverride w:val="1"/>
    </w:lvlOverride>
  </w:num>
  <w:num w:numId="14" w16cid:durableId="122583808">
    <w:abstractNumId w:val="8"/>
    <w:lvlOverride w:ilvl="0">
      <w:startOverride w:val="1"/>
    </w:lvlOverride>
  </w:num>
  <w:num w:numId="15" w16cid:durableId="12535747">
    <w:abstractNumId w:val="8"/>
    <w:lvlOverride w:ilvl="0">
      <w:startOverride w:val="1"/>
    </w:lvlOverride>
  </w:num>
  <w:num w:numId="16" w16cid:durableId="1137532560">
    <w:abstractNumId w:val="8"/>
    <w:lvlOverride w:ilvl="0">
      <w:startOverride w:val="1"/>
    </w:lvlOverride>
  </w:num>
  <w:num w:numId="17" w16cid:durableId="1688362077">
    <w:abstractNumId w:val="9"/>
  </w:num>
  <w:num w:numId="18" w16cid:durableId="691148825">
    <w:abstractNumId w:val="8"/>
  </w:num>
  <w:num w:numId="19" w16cid:durableId="531265061">
    <w:abstractNumId w:val="11"/>
  </w:num>
  <w:num w:numId="20" w16cid:durableId="4276993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DB"/>
    <w:rsid w:val="00013A68"/>
    <w:rsid w:val="000148EE"/>
    <w:rsid w:val="000358BF"/>
    <w:rsid w:val="000520F9"/>
    <w:rsid w:val="00054114"/>
    <w:rsid w:val="000609F4"/>
    <w:rsid w:val="0006623D"/>
    <w:rsid w:val="00070F3B"/>
    <w:rsid w:val="00075FA4"/>
    <w:rsid w:val="00095CB6"/>
    <w:rsid w:val="000960EF"/>
    <w:rsid w:val="000C3330"/>
    <w:rsid w:val="000C3981"/>
    <w:rsid w:val="000C4378"/>
    <w:rsid w:val="000D7B1B"/>
    <w:rsid w:val="000F0A61"/>
    <w:rsid w:val="000F33BE"/>
    <w:rsid w:val="000F6ED0"/>
    <w:rsid w:val="0010294D"/>
    <w:rsid w:val="00104B37"/>
    <w:rsid w:val="001208CF"/>
    <w:rsid w:val="0012331E"/>
    <w:rsid w:val="00124422"/>
    <w:rsid w:val="00141DB6"/>
    <w:rsid w:val="00144FF7"/>
    <w:rsid w:val="001546EC"/>
    <w:rsid w:val="00163B37"/>
    <w:rsid w:val="001844C6"/>
    <w:rsid w:val="0019555A"/>
    <w:rsid w:val="001A035B"/>
    <w:rsid w:val="001B6EDA"/>
    <w:rsid w:val="001C2704"/>
    <w:rsid w:val="001C4800"/>
    <w:rsid w:val="001C5FA3"/>
    <w:rsid w:val="001D616B"/>
    <w:rsid w:val="00212BFA"/>
    <w:rsid w:val="00232E31"/>
    <w:rsid w:val="00232F01"/>
    <w:rsid w:val="00233FF0"/>
    <w:rsid w:val="00235EBE"/>
    <w:rsid w:val="002502BD"/>
    <w:rsid w:val="0026442F"/>
    <w:rsid w:val="00272516"/>
    <w:rsid w:val="002747D6"/>
    <w:rsid w:val="0028230D"/>
    <w:rsid w:val="00293B83"/>
    <w:rsid w:val="00296B13"/>
    <w:rsid w:val="002A61C8"/>
    <w:rsid w:val="002C1364"/>
    <w:rsid w:val="00316C4E"/>
    <w:rsid w:val="00317835"/>
    <w:rsid w:val="0032504E"/>
    <w:rsid w:val="00336882"/>
    <w:rsid w:val="00342865"/>
    <w:rsid w:val="0035625E"/>
    <w:rsid w:val="0036246A"/>
    <w:rsid w:val="00365E78"/>
    <w:rsid w:val="003815AD"/>
    <w:rsid w:val="00387C1F"/>
    <w:rsid w:val="00392B7F"/>
    <w:rsid w:val="00392C66"/>
    <w:rsid w:val="00392F04"/>
    <w:rsid w:val="0039797F"/>
    <w:rsid w:val="003A189D"/>
    <w:rsid w:val="003B7895"/>
    <w:rsid w:val="003C4419"/>
    <w:rsid w:val="003D3482"/>
    <w:rsid w:val="003D3DE0"/>
    <w:rsid w:val="003D5D0A"/>
    <w:rsid w:val="003E0F54"/>
    <w:rsid w:val="003E7EA9"/>
    <w:rsid w:val="003F0765"/>
    <w:rsid w:val="00400222"/>
    <w:rsid w:val="004177C7"/>
    <w:rsid w:val="004253D4"/>
    <w:rsid w:val="00425516"/>
    <w:rsid w:val="004342F7"/>
    <w:rsid w:val="00435B22"/>
    <w:rsid w:val="00443E9D"/>
    <w:rsid w:val="004502F3"/>
    <w:rsid w:val="004602D0"/>
    <w:rsid w:val="004602F6"/>
    <w:rsid w:val="00463818"/>
    <w:rsid w:val="00463D56"/>
    <w:rsid w:val="004667FB"/>
    <w:rsid w:val="0049281A"/>
    <w:rsid w:val="00493790"/>
    <w:rsid w:val="004B6D31"/>
    <w:rsid w:val="004C0D1A"/>
    <w:rsid w:val="004C5FB6"/>
    <w:rsid w:val="004D6A16"/>
    <w:rsid w:val="004E2DEB"/>
    <w:rsid w:val="004E2E7B"/>
    <w:rsid w:val="004E4262"/>
    <w:rsid w:val="004E540B"/>
    <w:rsid w:val="004F4B35"/>
    <w:rsid w:val="00512E3C"/>
    <w:rsid w:val="00516C2C"/>
    <w:rsid w:val="00531750"/>
    <w:rsid w:val="005318D6"/>
    <w:rsid w:val="0053751D"/>
    <w:rsid w:val="00547E36"/>
    <w:rsid w:val="0055075A"/>
    <w:rsid w:val="00554FA2"/>
    <w:rsid w:val="0056017F"/>
    <w:rsid w:val="005725B0"/>
    <w:rsid w:val="005768E9"/>
    <w:rsid w:val="0058234C"/>
    <w:rsid w:val="00583E5E"/>
    <w:rsid w:val="005976ED"/>
    <w:rsid w:val="005A25C1"/>
    <w:rsid w:val="005A49C9"/>
    <w:rsid w:val="005A715E"/>
    <w:rsid w:val="005C11F0"/>
    <w:rsid w:val="005C55A0"/>
    <w:rsid w:val="005D30A3"/>
    <w:rsid w:val="005D7C18"/>
    <w:rsid w:val="005F3E61"/>
    <w:rsid w:val="005F6BA1"/>
    <w:rsid w:val="00625364"/>
    <w:rsid w:val="006446FC"/>
    <w:rsid w:val="0064519C"/>
    <w:rsid w:val="00654DEC"/>
    <w:rsid w:val="00655796"/>
    <w:rsid w:val="00676A36"/>
    <w:rsid w:val="006836EA"/>
    <w:rsid w:val="00683D73"/>
    <w:rsid w:val="006907C3"/>
    <w:rsid w:val="006A32BC"/>
    <w:rsid w:val="006A3CE7"/>
    <w:rsid w:val="006B03FC"/>
    <w:rsid w:val="006B12C2"/>
    <w:rsid w:val="006D0562"/>
    <w:rsid w:val="006E48F3"/>
    <w:rsid w:val="006F73A2"/>
    <w:rsid w:val="00700D39"/>
    <w:rsid w:val="00703014"/>
    <w:rsid w:val="007055AB"/>
    <w:rsid w:val="00707649"/>
    <w:rsid w:val="00717F41"/>
    <w:rsid w:val="007243BA"/>
    <w:rsid w:val="007334E1"/>
    <w:rsid w:val="0073386E"/>
    <w:rsid w:val="00745C78"/>
    <w:rsid w:val="007536B0"/>
    <w:rsid w:val="00766F31"/>
    <w:rsid w:val="007868AE"/>
    <w:rsid w:val="00794F0C"/>
    <w:rsid w:val="007A679B"/>
    <w:rsid w:val="007A7A4F"/>
    <w:rsid w:val="007C50D2"/>
    <w:rsid w:val="007D3A8C"/>
    <w:rsid w:val="007D51B8"/>
    <w:rsid w:val="007D5229"/>
    <w:rsid w:val="007E646A"/>
    <w:rsid w:val="007E6F69"/>
    <w:rsid w:val="007F09EF"/>
    <w:rsid w:val="007F13EE"/>
    <w:rsid w:val="007F4554"/>
    <w:rsid w:val="007F63C6"/>
    <w:rsid w:val="007F649C"/>
    <w:rsid w:val="0080652F"/>
    <w:rsid w:val="008070F2"/>
    <w:rsid w:val="00812690"/>
    <w:rsid w:val="00820048"/>
    <w:rsid w:val="008250F8"/>
    <w:rsid w:val="00831306"/>
    <w:rsid w:val="00834BF0"/>
    <w:rsid w:val="00841E83"/>
    <w:rsid w:val="00842D0A"/>
    <w:rsid w:val="00851F75"/>
    <w:rsid w:val="00855B9E"/>
    <w:rsid w:val="00870EEF"/>
    <w:rsid w:val="00870FE1"/>
    <w:rsid w:val="008720B0"/>
    <w:rsid w:val="00876744"/>
    <w:rsid w:val="0088397D"/>
    <w:rsid w:val="00890AB3"/>
    <w:rsid w:val="00891A65"/>
    <w:rsid w:val="00892A23"/>
    <w:rsid w:val="008A5486"/>
    <w:rsid w:val="008B56CF"/>
    <w:rsid w:val="008B7657"/>
    <w:rsid w:val="008D0A3A"/>
    <w:rsid w:val="008E1E3F"/>
    <w:rsid w:val="008E5A63"/>
    <w:rsid w:val="008E6A0B"/>
    <w:rsid w:val="008F07DC"/>
    <w:rsid w:val="00905C41"/>
    <w:rsid w:val="00906393"/>
    <w:rsid w:val="00912724"/>
    <w:rsid w:val="009139CD"/>
    <w:rsid w:val="0091464F"/>
    <w:rsid w:val="00915901"/>
    <w:rsid w:val="0091780D"/>
    <w:rsid w:val="009367CF"/>
    <w:rsid w:val="009617B9"/>
    <w:rsid w:val="00962C55"/>
    <w:rsid w:val="0098504C"/>
    <w:rsid w:val="009F7C17"/>
    <w:rsid w:val="00A03B52"/>
    <w:rsid w:val="00A04B22"/>
    <w:rsid w:val="00A05271"/>
    <w:rsid w:val="00A17BDF"/>
    <w:rsid w:val="00A24101"/>
    <w:rsid w:val="00A244ED"/>
    <w:rsid w:val="00A30590"/>
    <w:rsid w:val="00A4066F"/>
    <w:rsid w:val="00A45783"/>
    <w:rsid w:val="00A45984"/>
    <w:rsid w:val="00A45ABF"/>
    <w:rsid w:val="00A50367"/>
    <w:rsid w:val="00A52DFB"/>
    <w:rsid w:val="00A70318"/>
    <w:rsid w:val="00A815E8"/>
    <w:rsid w:val="00A85C2E"/>
    <w:rsid w:val="00AA53DE"/>
    <w:rsid w:val="00AC6100"/>
    <w:rsid w:val="00AD0391"/>
    <w:rsid w:val="00AD149A"/>
    <w:rsid w:val="00AD1DD2"/>
    <w:rsid w:val="00AD3652"/>
    <w:rsid w:val="00AD3FAB"/>
    <w:rsid w:val="00AD4A97"/>
    <w:rsid w:val="00AF3DE5"/>
    <w:rsid w:val="00B11D2C"/>
    <w:rsid w:val="00B120E7"/>
    <w:rsid w:val="00B15765"/>
    <w:rsid w:val="00B4336E"/>
    <w:rsid w:val="00B64BEC"/>
    <w:rsid w:val="00B878E7"/>
    <w:rsid w:val="00B914D6"/>
    <w:rsid w:val="00B947B6"/>
    <w:rsid w:val="00BB2558"/>
    <w:rsid w:val="00BD3173"/>
    <w:rsid w:val="00BE5FB8"/>
    <w:rsid w:val="00BF556C"/>
    <w:rsid w:val="00C12B6A"/>
    <w:rsid w:val="00C16FB4"/>
    <w:rsid w:val="00C34478"/>
    <w:rsid w:val="00C51A48"/>
    <w:rsid w:val="00C62E4C"/>
    <w:rsid w:val="00C66F1F"/>
    <w:rsid w:val="00C74BBB"/>
    <w:rsid w:val="00C95B7C"/>
    <w:rsid w:val="00CB3954"/>
    <w:rsid w:val="00CB52A5"/>
    <w:rsid w:val="00CB651E"/>
    <w:rsid w:val="00CC30AE"/>
    <w:rsid w:val="00CD2A55"/>
    <w:rsid w:val="00CD47B2"/>
    <w:rsid w:val="00CD480F"/>
    <w:rsid w:val="00CF7875"/>
    <w:rsid w:val="00D17D1A"/>
    <w:rsid w:val="00D322AF"/>
    <w:rsid w:val="00D4795E"/>
    <w:rsid w:val="00D507C2"/>
    <w:rsid w:val="00D7375D"/>
    <w:rsid w:val="00D73F05"/>
    <w:rsid w:val="00D7588D"/>
    <w:rsid w:val="00D81FBE"/>
    <w:rsid w:val="00DA408C"/>
    <w:rsid w:val="00DD5348"/>
    <w:rsid w:val="00DE001B"/>
    <w:rsid w:val="00DF595D"/>
    <w:rsid w:val="00E1523E"/>
    <w:rsid w:val="00E21508"/>
    <w:rsid w:val="00E26E29"/>
    <w:rsid w:val="00E31DF0"/>
    <w:rsid w:val="00E4216A"/>
    <w:rsid w:val="00E45E0B"/>
    <w:rsid w:val="00E475F2"/>
    <w:rsid w:val="00E501F2"/>
    <w:rsid w:val="00E607E3"/>
    <w:rsid w:val="00E641C9"/>
    <w:rsid w:val="00E72E2B"/>
    <w:rsid w:val="00E80549"/>
    <w:rsid w:val="00E82D9D"/>
    <w:rsid w:val="00E90516"/>
    <w:rsid w:val="00E95572"/>
    <w:rsid w:val="00EC302F"/>
    <w:rsid w:val="00EC72E0"/>
    <w:rsid w:val="00EF70DB"/>
    <w:rsid w:val="00F07DCB"/>
    <w:rsid w:val="00F1604B"/>
    <w:rsid w:val="00F231D3"/>
    <w:rsid w:val="00F34F21"/>
    <w:rsid w:val="00F36A79"/>
    <w:rsid w:val="00F777F7"/>
    <w:rsid w:val="00F9700C"/>
    <w:rsid w:val="00FA4CDE"/>
    <w:rsid w:val="00FB3C5E"/>
    <w:rsid w:val="00FB641E"/>
    <w:rsid w:val="00FE3112"/>
    <w:rsid w:val="00FE386C"/>
    <w:rsid w:val="7A5BB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9A1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16"/>
    <w:pPr>
      <w:spacing w:before="60" w:after="60"/>
    </w:pPr>
    <w:rPr>
      <w:rFonts w:eastAsiaTheme="minorEastAsia" w:cs="Times New Roman (Body CS)"/>
      <w:kern w:val="22"/>
      <w:sz w:val="20"/>
      <w:lang w:eastAsia="ja-JP"/>
      <w14:ligatures w14:val="standard"/>
    </w:rPr>
  </w:style>
  <w:style w:type="paragraph" w:styleId="Ttulo1">
    <w:name w:val="heading 1"/>
    <w:basedOn w:val="Normal"/>
    <w:next w:val="Ttulo2"/>
    <w:link w:val="Ttulo1Car"/>
    <w:autoRedefine/>
    <w:uiPriority w:val="9"/>
    <w:qFormat/>
    <w:rsid w:val="00E80549"/>
    <w:pPr>
      <w:keepNext/>
      <w:keepLines/>
      <w:spacing w:before="0" w:after="40"/>
      <w:contextualSpacing/>
      <w:outlineLvl w:val="0"/>
    </w:pPr>
    <w:rPr>
      <w:rFonts w:eastAsiaTheme="majorEastAsia" w:cs="Times New Roman (Headings CS)"/>
      <w:caps/>
      <w:noProof/>
      <w:color w:val="000000" w:themeColor="text1"/>
      <w:spacing w:val="26"/>
      <w:kern w:val="10"/>
      <w:sz w:val="10"/>
      <w:szCs w:val="10"/>
      <w14:ligatures w14:val="none"/>
    </w:rPr>
  </w:style>
  <w:style w:type="paragraph" w:styleId="Ttulo2">
    <w:name w:val="heading 2"/>
    <w:basedOn w:val="Normal"/>
    <w:next w:val="Ttulo3"/>
    <w:link w:val="Ttulo2Car"/>
    <w:autoRedefine/>
    <w:uiPriority w:val="9"/>
    <w:unhideWhenUsed/>
    <w:qFormat/>
    <w:rsid w:val="00676A36"/>
    <w:pPr>
      <w:keepNext/>
      <w:keepLines/>
      <w:spacing w:before="0" w:after="360"/>
      <w:outlineLvl w:val="1"/>
    </w:pPr>
    <w:rPr>
      <w:rFonts w:eastAsiaTheme="majorEastAsia" w:cs="Times New Roman (Headings CS)"/>
      <w:b/>
      <w:caps/>
      <w:color w:val="325F63" w:themeColor="accent3" w:themeShade="80"/>
      <w:spacing w:val="20"/>
      <w:sz w:val="96"/>
      <w:szCs w:val="40"/>
      <w:lang w:bidi="es-ES"/>
    </w:rPr>
  </w:style>
  <w:style w:type="paragraph" w:styleId="Ttulo3">
    <w:name w:val="heading 3"/>
    <w:basedOn w:val="Normal"/>
    <w:link w:val="Ttulo3Car"/>
    <w:autoRedefine/>
    <w:uiPriority w:val="9"/>
    <w:unhideWhenUsed/>
    <w:qFormat/>
    <w:rsid w:val="005A49C9"/>
    <w:pPr>
      <w:keepNext/>
      <w:keepLines/>
      <w:spacing w:before="360"/>
      <w:contextualSpacing/>
      <w:outlineLvl w:val="2"/>
    </w:pPr>
    <w:rPr>
      <w:rFonts w:asciiTheme="majorHAnsi" w:eastAsiaTheme="majorEastAsia" w:hAnsiTheme="majorHAnsi" w:cs="Times New Roman (Headings CS)"/>
      <w:b/>
      <w:bCs/>
      <w:caps/>
      <w:color w:val="326249" w:themeColor="accent2" w:themeShade="80"/>
      <w:spacing w:val="10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52"/>
    <w:pPr>
      <w:keepNext/>
      <w:keepLines/>
      <w:pBdr>
        <w:bottom w:val="single" w:sz="4" w:space="1" w:color="4A936D" w:themeColor="accent2" w:themeShade="BF"/>
      </w:pBdr>
      <w:spacing w:before="40"/>
      <w:outlineLvl w:val="3"/>
    </w:pPr>
    <w:rPr>
      <w:rFonts w:eastAsiaTheme="majorEastAsia" w:cstheme="majorBidi"/>
      <w:b/>
      <w:iCs/>
      <w:color w:val="303D45" w:themeColor="text2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31306"/>
    <w:pPr>
      <w:keepNext/>
      <w:keepLines/>
      <w:spacing w:before="40"/>
      <w:outlineLvl w:val="4"/>
    </w:pPr>
    <w:rPr>
      <w:rFonts w:asciiTheme="majorHAnsi" w:eastAsiaTheme="majorEastAsia" w:hAnsiTheme="majorHAnsi" w:cs="Times New Roman (Headings CS)"/>
      <w:i/>
      <w:color w:val="303D45" w:themeColor="text2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26249" w:themeColor="accent2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26249" w:themeColor="accent2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Encabezado">
    <w:name w:val="header"/>
    <w:basedOn w:val="Normal"/>
    <w:link w:val="EncabezadoCar"/>
    <w:uiPriority w:val="99"/>
    <w:unhideWhenUsed/>
    <w:rsid w:val="00A24101"/>
    <w:rPr>
      <w:sz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A24101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styleId="Piedepgina">
    <w:name w:val="footer"/>
    <w:basedOn w:val="Normal"/>
    <w:link w:val="PiedepginaCar"/>
    <w:autoRedefine/>
    <w:uiPriority w:val="99"/>
    <w:unhideWhenUsed/>
    <w:qFormat/>
    <w:rsid w:val="00A24101"/>
    <w:rPr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4101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character" w:customStyle="1" w:styleId="Ttulo3Car">
    <w:name w:val="Título 3 Car"/>
    <w:basedOn w:val="Fuentedeprrafopredeter"/>
    <w:link w:val="Ttulo3"/>
    <w:uiPriority w:val="9"/>
    <w:rsid w:val="005A49C9"/>
    <w:rPr>
      <w:rFonts w:asciiTheme="majorHAnsi" w:eastAsiaTheme="majorEastAsia" w:hAnsiTheme="majorHAnsi" w:cs="Times New Roman (Headings CS)"/>
      <w:b/>
      <w:bCs/>
      <w:caps/>
      <w:color w:val="326249" w:themeColor="accent2" w:themeShade="80"/>
      <w:spacing w:val="10"/>
      <w:kern w:val="22"/>
      <w:sz w:val="32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autoRedefine/>
    <w:uiPriority w:val="3"/>
    <w:qFormat/>
    <w:rsid w:val="00FA4CDE"/>
    <w:pPr>
      <w:spacing w:before="960" w:after="0"/>
    </w:pPr>
    <w:rPr>
      <w:rFonts w:asciiTheme="majorHAnsi" w:eastAsiaTheme="majorEastAsia" w:hAnsiTheme="majorHAnsi" w:cstheme="majorBidi"/>
      <w:b/>
      <w:caps/>
      <w:color w:val="325F63" w:themeColor="accent3" w:themeShade="80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3"/>
    <w:rsid w:val="00FA4CDE"/>
    <w:rPr>
      <w:rFonts w:asciiTheme="majorHAnsi" w:eastAsiaTheme="majorEastAsia" w:hAnsiTheme="majorHAnsi" w:cstheme="majorBidi"/>
      <w:b/>
      <w:caps/>
      <w:color w:val="325F63" w:themeColor="accent3" w:themeShade="80"/>
      <w:kern w:val="22"/>
      <w:sz w:val="32"/>
      <w:szCs w:val="32"/>
      <w:lang w:eastAsia="ja-JP"/>
      <w14:ligatures w14:val="standard"/>
    </w:rPr>
  </w:style>
  <w:style w:type="paragraph" w:styleId="Subttulo">
    <w:name w:val="Subtitle"/>
    <w:basedOn w:val="Normal"/>
    <w:link w:val="SubttuloCar"/>
    <w:autoRedefine/>
    <w:uiPriority w:val="1"/>
    <w:qFormat/>
    <w:rsid w:val="00D7588D"/>
    <w:rPr>
      <w:rFonts w:ascii="Segoe UI Semibold" w:eastAsiaTheme="majorEastAsia" w:hAnsi="Segoe UI Semibold" w:cs="Times New Roman (Headings CS)"/>
      <w:b/>
      <w:caps/>
      <w:color w:val="326249" w:themeColor="accent2" w:themeShade="80"/>
      <w:spacing w:val="10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D7588D"/>
    <w:rPr>
      <w:rFonts w:ascii="Segoe UI Semibold" w:eastAsiaTheme="majorEastAsia" w:hAnsi="Segoe UI Semibold" w:cs="Times New Roman (Headings CS)"/>
      <w:b/>
      <w:caps/>
      <w:color w:val="326249" w:themeColor="accent2" w:themeShade="80"/>
      <w:spacing w:val="10"/>
      <w:kern w:val="22"/>
      <w:sz w:val="32"/>
      <w:szCs w:val="28"/>
      <w:lang w:eastAsia="ja-JP"/>
      <w14:ligatures w14:val="standard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07DC"/>
    <w:rPr>
      <w:i/>
      <w:iCs/>
      <w:color w:val="484644" w:themeColor="accent1" w:themeShade="8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07D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07DC"/>
    <w:pPr>
      <w:pBdr>
        <w:top w:val="single" w:sz="4" w:space="10" w:color="484644" w:themeColor="accent1" w:themeShade="80"/>
        <w:bottom w:val="single" w:sz="4" w:space="10" w:color="484644" w:themeColor="accent1" w:themeShade="80"/>
      </w:pBdr>
      <w:spacing w:before="360" w:after="360"/>
      <w:jc w:val="center"/>
    </w:pPr>
    <w:rPr>
      <w:i/>
      <w:iCs/>
      <w:color w:val="484644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07DC"/>
    <w:rPr>
      <w:i/>
      <w:iCs/>
      <w:color w:val="484644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07DC"/>
    <w:rPr>
      <w:b/>
      <w:bCs/>
      <w:caps w:val="0"/>
      <w:smallCaps/>
      <w:color w:val="484644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40525D" w:themeColor="text2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80549"/>
    <w:rPr>
      <w:rFonts w:ascii="Segoe UI" w:eastAsiaTheme="majorEastAsia" w:hAnsi="Segoe UI" w:cs="Times New Roman (Headings CS)"/>
      <w:caps/>
      <w:noProof/>
      <w:color w:val="000000" w:themeColor="text1"/>
      <w:spacing w:val="26"/>
      <w:kern w:val="10"/>
      <w:sz w:val="10"/>
      <w:szCs w:val="10"/>
      <w:lang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8F07D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676A36"/>
    <w:rPr>
      <w:rFonts w:eastAsiaTheme="majorEastAsia" w:cs="Times New Roman (Headings CS)"/>
      <w:b/>
      <w:caps/>
      <w:color w:val="325F63" w:themeColor="accent3" w:themeShade="80"/>
      <w:spacing w:val="20"/>
      <w:kern w:val="22"/>
      <w:sz w:val="96"/>
      <w:szCs w:val="40"/>
      <w:lang w:eastAsia="ja-JP" w:bidi="es-ES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7DC"/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7DC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8F07DC"/>
    <w:pPr>
      <w:pBdr>
        <w:top w:val="single" w:sz="2" w:space="10" w:color="484644" w:themeColor="accent1" w:themeShade="80"/>
        <w:left w:val="single" w:sz="2" w:space="10" w:color="484644" w:themeColor="accent1" w:themeShade="80"/>
        <w:bottom w:val="single" w:sz="2" w:space="10" w:color="484644" w:themeColor="accent1" w:themeShade="80"/>
        <w:right w:val="single" w:sz="2" w:space="10" w:color="484644" w:themeColor="accent1" w:themeShade="80"/>
      </w:pBdr>
      <w:ind w:left="1152" w:right="1152"/>
    </w:pPr>
    <w:rPr>
      <w:i/>
      <w:iCs/>
      <w:color w:val="484644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07DC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07D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F07D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07D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07D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7D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07DC"/>
    <w:rPr>
      <w:rFonts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07D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07D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07D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07D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07D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07D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07DC"/>
    <w:rPr>
      <w:rFonts w:ascii="Consolas" w:hAnsi="Consolas"/>
      <w:szCs w:val="21"/>
    </w:rPr>
  </w:style>
  <w:style w:type="table" w:customStyle="1" w:styleId="Sinbordes">
    <w:name w:val="Sin bordes"/>
    <w:basedOn w:val="Tablanormal"/>
    <w:uiPriority w:val="99"/>
    <w:rsid w:val="000C3330"/>
    <w:rPr>
      <w:rFonts w:eastAsiaTheme="minorEastAsia"/>
      <w:kern w:val="22"/>
      <w:lang w:eastAsia="ja-JP"/>
      <w14:ligatures w14:val="standard"/>
    </w:rPr>
    <w:tblPr>
      <w:tblBorders>
        <w:insideH w:val="single" w:sz="4" w:space="0" w:color="A9D3BD" w:themeColor="accent2" w:themeTint="99"/>
        <w:insideV w:val="single" w:sz="4" w:space="0" w:color="A9D3BD" w:themeColor="accent2" w:themeTint="99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C6E2D3" w:themeColor="accent2" w:themeTint="66"/>
          <w:right w:val="nil"/>
          <w:insideH w:val="nil"/>
          <w:insideV w:val="single" w:sz="4" w:space="0" w:color="C6E2D3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tipo">
    <w:name w:val="Logotipo"/>
    <w:basedOn w:val="Normal"/>
    <w:next w:val="Subttulo"/>
    <w:uiPriority w:val="2"/>
    <w:qFormat/>
    <w:rsid w:val="00906393"/>
    <w:pPr>
      <w:spacing w:before="4500" w:after="1440"/>
      <w:jc w:val="right"/>
    </w:pPr>
    <w:rPr>
      <w:color w:val="303D45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aconnmeros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Piedepginacentrado">
    <w:name w:val="Pie de página centrado"/>
    <w:basedOn w:val="Piedepgina"/>
    <w:link w:val="Carcterdepiedepginacentrado"/>
    <w:autoRedefine/>
    <w:uiPriority w:val="13"/>
    <w:qFormat/>
    <w:rsid w:val="00906393"/>
    <w:pPr>
      <w:jc w:val="center"/>
    </w:pPr>
  </w:style>
  <w:style w:type="character" w:customStyle="1" w:styleId="Carcterdepiedepginacentrado">
    <w:name w:val="Carácter de pie de página centrado"/>
    <w:basedOn w:val="PiedepginaCar"/>
    <w:link w:val="Piedepginacentrado"/>
    <w:uiPriority w:val="13"/>
    <w:rsid w:val="00906393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customStyle="1" w:styleId="Piedepginaalineadoaladerecha">
    <w:name w:val="Pie de página alineado a la derecha"/>
    <w:basedOn w:val="Piedepgina"/>
    <w:link w:val="Carcterdepiedepginaalineadoaladerecha"/>
    <w:uiPriority w:val="13"/>
    <w:qFormat/>
    <w:rsid w:val="00906393"/>
    <w:pPr>
      <w:jc w:val="right"/>
    </w:pPr>
  </w:style>
  <w:style w:type="character" w:customStyle="1" w:styleId="Carcterdepiedepginaalineadoaladerecha">
    <w:name w:val="Carácter de pie de página alineado a la derecha"/>
    <w:basedOn w:val="PiedepginaCar"/>
    <w:link w:val="Piedepginaalineadoaladerecha"/>
    <w:uiPriority w:val="13"/>
    <w:rsid w:val="00906393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styleId="Listaconvietas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laconcuadrcula">
    <w:name w:val="Table Grid"/>
    <w:basedOn w:val="Tabla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4B3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A03B52"/>
    <w:rPr>
      <w:rFonts w:ascii="Segoe UI" w:eastAsiaTheme="majorEastAsia" w:hAnsi="Segoe UI" w:cstheme="majorBidi"/>
      <w:b/>
      <w:iCs/>
      <w:color w:val="303D45" w:themeColor="text2" w:themeShade="BF"/>
      <w:kern w:val="22"/>
      <w:sz w:val="24"/>
      <w:lang w:eastAsia="ja-JP"/>
      <w14:ligatures w14:val="standard"/>
    </w:rPr>
  </w:style>
  <w:style w:type="character" w:customStyle="1" w:styleId="Ttulo5Car">
    <w:name w:val="Título 5 Car"/>
    <w:basedOn w:val="Fuentedeprrafopredeter"/>
    <w:link w:val="Ttulo5"/>
    <w:uiPriority w:val="9"/>
    <w:rsid w:val="00831306"/>
    <w:rPr>
      <w:rFonts w:asciiTheme="majorHAnsi" w:eastAsiaTheme="majorEastAsia" w:hAnsiTheme="majorHAnsi" w:cs="Times New Roman (Headings CS)"/>
      <w:i/>
      <w:color w:val="303D45" w:themeColor="text2" w:themeShade="BF"/>
      <w:kern w:val="22"/>
      <w:sz w:val="24"/>
      <w:lang w:eastAsia="ja-JP"/>
      <w14:ligatures w14:val="standard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318"/>
    <w:rPr>
      <w:rFonts w:asciiTheme="majorHAnsi" w:eastAsiaTheme="majorEastAsia" w:hAnsiTheme="majorHAnsi" w:cstheme="majorBidi"/>
      <w:color w:val="326249" w:themeColor="accent2" w:themeShade="80"/>
      <w:kern w:val="22"/>
      <w:lang w:eastAsia="ja-JP"/>
      <w14:ligatures w14:val="standar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318"/>
    <w:rPr>
      <w:rFonts w:asciiTheme="majorHAnsi" w:eastAsiaTheme="majorEastAsia" w:hAnsiTheme="majorHAnsi" w:cstheme="majorBidi"/>
      <w:i/>
      <w:iCs/>
      <w:color w:val="326249" w:themeColor="accent2" w:themeShade="80"/>
      <w:kern w:val="22"/>
      <w:lang w:eastAsia="ja-JP"/>
      <w14:ligatures w14:val="standard"/>
    </w:rPr>
  </w:style>
  <w:style w:type="table" w:customStyle="1" w:styleId="Estilo1">
    <w:name w:val="Estilo 1"/>
    <w:basedOn w:val="Tablanormal"/>
    <w:uiPriority w:val="99"/>
    <w:rsid w:val="000C3330"/>
    <w:pPr>
      <w:spacing w:before="0"/>
    </w:pPr>
    <w:tblPr>
      <w:tblBorders>
        <w:insideH w:val="single" w:sz="4" w:space="0" w:color="4A936D" w:themeColor="accent2" w:themeShade="BF"/>
        <w:insideV w:val="single" w:sz="4" w:space="0" w:color="4A936D" w:themeColor="accent2" w:themeShade="BF"/>
      </w:tblBorders>
    </w:tblPr>
  </w:style>
  <w:style w:type="table" w:customStyle="1" w:styleId="Estilo2">
    <w:name w:val="Estilo2"/>
    <w:basedOn w:val="Tablanormal"/>
    <w:uiPriority w:val="99"/>
    <w:rsid w:val="00812690"/>
    <w:pPr>
      <w:spacing w:before="0"/>
    </w:pPr>
    <w:tblPr>
      <w:tblBorders>
        <w:insideH w:val="single" w:sz="4" w:space="0" w:color="4B8E94" w:themeColor="accent3" w:themeShade="BF"/>
        <w:insideV w:val="single" w:sz="4" w:space="0" w:color="4B8E94" w:themeColor="accent3" w:themeShade="BF"/>
      </w:tblBorders>
    </w:tblPr>
  </w:style>
  <w:style w:type="table" w:customStyle="1" w:styleId="Estilo3">
    <w:name w:val="Estilo3"/>
    <w:basedOn w:val="Tablanormal"/>
    <w:uiPriority w:val="99"/>
    <w:rsid w:val="008720B0"/>
    <w:pPr>
      <w:spacing w:before="0"/>
    </w:pPr>
    <w:tblPr>
      <w:tblBorders>
        <w:insideH w:val="single" w:sz="4" w:space="0" w:color="AAD1D4" w:themeColor="accent3" w:themeTint="99"/>
        <w:insideV w:val="single" w:sz="4" w:space="0" w:color="AAD1D4" w:themeColor="accent3" w:themeTint="99"/>
      </w:tblBorders>
    </w:tblPr>
  </w:style>
  <w:style w:type="paragraph" w:customStyle="1" w:styleId="Marcadordeposicindeimagen">
    <w:name w:val="Marcador de posición de imagen"/>
    <w:basedOn w:val="Ttulo1"/>
    <w:qFormat/>
    <w:rsid w:val="00E80549"/>
  </w:style>
  <w:style w:type="character" w:styleId="Hipervnculo">
    <w:name w:val="Hyperlink"/>
    <w:basedOn w:val="Fuentedeprrafopredeter"/>
    <w:uiPriority w:val="99"/>
    <w:unhideWhenUsed/>
    <w:rsid w:val="00EC30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302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49281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947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3FF0"/>
    <w:pPr>
      <w:spacing w:after="100"/>
      <w:ind w:left="200"/>
    </w:pPr>
  </w:style>
  <w:style w:type="character" w:styleId="Textoennegrita">
    <w:name w:val="Strong"/>
    <w:basedOn w:val="Fuentedeprrafopredeter"/>
    <w:uiPriority w:val="22"/>
    <w:qFormat/>
    <w:rsid w:val="00E26E2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231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paugonpae@alum.us.es" TargetMode="External"/><Relationship Id="rId18" Type="http://schemas.openxmlformats.org/officeDocument/2006/relationships/hyperlink" Target="https://ev.us.es/webapps/discussionboard/do/message?action=list_messages&amp;course_id=_89154_1&amp;nav=discussion_board&amp;conf_id=_426211_1&amp;forum_id=_253522_1&amp;message_id=_459526_1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hyperlink" Target="https://github.com/paugonpae67/Acme-ANS" TargetMode="External"/><Relationship Id="rId17" Type="http://schemas.openxmlformats.org/officeDocument/2006/relationships/hyperlink" Target="https://ev.us.es/webapps/discussionboard/do/message?action=list_messages&amp;course_id=_89154_1&amp;nav=discussion_board&amp;conf_id=_426211_1&amp;forum_id=_253522_1&amp;message_id=_460729_1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ev.us.es/webapps/discussionboard/do/message?action=list_messages&amp;course_id=_89154_1&amp;nav=discussion_board&amp;conf_id=_426211_1&amp;forum_id=_253522_1&amp;message_id=_459653_1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yperlink" Target="https://ev.us.es/webapps/discussionboard/do/message?action=list_messages&amp;course_id=_89154_1&amp;nav=discussion_board&amp;conf_id=_426211_1&amp;forum_id=_253522_1&amp;message_id=_461561_1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ev.us.es/webapps/discussionboard/do/message?action=list_messages&amp;course_id=_89154_1&amp;nav=discussion_board&amp;conf_id=_426211_1&amp;forum_id=_253522_1&amp;message_id=_460339_1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https://ev.us.es/webapps/discussionboard/do/message?action=list_messages&amp;course_id=_89154_1&amp;nav=discussion_board&amp;conf_id=_426211_1&amp;forum_id=_253522_1&amp;message_id=_461110_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dia\AppData\Roaming\Microsoft\Templates\Plan%20de%20elaboraci&#243;n%20de%20perfiles%20de%20la%20audiencia%20obje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AF1FDB0B3DF4946BAEA6F02E9C3E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E7730-DA1D-45CF-A173-D3D72CFC47DC}"/>
      </w:docPartPr>
      <w:docPartBody>
        <w:p w:rsidR="002F538F" w:rsidRDefault="001C4800">
          <w:pPr>
            <w:pStyle w:val="FAF1FDB0B3DF4946BAEA6F02E9C3E72A"/>
          </w:pPr>
          <w:r w:rsidRPr="00AD3652">
            <w:rPr>
              <w:lang w:bidi="es-ES"/>
            </w:rPr>
            <w:t>9/1/23</w:t>
          </w:r>
        </w:p>
      </w:docPartBody>
    </w:docPart>
    <w:docPart>
      <w:docPartPr>
        <w:name w:val="3578283953084E3E9606CFB06E176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F2247-80F8-449D-86D3-B5C5BED250A4}"/>
      </w:docPartPr>
      <w:docPartBody>
        <w:p w:rsidR="002F538F" w:rsidRDefault="001C4800">
          <w:pPr>
            <w:pStyle w:val="3578283953084E3E9606CFB06E1762D3"/>
          </w:pPr>
          <w:r w:rsidRPr="00AD3652">
            <w:rPr>
              <w:lang w:bidi="es-ES"/>
            </w:rPr>
            <w:t>%</w:t>
          </w:r>
        </w:p>
      </w:docPartBody>
    </w:docPart>
    <w:docPart>
      <w:docPartPr>
        <w:name w:val="913581FDD10646358431266AB026F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DF2CF-04BC-4DCD-AE76-D782CA71FA94}"/>
      </w:docPartPr>
      <w:docPartBody>
        <w:p w:rsidR="002F538F" w:rsidRDefault="001C4800">
          <w:pPr>
            <w:pStyle w:val="913581FDD10646358431266AB026FD46"/>
          </w:pPr>
          <w:r w:rsidRPr="00AD3652">
            <w:rPr>
              <w:lang w:bidi="es-ES"/>
            </w:rPr>
            <w:t>Acción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charset w:val="00"/>
    <w:family w:val="roman"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C1"/>
    <w:rsid w:val="00010E43"/>
    <w:rsid w:val="000C31F8"/>
    <w:rsid w:val="001C4800"/>
    <w:rsid w:val="002F538F"/>
    <w:rsid w:val="0035625E"/>
    <w:rsid w:val="00512E3C"/>
    <w:rsid w:val="00547E36"/>
    <w:rsid w:val="005E2668"/>
    <w:rsid w:val="0064519C"/>
    <w:rsid w:val="007055AB"/>
    <w:rsid w:val="00735B79"/>
    <w:rsid w:val="00766F31"/>
    <w:rsid w:val="008250F8"/>
    <w:rsid w:val="008E5A63"/>
    <w:rsid w:val="009C13C1"/>
    <w:rsid w:val="00A52DFB"/>
    <w:rsid w:val="00BE36FC"/>
    <w:rsid w:val="00CB52A5"/>
    <w:rsid w:val="00E641C9"/>
    <w:rsid w:val="00E76F68"/>
    <w:rsid w:val="00EA7B25"/>
    <w:rsid w:val="00F3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F1FDB0B3DF4946BAEA6F02E9C3E72A">
    <w:name w:val="FAF1FDB0B3DF4946BAEA6F02E9C3E72A"/>
  </w:style>
  <w:style w:type="character" w:styleId="nfasis">
    <w:name w:val="Emphasis"/>
    <w:basedOn w:val="Fuentedeprrafopredeter"/>
    <w:uiPriority w:val="12"/>
    <w:unhideWhenUsed/>
    <w:qFormat/>
    <w:rsid w:val="002F538F"/>
    <w:rPr>
      <w:i/>
      <w:iCs/>
      <w:color w:val="595959" w:themeColor="text1" w:themeTint="A6"/>
    </w:rPr>
  </w:style>
  <w:style w:type="paragraph" w:customStyle="1" w:styleId="3578283953084E3E9606CFB06E1762D3">
    <w:name w:val="3578283953084E3E9606CFB06E1762D3"/>
  </w:style>
  <w:style w:type="paragraph" w:customStyle="1" w:styleId="913581FDD10646358431266AB026FD46">
    <w:name w:val="913581FDD10646358431266AB026FD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Target Audience Darker">
      <a:dk1>
        <a:srgbClr val="000000"/>
      </a:dk1>
      <a:lt1>
        <a:srgbClr val="FFFFFF"/>
      </a:lt1>
      <a:dk2>
        <a:srgbClr val="40525D"/>
      </a:dk2>
      <a:lt2>
        <a:srgbClr val="E7E6E6"/>
      </a:lt2>
      <a:accent1>
        <a:srgbClr val="908D8A"/>
      </a:accent1>
      <a:accent2>
        <a:srgbClr val="71B793"/>
      </a:accent2>
      <a:accent3>
        <a:srgbClr val="73B3B8"/>
      </a:accent3>
      <a:accent4>
        <a:srgbClr val="855845"/>
      </a:accent4>
      <a:accent5>
        <a:srgbClr val="D78759"/>
      </a:accent5>
      <a:accent6>
        <a:srgbClr val="544C47"/>
      </a:accent6>
      <a:hlink>
        <a:srgbClr val="0563C1"/>
      </a:hlink>
      <a:folHlink>
        <a:srgbClr val="954F72"/>
      </a:folHlink>
    </a:clrScheme>
    <a:fontScheme name="Custom 76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7C9DAA-A9DD-44C0-904D-F1A93CB40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E9E365-3049-4B33-A783-78872D398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EDBFA9-3A65-48BB-B52B-739BFE095168}">
  <ds:schemaRefs>
    <ds:schemaRef ds:uri="16c05727-aa75-4e4a-9b5f-8a80a1165891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230e9df3-be65-4c73-a93b-d1236ebd677e"/>
    <ds:schemaRef ds:uri="http://schemas.microsoft.com/office/2006/documentManagement/types"/>
    <ds:schemaRef ds:uri="http://purl.org/dc/terms/"/>
    <ds:schemaRef ds:uri="71af3243-3dd4-4a8d-8c0d-dd76da1f02a5"/>
    <ds:schemaRef ds:uri="http://schemas.microsoft.com/sharepoint/v3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E04DE3FC-BF38-414E-9FDE-4B12261D34D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Plan de elaboración de perfiles de la audiencia objetivo</Template>
  <TotalTime>0</TotalTime>
  <Pages>11</Pages>
  <Words>1897</Words>
  <Characters>10439</Characters>
  <Application>Microsoft Office Word</Application>
  <DocSecurity>0</DocSecurity>
  <Lines>86</Lines>
  <Paragraphs>24</Paragraphs>
  <ScaleCrop>false</ScaleCrop>
  <Manager/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2025-02-19T20:50:00Z</dcterms:created>
  <dcterms:modified xsi:type="dcterms:W3CDTF">2025-03-13T16:35:00Z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