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body>
    <w:bookmarkStart w:name="OLE_LINK5" w:id="0"/>
    <w:p w:rsidRPr="00E80549" w:rsidR="00A04B22" w:rsidP="00E80549" w:rsidRDefault="00E80549" w14:paraId="4358DFBA" w14:textId="77777777">
      <w:pPr>
        <w:pStyle w:val="Marcadordeposicindeimagen"/>
      </w:pPr>
      <w:r w:rsidRPr="00E80549">
        <w:rPr>
          <w:lang w:bidi="es-ES"/>
        </w:rPr>
        <mc:AlternateContent>
          <mc:Choice Requires="wpg">
            <w:drawing>
              <wp:anchor distT="0" distB="0" distL="114300" distR="114300" simplePos="0" relativeHeight="251669504"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588D" w:rsidP="00D7588D" w:rsidRDefault="00D7588D" w14:paraId="57BC7705"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 style="position:absolute;margin-left:-72.75pt;margin-top:-395.85pt;width:612.7pt;height:924.75pt;z-index:-251646976;mso-width-relative:margin;mso-height-relative:margin" alt="&quot;&quot;" coordsize="77800,109268" coordorigin="" o:spid="_x0000_s1026" o:allowoverlap="f" w14:anchorId="6A965D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v:rect id="Rectángulo 7" style="position:absolute;left:76;width:77724;height:109268;visibility:visible;mso-wrap-style:square;v-text-anchor:middle" o:spid="_x0000_s1027" fillcolor="#e2eff0 [66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v:rect id="Rectángulo 39" style="position:absolute;top:48120;width:7040;height:47767;flip:x;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v:textbox>
                    <w:txbxContent>
                      <w:p w:rsidR="00D7588D" w:rsidP="00D7588D" w:rsidRDefault="00D7588D" w14:paraId="57BC7705" w14:textId="77777777">
                        <w:pPr>
                          <w:jc w:val="center"/>
                        </w:pPr>
                      </w:p>
                    </w:txbxContent>
                  </v:textbox>
                </v:rect>
                <v:rect id="Rectángulo 40" style="position:absolute;top:61276;width:63002;height:549;flip:y;visibility:visible;mso-wrap-style:square;v-text-anchor:middle" o:spid="_x0000_s1029" fillcolor="#325e62 [16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o:lock v:ext="edit" aspectratio="t"/>
                </v:rect>
                <w10:anchorlock/>
              </v:group>
            </w:pict>
          </mc:Fallback>
        </mc:AlternateContent>
      </w:r>
    </w:p>
    <w:p w:rsidR="09BD51E6" w:rsidP="73C08E0F" w:rsidRDefault="09BD51E6" w14:paraId="6B74BD43" w14:textId="08497F88">
      <w:pPr>
        <w:spacing w:before="60" w:after="60"/>
        <w:rPr>
          <w:rFonts w:ascii="Segoe UI" w:hAnsi="Segoe UI" w:eastAsia="Segoe UI" w:cs="Segoe UI"/>
          <w:b w:val="0"/>
          <w:bCs w:val="0"/>
          <w:i w:val="0"/>
          <w:iCs w:val="0"/>
          <w:caps w:val="0"/>
          <w:smallCaps w:val="0"/>
          <w:noProof w:val="0"/>
          <w:color w:val="000000" w:themeColor="text1" w:themeTint="FF" w:themeShade="FF"/>
          <w:sz w:val="20"/>
          <w:szCs w:val="20"/>
          <w:lang w:val="es-ES"/>
        </w:rPr>
      </w:pPr>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xml:space="preserve">Grupo: C1.064  </w:t>
      </w:r>
    </w:p>
    <w:p w:rsidR="5B99D354" w:rsidP="73C08E0F" w:rsidRDefault="5B99D354" w14:paraId="070E28EF" w14:textId="6478901E">
      <w:pPr>
        <w:spacing w:before="60" w:after="60"/>
        <w:rPr>
          <w:rFonts w:ascii="Segoe UI" w:hAnsi="Segoe UI" w:eastAsia="Segoe UI" w:cs="Segoe UI"/>
          <w:b w:val="0"/>
          <w:bCs w:val="0"/>
          <w:i w:val="0"/>
          <w:iCs w:val="0"/>
          <w:caps w:val="0"/>
          <w:smallCaps w:val="0"/>
          <w:noProof w:val="0"/>
          <w:color w:val="000000" w:themeColor="text1" w:themeTint="FF" w:themeShade="FF"/>
          <w:sz w:val="20"/>
          <w:szCs w:val="20"/>
          <w:lang w:val="es-ES"/>
        </w:rPr>
      </w:pPr>
      <w:r w:rsidRPr="73C08E0F" w:rsidR="5B99D354">
        <w:rPr>
          <w:rFonts w:ascii="Segoe UI" w:hAnsi="Segoe UI" w:eastAsia="Segoe UI" w:cs="Segoe UI"/>
          <w:b w:val="0"/>
          <w:bCs w:val="0"/>
          <w:i w:val="0"/>
          <w:iCs w:val="0"/>
          <w:caps w:val="0"/>
          <w:smallCaps w:val="0"/>
          <w:noProof w:val="0"/>
          <w:color w:val="000000" w:themeColor="text1" w:themeTint="FF" w:themeShade="FF"/>
          <w:sz w:val="20"/>
          <w:szCs w:val="20"/>
          <w:lang w:val="es-ES"/>
        </w:rPr>
        <w:t>20</w:t>
      </w:r>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/02/2025</w:t>
      </w:r>
    </w:p>
    <w:p w:rsidR="09BD51E6" w:rsidP="73C08E0F" w:rsidRDefault="09BD51E6" w14:paraId="46CAD85B" w14:textId="09910B0C">
      <w:pPr>
        <w:spacing w:before="60" w:after="60"/>
        <w:rPr>
          <w:rFonts w:ascii="Segoe UI" w:hAnsi="Segoe UI" w:eastAsia="Segoe UI" w:cs="Segoe UI"/>
          <w:b w:val="0"/>
          <w:bCs w:val="0"/>
          <w:i w:val="0"/>
          <w:iCs w:val="0"/>
          <w:caps w:val="0"/>
          <w:smallCaps w:val="0"/>
          <w:noProof w:val="0"/>
          <w:color w:val="000000" w:themeColor="text1" w:themeTint="FF" w:themeShade="FF"/>
          <w:sz w:val="20"/>
          <w:szCs w:val="20"/>
          <w:lang w:val="es-ES"/>
        </w:rPr>
      </w:pPr>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xml:space="preserve">Repositorio: </w:t>
      </w:r>
      <w:hyperlink r:id="R628ef4b612a34b3f">
        <w:r w:rsidRPr="73C08E0F" w:rsidR="09BD51E6">
          <w:rPr>
            <w:rStyle w:val="Hyperlink"/>
            <w:rFonts w:ascii="Segoe UI" w:hAnsi="Segoe UI" w:eastAsia="Segoe UI" w:cs="Segoe UI"/>
            <w:b w:val="0"/>
            <w:bCs w:val="0"/>
            <w:i w:val="0"/>
            <w:iCs w:val="0"/>
            <w:caps w:val="0"/>
            <w:smallCaps w:val="0"/>
            <w:strike w:val="0"/>
            <w:dstrike w:val="0"/>
            <w:noProof w:val="0"/>
            <w:sz w:val="20"/>
            <w:szCs w:val="20"/>
            <w:lang w:val="es-ES"/>
          </w:rPr>
          <w:t>https://github.com/paugonpae67/Acme-ANS-D01</w:t>
        </w:r>
      </w:hyperlink>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w:t>
      </w:r>
    </w:p>
    <w:p w:rsidR="09BD51E6" w:rsidP="73C08E0F" w:rsidRDefault="09BD51E6" w14:paraId="3406CB86" w14:textId="1A2A89C6">
      <w:pPr>
        <w:spacing w:before="60" w:after="60"/>
        <w:rPr>
          <w:rFonts w:ascii="Segoe UI" w:hAnsi="Segoe UI" w:eastAsia="Segoe UI" w:cs="Segoe UI"/>
          <w:b w:val="0"/>
          <w:bCs w:val="0"/>
          <w:i w:val="0"/>
          <w:iCs w:val="0"/>
          <w:caps w:val="0"/>
          <w:smallCaps w:val="0"/>
          <w:noProof w:val="0"/>
          <w:color w:val="000000" w:themeColor="text1" w:themeTint="FF" w:themeShade="FF"/>
          <w:sz w:val="20"/>
          <w:szCs w:val="20"/>
          <w:lang w:val="es-ES"/>
        </w:rPr>
      </w:pPr>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Integrantes: Paula Rosa González Páez (</w:t>
      </w:r>
      <w:hyperlink r:id="Ra69d3791482945aa">
        <w:r w:rsidRPr="73C08E0F" w:rsidR="09BD51E6">
          <w:rPr>
            <w:rStyle w:val="Hyperlink"/>
            <w:rFonts w:ascii="Segoe UI" w:hAnsi="Segoe UI" w:eastAsia="Segoe UI" w:cs="Segoe UI"/>
            <w:b w:val="0"/>
            <w:bCs w:val="0"/>
            <w:i w:val="0"/>
            <w:iCs w:val="0"/>
            <w:caps w:val="0"/>
            <w:smallCaps w:val="0"/>
            <w:strike w:val="0"/>
            <w:dstrike w:val="0"/>
            <w:noProof w:val="0"/>
            <w:sz w:val="20"/>
            <w:szCs w:val="20"/>
            <w:lang w:val="es-ES"/>
          </w:rPr>
          <w:t>paugonpae@alum.us.es</w:t>
        </w:r>
      </w:hyperlink>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Lidia Ning Fernández Casillas (</w:t>
      </w:r>
      <w:hyperlink r:id="R14818e3a29784770">
        <w:r w:rsidRPr="73C08E0F" w:rsidR="09BD51E6">
          <w:rPr>
            <w:rStyle w:val="Hyperlink"/>
            <w:rFonts w:ascii="Segoe UI" w:hAnsi="Segoe UI" w:eastAsia="Segoe UI" w:cs="Segoe UI"/>
            <w:b w:val="0"/>
            <w:bCs w:val="0"/>
            <w:i w:val="0"/>
            <w:iCs w:val="0"/>
            <w:caps w:val="0"/>
            <w:smallCaps w:val="0"/>
            <w:strike w:val="0"/>
            <w:dstrike w:val="0"/>
            <w:noProof w:val="0"/>
            <w:sz w:val="20"/>
            <w:szCs w:val="20"/>
            <w:lang w:val="es-ES"/>
          </w:rPr>
          <w:t>lidfercas@alum.us.es</w:t>
        </w:r>
      </w:hyperlink>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María Auxiliadora Quintana Fernández (</w:t>
      </w:r>
      <w:hyperlink r:id="Rd6e3080ef6ae4bcd">
        <w:r w:rsidRPr="73C08E0F" w:rsidR="09BD51E6">
          <w:rPr>
            <w:rStyle w:val="Hyperlink"/>
            <w:rFonts w:ascii="Segoe UI" w:hAnsi="Segoe UI" w:eastAsia="Segoe UI" w:cs="Segoe UI"/>
            <w:b w:val="0"/>
            <w:bCs w:val="0"/>
            <w:i w:val="0"/>
            <w:iCs w:val="0"/>
            <w:caps w:val="0"/>
            <w:smallCaps w:val="0"/>
            <w:strike w:val="0"/>
            <w:dstrike w:val="0"/>
            <w:noProof w:val="0"/>
            <w:sz w:val="20"/>
            <w:szCs w:val="20"/>
            <w:lang w:val="es-ES"/>
          </w:rPr>
          <w:t>marquifer@alum.us.es</w:t>
        </w:r>
      </w:hyperlink>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Fernando Partal García (</w:t>
      </w:r>
      <w:hyperlink r:id="Rdfbf16d016dc43c6">
        <w:r w:rsidRPr="73C08E0F" w:rsidR="09BD51E6">
          <w:rPr>
            <w:rStyle w:val="Hyperlink"/>
            <w:rFonts w:ascii="Segoe UI" w:hAnsi="Segoe UI" w:eastAsia="Segoe UI" w:cs="Segoe UI"/>
            <w:b w:val="0"/>
            <w:bCs w:val="0"/>
            <w:i w:val="0"/>
            <w:iCs w:val="0"/>
            <w:caps w:val="0"/>
            <w:smallCaps w:val="0"/>
            <w:strike w:val="0"/>
            <w:dstrike w:val="0"/>
            <w:noProof w:val="0"/>
            <w:sz w:val="20"/>
            <w:szCs w:val="20"/>
            <w:lang w:val="es-ES"/>
          </w:rPr>
          <w:t>ferpargar@alum.us.es</w:t>
        </w:r>
      </w:hyperlink>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Iratxe Parra Moreno (</w:t>
      </w:r>
      <w:hyperlink r:id="Rd922d8c8f6b342db">
        <w:r w:rsidRPr="73C08E0F" w:rsidR="09BD51E6">
          <w:rPr>
            <w:rStyle w:val="Hyperlink"/>
            <w:rFonts w:ascii="Segoe UI" w:hAnsi="Segoe UI" w:eastAsia="Segoe UI" w:cs="Segoe UI"/>
            <w:b w:val="0"/>
            <w:bCs w:val="0"/>
            <w:i w:val="0"/>
            <w:iCs w:val="0"/>
            <w:caps w:val="0"/>
            <w:smallCaps w:val="0"/>
            <w:strike w:val="0"/>
            <w:dstrike w:val="0"/>
            <w:noProof w:val="0"/>
            <w:sz w:val="20"/>
            <w:szCs w:val="20"/>
            <w:lang w:val="es-ES"/>
          </w:rPr>
          <w:t>iraparmor@alum.us.es</w:t>
        </w:r>
      </w:hyperlink>
      <w:r w:rsidRPr="73C08E0F" w:rsidR="09BD51E6">
        <w:rPr>
          <w:rFonts w:ascii="Segoe UI" w:hAnsi="Segoe UI" w:eastAsia="Segoe UI" w:cs="Segoe UI"/>
          <w:b w:val="0"/>
          <w:bCs w:val="0"/>
          <w:i w:val="0"/>
          <w:iCs w:val="0"/>
          <w:caps w:val="0"/>
          <w:smallCaps w:val="0"/>
          <w:noProof w:val="0"/>
          <w:color w:val="000000" w:themeColor="text1" w:themeTint="FF" w:themeShade="FF"/>
          <w:sz w:val="20"/>
          <w:szCs w:val="20"/>
          <w:lang w:val="es-ES"/>
        </w:rPr>
        <w:t>). </w:t>
      </w:r>
    </w:p>
    <w:p w:rsidR="73C08E0F" w:rsidP="73C08E0F" w:rsidRDefault="73C08E0F" w14:paraId="5E5DF7A0" w14:textId="4730A051">
      <w:pPr>
        <w:spacing w:before="60" w:after="60"/>
        <w:rPr>
          <w:rFonts w:ascii="Segoe UI" w:hAnsi="Segoe UI" w:eastAsia="Segoe UI" w:cs="Segoe UI"/>
          <w:b w:val="0"/>
          <w:bCs w:val="0"/>
          <w:i w:val="0"/>
          <w:iCs w:val="0"/>
          <w:caps w:val="0"/>
          <w:smallCaps w:val="0"/>
          <w:noProof w:val="0"/>
          <w:color w:val="000000" w:themeColor="text1" w:themeTint="FF" w:themeShade="FF"/>
          <w:sz w:val="20"/>
          <w:szCs w:val="20"/>
          <w:lang w:val="es-ES"/>
        </w:rPr>
      </w:pPr>
    </w:p>
    <w:p w:rsidR="73C08E0F" w:rsidP="73C08E0F" w:rsidRDefault="73C08E0F" w14:paraId="1EC15892" w14:textId="2120DF4C">
      <w:pPr>
        <w:rPr>
          <w:lang w:bidi="es-ES"/>
        </w:rPr>
      </w:pPr>
    </w:p>
    <w:p w:rsidR="09BD51E6" w:rsidP="73C08E0F" w:rsidRDefault="09BD51E6" w14:paraId="044A54DF" w14:textId="2F6B42FC">
      <w:pPr>
        <w:pStyle w:val="Ttulo"/>
        <w:suppressLineNumbers w:val="0"/>
        <w:bidi w:val="0"/>
        <w:spacing w:before="1320" w:beforeAutospacing="off" w:after="0" w:afterAutospacing="off" w:line="259" w:lineRule="auto"/>
        <w:ind w:left="0" w:right="0"/>
        <w:jc w:val="left"/>
      </w:pPr>
      <w:r w:rsidRPr="73C08E0F" w:rsidR="09BD51E6">
        <w:rPr>
          <w:lang w:bidi="es-ES"/>
        </w:rPr>
        <w:t>TESTING OF A WIS REPORT</w:t>
      </w:r>
    </w:p>
    <w:p w:rsidRPr="00AD3652" w:rsidR="00E80549" w:rsidP="00D7588D" w:rsidRDefault="00EF70DB" w14:paraId="0D008D54" w14:textId="2946D507">
      <w:pPr>
        <w:pStyle w:val="Subttulo"/>
      </w:pPr>
      <w:r>
        <w:t>acme ans – c1.064</w:t>
      </w:r>
    </w:p>
    <w:p w:rsidRPr="00AD3652" w:rsidR="00E80549" w:rsidP="00D7588D" w:rsidRDefault="00E80549" w14:paraId="693A97E5" w14:textId="77777777">
      <w:pPr>
        <w:pStyle w:val="Subttulo"/>
        <w:sectPr w:rsidRPr="00AD3652" w:rsidR="00E80549" w:rsidSect="0026442F">
          <w:headerReference w:type="default" r:id="rId12"/>
          <w:footerReference w:type="default" r:id="rId13"/>
          <w:pgSz w:w="11906" w:h="16838" w:orient="portrait" w:code="9"/>
          <w:pgMar w:top="6237" w:right="1440" w:bottom="1440" w:left="1440" w:header="720" w:footer="578" w:gutter="0"/>
          <w:pgNumType w:start="0"/>
          <w:cols w:space="720"/>
          <w:titlePg/>
          <w:docGrid w:linePitch="360"/>
        </w:sectPr>
      </w:pPr>
    </w:p>
    <w:tbl>
      <w:tblPr>
        <w:tblStyle w:val="Tablaconcuadrcula"/>
        <w:tblW w:w="0" w:type="auto"/>
        <w:tblLook w:val="04A0" w:firstRow="1" w:lastRow="0" w:firstColumn="1" w:lastColumn="0" w:noHBand="0" w:noVBand="1"/>
      </w:tblPr>
      <w:tblGrid>
        <w:gridCol w:w="9026"/>
      </w:tblGrid>
      <w:tr w:rsidRPr="00AD3652" w:rsidR="004E2DEB" w:rsidTr="73C08E0F" w14:paraId="07BA53CD" w14:textId="77777777">
        <w:tc>
          <w:tcPr>
            <w:tcW w:w="9350" w:type="dxa"/>
            <w:tcBorders>
              <w:top w:val="single" w:color="4B8E94" w:themeColor="accent3" w:themeShade="BF" w:sz="12" w:space="0"/>
              <w:left w:val="nil"/>
              <w:bottom w:val="nil"/>
              <w:right w:val="nil"/>
            </w:tcBorders>
            <w:tcMar/>
          </w:tcPr>
          <w:p w:rsidRPr="00AD3652" w:rsidR="004E2DEB" w:rsidP="00EF70DB" w:rsidRDefault="00EF70DB" w14:paraId="07E217DE" w14:textId="583613D4" w14:noSpellErr="1">
            <w:pPr>
              <w:pStyle w:val="Ttulo2"/>
            </w:pPr>
            <w:bookmarkStart w:name="_Toc1813262021" w:id="1390883252"/>
            <w:r w:rsidR="00EF70DB">
              <w:rPr/>
              <w:t>TABLA DE CONTENIDOS</w:t>
            </w:r>
            <w:bookmarkEnd w:id="1390883252"/>
          </w:p>
        </w:tc>
      </w:tr>
    </w:tbl>
    <w:sdt>
      <w:sdtPr>
        <w:id w:val="1435933297"/>
        <w:docPartObj>
          <w:docPartGallery w:val="Table of Contents"/>
          <w:docPartUnique/>
        </w:docPartObj>
      </w:sdtPr>
      <w:sdtContent>
        <w:p w:rsidR="73C08E0F" w:rsidP="73C08E0F" w:rsidRDefault="73C08E0F" w14:paraId="76C756AB" w14:textId="25F1356C">
          <w:pPr>
            <w:pStyle w:val="TOC2"/>
            <w:tabs>
              <w:tab w:val="right" w:leader="dot" w:pos="9015"/>
            </w:tabs>
            <w:bidi w:val="0"/>
            <w:rPr>
              <w:rStyle w:val="Hyperlink"/>
            </w:rPr>
          </w:pPr>
          <w:r>
            <w:fldChar w:fldCharType="begin"/>
          </w:r>
          <w:r>
            <w:instrText xml:space="preserve">TOC \o "1-9" \z \u \h</w:instrText>
          </w:r>
          <w:r>
            <w:fldChar w:fldCharType="separate"/>
          </w:r>
          <w:hyperlink w:anchor="_Toc1813262021">
            <w:r w:rsidRPr="73C08E0F" w:rsidR="73C08E0F">
              <w:rPr>
                <w:rStyle w:val="Hyperlink"/>
              </w:rPr>
              <w:t>TABLA DE CONTENIDOS</w:t>
            </w:r>
            <w:r>
              <w:tab/>
            </w:r>
            <w:r>
              <w:fldChar w:fldCharType="begin"/>
            </w:r>
            <w:r>
              <w:instrText xml:space="preserve">PAGEREF _Toc1813262021 \h</w:instrText>
            </w:r>
            <w:r>
              <w:fldChar w:fldCharType="separate"/>
            </w:r>
            <w:r w:rsidRPr="73C08E0F" w:rsidR="73C08E0F">
              <w:rPr>
                <w:rStyle w:val="Hyperlink"/>
              </w:rPr>
              <w:t>1</w:t>
            </w:r>
            <w:r>
              <w:fldChar w:fldCharType="end"/>
            </w:r>
          </w:hyperlink>
        </w:p>
        <w:p w:rsidR="73C08E0F" w:rsidP="73C08E0F" w:rsidRDefault="73C08E0F" w14:paraId="35682AC9" w14:textId="161874C7">
          <w:pPr>
            <w:pStyle w:val="TOC2"/>
            <w:tabs>
              <w:tab w:val="right" w:leader="dot" w:pos="9015"/>
            </w:tabs>
            <w:bidi w:val="0"/>
            <w:rPr>
              <w:rStyle w:val="Hyperlink"/>
            </w:rPr>
          </w:pPr>
          <w:hyperlink w:anchor="_Toc1459581904">
            <w:r w:rsidRPr="73C08E0F" w:rsidR="73C08E0F">
              <w:rPr>
                <w:rStyle w:val="Hyperlink"/>
              </w:rPr>
              <w:t>RESUMEN EJECUTIVO</w:t>
            </w:r>
            <w:r>
              <w:tab/>
            </w:r>
            <w:r>
              <w:fldChar w:fldCharType="begin"/>
            </w:r>
            <w:r>
              <w:instrText xml:space="preserve">PAGEREF _Toc1459581904 \h</w:instrText>
            </w:r>
            <w:r>
              <w:fldChar w:fldCharType="separate"/>
            </w:r>
            <w:r w:rsidRPr="73C08E0F" w:rsidR="73C08E0F">
              <w:rPr>
                <w:rStyle w:val="Hyperlink"/>
              </w:rPr>
              <w:t>2</w:t>
            </w:r>
            <w:r>
              <w:fldChar w:fldCharType="end"/>
            </w:r>
          </w:hyperlink>
        </w:p>
        <w:p w:rsidR="73C08E0F" w:rsidP="73C08E0F" w:rsidRDefault="73C08E0F" w14:paraId="49ABC711" w14:textId="37EE05DB">
          <w:pPr>
            <w:pStyle w:val="TOC2"/>
            <w:tabs>
              <w:tab w:val="right" w:leader="dot" w:pos="9015"/>
            </w:tabs>
            <w:bidi w:val="0"/>
            <w:rPr>
              <w:rStyle w:val="Hyperlink"/>
            </w:rPr>
          </w:pPr>
          <w:hyperlink w:anchor="_Toc2111742646">
            <w:r w:rsidRPr="73C08E0F" w:rsidR="73C08E0F">
              <w:rPr>
                <w:rStyle w:val="Hyperlink"/>
              </w:rPr>
              <w:t>TABLA DE REVISIONES</w:t>
            </w:r>
            <w:r>
              <w:tab/>
            </w:r>
            <w:r>
              <w:fldChar w:fldCharType="begin"/>
            </w:r>
            <w:r>
              <w:instrText xml:space="preserve">PAGEREF _Toc2111742646 \h</w:instrText>
            </w:r>
            <w:r>
              <w:fldChar w:fldCharType="separate"/>
            </w:r>
            <w:r w:rsidRPr="73C08E0F" w:rsidR="73C08E0F">
              <w:rPr>
                <w:rStyle w:val="Hyperlink"/>
              </w:rPr>
              <w:t>3</w:t>
            </w:r>
            <w:r>
              <w:fldChar w:fldCharType="end"/>
            </w:r>
          </w:hyperlink>
        </w:p>
        <w:p w:rsidR="73C08E0F" w:rsidP="73C08E0F" w:rsidRDefault="73C08E0F" w14:paraId="76C961F7" w14:textId="34EE7EC3">
          <w:pPr>
            <w:pStyle w:val="TOC2"/>
            <w:tabs>
              <w:tab w:val="right" w:leader="dot" w:pos="9015"/>
            </w:tabs>
            <w:bidi w:val="0"/>
            <w:rPr>
              <w:rStyle w:val="Hyperlink"/>
            </w:rPr>
          </w:pPr>
          <w:hyperlink w:anchor="_Toc1767302031">
            <w:r w:rsidRPr="73C08E0F" w:rsidR="73C08E0F">
              <w:rPr>
                <w:rStyle w:val="Hyperlink"/>
              </w:rPr>
              <w:t>INTRODUCCIÓN</w:t>
            </w:r>
            <w:r>
              <w:tab/>
            </w:r>
            <w:r>
              <w:fldChar w:fldCharType="begin"/>
            </w:r>
            <w:r>
              <w:instrText xml:space="preserve">PAGEREF _Toc1767302031 \h</w:instrText>
            </w:r>
            <w:r>
              <w:fldChar w:fldCharType="separate"/>
            </w:r>
            <w:r w:rsidRPr="73C08E0F" w:rsidR="73C08E0F">
              <w:rPr>
                <w:rStyle w:val="Hyperlink"/>
              </w:rPr>
              <w:t>4</w:t>
            </w:r>
            <w:r>
              <w:fldChar w:fldCharType="end"/>
            </w:r>
          </w:hyperlink>
        </w:p>
        <w:p w:rsidR="73C08E0F" w:rsidP="73C08E0F" w:rsidRDefault="73C08E0F" w14:paraId="312B67C3" w14:textId="4F3ED6EC">
          <w:pPr>
            <w:pStyle w:val="TOC2"/>
            <w:tabs>
              <w:tab w:val="right" w:leader="dot" w:pos="9015"/>
            </w:tabs>
            <w:bidi w:val="0"/>
            <w:rPr>
              <w:rStyle w:val="Hyperlink"/>
            </w:rPr>
          </w:pPr>
          <w:hyperlink w:anchor="_Toc1382698068">
            <w:r w:rsidRPr="73C08E0F" w:rsidR="73C08E0F">
              <w:rPr>
                <w:rStyle w:val="Hyperlink"/>
              </w:rPr>
              <w:t>CONTENIDO</w:t>
            </w:r>
            <w:r>
              <w:tab/>
            </w:r>
            <w:r>
              <w:fldChar w:fldCharType="begin"/>
            </w:r>
            <w:r>
              <w:instrText xml:space="preserve">PAGEREF _Toc1382698068 \h</w:instrText>
            </w:r>
            <w:r>
              <w:fldChar w:fldCharType="separate"/>
            </w:r>
            <w:r w:rsidRPr="73C08E0F" w:rsidR="73C08E0F">
              <w:rPr>
                <w:rStyle w:val="Hyperlink"/>
              </w:rPr>
              <w:t>4</w:t>
            </w:r>
            <w:r>
              <w:fldChar w:fldCharType="end"/>
            </w:r>
          </w:hyperlink>
        </w:p>
        <w:p w:rsidR="73C08E0F" w:rsidP="73C08E0F" w:rsidRDefault="73C08E0F" w14:paraId="1453B5FB" w14:textId="64BEA2C4">
          <w:pPr>
            <w:pStyle w:val="TOC3"/>
            <w:tabs>
              <w:tab w:val="right" w:leader="dot" w:pos="9015"/>
            </w:tabs>
            <w:bidi w:val="0"/>
            <w:rPr>
              <w:rStyle w:val="Hyperlink"/>
            </w:rPr>
          </w:pPr>
          <w:hyperlink w:anchor="_Toc1166859189">
            <w:r w:rsidRPr="73C08E0F" w:rsidR="73C08E0F">
              <w:rPr>
                <w:rStyle w:val="Hyperlink"/>
              </w:rPr>
              <w:t>IMPORTANCIA DE LAS PRUEBAS</w:t>
            </w:r>
            <w:r>
              <w:tab/>
            </w:r>
            <w:r>
              <w:fldChar w:fldCharType="begin"/>
            </w:r>
            <w:r>
              <w:instrText xml:space="preserve">PAGEREF _Toc1166859189 \h</w:instrText>
            </w:r>
            <w:r>
              <w:fldChar w:fldCharType="separate"/>
            </w:r>
            <w:r w:rsidRPr="73C08E0F" w:rsidR="73C08E0F">
              <w:rPr>
                <w:rStyle w:val="Hyperlink"/>
              </w:rPr>
              <w:t>5</w:t>
            </w:r>
            <w:r>
              <w:fldChar w:fldCharType="end"/>
            </w:r>
          </w:hyperlink>
        </w:p>
        <w:p w:rsidR="73C08E0F" w:rsidP="73C08E0F" w:rsidRDefault="73C08E0F" w14:paraId="0B825603" w14:textId="065BDFBB">
          <w:pPr>
            <w:pStyle w:val="TOC3"/>
            <w:tabs>
              <w:tab w:val="right" w:leader="dot" w:pos="9015"/>
            </w:tabs>
            <w:bidi w:val="0"/>
            <w:rPr>
              <w:rStyle w:val="Hyperlink"/>
            </w:rPr>
          </w:pPr>
          <w:hyperlink w:anchor="_Toc1554929408">
            <w:r w:rsidRPr="73C08E0F" w:rsidR="73C08E0F">
              <w:rPr>
                <w:rStyle w:val="Hyperlink"/>
              </w:rPr>
              <w:t>Tipos de Pruebas y su Aplicación</w:t>
            </w:r>
            <w:r>
              <w:tab/>
            </w:r>
            <w:r>
              <w:fldChar w:fldCharType="begin"/>
            </w:r>
            <w:r>
              <w:instrText xml:space="preserve">PAGEREF _Toc1554929408 \h</w:instrText>
            </w:r>
            <w:r>
              <w:fldChar w:fldCharType="separate"/>
            </w:r>
            <w:r w:rsidRPr="73C08E0F" w:rsidR="73C08E0F">
              <w:rPr>
                <w:rStyle w:val="Hyperlink"/>
              </w:rPr>
              <w:t>5</w:t>
            </w:r>
            <w:r>
              <w:fldChar w:fldCharType="end"/>
            </w:r>
          </w:hyperlink>
        </w:p>
        <w:p w:rsidR="73C08E0F" w:rsidP="73C08E0F" w:rsidRDefault="73C08E0F" w14:paraId="107C67A6" w14:textId="24C57A53">
          <w:pPr>
            <w:pStyle w:val="TOC3"/>
            <w:tabs>
              <w:tab w:val="right" w:leader="dot" w:pos="9015"/>
            </w:tabs>
            <w:bidi w:val="0"/>
            <w:rPr>
              <w:rStyle w:val="Hyperlink"/>
            </w:rPr>
          </w:pPr>
          <w:hyperlink w:anchor="_Toc71773101">
            <w:r w:rsidRPr="73C08E0F" w:rsidR="73C08E0F">
              <w:rPr>
                <w:rStyle w:val="Hyperlink"/>
              </w:rPr>
              <w:t>Herramientas Utilizadas</w:t>
            </w:r>
            <w:r>
              <w:tab/>
            </w:r>
            <w:r>
              <w:fldChar w:fldCharType="begin"/>
            </w:r>
            <w:r>
              <w:instrText xml:space="preserve">PAGEREF _Toc71773101 \h</w:instrText>
            </w:r>
            <w:r>
              <w:fldChar w:fldCharType="separate"/>
            </w:r>
            <w:r w:rsidRPr="73C08E0F" w:rsidR="73C08E0F">
              <w:rPr>
                <w:rStyle w:val="Hyperlink"/>
              </w:rPr>
              <w:t>6</w:t>
            </w:r>
            <w:r>
              <w:fldChar w:fldCharType="end"/>
            </w:r>
          </w:hyperlink>
        </w:p>
        <w:p w:rsidR="73C08E0F" w:rsidP="73C08E0F" w:rsidRDefault="73C08E0F" w14:paraId="6A7B9579" w14:textId="0BE40956">
          <w:pPr>
            <w:pStyle w:val="TOC3"/>
            <w:tabs>
              <w:tab w:val="right" w:leader="dot" w:pos="9015"/>
            </w:tabs>
            <w:bidi w:val="0"/>
            <w:rPr>
              <w:rStyle w:val="Hyperlink"/>
            </w:rPr>
          </w:pPr>
          <w:hyperlink w:anchor="_Toc1136015694">
            <w:r w:rsidRPr="73C08E0F" w:rsidR="73C08E0F">
              <w:rPr>
                <w:rStyle w:val="Hyperlink"/>
              </w:rPr>
              <w:t>Documentación en el Entorno de Testing</w:t>
            </w:r>
            <w:r>
              <w:tab/>
            </w:r>
            <w:r>
              <w:fldChar w:fldCharType="begin"/>
            </w:r>
            <w:r>
              <w:instrText xml:space="preserve">PAGEREF _Toc1136015694 \h</w:instrText>
            </w:r>
            <w:r>
              <w:fldChar w:fldCharType="separate"/>
            </w:r>
            <w:r w:rsidRPr="73C08E0F" w:rsidR="73C08E0F">
              <w:rPr>
                <w:rStyle w:val="Hyperlink"/>
              </w:rPr>
              <w:t>6</w:t>
            </w:r>
            <w:r>
              <w:fldChar w:fldCharType="end"/>
            </w:r>
          </w:hyperlink>
        </w:p>
        <w:p w:rsidR="73C08E0F" w:rsidP="73C08E0F" w:rsidRDefault="73C08E0F" w14:paraId="23F7A605" w14:textId="2935381A">
          <w:pPr>
            <w:pStyle w:val="TOC2"/>
            <w:tabs>
              <w:tab w:val="right" w:leader="dot" w:pos="9015"/>
            </w:tabs>
            <w:bidi w:val="0"/>
            <w:rPr>
              <w:rStyle w:val="Hyperlink"/>
            </w:rPr>
          </w:pPr>
          <w:hyperlink w:anchor="_Toc770383916">
            <w:r w:rsidRPr="73C08E0F" w:rsidR="73C08E0F">
              <w:rPr>
                <w:rStyle w:val="Hyperlink"/>
              </w:rPr>
              <w:t>Conclusión</w:t>
            </w:r>
            <w:r>
              <w:tab/>
            </w:r>
            <w:r>
              <w:fldChar w:fldCharType="begin"/>
            </w:r>
            <w:r>
              <w:instrText xml:space="preserve">PAGEREF _Toc770383916 \h</w:instrText>
            </w:r>
            <w:r>
              <w:fldChar w:fldCharType="separate"/>
            </w:r>
            <w:r w:rsidRPr="73C08E0F" w:rsidR="73C08E0F">
              <w:rPr>
                <w:rStyle w:val="Hyperlink"/>
              </w:rPr>
              <w:t>7</w:t>
            </w:r>
            <w:r>
              <w:fldChar w:fldCharType="end"/>
            </w:r>
          </w:hyperlink>
        </w:p>
        <w:p w:rsidR="73C08E0F" w:rsidP="73C08E0F" w:rsidRDefault="73C08E0F" w14:paraId="7B3C9B3A" w14:textId="70DF718F">
          <w:pPr>
            <w:pStyle w:val="TOC2"/>
            <w:tabs>
              <w:tab w:val="right" w:leader="dot" w:pos="9015"/>
            </w:tabs>
            <w:bidi w:val="0"/>
            <w:rPr>
              <w:rStyle w:val="Hyperlink"/>
            </w:rPr>
          </w:pPr>
          <w:hyperlink w:anchor="_Toc1354139355">
            <w:r w:rsidRPr="73C08E0F" w:rsidR="73C08E0F">
              <w:rPr>
                <w:rStyle w:val="Hyperlink"/>
              </w:rPr>
              <w:t>Bibliografía</w:t>
            </w:r>
            <w:r>
              <w:tab/>
            </w:r>
            <w:r>
              <w:fldChar w:fldCharType="begin"/>
            </w:r>
            <w:r>
              <w:instrText xml:space="preserve">PAGEREF _Toc1354139355 \h</w:instrText>
            </w:r>
            <w:r>
              <w:fldChar w:fldCharType="separate"/>
            </w:r>
            <w:r w:rsidRPr="73C08E0F" w:rsidR="73C08E0F">
              <w:rPr>
                <w:rStyle w:val="Hyperlink"/>
              </w:rPr>
              <w:t>8</w:t>
            </w:r>
            <w:r>
              <w:fldChar w:fldCharType="end"/>
            </w:r>
          </w:hyperlink>
          <w:r>
            <w:fldChar w:fldCharType="end"/>
          </w:r>
        </w:p>
      </w:sdtContent>
    </w:sdt>
    <w:p w:rsidR="00EF70DB" w:rsidP="004E2DEB" w:rsidRDefault="00EF70DB" w14:paraId="681AC5F9" w14:textId="77777777">
      <w:pPr>
        <w:rPr>
          <w:rStyle w:val="Ttulo1Car"/>
        </w:rPr>
      </w:pPr>
    </w:p>
    <w:p w:rsidR="00EF70DB" w:rsidP="004E2DEB" w:rsidRDefault="00EF70DB" w14:paraId="6DCEB891" w14:textId="77777777">
      <w:pPr>
        <w:rPr>
          <w:rStyle w:val="Ttulo1Car"/>
        </w:rPr>
      </w:pPr>
    </w:p>
    <w:p w:rsidR="00EF70DB" w:rsidP="004E2DEB" w:rsidRDefault="00EF70DB" w14:paraId="39B728B2" w14:textId="77777777">
      <w:pPr>
        <w:rPr>
          <w:rStyle w:val="Ttulo1Car"/>
        </w:rPr>
      </w:pPr>
    </w:p>
    <w:p w:rsidR="00EF70DB" w:rsidP="004E2DEB" w:rsidRDefault="00EF70DB" w14:paraId="367CEAA2" w14:textId="77777777">
      <w:pPr>
        <w:rPr>
          <w:rStyle w:val="Ttulo1Car"/>
        </w:rPr>
      </w:pPr>
    </w:p>
    <w:p w:rsidR="00EF70DB" w:rsidP="004E2DEB" w:rsidRDefault="00EF70DB" w14:paraId="0F7C2605" w14:textId="77777777">
      <w:pPr>
        <w:rPr>
          <w:rStyle w:val="Ttulo1Car"/>
        </w:rPr>
      </w:pPr>
    </w:p>
    <w:p w:rsidR="00EF70DB" w:rsidP="004E2DEB" w:rsidRDefault="00EF70DB" w14:paraId="1C438180" w14:textId="77777777">
      <w:pPr>
        <w:rPr>
          <w:rStyle w:val="Ttulo1Car"/>
        </w:rPr>
      </w:pPr>
    </w:p>
    <w:p w:rsidR="00EF70DB" w:rsidP="004E2DEB" w:rsidRDefault="00EF70DB" w14:paraId="7BBFDC92" w14:textId="77777777">
      <w:pPr>
        <w:rPr>
          <w:rStyle w:val="Ttulo1Car"/>
        </w:rPr>
      </w:pPr>
    </w:p>
    <w:p w:rsidR="00EF70DB" w:rsidP="004E2DEB" w:rsidRDefault="00EF70DB" w14:paraId="147A34D4" w14:textId="77777777">
      <w:pPr>
        <w:rPr>
          <w:rStyle w:val="Ttulo1Car"/>
        </w:rPr>
      </w:pPr>
    </w:p>
    <w:p w:rsidR="00EF70DB" w:rsidP="004E2DEB" w:rsidRDefault="00EF70DB" w14:paraId="2E9EA63A" w14:textId="77777777">
      <w:pPr>
        <w:rPr>
          <w:rStyle w:val="Ttulo1Car"/>
        </w:rPr>
      </w:pPr>
    </w:p>
    <w:p w:rsidR="00EF70DB" w:rsidP="004E2DEB" w:rsidRDefault="00EF70DB" w14:paraId="39D9919A" w14:textId="77777777">
      <w:pPr>
        <w:rPr>
          <w:rStyle w:val="Ttulo1Car"/>
        </w:rPr>
      </w:pPr>
    </w:p>
    <w:p w:rsidR="00EF70DB" w:rsidP="004E2DEB" w:rsidRDefault="00EF70DB" w14:paraId="05BC146A" w14:textId="77777777">
      <w:pPr>
        <w:rPr>
          <w:rStyle w:val="Ttulo1Car"/>
        </w:rPr>
      </w:pPr>
    </w:p>
    <w:p w:rsidR="00EF70DB" w:rsidP="004E2DEB" w:rsidRDefault="00EF70DB" w14:paraId="78705DBE" w14:textId="77777777">
      <w:pPr>
        <w:rPr>
          <w:rStyle w:val="Ttulo1Car"/>
        </w:rPr>
      </w:pPr>
    </w:p>
    <w:p w:rsidR="00EF70DB" w:rsidP="004E2DEB" w:rsidRDefault="00EF70DB" w14:paraId="0A320F0F" w14:textId="77777777">
      <w:pPr>
        <w:rPr>
          <w:rStyle w:val="Ttulo1Car"/>
        </w:rPr>
      </w:pPr>
    </w:p>
    <w:p w:rsidR="00EF70DB" w:rsidP="004E2DEB" w:rsidRDefault="00EF70DB" w14:paraId="4E193036" w14:textId="77777777">
      <w:pPr>
        <w:rPr>
          <w:rStyle w:val="Ttulo1Car"/>
        </w:rPr>
      </w:pPr>
    </w:p>
    <w:p w:rsidR="00EF70DB" w:rsidP="004E2DEB" w:rsidRDefault="00EF70DB" w14:paraId="46BC826D" w14:textId="77777777">
      <w:pPr>
        <w:rPr>
          <w:rStyle w:val="Ttulo1Car"/>
        </w:rPr>
      </w:pPr>
    </w:p>
    <w:p w:rsidR="00EF70DB" w:rsidP="004E2DEB" w:rsidRDefault="00EF70DB" w14:paraId="7F99493E" w14:textId="77777777">
      <w:pPr>
        <w:rPr>
          <w:rStyle w:val="Ttulo1Car"/>
        </w:rPr>
      </w:pPr>
    </w:p>
    <w:p w:rsidR="00EF70DB" w:rsidP="004E2DEB" w:rsidRDefault="00EF70DB" w14:paraId="104C5D77" w14:textId="77777777">
      <w:pPr>
        <w:rPr>
          <w:rStyle w:val="Ttulo1Car"/>
        </w:rPr>
      </w:pPr>
    </w:p>
    <w:p w:rsidR="00EF70DB" w:rsidP="004E2DEB" w:rsidRDefault="00EF70DB" w14:paraId="0CAE82B2" w14:textId="77777777">
      <w:pPr>
        <w:rPr>
          <w:rStyle w:val="Ttulo1Car"/>
        </w:rPr>
      </w:pPr>
    </w:p>
    <w:p w:rsidR="00EF70DB" w:rsidP="004E2DEB" w:rsidRDefault="00EF70DB" w14:paraId="1CAEE572" w14:textId="77777777">
      <w:pPr>
        <w:rPr>
          <w:rStyle w:val="Ttulo1Car"/>
        </w:rPr>
      </w:pPr>
    </w:p>
    <w:p w:rsidR="00EF70DB" w:rsidP="004E2DEB" w:rsidRDefault="00EF70DB" w14:paraId="63E1E5A8" w14:textId="77777777">
      <w:pPr>
        <w:rPr>
          <w:rStyle w:val="Ttulo1Car"/>
        </w:rPr>
      </w:pPr>
    </w:p>
    <w:p w:rsidR="00EF70DB" w:rsidP="004E2DEB" w:rsidRDefault="00EF70DB" w14:paraId="2D9D51AA" w14:textId="77777777">
      <w:pPr>
        <w:rPr>
          <w:rStyle w:val="Ttulo1Car"/>
        </w:rPr>
      </w:pPr>
    </w:p>
    <w:p w:rsidR="00EF70DB" w:rsidP="004E2DEB" w:rsidRDefault="00EF70DB" w14:paraId="0949A693" w14:textId="77777777">
      <w:pPr>
        <w:rPr>
          <w:rStyle w:val="Ttulo1Car"/>
        </w:rPr>
      </w:pPr>
    </w:p>
    <w:p w:rsidR="00EF70DB" w:rsidP="004E2DEB" w:rsidRDefault="00EF70DB" w14:paraId="20BE48F3" w14:textId="77777777">
      <w:pPr>
        <w:rPr>
          <w:rStyle w:val="Ttulo1Car"/>
        </w:rPr>
      </w:pPr>
    </w:p>
    <w:p w:rsidR="00EF70DB" w:rsidP="004E2DEB" w:rsidRDefault="00EF70DB" w14:paraId="31F72B18" w14:textId="77777777">
      <w:pPr>
        <w:rPr>
          <w:rStyle w:val="Ttulo1Car"/>
        </w:rPr>
      </w:pPr>
    </w:p>
    <w:p w:rsidR="00EF70DB" w:rsidP="004E2DEB" w:rsidRDefault="00EF70DB" w14:paraId="280BD856" w14:textId="77777777">
      <w:pPr>
        <w:rPr>
          <w:rStyle w:val="Ttulo1Car"/>
        </w:rPr>
      </w:pPr>
    </w:p>
    <w:p w:rsidR="00EF70DB" w:rsidP="004E2DEB" w:rsidRDefault="00EF70DB" w14:paraId="193166DC" w14:textId="77777777">
      <w:pPr>
        <w:rPr>
          <w:rStyle w:val="Ttulo1Car"/>
        </w:rPr>
      </w:pPr>
    </w:p>
    <w:p w:rsidR="00EF70DB" w:rsidP="004E2DEB" w:rsidRDefault="00EF70DB" w14:paraId="1FF7E404" w14:textId="77777777">
      <w:pPr>
        <w:rPr>
          <w:rStyle w:val="Ttulo1Car"/>
        </w:rPr>
      </w:pPr>
    </w:p>
    <w:p w:rsidR="00EF70DB" w:rsidP="73C08E0F" w:rsidRDefault="00EF70DB" w14:paraId="484BE8DA" w14:noSpellErr="1" w14:textId="0B0860AD">
      <w:pPr>
        <w:pStyle w:val="Normal"/>
        <w:rPr>
          <w:rStyle w:val="Ttulo1Car"/>
        </w:rPr>
      </w:pPr>
    </w:p>
    <w:p w:rsidRPr="00AD3652" w:rsidR="00EF70DB" w:rsidP="004E2DEB" w:rsidRDefault="00EF70DB" w14:paraId="230E3A3E" w14:textId="77777777">
      <w:pPr>
        <w:rPr>
          <w:rStyle w:val="Ttulo1Car"/>
        </w:rPr>
      </w:pPr>
    </w:p>
    <w:tbl>
      <w:tblPr>
        <w:tblW w:w="0" w:type="auto"/>
        <w:tblBorders>
          <w:top w:val="single" w:color="4B8E94" w:themeColor="accent3" w:themeShade="BF" w:sz="12" w:space="0"/>
        </w:tblBorders>
        <w:tblLook w:val="0600" w:firstRow="0" w:lastRow="0" w:firstColumn="0" w:lastColumn="0" w:noHBand="1" w:noVBand="1"/>
      </w:tblPr>
      <w:tblGrid>
        <w:gridCol w:w="9026"/>
      </w:tblGrid>
      <w:tr w:rsidRPr="00AD3652" w:rsidR="004E2DEB" w:rsidTr="73C08E0F" w14:paraId="77AD166C" w14:textId="77777777">
        <w:tc>
          <w:tcPr>
            <w:tcW w:w="9350" w:type="dxa"/>
            <w:tcMar/>
          </w:tcPr>
          <w:p w:rsidRPr="00EF70DB" w:rsidR="004E2DEB" w:rsidP="73C08E0F" w:rsidRDefault="00EF70DB" w14:paraId="680DE23C" w14:textId="047C7BD6" w14:noSpellErr="1">
            <w:pPr>
              <w:pStyle w:val="Ttulo2"/>
              <w:rPr>
                <w:rStyle w:val="Ttulo1Car"/>
                <w:rFonts w:ascii="Segoe UI" w:hAnsi="Segoe UI" w:asciiTheme="minorAscii" w:hAnsiTheme="minorAscii"/>
                <w:caps w:val="1"/>
                <w:noProof w:val="0"/>
                <w:color w:val="325F63" w:themeColor="accent3" w:themeShade="80"/>
                <w:spacing w:val="20"/>
                <w:kern w:val="22"/>
                <w:sz w:val="32"/>
                <w:szCs w:val="32"/>
              </w:rPr>
            </w:pPr>
            <w:bookmarkStart w:name="_Toc1459581904" w:id="1887258600"/>
            <w:r w:rsidRPr="73C08E0F" w:rsidR="00EF70DB">
              <w:rPr>
                <w:rStyle w:val="Ttulo1Car"/>
                <w:rFonts w:ascii="Segoe UI" w:hAnsi="Segoe UI" w:asciiTheme="minorAscii" w:hAnsiTheme="minorAscii"/>
                <w:caps w:val="1"/>
                <w:noProof w:val="0"/>
                <w:color w:val="325F63" w:themeColor="accent3" w:themeShade="80"/>
                <w:spacing w:val="20"/>
                <w:kern w:val="22"/>
                <w:sz w:val="32"/>
                <w:szCs w:val="32"/>
              </w:rPr>
              <w:t>R</w:t>
            </w:r>
            <w:r w:rsidRPr="00EF70DB" w:rsidR="00EF70DB">
              <w:rPr>
                <w:rStyle w:val="Ttulo1Car"/>
                <w:caps w:val="1"/>
                <w:color w:val="325F63" w:themeColor="accent3" w:themeShade="80"/>
                <w:spacing w:val="20"/>
                <w:kern w:val="22"/>
                <w:sz w:val="32"/>
                <w:szCs w:val="32"/>
              </w:rPr>
              <w:t>ESUMEN EJECUTIVO</w:t>
            </w:r>
            <w:bookmarkEnd w:id="1887258600"/>
          </w:p>
        </w:tc>
      </w:tr>
    </w:tbl>
    <w:p w:rsidR="004E2DEB" w:rsidP="73C08E0F" w:rsidRDefault="004E2DEB" w14:paraId="14962711" w14:textId="1DBFDA78">
      <w:pPr>
        <w:pStyle w:val="Normal"/>
        <w:spacing w:before="240" w:beforeAutospacing="off" w:after="240" w:afterAutospacing="off"/>
        <w:jc w:val="both"/>
        <w:rPr>
          <w:rFonts w:ascii="Segoe UI" w:hAnsi="Segoe UI" w:eastAsia="Segoe UI" w:cs="Segoe UI"/>
          <w:noProof w:val="0"/>
          <w:sz w:val="22"/>
          <w:szCs w:val="22"/>
          <w:lang w:val="es-ES"/>
        </w:rPr>
      </w:pPr>
      <w:r w:rsidRPr="73C08E0F" w:rsidR="0EC893B4">
        <w:rPr>
          <w:rFonts w:ascii="Segoe UI" w:hAnsi="Segoe UI" w:eastAsia="Segoe UI" w:cs="Segoe UI"/>
          <w:noProof w:val="0"/>
          <w:sz w:val="22"/>
          <w:szCs w:val="22"/>
          <w:lang w:val="es-ES"/>
        </w:rPr>
        <w:t xml:space="preserve">Este documento presenta los conocimientos previos a cursar la asignatura Diseño y Pruebas 2 en relación con las pruebas de los Sistemas de Información Web (WIS). Se detalla </w:t>
      </w:r>
      <w:r w:rsidRPr="73C08E0F" w:rsidR="307E0C7E">
        <w:rPr>
          <w:rFonts w:ascii="Segoe UI" w:hAnsi="Segoe UI" w:eastAsia="Segoe UI" w:cs="Segoe UI"/>
          <w:noProof w:val="0"/>
          <w:sz w:val="22"/>
          <w:szCs w:val="22"/>
          <w:lang w:val="es-ES"/>
        </w:rPr>
        <w:t xml:space="preserve">la </w:t>
      </w:r>
      <w:r w:rsidRPr="73C08E0F" w:rsidR="0EC893B4">
        <w:rPr>
          <w:rFonts w:ascii="Segoe UI" w:hAnsi="Segoe UI" w:eastAsia="Segoe UI" w:cs="Segoe UI"/>
          <w:noProof w:val="0"/>
          <w:sz w:val="22"/>
          <w:szCs w:val="22"/>
          <w:lang w:val="es-ES"/>
        </w:rPr>
        <w:t>importancia de las pruebas en el desarrollo de software, abordando conceptos básicos como la verificación y validación de software, el objetivo de detectar errores y garantizar la calidad del producto final.</w:t>
      </w:r>
    </w:p>
    <w:p w:rsidR="004E2DEB" w:rsidP="73C08E0F" w:rsidRDefault="004E2DEB" w14:paraId="533FF249" w14:textId="5C8E9CF8">
      <w:pPr>
        <w:pStyle w:val="Normal"/>
        <w:spacing w:before="240" w:beforeAutospacing="off" w:after="240" w:afterAutospacing="off"/>
        <w:jc w:val="both"/>
        <w:rPr>
          <w:rFonts w:ascii="Segoe UI" w:hAnsi="Segoe UI" w:eastAsia="Segoe UI" w:cs="Segoe UI"/>
          <w:noProof w:val="0"/>
          <w:sz w:val="22"/>
          <w:szCs w:val="22"/>
          <w:lang w:val="es-ES"/>
        </w:rPr>
      </w:pPr>
      <w:r w:rsidRPr="73C08E0F" w:rsidR="0EC893B4">
        <w:rPr>
          <w:rFonts w:ascii="Segoe UI" w:hAnsi="Segoe UI" w:eastAsia="Segoe UI" w:cs="Segoe UI"/>
          <w:noProof w:val="0"/>
          <w:sz w:val="22"/>
          <w:szCs w:val="22"/>
          <w:lang w:val="es-ES"/>
        </w:rPr>
        <w:t xml:space="preserve">Además, se describe el conocimiento previo sobre la estructura y organización de las pruebas, incluyendo pruebas unitarias, de integración y de sistema. </w:t>
      </w:r>
    </w:p>
    <w:p w:rsidR="004E2DEB" w:rsidP="73C08E0F" w:rsidRDefault="004E2DEB" w14:paraId="5A0BA73C" w14:textId="1E70E433">
      <w:pPr>
        <w:pStyle w:val="Normal"/>
        <w:spacing w:before="240" w:beforeAutospacing="off" w:after="240" w:afterAutospacing="off"/>
        <w:jc w:val="both"/>
        <w:rPr>
          <w:rFonts w:ascii="Segoe UI" w:hAnsi="Segoe UI" w:eastAsia="Segoe UI" w:cs="Segoe UI"/>
          <w:noProof w:val="0"/>
          <w:sz w:val="22"/>
          <w:szCs w:val="22"/>
          <w:lang w:val="es-ES"/>
        </w:rPr>
      </w:pPr>
      <w:r w:rsidRPr="73C08E0F" w:rsidR="0EC893B4">
        <w:rPr>
          <w:rFonts w:ascii="Segoe UI" w:hAnsi="Segoe UI" w:eastAsia="Segoe UI" w:cs="Segoe UI"/>
          <w:noProof w:val="0"/>
          <w:sz w:val="22"/>
          <w:szCs w:val="22"/>
          <w:lang w:val="es-ES"/>
        </w:rPr>
        <w:t>En el ámbito tecnológico, se identifican herramientas utilizadas previamente como JUnit para pruebas unitarias en Java</w:t>
      </w:r>
      <w:r w:rsidRPr="73C08E0F" w:rsidR="441B7B12">
        <w:rPr>
          <w:rFonts w:ascii="Segoe UI" w:hAnsi="Segoe UI" w:eastAsia="Segoe UI" w:cs="Segoe UI"/>
          <w:noProof w:val="0"/>
          <w:sz w:val="22"/>
          <w:szCs w:val="22"/>
          <w:lang w:val="es-ES"/>
        </w:rPr>
        <w:t>,</w:t>
      </w:r>
      <w:r w:rsidRPr="73C08E0F" w:rsidR="0EC893B4">
        <w:rPr>
          <w:rFonts w:ascii="Segoe UI" w:hAnsi="Segoe UI" w:eastAsia="Segoe UI" w:cs="Segoe UI"/>
          <w:noProof w:val="0"/>
          <w:sz w:val="22"/>
          <w:szCs w:val="22"/>
          <w:lang w:val="es-ES"/>
        </w:rPr>
        <w:t xml:space="preserve"> Mockito para test doubles o Spring Boot Test para la automatización de pruebas en aplicaciones web.</w:t>
      </w:r>
      <w:r w:rsidRPr="73C08E0F" w:rsidR="0D0D2CEC">
        <w:rPr>
          <w:rFonts w:ascii="Segoe UI" w:hAnsi="Segoe UI" w:eastAsia="Segoe UI" w:cs="Segoe UI"/>
          <w:noProof w:val="0"/>
          <w:sz w:val="22"/>
          <w:szCs w:val="22"/>
          <w:lang w:val="es-ES"/>
        </w:rPr>
        <w:t xml:space="preserve"> </w:t>
      </w:r>
      <w:r w:rsidRPr="73C08E0F" w:rsidR="1E865EF2">
        <w:rPr>
          <w:rFonts w:ascii="Segoe UI" w:hAnsi="Segoe UI" w:eastAsia="Segoe UI" w:cs="Segoe UI"/>
          <w:noProof w:val="0"/>
          <w:sz w:val="22"/>
          <w:szCs w:val="22"/>
          <w:lang w:val="es-ES"/>
        </w:rPr>
        <w:t xml:space="preserve">Por último, también se explora el uso de herramientas de integración continua como GitHub Actions para la automatización de pruebas aunque nuestros conocimientos al respecto sean </w:t>
      </w:r>
      <w:r w:rsidRPr="73C08E0F" w:rsidR="6D640C89">
        <w:rPr>
          <w:rFonts w:ascii="Segoe UI" w:hAnsi="Segoe UI" w:eastAsia="Segoe UI" w:cs="Segoe UI"/>
          <w:noProof w:val="0"/>
          <w:sz w:val="22"/>
          <w:szCs w:val="22"/>
          <w:lang w:val="es-ES"/>
        </w:rPr>
        <w:t>reducidos.</w:t>
      </w:r>
    </w:p>
    <w:p w:rsidR="004E2DEB" w:rsidP="73C08E0F" w:rsidRDefault="004E2DEB" w14:paraId="784099EF" w14:textId="1970C378">
      <w:pPr>
        <w:pStyle w:val="Normal"/>
        <w:spacing w:before="240" w:beforeAutospacing="off" w:after="240" w:afterAutospacing="off"/>
        <w:jc w:val="both"/>
        <w:rPr>
          <w:rFonts w:ascii="Segoe UI" w:hAnsi="Segoe UI" w:eastAsia="Segoe UI" w:cs="Segoe UI"/>
          <w:noProof w:val="0"/>
          <w:sz w:val="22"/>
          <w:szCs w:val="22"/>
          <w:lang w:val="es-ES"/>
        </w:rPr>
      </w:pPr>
      <w:r w:rsidRPr="73C08E0F" w:rsidR="0EC893B4">
        <w:rPr>
          <w:rFonts w:ascii="Segoe UI" w:hAnsi="Segoe UI" w:eastAsia="Segoe UI" w:cs="Segoe UI"/>
          <w:noProof w:val="0"/>
          <w:sz w:val="22"/>
          <w:szCs w:val="22"/>
          <w:lang w:val="es-ES"/>
        </w:rPr>
        <w:t>Este informe representa un punto de partida para evaluar el progreso en nuestra comprensión sobre las pruebas de software. A medida que avancemos en la materia, esperamos consolidar un enfoque más estructurado, integrando herramientas avanzadas y metodologías efectivas para la gestión de calidad en el desarrollo de aplicaciones web.</w:t>
      </w:r>
    </w:p>
    <w:p w:rsidR="004E2DEB" w:rsidP="73C08E0F" w:rsidRDefault="004E2DEB" w14:paraId="1776CFFD" w14:textId="128FA615">
      <w:pPr>
        <w:spacing w:before="240" w:beforeAutospacing="off" w:after="240" w:afterAutospacing="off"/>
        <w:rPr>
          <w:rFonts w:ascii="Segoe UI" w:hAnsi="Segoe UI" w:eastAsia="Segoe UI" w:cs="Segoe UI"/>
          <w:noProof w:val="0"/>
          <w:sz w:val="20"/>
          <w:szCs w:val="20"/>
          <w:lang w:val="es-ES"/>
        </w:rPr>
      </w:pPr>
    </w:p>
    <w:p w:rsidR="004E2DEB" w:rsidP="004E2DEB" w:rsidRDefault="004E2DEB" w14:paraId="157958D6" w14:textId="5E2B3147"/>
    <w:p w:rsidR="00EF70DB" w:rsidP="004E2DEB" w:rsidRDefault="00EF70DB" w14:paraId="51B7D34A" w14:textId="77777777"/>
    <w:p w:rsidR="00EF70DB" w:rsidP="004E2DEB" w:rsidRDefault="00EF70DB" w14:paraId="4FE68B3D" w14:textId="77777777"/>
    <w:p w:rsidR="00EF70DB" w:rsidP="004E2DEB" w:rsidRDefault="00EF70DB" w14:paraId="5A9143FB" w14:textId="77777777"/>
    <w:p w:rsidR="00EF70DB" w:rsidP="004E2DEB" w:rsidRDefault="00EF70DB" w14:paraId="55B91E00" w14:textId="77777777"/>
    <w:p w:rsidR="00EF70DB" w:rsidP="004E2DEB" w:rsidRDefault="00EF70DB" w14:paraId="33F0DCBE" w14:textId="77777777"/>
    <w:p w:rsidR="00EF70DB" w:rsidP="004E2DEB" w:rsidRDefault="00EF70DB" w14:paraId="57FCCBF1" w14:textId="77777777"/>
    <w:p w:rsidR="00EF70DB" w:rsidP="004E2DEB" w:rsidRDefault="00EF70DB" w14:paraId="6E59DB72" w14:textId="77777777" w14:noSpellErr="1"/>
    <w:p w:rsidR="73C08E0F" w:rsidRDefault="73C08E0F" w14:paraId="5BA65D57" w14:textId="6EBF63AB"/>
    <w:p w:rsidR="00EF70DB" w:rsidP="73C08E0F" w:rsidRDefault="00EF70DB" w14:paraId="532B4ACF" w14:noSpellErr="1" w14:textId="6EC4D9D3">
      <w:pPr>
        <w:pStyle w:val="Normal"/>
      </w:pPr>
    </w:p>
    <w:p w:rsidRPr="00AD3652" w:rsidR="00EF70DB" w:rsidP="004E2DEB" w:rsidRDefault="00EF70DB" w14:paraId="785DCFC8" w14:textId="77777777" w14:noSpellErr="1"/>
    <w:p w:rsidR="73C08E0F" w:rsidRDefault="73C08E0F" w14:paraId="736F5716" w14:textId="0B0D9281"/>
    <w:tbl>
      <w:tblPr>
        <w:tblW w:w="0" w:type="auto"/>
        <w:tblBorders>
          <w:top w:val="single" w:color="4B8E94" w:themeColor="accent3" w:themeShade="BF" w:sz="12" w:space="0"/>
        </w:tblBorders>
        <w:tblLook w:val="0600" w:firstRow="0" w:lastRow="0" w:firstColumn="0" w:lastColumn="0" w:noHBand="1" w:noVBand="1"/>
      </w:tblPr>
      <w:tblGrid>
        <w:gridCol w:w="9026"/>
      </w:tblGrid>
      <w:tr w:rsidRPr="00AD3652" w:rsidR="004E2DEB" w:rsidTr="73C08E0F" w14:paraId="3A8716FF" w14:textId="77777777">
        <w:tc>
          <w:tcPr>
            <w:tcW w:w="9350" w:type="dxa"/>
            <w:tcMar/>
          </w:tcPr>
          <w:p w:rsidRPr="00AD3652" w:rsidR="004E2DEB" w:rsidP="73C08E0F" w:rsidRDefault="00EF70DB" w14:paraId="6B51C1DC" w14:textId="03A440DC" w14:noSpellErr="1">
            <w:pPr>
              <w:pStyle w:val="Ttulo2"/>
              <w:rPr>
                <w:rStyle w:val="Ttulo1Car"/>
                <w:rFonts w:ascii="Segoe UI" w:hAnsi="Segoe UI" w:asciiTheme="minorAscii" w:hAnsiTheme="minorAscii"/>
                <w:caps w:val="1"/>
                <w:noProof w:val="0"/>
                <w:color w:val="325F63" w:themeColor="accent3" w:themeShade="80"/>
                <w:spacing w:val="20"/>
                <w:kern w:val="22"/>
                <w:sz w:val="32"/>
                <w:szCs w:val="32"/>
              </w:rPr>
            </w:pPr>
            <w:bookmarkStart w:name="_Toc2111742646" w:id="1393652157"/>
            <w:r w:rsidRPr="73C08E0F" w:rsidR="00EF70DB">
              <w:rPr>
                <w:rStyle w:val="Ttulo1Car"/>
                <w:rFonts w:ascii="Segoe UI" w:hAnsi="Segoe UI" w:asciiTheme="minorAscii" w:hAnsiTheme="minorAscii"/>
                <w:caps w:val="1"/>
                <w:noProof w:val="0"/>
                <w:color w:val="325F63" w:themeColor="accent3" w:themeShade="80"/>
                <w:spacing w:val="20"/>
                <w:kern w:val="22"/>
                <w:sz w:val="32"/>
                <w:szCs w:val="32"/>
              </w:rPr>
              <w:t>T</w:t>
            </w:r>
            <w:r w:rsidR="00EF70DB">
              <w:rPr>
                <w:rStyle w:val="Ttulo1Car"/>
                <w:caps w:val="1"/>
                <w:color w:val="325F63" w:themeColor="accent3" w:themeShade="80"/>
                <w:spacing w:val="20"/>
                <w:kern w:val="22"/>
                <w:sz w:val="32"/>
                <w:szCs w:val="32"/>
              </w:rPr>
              <w:t>ABLA DE REVISIONES</w:t>
            </w:r>
            <w:bookmarkEnd w:id="1393652157"/>
          </w:p>
        </w:tc>
      </w:tr>
    </w:tbl>
    <w:p w:rsidRPr="00AD3652" w:rsidR="00906393" w:rsidP="004E2DEB" w:rsidRDefault="00906393" w14:paraId="6B8A1B10" w14:textId="77777777"/>
    <w:tbl>
      <w:tblPr>
        <w:tblStyle w:val="Tablaconcuadrcula"/>
        <w:tblW w:w="0" w:type="auto"/>
        <w:tblBorders>
          <w:top w:val="single" w:sz="6"/>
          <w:left w:val="single" w:sz="6"/>
          <w:bottom w:val="single" w:sz="6"/>
          <w:right w:val="single" w:sz="6"/>
        </w:tblBorders>
        <w:tblLayout w:type="fixed"/>
        <w:tblLook w:val="0000" w:firstRow="0" w:lastRow="0" w:firstColumn="0" w:lastColumn="0" w:noHBand="0" w:noVBand="0"/>
      </w:tblPr>
      <w:tblGrid>
        <w:gridCol w:w="2250"/>
        <w:gridCol w:w="2250"/>
        <w:gridCol w:w="2250"/>
        <w:gridCol w:w="2250"/>
      </w:tblGrid>
      <w:tr w:rsidR="73C08E0F" w:rsidTr="73C08E0F" w14:paraId="42F33D44">
        <w:trPr>
          <w:trHeight w:val="300"/>
        </w:trPr>
        <w:tc>
          <w:tcPr>
            <w:tcW w:w="2250" w:type="dxa"/>
            <w:tcBorders>
              <w:top w:val="nil"/>
              <w:left w:val="nil"/>
              <w:bottom w:val="single" w:color="4A936D" w:themeColor="accent2" w:themeShade="BF" w:sz="6"/>
              <w:right w:val="single" w:color="4A936D" w:themeColor="accent2" w:themeShade="BF" w:sz="6"/>
            </w:tcBorders>
            <w:tcMar>
              <w:left w:w="105" w:type="dxa"/>
              <w:right w:w="105" w:type="dxa"/>
            </w:tcMar>
            <w:vAlign w:val="top"/>
          </w:tcPr>
          <w:p w:rsidR="73C08E0F" w:rsidP="73C08E0F" w:rsidRDefault="73C08E0F" w14:paraId="31805C59" w14:textId="30156E03">
            <w:pPr>
              <w:spacing w:before="60" w:after="60"/>
              <w:rPr>
                <w:rFonts w:ascii="Segoe UI" w:hAnsi="Segoe UI" w:eastAsia="Segoe UI" w:cs="Segoe UI"/>
                <w:b w:val="0"/>
                <w:bCs w:val="0"/>
                <w:i w:val="0"/>
                <w:iCs w:val="0"/>
                <w:sz w:val="22"/>
                <w:szCs w:val="22"/>
              </w:rPr>
            </w:pPr>
            <w:r w:rsidRPr="73C08E0F" w:rsidR="73C08E0F">
              <w:rPr>
                <w:rFonts w:ascii="Segoe UI" w:hAnsi="Segoe UI" w:eastAsia="Segoe UI" w:cs="Segoe UI"/>
                <w:b w:val="1"/>
                <w:bCs w:val="1"/>
                <w:i w:val="0"/>
                <w:iCs w:val="0"/>
                <w:sz w:val="22"/>
                <w:szCs w:val="22"/>
                <w:lang w:val="es-ES"/>
              </w:rPr>
              <w:t>VERSIÓN</w:t>
            </w:r>
          </w:p>
        </w:tc>
        <w:tc>
          <w:tcPr>
            <w:tcW w:w="2250" w:type="dxa"/>
            <w:tcBorders>
              <w:top w:val="nil"/>
              <w:left w:val="single" w:color="4A936D" w:themeColor="accent2" w:themeShade="BF" w:sz="6"/>
              <w:bottom w:val="single" w:color="4A936D" w:themeColor="accent2" w:themeShade="BF" w:sz="6"/>
              <w:right w:val="single" w:color="4A936D" w:themeColor="accent2" w:themeShade="BF" w:sz="6"/>
            </w:tcBorders>
            <w:tcMar>
              <w:left w:w="105" w:type="dxa"/>
              <w:right w:w="105" w:type="dxa"/>
            </w:tcMar>
            <w:vAlign w:val="top"/>
          </w:tcPr>
          <w:p w:rsidR="73C08E0F" w:rsidP="73C08E0F" w:rsidRDefault="73C08E0F" w14:paraId="4B118D23" w14:textId="24B48BA1">
            <w:pPr>
              <w:spacing w:before="60" w:after="60"/>
              <w:rPr>
                <w:rFonts w:ascii="Segoe UI" w:hAnsi="Segoe UI" w:eastAsia="Segoe UI" w:cs="Segoe UI"/>
                <w:b w:val="0"/>
                <w:bCs w:val="0"/>
                <w:i w:val="0"/>
                <w:iCs w:val="0"/>
                <w:sz w:val="22"/>
                <w:szCs w:val="22"/>
              </w:rPr>
            </w:pPr>
            <w:r w:rsidRPr="73C08E0F" w:rsidR="73C08E0F">
              <w:rPr>
                <w:rFonts w:ascii="Segoe UI" w:hAnsi="Segoe UI" w:eastAsia="Segoe UI" w:cs="Segoe UI"/>
                <w:b w:val="1"/>
                <w:bCs w:val="1"/>
                <w:i w:val="0"/>
                <w:iCs w:val="0"/>
                <w:sz w:val="22"/>
                <w:szCs w:val="22"/>
                <w:lang w:val="es-ES"/>
              </w:rPr>
              <w:t>FECHA</w:t>
            </w:r>
          </w:p>
        </w:tc>
        <w:tc>
          <w:tcPr>
            <w:tcW w:w="2250" w:type="dxa"/>
            <w:tcBorders>
              <w:top w:val="nil"/>
              <w:left w:val="single" w:color="4A936D" w:themeColor="accent2" w:themeShade="BF" w:sz="6"/>
              <w:bottom w:val="single" w:color="4A936D" w:themeColor="accent2" w:themeShade="BF" w:sz="6"/>
              <w:right w:val="single" w:color="4A936D" w:themeColor="accent2" w:themeShade="BF" w:sz="6"/>
            </w:tcBorders>
            <w:tcMar>
              <w:left w:w="105" w:type="dxa"/>
              <w:right w:w="105" w:type="dxa"/>
            </w:tcMar>
            <w:vAlign w:val="top"/>
          </w:tcPr>
          <w:p w:rsidR="73C08E0F" w:rsidP="73C08E0F" w:rsidRDefault="73C08E0F" w14:paraId="36D40A01" w14:textId="260044DA">
            <w:pPr>
              <w:spacing w:before="60" w:after="60"/>
              <w:rPr>
                <w:rFonts w:ascii="Segoe UI" w:hAnsi="Segoe UI" w:eastAsia="Segoe UI" w:cs="Segoe UI"/>
                <w:b w:val="0"/>
                <w:bCs w:val="0"/>
                <w:i w:val="0"/>
                <w:iCs w:val="0"/>
                <w:sz w:val="22"/>
                <w:szCs w:val="22"/>
              </w:rPr>
            </w:pPr>
            <w:r w:rsidRPr="73C08E0F" w:rsidR="73C08E0F">
              <w:rPr>
                <w:rFonts w:ascii="Segoe UI" w:hAnsi="Segoe UI" w:eastAsia="Segoe UI" w:cs="Segoe UI"/>
                <w:b w:val="1"/>
                <w:bCs w:val="1"/>
                <w:i w:val="0"/>
                <w:iCs w:val="0"/>
                <w:sz w:val="22"/>
                <w:szCs w:val="22"/>
                <w:lang w:val="es-ES"/>
              </w:rPr>
              <w:t>MIEMBRO DEL EQUIPO</w:t>
            </w:r>
          </w:p>
        </w:tc>
        <w:tc>
          <w:tcPr>
            <w:tcW w:w="2250" w:type="dxa"/>
            <w:tcBorders>
              <w:top w:val="nil"/>
              <w:left w:val="single" w:color="4A936D" w:themeColor="accent2" w:themeShade="BF" w:sz="6"/>
              <w:bottom w:val="single" w:color="4A936D" w:themeColor="accent2" w:themeShade="BF" w:sz="6"/>
              <w:right w:val="nil"/>
            </w:tcBorders>
            <w:tcMar>
              <w:left w:w="105" w:type="dxa"/>
              <w:right w:w="105" w:type="dxa"/>
            </w:tcMar>
            <w:vAlign w:val="top"/>
          </w:tcPr>
          <w:p w:rsidR="73C08E0F" w:rsidP="73C08E0F" w:rsidRDefault="73C08E0F" w14:paraId="54BC18FC" w14:textId="5FF27BDF">
            <w:pPr>
              <w:spacing w:before="60" w:after="60"/>
              <w:rPr>
                <w:rFonts w:ascii="Segoe UI" w:hAnsi="Segoe UI" w:eastAsia="Segoe UI" w:cs="Segoe UI"/>
                <w:b w:val="0"/>
                <w:bCs w:val="0"/>
                <w:i w:val="0"/>
                <w:iCs w:val="0"/>
                <w:sz w:val="22"/>
                <w:szCs w:val="22"/>
              </w:rPr>
            </w:pPr>
            <w:r w:rsidRPr="73C08E0F" w:rsidR="73C08E0F">
              <w:rPr>
                <w:rFonts w:ascii="Segoe UI" w:hAnsi="Segoe UI" w:eastAsia="Segoe UI" w:cs="Segoe UI"/>
                <w:b w:val="1"/>
                <w:bCs w:val="1"/>
                <w:i w:val="0"/>
                <w:iCs w:val="0"/>
                <w:sz w:val="22"/>
                <w:szCs w:val="22"/>
                <w:lang w:val="es-ES"/>
              </w:rPr>
              <w:t>DESCRIPCIÓN</w:t>
            </w:r>
          </w:p>
        </w:tc>
      </w:tr>
      <w:tr w:rsidR="73C08E0F" w:rsidTr="73C08E0F" w14:paraId="510918AF">
        <w:trPr>
          <w:trHeight w:val="300"/>
        </w:trPr>
        <w:tc>
          <w:tcPr>
            <w:tcW w:w="2250" w:type="dxa"/>
            <w:tcBorders>
              <w:top w:val="single" w:color="4A936D" w:themeColor="accent2" w:themeShade="BF" w:sz="6"/>
              <w:left w:val="nil"/>
              <w:bottom w:val="nil"/>
              <w:right w:val="single" w:color="4A936D" w:themeColor="accent2" w:themeShade="BF" w:sz="6"/>
            </w:tcBorders>
            <w:tcMar>
              <w:left w:w="105" w:type="dxa"/>
              <w:right w:w="105" w:type="dxa"/>
            </w:tcMar>
            <w:vAlign w:val="top"/>
          </w:tcPr>
          <w:p w:rsidR="73C08E0F" w:rsidP="73C08E0F" w:rsidRDefault="73C08E0F" w14:paraId="45969238" w14:textId="26C84A18">
            <w:pPr>
              <w:spacing w:before="60" w:after="60"/>
              <w:rPr>
                <w:rFonts w:ascii="Segoe UI" w:hAnsi="Segoe UI" w:eastAsia="Segoe UI" w:cs="Segoe UI"/>
                <w:b w:val="0"/>
                <w:bCs w:val="0"/>
                <w:i w:val="0"/>
                <w:iCs w:val="0"/>
                <w:sz w:val="22"/>
                <w:szCs w:val="22"/>
              </w:rPr>
            </w:pPr>
            <w:r w:rsidRPr="73C08E0F" w:rsidR="73C08E0F">
              <w:rPr>
                <w:rFonts w:ascii="Segoe UI" w:hAnsi="Segoe UI" w:eastAsia="Segoe UI" w:cs="Segoe UI"/>
                <w:b w:val="0"/>
                <w:bCs w:val="0"/>
                <w:i w:val="0"/>
                <w:iCs w:val="0"/>
                <w:sz w:val="22"/>
                <w:szCs w:val="22"/>
                <w:lang w:val="es-ES"/>
              </w:rPr>
              <w:t>1.0</w:t>
            </w:r>
          </w:p>
        </w:tc>
        <w:tc>
          <w:tcPr>
            <w:tcW w:w="2250" w:type="dxa"/>
            <w:tcBorders>
              <w:top w:val="single" w:color="4A936D" w:themeColor="accent2" w:themeShade="BF" w:sz="6"/>
              <w:left w:val="single" w:color="4A936D" w:themeColor="accent2" w:themeShade="BF" w:sz="6"/>
              <w:bottom w:val="nil"/>
              <w:right w:val="single" w:color="4A936D" w:themeColor="accent2" w:themeShade="BF" w:sz="6"/>
            </w:tcBorders>
            <w:tcMar>
              <w:left w:w="105" w:type="dxa"/>
              <w:right w:w="105" w:type="dxa"/>
            </w:tcMar>
            <w:vAlign w:val="top"/>
          </w:tcPr>
          <w:p w:rsidR="78E97951" w:rsidP="73C08E0F" w:rsidRDefault="78E97951" w14:paraId="078A8D73" w14:textId="72C62313">
            <w:pPr>
              <w:spacing w:before="60" w:after="60"/>
              <w:rPr>
                <w:rFonts w:ascii="Segoe UI" w:hAnsi="Segoe UI" w:eastAsia="Segoe UI" w:cs="Segoe UI"/>
                <w:b w:val="0"/>
                <w:bCs w:val="0"/>
                <w:i w:val="0"/>
                <w:iCs w:val="0"/>
                <w:sz w:val="22"/>
                <w:szCs w:val="22"/>
                <w:lang w:val="es-ES"/>
              </w:rPr>
            </w:pPr>
            <w:r w:rsidRPr="73C08E0F" w:rsidR="78E97951">
              <w:rPr>
                <w:rFonts w:ascii="Segoe UI" w:hAnsi="Segoe UI" w:eastAsia="Segoe UI" w:cs="Segoe UI"/>
                <w:b w:val="0"/>
                <w:bCs w:val="0"/>
                <w:i w:val="0"/>
                <w:iCs w:val="0"/>
                <w:sz w:val="22"/>
                <w:szCs w:val="22"/>
                <w:lang w:val="es-ES"/>
              </w:rPr>
              <w:t>20</w:t>
            </w:r>
            <w:r w:rsidRPr="73C08E0F" w:rsidR="73C08E0F">
              <w:rPr>
                <w:rFonts w:ascii="Segoe UI" w:hAnsi="Segoe UI" w:eastAsia="Segoe UI" w:cs="Segoe UI"/>
                <w:b w:val="0"/>
                <w:bCs w:val="0"/>
                <w:i w:val="0"/>
                <w:iCs w:val="0"/>
                <w:sz w:val="22"/>
                <w:szCs w:val="22"/>
                <w:lang w:val="es-ES"/>
              </w:rPr>
              <w:t>/02/2025</w:t>
            </w:r>
          </w:p>
        </w:tc>
        <w:tc>
          <w:tcPr>
            <w:tcW w:w="2250" w:type="dxa"/>
            <w:tcBorders>
              <w:top w:val="single" w:color="4A936D" w:themeColor="accent2" w:themeShade="BF" w:sz="6"/>
              <w:left w:val="single" w:color="4A936D" w:themeColor="accent2" w:themeShade="BF" w:sz="6"/>
              <w:bottom w:val="nil"/>
              <w:right w:val="single" w:color="4A936D" w:themeColor="accent2" w:themeShade="BF" w:sz="6"/>
            </w:tcBorders>
            <w:tcMar>
              <w:left w:w="105" w:type="dxa"/>
              <w:right w:w="105" w:type="dxa"/>
            </w:tcMar>
            <w:vAlign w:val="top"/>
          </w:tcPr>
          <w:p w:rsidR="3B28D662" w:rsidP="73C08E0F" w:rsidRDefault="3B28D662" w14:paraId="4D360E85" w14:textId="5A589E44">
            <w:pPr>
              <w:pStyle w:val="Normal"/>
              <w:suppressLineNumbers w:val="0"/>
              <w:bidi w:val="0"/>
              <w:spacing w:before="60" w:beforeAutospacing="off" w:after="60" w:afterAutospacing="off" w:line="259" w:lineRule="auto"/>
              <w:ind w:left="0" w:right="0"/>
              <w:jc w:val="left"/>
            </w:pPr>
            <w:r w:rsidRPr="73C08E0F" w:rsidR="3B28D662">
              <w:rPr>
                <w:rFonts w:ascii="Segoe UI" w:hAnsi="Segoe UI" w:eastAsia="Segoe UI" w:cs="Segoe UI"/>
                <w:b w:val="0"/>
                <w:bCs w:val="0"/>
                <w:i w:val="0"/>
                <w:iCs w:val="0"/>
                <w:sz w:val="22"/>
                <w:szCs w:val="22"/>
                <w:lang w:val="es-ES"/>
              </w:rPr>
              <w:t>Fernando Partal García</w:t>
            </w:r>
          </w:p>
        </w:tc>
        <w:tc>
          <w:tcPr>
            <w:tcW w:w="2250" w:type="dxa"/>
            <w:tcBorders>
              <w:top w:val="single" w:color="4A936D" w:themeColor="accent2" w:themeShade="BF" w:sz="6"/>
              <w:left w:val="single" w:color="4A936D" w:themeColor="accent2" w:themeShade="BF" w:sz="6"/>
              <w:bottom w:val="nil"/>
              <w:right w:val="nil"/>
            </w:tcBorders>
            <w:tcMar>
              <w:left w:w="105" w:type="dxa"/>
              <w:right w:w="105" w:type="dxa"/>
            </w:tcMar>
            <w:vAlign w:val="top"/>
          </w:tcPr>
          <w:p w:rsidR="73C08E0F" w:rsidP="73C08E0F" w:rsidRDefault="73C08E0F" w14:paraId="515FC133" w14:textId="66B8E4B3">
            <w:pPr>
              <w:spacing w:before="60" w:after="60"/>
              <w:rPr>
                <w:rFonts w:ascii="Segoe UI" w:hAnsi="Segoe UI" w:eastAsia="Segoe UI" w:cs="Segoe UI"/>
                <w:b w:val="0"/>
                <w:bCs w:val="0"/>
                <w:i w:val="0"/>
                <w:iCs w:val="0"/>
                <w:sz w:val="22"/>
                <w:szCs w:val="22"/>
              </w:rPr>
            </w:pPr>
            <w:r w:rsidRPr="73C08E0F" w:rsidR="73C08E0F">
              <w:rPr>
                <w:rFonts w:ascii="Segoe UI" w:hAnsi="Segoe UI" w:eastAsia="Segoe UI" w:cs="Segoe UI"/>
                <w:b w:val="0"/>
                <w:bCs w:val="0"/>
                <w:i w:val="0"/>
                <w:iCs w:val="0"/>
                <w:sz w:val="22"/>
                <w:szCs w:val="22"/>
                <w:lang w:val="es-ES"/>
              </w:rPr>
              <w:t>Redacción del documento.</w:t>
            </w:r>
          </w:p>
        </w:tc>
      </w:tr>
    </w:tbl>
    <w:p w:rsidR="00EF70DB" w:rsidP="73C08E0F" w:rsidRDefault="00EF70DB" w14:paraId="398600DA" w14:textId="69E8E091">
      <w:pPr>
        <w:keepNext w:val="1"/>
        <w:keepLines w:val="1"/>
        <w:spacing w:before="360" w:after="60"/>
        <w:ind w:left="720"/>
        <w:rPr>
          <w:rFonts w:ascii="Segoe UI Semibold" w:hAnsi="Segoe UI Semibold" w:eastAsia="Segoe UI Semibold" w:cs="Segoe UI Semibold"/>
          <w:b w:val="1"/>
          <w:bCs w:val="1"/>
          <w:i w:val="0"/>
          <w:iCs w:val="0"/>
          <w:caps w:val="1"/>
          <w:noProof w:val="0"/>
          <w:color w:val="326249" w:themeColor="accent2" w:themeTint="FF" w:themeShade="80"/>
          <w:sz w:val="32"/>
          <w:szCs w:val="32"/>
          <w:lang w:val="es-ES"/>
        </w:rPr>
      </w:pPr>
    </w:p>
    <w:p w:rsidR="00EF70DB" w:rsidP="004E2DEB" w:rsidRDefault="00EF70DB" w14:paraId="24CBF424" w14:textId="7E362BFF"/>
    <w:p w:rsidR="00EF70DB" w:rsidP="004E2DEB" w:rsidRDefault="00EF70DB" w14:paraId="24D31684" w14:textId="77777777"/>
    <w:p w:rsidR="00EF70DB" w:rsidP="004E2DEB" w:rsidRDefault="00EF70DB" w14:paraId="776A917C" w14:textId="77777777"/>
    <w:p w:rsidR="00EF70DB" w:rsidP="004E2DEB" w:rsidRDefault="00EF70DB" w14:paraId="455D97E0" w14:textId="77777777"/>
    <w:p w:rsidR="00EF70DB" w:rsidP="004E2DEB" w:rsidRDefault="00EF70DB" w14:paraId="1665E22E" w14:textId="77777777"/>
    <w:p w:rsidR="00EF70DB" w:rsidP="004E2DEB" w:rsidRDefault="00EF70DB" w14:paraId="49E79B94" w14:textId="77777777"/>
    <w:p w:rsidR="00EF70DB" w:rsidP="004E2DEB" w:rsidRDefault="00EF70DB" w14:paraId="524C3432" w14:textId="77777777"/>
    <w:p w:rsidR="00EF70DB" w:rsidP="004E2DEB" w:rsidRDefault="00EF70DB" w14:paraId="2574449C" w14:textId="77777777"/>
    <w:p w:rsidR="00A244ED" w:rsidP="004E2DEB" w:rsidRDefault="00A244ED" w14:paraId="195D664F" w14:textId="77777777"/>
    <w:p w:rsidR="00A244ED" w:rsidP="004E2DEB" w:rsidRDefault="00A244ED" w14:paraId="12B7AA05" w14:textId="77777777"/>
    <w:p w:rsidR="00A244ED" w:rsidP="004E2DEB" w:rsidRDefault="00A244ED" w14:paraId="0F250B86" w14:textId="77777777"/>
    <w:p w:rsidR="00A244ED" w:rsidP="004E2DEB" w:rsidRDefault="00A244ED" w14:paraId="47CE84F5" w14:textId="77777777"/>
    <w:p w:rsidR="00A244ED" w:rsidP="004E2DEB" w:rsidRDefault="00A244ED" w14:paraId="2F194242" w14:textId="77777777"/>
    <w:p w:rsidR="00A244ED" w:rsidP="004E2DEB" w:rsidRDefault="00A244ED" w14:paraId="3025A8F2" w14:textId="77777777"/>
    <w:p w:rsidR="00A244ED" w:rsidP="004E2DEB" w:rsidRDefault="00A244ED" w14:paraId="3686CA34" w14:textId="77777777"/>
    <w:p w:rsidR="00A244ED" w:rsidP="004E2DEB" w:rsidRDefault="00A244ED" w14:paraId="09985563" w14:textId="77777777"/>
    <w:p w:rsidR="00A244ED" w:rsidP="004E2DEB" w:rsidRDefault="00A244ED" w14:paraId="755A3C83" w14:textId="77777777"/>
    <w:p w:rsidR="00A244ED" w:rsidP="004E2DEB" w:rsidRDefault="00A244ED" w14:paraId="5319A19D" w14:textId="77777777"/>
    <w:p w:rsidR="00A244ED" w:rsidP="004E2DEB" w:rsidRDefault="00A244ED" w14:paraId="29FA7105" w14:textId="77777777"/>
    <w:p w:rsidR="00A244ED" w:rsidP="004E2DEB" w:rsidRDefault="00A244ED" w14:paraId="1B330B5B" w14:textId="77777777"/>
    <w:p w:rsidR="00A244ED" w:rsidP="004E2DEB" w:rsidRDefault="00A244ED" w14:paraId="1E3B7CD4" w14:textId="77777777"/>
    <w:p w:rsidR="00A244ED" w:rsidP="004E2DEB" w:rsidRDefault="00A244ED" w14:paraId="4193ADB6" w14:textId="77777777"/>
    <w:p w:rsidR="00A244ED" w:rsidP="004E2DEB" w:rsidRDefault="00A244ED" w14:paraId="01D17A49" w14:textId="77777777"/>
    <w:p w:rsidR="00A244ED" w:rsidP="004E2DEB" w:rsidRDefault="00A244ED" w14:paraId="1101783E" w14:textId="77777777"/>
    <w:p w:rsidR="00A244ED" w:rsidP="004E2DEB" w:rsidRDefault="00A244ED" w14:paraId="2FD614A5" w14:textId="77777777"/>
    <w:p w:rsidR="00A244ED" w:rsidP="004E2DEB" w:rsidRDefault="00A244ED" w14:paraId="10D3AF7C" w14:textId="77777777"/>
    <w:p w:rsidRPr="00AD3652" w:rsidR="00EF70DB" w:rsidP="004E2DEB" w:rsidRDefault="00EF70DB" w14:paraId="51B950E4" w14:textId="77777777"/>
    <w:tbl>
      <w:tblPr>
        <w:tblW w:w="0" w:type="auto"/>
        <w:tblBorders>
          <w:top w:val="single" w:color="4B8E94" w:themeColor="accent3" w:themeShade="BF" w:sz="12" w:space="0"/>
        </w:tblBorders>
        <w:tblLook w:val="0600" w:firstRow="0" w:lastRow="0" w:firstColumn="0" w:lastColumn="0" w:noHBand="1" w:noVBand="1"/>
      </w:tblPr>
      <w:tblGrid>
        <w:gridCol w:w="4298"/>
        <w:gridCol w:w="2364"/>
        <w:gridCol w:w="2364"/>
      </w:tblGrid>
      <w:tr w:rsidRPr="00AD3652" w:rsidR="00EF70DB" w:rsidTr="73C08E0F" w14:paraId="17453A85" w14:textId="315AC682">
        <w:tc>
          <w:tcPr>
            <w:tcW w:w="4298" w:type="dxa"/>
            <w:tcMar/>
          </w:tcPr>
          <w:p w:rsidRPr="00AD3652" w:rsidR="00EF70DB" w:rsidP="73C08E0F" w:rsidRDefault="00EF70DB" w14:paraId="24C79253" w14:textId="0840C3FE" w14:noSpellErr="1">
            <w:pPr>
              <w:pStyle w:val="Ttulo2"/>
              <w:rPr>
                <w:rStyle w:val="Ttulo1Car"/>
                <w:rFonts w:ascii="Segoe UI" w:hAnsi="Segoe UI" w:asciiTheme="minorAscii" w:hAnsiTheme="minorAscii"/>
                <w:caps w:val="1"/>
                <w:noProof w:val="0"/>
                <w:color w:val="325F63" w:themeColor="accent3" w:themeShade="80"/>
                <w:spacing w:val="20"/>
                <w:kern w:val="22"/>
                <w:sz w:val="32"/>
                <w:szCs w:val="32"/>
              </w:rPr>
            </w:pPr>
            <w:bookmarkStart w:name="_Toc1767302031" w:id="315679826"/>
            <w:r w:rsidRPr="73C08E0F" w:rsidR="00EF70DB">
              <w:rPr>
                <w:rStyle w:val="Ttulo1Car"/>
                <w:rFonts w:ascii="Segoe UI" w:hAnsi="Segoe UI" w:asciiTheme="minorAscii" w:hAnsiTheme="minorAscii"/>
                <w:caps w:val="1"/>
                <w:noProof w:val="0"/>
                <w:color w:val="325F63" w:themeColor="accent3" w:themeShade="80"/>
                <w:spacing w:val="20"/>
                <w:kern w:val="22"/>
                <w:sz w:val="32"/>
                <w:szCs w:val="32"/>
              </w:rPr>
              <w:t>I</w:t>
            </w:r>
            <w:r w:rsidR="00EF70DB">
              <w:rPr>
                <w:rStyle w:val="Ttulo1Car"/>
                <w:caps w:val="1"/>
                <w:color w:val="325F63" w:themeColor="accent3" w:themeShade="80"/>
                <w:spacing w:val="20"/>
                <w:kern w:val="22"/>
                <w:sz w:val="32"/>
                <w:szCs w:val="32"/>
              </w:rPr>
              <w:t>NTRODUCCIÓN</w:t>
            </w:r>
            <w:bookmarkEnd w:id="315679826"/>
          </w:p>
        </w:tc>
        <w:tc>
          <w:tcPr>
            <w:tcW w:w="2364" w:type="dxa"/>
            <w:tcMar/>
          </w:tcPr>
          <w:p w:rsidR="00EF70DB" w:rsidP="00EF70DB" w:rsidRDefault="00EF70DB" w14:paraId="7823FEB6" w14:textId="77777777">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Mar/>
          </w:tcPr>
          <w:p w:rsidR="00EF70DB" w:rsidP="00EF70DB" w:rsidRDefault="00EF70DB" w14:paraId="027E259F" w14:textId="77777777">
            <w:pPr>
              <w:pStyle w:val="Ttulo2"/>
              <w:rPr>
                <w:rStyle w:val="Ttulo1Car"/>
                <w:rFonts w:asciiTheme="minorHAnsi" w:hAnsiTheme="minorHAnsi"/>
                <w:caps/>
                <w:noProof w:val="0"/>
                <w:color w:val="325F63" w:themeColor="accent3" w:themeShade="80"/>
                <w:spacing w:val="20"/>
                <w:kern w:val="22"/>
                <w:sz w:val="32"/>
                <w:szCs w:val="24"/>
              </w:rPr>
            </w:pPr>
          </w:p>
        </w:tc>
      </w:tr>
      <w:bookmarkEnd w:id="0"/>
    </w:tbl>
    <w:p w:rsidR="657BEE20" w:rsidP="73C08E0F" w:rsidRDefault="657BEE20" w14:paraId="58AB824F" w14:textId="26DAD4B7">
      <w:pPr>
        <w:spacing w:before="240" w:beforeAutospacing="off" w:after="240" w:afterAutospacing="off"/>
        <w:jc w:val="both"/>
        <w:rPr>
          <w:rFonts w:ascii="Segoe UI" w:hAnsi="Segoe UI" w:eastAsia="Segoe UI" w:cs="Segoe UI"/>
          <w:noProof w:val="0"/>
          <w:sz w:val="22"/>
          <w:szCs w:val="22"/>
          <w:lang w:val="es-ES"/>
        </w:rPr>
      </w:pPr>
      <w:r w:rsidRPr="73C08E0F" w:rsidR="657BEE20">
        <w:rPr>
          <w:rFonts w:ascii="Segoe UI" w:hAnsi="Segoe UI" w:eastAsia="Segoe UI" w:cs="Segoe UI"/>
          <w:noProof w:val="0"/>
          <w:sz w:val="22"/>
          <w:szCs w:val="22"/>
          <w:lang w:val="es-ES"/>
        </w:rPr>
        <w:t>Las pruebas de software son un pilar fundamental en el desarrollo de aplicaciones, ya que permiten garantizar la calidad, fiabilidad y correcto funcionamiento del sistema. En el contexto de los Sistemas de Información Web (WIS), las pruebas adquieren especial relevancia debido a la complejidad de su arquitectura y la necesidad de asegurar la interacción adecuada entre sus distintos componentes.</w:t>
      </w:r>
    </w:p>
    <w:p w:rsidR="65511331" w:rsidP="73C08E0F" w:rsidRDefault="65511331" w14:paraId="223492DB" w14:textId="5AEB2F05">
      <w:pPr>
        <w:spacing w:before="240" w:beforeAutospacing="off" w:after="240" w:afterAutospacing="off"/>
        <w:jc w:val="both"/>
        <w:rPr>
          <w:rFonts w:ascii="Segoe UI" w:hAnsi="Segoe UI" w:eastAsia="Segoe UI" w:cs="Segoe UI"/>
          <w:noProof w:val="0"/>
          <w:sz w:val="22"/>
          <w:szCs w:val="22"/>
          <w:lang w:val="es-ES"/>
        </w:rPr>
      </w:pPr>
      <w:r w:rsidRPr="73C08E0F" w:rsidR="65511331">
        <w:rPr>
          <w:rFonts w:ascii="Segoe UI" w:hAnsi="Segoe UI" w:eastAsia="Segoe UI" w:cs="Segoe UI"/>
          <w:noProof w:val="0"/>
          <w:sz w:val="22"/>
          <w:szCs w:val="22"/>
          <w:lang w:val="es-ES"/>
        </w:rPr>
        <w:t>La estructura del informe sigue un enfoque progresivo: en primer lugar, se expone la importancia de las pruebas en el desarrollo de software, analizando cómo estas influyen en la calidad del producto final y en la eficiencia del proceso de desarrollo. Posteriormente, se detallan los diferentes tipos de pruebas y su aplicación en un WIS, destacando las pruebas unitarias, de integración y de sistema, así como su rol en la detección y corrección de errores.</w:t>
      </w:r>
    </w:p>
    <w:p w:rsidR="65511331" w:rsidP="73C08E0F" w:rsidRDefault="65511331" w14:paraId="2A166430" w14:textId="54E9C05D">
      <w:pPr>
        <w:pStyle w:val="Normal"/>
        <w:suppressLineNumbers w:val="0"/>
        <w:bidi w:val="0"/>
        <w:spacing w:before="240" w:beforeAutospacing="off" w:after="240" w:afterAutospacing="off" w:line="259" w:lineRule="auto"/>
        <w:ind w:left="0" w:right="0"/>
        <w:jc w:val="both"/>
        <w:rPr>
          <w:rFonts w:ascii="Segoe UI" w:hAnsi="Segoe UI" w:eastAsia="Segoe UI" w:cs="Segoe UI"/>
          <w:noProof w:val="0"/>
          <w:sz w:val="22"/>
          <w:szCs w:val="22"/>
          <w:lang w:val="es-ES"/>
        </w:rPr>
      </w:pPr>
      <w:r w:rsidRPr="73C08E0F" w:rsidR="65511331">
        <w:rPr>
          <w:rFonts w:ascii="Segoe UI" w:hAnsi="Segoe UI" w:eastAsia="Segoe UI" w:cs="Segoe UI"/>
          <w:noProof w:val="0"/>
          <w:sz w:val="22"/>
          <w:szCs w:val="22"/>
          <w:lang w:val="es-ES"/>
        </w:rPr>
        <w:t xml:space="preserve">También se examinan las herramientas </w:t>
      </w:r>
      <w:r w:rsidRPr="73C08E0F" w:rsidR="6EE9EF5B">
        <w:rPr>
          <w:rFonts w:ascii="Segoe UI" w:hAnsi="Segoe UI" w:eastAsia="Segoe UI" w:cs="Segoe UI"/>
          <w:noProof w:val="0"/>
          <w:sz w:val="22"/>
          <w:szCs w:val="22"/>
          <w:lang w:val="es-ES"/>
        </w:rPr>
        <w:t xml:space="preserve">que previamente hemos </w:t>
      </w:r>
      <w:r w:rsidRPr="73C08E0F" w:rsidR="65511331">
        <w:rPr>
          <w:rFonts w:ascii="Segoe UI" w:hAnsi="Segoe UI" w:eastAsia="Segoe UI" w:cs="Segoe UI"/>
          <w:noProof w:val="0"/>
          <w:sz w:val="22"/>
          <w:szCs w:val="22"/>
          <w:lang w:val="es-ES"/>
        </w:rPr>
        <w:t>utilizad</w:t>
      </w:r>
      <w:r w:rsidRPr="73C08E0F" w:rsidR="154AB80D">
        <w:rPr>
          <w:rFonts w:ascii="Segoe UI" w:hAnsi="Segoe UI" w:eastAsia="Segoe UI" w:cs="Segoe UI"/>
          <w:noProof w:val="0"/>
          <w:sz w:val="22"/>
          <w:szCs w:val="22"/>
          <w:lang w:val="es-ES"/>
        </w:rPr>
        <w:t>o</w:t>
      </w:r>
      <w:r w:rsidRPr="73C08E0F" w:rsidR="65511331">
        <w:rPr>
          <w:rFonts w:ascii="Segoe UI" w:hAnsi="Segoe UI" w:eastAsia="Segoe UI" w:cs="Segoe UI"/>
          <w:noProof w:val="0"/>
          <w:sz w:val="22"/>
          <w:szCs w:val="22"/>
          <w:lang w:val="es-ES"/>
        </w:rPr>
        <w:t xml:space="preserve"> en el proceso de pruebas, incluyendo JUnit, Mockito y Spring Boot Test para la validación de servicios, así como React Testing Library para pruebas en el frontend. Se aborda además la automatización e integración continua mediante GitHub Actions.</w:t>
      </w:r>
    </w:p>
    <w:p w:rsidR="65511331" w:rsidP="73C08E0F" w:rsidRDefault="65511331" w14:paraId="5F5816C9" w14:textId="67646FCD">
      <w:pPr>
        <w:spacing w:before="240" w:beforeAutospacing="off" w:after="240" w:afterAutospacing="off"/>
        <w:jc w:val="both"/>
        <w:rPr>
          <w:rFonts w:ascii="Segoe UI" w:hAnsi="Segoe UI" w:eastAsia="Segoe UI" w:cs="Segoe UI"/>
          <w:noProof w:val="0"/>
          <w:sz w:val="22"/>
          <w:szCs w:val="22"/>
          <w:lang w:val="es-ES"/>
        </w:rPr>
      </w:pPr>
      <w:r w:rsidRPr="73C08E0F" w:rsidR="65511331">
        <w:rPr>
          <w:rFonts w:ascii="Segoe UI" w:hAnsi="Segoe UI" w:eastAsia="Segoe UI" w:cs="Segoe UI"/>
          <w:noProof w:val="0"/>
          <w:sz w:val="22"/>
          <w:szCs w:val="22"/>
          <w:lang w:val="es-ES"/>
        </w:rPr>
        <w:t xml:space="preserve">Finalmente, se analiza la importancia de la documentación en el entorno de testing, con énfasis en la planificación y estructuración de las pruebas a través del </w:t>
      </w:r>
      <w:r w:rsidRPr="73C08E0F" w:rsidR="65511331">
        <w:rPr>
          <w:rFonts w:ascii="Segoe UI" w:hAnsi="Segoe UI" w:eastAsia="Segoe UI" w:cs="Segoe UI"/>
          <w:b w:val="0"/>
          <w:bCs w:val="0"/>
          <w:noProof w:val="0"/>
          <w:sz w:val="22"/>
          <w:szCs w:val="22"/>
          <w:lang w:val="es-ES"/>
        </w:rPr>
        <w:t>Plan de Pruebas</w:t>
      </w:r>
      <w:r w:rsidRPr="73C08E0F" w:rsidR="65511331">
        <w:rPr>
          <w:rFonts w:ascii="Segoe UI" w:hAnsi="Segoe UI" w:eastAsia="Segoe UI" w:cs="Segoe UI"/>
          <w:noProof w:val="0"/>
          <w:sz w:val="22"/>
          <w:szCs w:val="22"/>
          <w:lang w:val="es-ES"/>
        </w:rPr>
        <w:t>, un documento clave para la trazabilidad y organización del proceso de validación en el desarrollo de un WIS.</w:t>
      </w:r>
    </w:p>
    <w:p w:rsidR="73C08E0F" w:rsidP="73C08E0F" w:rsidRDefault="73C08E0F" w14:paraId="36A8D5BA" w14:textId="7F846C59">
      <w:pPr>
        <w:spacing w:before="240" w:beforeAutospacing="off" w:after="240" w:afterAutospacing="off"/>
        <w:jc w:val="both"/>
        <w:rPr>
          <w:rFonts w:ascii="Segoe UI" w:hAnsi="Segoe UI" w:eastAsia="Segoe UI" w:cs="Segoe UI"/>
          <w:noProof w:val="0"/>
          <w:sz w:val="22"/>
          <w:szCs w:val="22"/>
          <w:lang w:val="es-ES"/>
        </w:rPr>
      </w:pPr>
    </w:p>
    <w:p w:rsidR="73C08E0F" w:rsidP="73C08E0F" w:rsidRDefault="73C08E0F" w14:paraId="7B59F608" w14:textId="444C2131">
      <w:pPr>
        <w:pStyle w:val="Normal"/>
      </w:pPr>
    </w:p>
    <w:p w:rsidR="73C08E0F" w:rsidP="73C08E0F" w:rsidRDefault="73C08E0F" w14:paraId="0A6D014C" w14:textId="59C5D118">
      <w:pPr>
        <w:pStyle w:val="Normal"/>
      </w:pPr>
    </w:p>
    <w:p w:rsidR="00EF70DB" w:rsidRDefault="00EF70DB" w14:paraId="5651CC68" w14:textId="77777777"/>
    <w:p w:rsidR="00EF70DB" w:rsidRDefault="00EF70DB" w14:paraId="1B44ADA4" w14:textId="77777777" w14:noSpellErr="1"/>
    <w:p w:rsidR="73C08E0F" w:rsidRDefault="73C08E0F" w14:paraId="24BF695B" w14:textId="3C07773C"/>
    <w:p w:rsidR="73C08E0F" w:rsidRDefault="73C08E0F" w14:paraId="6875D9B4" w14:textId="21427262"/>
    <w:p w:rsidR="73C08E0F" w:rsidRDefault="73C08E0F" w14:paraId="5CDDC342" w14:textId="7BB3C0C9"/>
    <w:p w:rsidR="73C08E0F" w:rsidRDefault="73C08E0F" w14:paraId="0C7D123D" w14:textId="3832CBE9"/>
    <w:p w:rsidR="73C08E0F" w:rsidRDefault="73C08E0F" w14:paraId="5CF23280" w14:textId="300000E2"/>
    <w:p w:rsidR="73C08E0F" w:rsidRDefault="73C08E0F" w14:paraId="177486DC" w14:textId="3FD86C7A"/>
    <w:p w:rsidR="00EF70DB" w:rsidRDefault="00EF70DB" w14:paraId="33D35C34" w14:textId="77777777"/>
    <w:p w:rsidR="00A244ED" w:rsidP="73C08E0F" w:rsidRDefault="00A244ED" w14:paraId="4DE481FA" w14:noSpellErr="1" w14:textId="6FC41C48">
      <w:pPr>
        <w:pStyle w:val="Normal"/>
      </w:pPr>
    </w:p>
    <w:tbl>
      <w:tblPr>
        <w:tblW w:w="0" w:type="auto"/>
        <w:tblBorders>
          <w:top w:val="single" w:color="4B8E94" w:themeColor="accent3" w:themeShade="BF" w:sz="12" w:space="0"/>
        </w:tblBorders>
        <w:tblLook w:val="0600" w:firstRow="0" w:lastRow="0" w:firstColumn="0" w:lastColumn="0" w:noHBand="1" w:noVBand="1"/>
      </w:tblPr>
      <w:tblGrid>
        <w:gridCol w:w="4298"/>
        <w:gridCol w:w="2364"/>
        <w:gridCol w:w="2364"/>
      </w:tblGrid>
      <w:tr w:rsidRPr="00AD3652" w:rsidR="00EF70DB" w:rsidTr="73C08E0F" w14:paraId="4F6FDBDF" w14:textId="77777777">
        <w:trPr>
          <w:trHeight w:val="300"/>
        </w:trPr>
        <w:tc>
          <w:tcPr>
            <w:tcW w:w="4298" w:type="dxa"/>
            <w:tcMar/>
          </w:tcPr>
          <w:p w:rsidRPr="00AD3652" w:rsidR="00EF70DB" w:rsidP="73C08E0F" w:rsidRDefault="00EF70DB" w14:paraId="52E464A5" w14:textId="0A8D222F" w14:noSpellErr="1">
            <w:pPr>
              <w:pStyle w:val="Ttulo2"/>
              <w:rPr>
                <w:rStyle w:val="Ttulo1Car"/>
                <w:rFonts w:ascii="Segoe UI" w:hAnsi="Segoe UI" w:asciiTheme="minorAscii" w:hAnsiTheme="minorAscii"/>
                <w:caps w:val="1"/>
                <w:noProof w:val="0"/>
                <w:color w:val="325F63" w:themeColor="accent3" w:themeShade="80"/>
                <w:spacing w:val="20"/>
                <w:kern w:val="22"/>
                <w:sz w:val="32"/>
                <w:szCs w:val="32"/>
              </w:rPr>
            </w:pPr>
            <w:bookmarkStart w:name="_Toc1382698068" w:id="1296150044"/>
            <w:r w:rsidRPr="73C08E0F" w:rsidR="00EF70DB">
              <w:rPr>
                <w:rStyle w:val="Ttulo1Car"/>
                <w:rFonts w:ascii="Segoe UI" w:hAnsi="Segoe UI" w:asciiTheme="minorAscii" w:hAnsiTheme="minorAscii"/>
                <w:caps w:val="1"/>
                <w:noProof w:val="0"/>
                <w:color w:val="325F63" w:themeColor="accent3" w:themeShade="80"/>
                <w:spacing w:val="20"/>
                <w:kern w:val="22"/>
                <w:sz w:val="32"/>
                <w:szCs w:val="32"/>
              </w:rPr>
              <w:t>C</w:t>
            </w:r>
            <w:r w:rsidR="00EF70DB">
              <w:rPr>
                <w:rStyle w:val="Ttulo1Car"/>
                <w:caps w:val="1"/>
                <w:color w:val="325F63" w:themeColor="accent3" w:themeShade="80"/>
                <w:spacing w:val="20"/>
                <w:kern w:val="22"/>
                <w:sz w:val="32"/>
                <w:szCs w:val="32"/>
              </w:rPr>
              <w:t>ONTENIDO</w:t>
            </w:r>
            <w:bookmarkEnd w:id="1296150044"/>
          </w:p>
        </w:tc>
        <w:tc>
          <w:tcPr>
            <w:tcW w:w="2364" w:type="dxa"/>
            <w:tcMar/>
          </w:tcPr>
          <w:p w:rsidR="00EF70DB" w:rsidP="00AB7EDA" w:rsidRDefault="00EF70DB" w14:paraId="1EF60288" w14:textId="77777777">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Mar/>
          </w:tcPr>
          <w:p w:rsidR="00EF70DB" w:rsidP="00AB7EDA" w:rsidRDefault="00EF70DB" w14:paraId="5ECBE728" w14:textId="77777777">
            <w:pPr>
              <w:pStyle w:val="Ttulo2"/>
              <w:rPr>
                <w:rStyle w:val="Ttulo1Car"/>
                <w:rFonts w:asciiTheme="minorHAnsi" w:hAnsiTheme="minorHAnsi"/>
                <w:caps/>
                <w:noProof w:val="0"/>
                <w:color w:val="325F63" w:themeColor="accent3" w:themeShade="80"/>
                <w:spacing w:val="20"/>
                <w:kern w:val="22"/>
                <w:sz w:val="32"/>
                <w:szCs w:val="24"/>
              </w:rPr>
            </w:pPr>
          </w:p>
        </w:tc>
      </w:tr>
    </w:tbl>
    <w:p w:rsidR="00EF70DB" w:rsidP="73C08E0F" w:rsidRDefault="00EF70DB" w14:paraId="12B2CE2E" w14:textId="4D830A9B">
      <w:pPr>
        <w:pStyle w:val="Ttulo3"/>
        <w:rPr>
          <w:noProof w:val="0"/>
          <w:lang w:val="es-ES"/>
        </w:rPr>
      </w:pPr>
      <w:bookmarkStart w:name="_Toc1166859189" w:id="1725656284"/>
      <w:r w:rsidRPr="73C08E0F" w:rsidR="7B811785">
        <w:rPr>
          <w:noProof w:val="0"/>
          <w:lang w:val="es-ES"/>
        </w:rPr>
        <w:t>I</w:t>
      </w:r>
      <w:r w:rsidRPr="73C08E0F" w:rsidR="40ACFF00">
        <w:rPr>
          <w:noProof w:val="0"/>
          <w:lang w:val="es-ES"/>
        </w:rPr>
        <w:t>MPORTANCIA DE LAS PRUEBAS</w:t>
      </w:r>
      <w:bookmarkEnd w:id="1725656284"/>
      <w:r w:rsidRPr="73C08E0F" w:rsidR="7B811785">
        <w:rPr>
          <w:noProof w:val="0"/>
          <w:lang w:val="es-ES"/>
        </w:rPr>
        <w:t xml:space="preserve"> </w:t>
      </w:r>
    </w:p>
    <w:p w:rsidR="00EF70DB" w:rsidP="73C08E0F" w:rsidRDefault="00EF70DB" w14:paraId="4E271F20" w14:textId="28B9625A">
      <w:pPr>
        <w:spacing w:before="240" w:beforeAutospacing="off" w:after="240" w:afterAutospacing="off"/>
        <w:jc w:val="both"/>
        <w:rPr>
          <w:rFonts w:ascii="Segoe UI" w:hAnsi="Segoe UI" w:eastAsia="Segoe UI" w:cs="Segoe UI"/>
          <w:noProof w:val="0"/>
          <w:sz w:val="22"/>
          <w:szCs w:val="22"/>
          <w:lang w:val="es-ES"/>
        </w:rPr>
      </w:pPr>
      <w:r w:rsidRPr="73C08E0F" w:rsidR="770D0180">
        <w:rPr>
          <w:rFonts w:ascii="Segoe UI" w:hAnsi="Segoe UI" w:eastAsia="Segoe UI" w:cs="Segoe UI"/>
          <w:noProof w:val="0"/>
          <w:sz w:val="22"/>
          <w:szCs w:val="22"/>
          <w:lang w:val="es-ES"/>
        </w:rPr>
        <w:t>El desarrollo de software requiere mecanismos de validación y verificación para garantizar su correcto funcionamiento. Gracias a la asignatura Diseño y Pruebas 1, comprendemos que las pruebas juegan un papel esencial en la detección de errores y en la garantía de calidad del producto final.</w:t>
      </w:r>
    </w:p>
    <w:p w:rsidR="00EF70DB" w:rsidP="73C08E0F" w:rsidRDefault="00EF70DB" w14:paraId="22EED57C" w14:textId="374B1E2F">
      <w:pPr>
        <w:spacing w:before="240" w:beforeAutospacing="off" w:after="240" w:afterAutospacing="off"/>
        <w:jc w:val="both"/>
        <w:rPr>
          <w:rFonts w:ascii="Segoe UI" w:hAnsi="Segoe UI" w:eastAsia="Segoe UI" w:cs="Segoe UI"/>
          <w:noProof w:val="0"/>
          <w:sz w:val="22"/>
          <w:szCs w:val="22"/>
          <w:lang w:val="es-ES"/>
        </w:rPr>
      </w:pPr>
      <w:r w:rsidRPr="73C08E0F" w:rsidR="770D0180">
        <w:rPr>
          <w:rFonts w:ascii="Segoe UI" w:hAnsi="Segoe UI" w:eastAsia="Segoe UI" w:cs="Segoe UI"/>
          <w:noProof w:val="0"/>
          <w:sz w:val="22"/>
          <w:szCs w:val="22"/>
          <w:lang w:val="es-ES"/>
        </w:rPr>
        <w:t>Las pruebas de software permiten asegurar que una aplicación cumpla con los requisitos funcionales y no funcionales establecidos, reduciendo el riesgo de fallos en producción. Además, ayudan a identificar posibles errores en las primeras etapas del desarrollo, disminuyendo los costos asociados a correcciones tardías.</w:t>
      </w:r>
    </w:p>
    <w:p w:rsidR="00EF70DB" w:rsidP="73C08E0F" w:rsidRDefault="00EF70DB" w14:paraId="25D0E580" w14:textId="40126047">
      <w:pPr>
        <w:spacing w:before="240" w:beforeAutospacing="off" w:after="240" w:afterAutospacing="off"/>
        <w:jc w:val="both"/>
        <w:rPr>
          <w:rFonts w:ascii="Segoe UI" w:hAnsi="Segoe UI" w:eastAsia="Segoe UI" w:cs="Segoe UI"/>
          <w:noProof w:val="0"/>
          <w:sz w:val="22"/>
          <w:szCs w:val="22"/>
          <w:lang w:val="es-ES"/>
        </w:rPr>
      </w:pPr>
      <w:r w:rsidRPr="73C08E0F" w:rsidR="770D0180">
        <w:rPr>
          <w:rFonts w:ascii="Segoe UI" w:hAnsi="Segoe UI" w:eastAsia="Segoe UI" w:cs="Segoe UI"/>
          <w:noProof w:val="0"/>
          <w:sz w:val="22"/>
          <w:szCs w:val="22"/>
          <w:lang w:val="es-ES"/>
        </w:rPr>
        <w:t>Otro aspecto fundamental de las pruebas es su papel en el mantenimiento y la evolución del software. A medida que una aplicación crece y se implementan nuevas funcionalidades, las pruebas automatizadas facilitan la detección de regresiones, asegurando que los cambios no afecten el comportamiento previo del sistema. Esto es particularmente relevante en entornos ágiles y de integración continua, donde las actualizaciones se despliegan de manera frecuente, facilitando la entrega continua de software confiable.</w:t>
      </w:r>
    </w:p>
    <w:p w:rsidR="00EF70DB" w:rsidP="73C08E0F" w:rsidRDefault="00EF70DB" w14:paraId="49D285F3" w14:textId="1131ECB5">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7905A362" w14:textId="1C0A63AA">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6ECD908C" w14:textId="1FCD5A83">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233548B3" w14:textId="785044FC">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0A39B331" w14:textId="10197E24">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14022CEE" w14:textId="52A0F6E6">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638CBA95" w14:textId="5B967533">
      <w:pPr>
        <w:pStyle w:val="Ttulo3"/>
        <w:rPr>
          <w:rFonts w:ascii="Segoe UI" w:hAnsi="Segoe UI" w:eastAsia="Segoe UI" w:cs="Segoe UI"/>
          <w:noProof w:val="0"/>
          <w:sz w:val="22"/>
          <w:szCs w:val="22"/>
          <w:lang w:val="es-ES"/>
        </w:rPr>
      </w:pPr>
      <w:bookmarkStart w:name="_Toc1554929408" w:id="245171050"/>
      <w:r w:rsidRPr="73C08E0F" w:rsidR="7B811785">
        <w:rPr>
          <w:noProof w:val="0"/>
          <w:lang w:val="es-ES"/>
        </w:rPr>
        <w:t>Tipos de Pruebas y su Aplicación</w:t>
      </w:r>
      <w:bookmarkEnd w:id="245171050"/>
      <w:r w:rsidRPr="73C08E0F" w:rsidR="7B811785">
        <w:rPr>
          <w:noProof w:val="0"/>
          <w:lang w:val="es-ES"/>
        </w:rPr>
        <w:t xml:space="preserve"> </w:t>
      </w:r>
    </w:p>
    <w:p w:rsidR="00EF70DB" w:rsidP="73C08E0F" w:rsidRDefault="00EF70DB" w14:paraId="06E75B2A" w14:textId="5E0251BF">
      <w:pPr>
        <w:spacing w:before="240" w:beforeAutospacing="off" w:after="240" w:afterAutospacing="off"/>
        <w:jc w:val="both"/>
        <w:rPr>
          <w:rFonts w:ascii="Segoe UI" w:hAnsi="Segoe UI" w:eastAsia="Segoe UI" w:cs="Segoe UI"/>
          <w:noProof w:val="0"/>
          <w:sz w:val="22"/>
          <w:szCs w:val="22"/>
          <w:lang w:val="es-ES"/>
        </w:rPr>
      </w:pPr>
      <w:r w:rsidRPr="73C08E0F" w:rsidR="003ABA7D">
        <w:rPr>
          <w:rFonts w:ascii="Segoe UI" w:hAnsi="Segoe UI" w:eastAsia="Segoe UI" w:cs="Segoe UI"/>
          <w:noProof w:val="0"/>
          <w:sz w:val="22"/>
          <w:szCs w:val="22"/>
          <w:lang w:val="es-ES"/>
        </w:rPr>
        <w:t>En la asignatura Diseño y Pruebas 1 adquirimos una comprensión sólida sobre los distintos tipos de pruebas y su aplicación en el desarrollo de software</w:t>
      </w:r>
      <w:r w:rsidRPr="73C08E0F" w:rsidR="282533E2">
        <w:rPr>
          <w:rFonts w:ascii="Segoe UI" w:hAnsi="Segoe UI" w:eastAsia="Segoe UI" w:cs="Segoe UI"/>
          <w:noProof w:val="0"/>
          <w:sz w:val="22"/>
          <w:szCs w:val="22"/>
          <w:lang w:val="es-ES"/>
        </w:rPr>
        <w:t>:</w:t>
      </w:r>
    </w:p>
    <w:p w:rsidR="00EF70DB" w:rsidP="73C08E0F" w:rsidRDefault="00EF70DB" w14:paraId="76F7D4DD" w14:textId="2477680A">
      <w:pPr>
        <w:spacing w:before="240" w:beforeAutospacing="off" w:after="240" w:afterAutospacing="off"/>
        <w:jc w:val="both"/>
        <w:rPr>
          <w:rFonts w:ascii="Segoe UI" w:hAnsi="Segoe UI" w:eastAsia="Segoe UI" w:cs="Segoe UI"/>
          <w:noProof w:val="0"/>
          <w:sz w:val="22"/>
          <w:szCs w:val="22"/>
          <w:lang w:val="es-ES"/>
        </w:rPr>
      </w:pPr>
      <w:r w:rsidRPr="73C08E0F" w:rsidR="003ABA7D">
        <w:rPr>
          <w:rFonts w:ascii="Segoe UI" w:hAnsi="Segoe UI" w:eastAsia="Segoe UI" w:cs="Segoe UI"/>
          <w:noProof w:val="0"/>
          <w:sz w:val="22"/>
          <w:szCs w:val="22"/>
          <w:lang w:val="es-ES"/>
        </w:rPr>
        <w:t>Las pruebas unitarias se enfocan en la verificación de componentes individuales del software, asegurando que cada unidad de código funcione correctamente de manera aislada. Utilizamos herramientas como JUnit para Java, lo que nos ha permitido validar métodos y clases con rapidez y precisión.</w:t>
      </w:r>
    </w:p>
    <w:p w:rsidR="00EF70DB" w:rsidP="73C08E0F" w:rsidRDefault="00EF70DB" w14:paraId="31DF01C3" w14:textId="13B149C2">
      <w:pPr>
        <w:spacing w:before="240" w:beforeAutospacing="off" w:after="240" w:afterAutospacing="off"/>
        <w:jc w:val="both"/>
        <w:rPr>
          <w:rFonts w:ascii="Segoe UI" w:hAnsi="Segoe UI" w:eastAsia="Segoe UI" w:cs="Segoe UI"/>
          <w:noProof w:val="0"/>
          <w:sz w:val="22"/>
          <w:szCs w:val="22"/>
          <w:lang w:val="es-ES"/>
        </w:rPr>
      </w:pPr>
      <w:r w:rsidRPr="73C08E0F" w:rsidR="003ABA7D">
        <w:rPr>
          <w:rFonts w:ascii="Segoe UI" w:hAnsi="Segoe UI" w:eastAsia="Segoe UI" w:cs="Segoe UI"/>
          <w:noProof w:val="0"/>
          <w:sz w:val="22"/>
          <w:szCs w:val="22"/>
          <w:lang w:val="es-ES"/>
        </w:rPr>
        <w:t>Las pruebas de integración garantizan que los diferentes módulos del sistema interactúen de manera correcta. En este nivel de prueba, hemos aprendido a simular dependencias y evaluar la comunicación entre componentes, identificando posibles fallos en la integración de servicios o acceso a bases de datos.</w:t>
      </w:r>
    </w:p>
    <w:p w:rsidR="00EF70DB" w:rsidP="73C08E0F" w:rsidRDefault="00EF70DB" w14:paraId="44F9958C" w14:textId="64D15A2B">
      <w:pPr>
        <w:spacing w:before="240" w:beforeAutospacing="off" w:after="240" w:afterAutospacing="off"/>
        <w:jc w:val="both"/>
        <w:rPr>
          <w:rFonts w:ascii="Segoe UI" w:hAnsi="Segoe UI" w:eastAsia="Segoe UI" w:cs="Segoe UI"/>
          <w:noProof w:val="0"/>
          <w:sz w:val="22"/>
          <w:szCs w:val="22"/>
          <w:lang w:val="es-ES"/>
        </w:rPr>
      </w:pPr>
      <w:r w:rsidRPr="73C08E0F" w:rsidR="003ABA7D">
        <w:rPr>
          <w:rFonts w:ascii="Segoe UI" w:hAnsi="Segoe UI" w:eastAsia="Segoe UI" w:cs="Segoe UI"/>
          <w:noProof w:val="0"/>
          <w:sz w:val="22"/>
          <w:szCs w:val="22"/>
          <w:lang w:val="es-ES"/>
        </w:rPr>
        <w:t>Las pruebas de sistema verifican el comportamiento global de la aplicación, evaluando su funcionalidad completa en un entorno similar al de producción. Entendemos que este tipo de prueba es crucial para detectar problemas que puedan surgir en la interacción entre diferentes partes del sistema y hemos visto su aplicación en el contexto de arquitecturas MVC.</w:t>
      </w:r>
    </w:p>
    <w:p w:rsidR="00EF70DB" w:rsidP="73C08E0F" w:rsidRDefault="00EF70DB" w14:paraId="0682E687" w14:textId="75F5EBE5">
      <w:pPr>
        <w:spacing w:before="240" w:beforeAutospacing="off" w:after="240" w:afterAutospacing="off"/>
        <w:jc w:val="both"/>
        <w:rPr>
          <w:rFonts w:ascii="Segoe UI" w:hAnsi="Segoe UI" w:eastAsia="Segoe UI" w:cs="Segoe UI"/>
          <w:noProof w:val="0"/>
          <w:sz w:val="22"/>
          <w:szCs w:val="22"/>
          <w:lang w:val="es-ES"/>
        </w:rPr>
      </w:pPr>
      <w:r w:rsidRPr="73C08E0F" w:rsidR="41F2A889">
        <w:rPr>
          <w:rFonts w:ascii="Segoe UI" w:hAnsi="Segoe UI" w:eastAsia="Segoe UI" w:cs="Segoe UI"/>
          <w:noProof w:val="0"/>
          <w:sz w:val="22"/>
          <w:szCs w:val="22"/>
          <w:lang w:val="es-ES"/>
        </w:rPr>
        <w:t xml:space="preserve">Todo esto fue puesto en práctica en el desarrollo de un WIS </w:t>
      </w:r>
      <w:r w:rsidRPr="73C08E0F" w:rsidR="23D1D2AD">
        <w:rPr>
          <w:rFonts w:ascii="Segoe UI" w:hAnsi="Segoe UI" w:eastAsia="Segoe UI" w:cs="Segoe UI"/>
          <w:noProof w:val="0"/>
          <w:sz w:val="22"/>
          <w:szCs w:val="22"/>
          <w:lang w:val="es-ES"/>
        </w:rPr>
        <w:t xml:space="preserve">de </w:t>
      </w:r>
      <w:r w:rsidRPr="73C08E0F" w:rsidR="41F2A889">
        <w:rPr>
          <w:rFonts w:ascii="Segoe UI" w:hAnsi="Segoe UI" w:eastAsia="Segoe UI" w:cs="Segoe UI"/>
          <w:noProof w:val="0"/>
          <w:sz w:val="22"/>
          <w:szCs w:val="22"/>
          <w:lang w:val="es-ES"/>
        </w:rPr>
        <w:t>un videojuego, aplicando pruebas unitarias, de integración y de sistema para garantizar su correcto funcionamiento. Además, realizamos pruebas en el frontend utilizando React Testing Library, lo que nos permitió validar la interacción y el comportamiento de los componentes de la interfaz de usuario, asegurando su correcta integración con la lógica de negocio.</w:t>
      </w:r>
    </w:p>
    <w:p w:rsidR="00EF70DB" w:rsidP="73C08E0F" w:rsidRDefault="00EF70DB" w14:paraId="6450AD9C" w14:textId="560803DF">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38DC0946" w14:textId="39B063D1">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1598C326" w14:textId="559658C0">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08F625EE" w14:textId="45F9C7B7">
      <w:pPr>
        <w:spacing w:before="240" w:beforeAutospacing="off" w:after="240" w:afterAutospacing="off"/>
        <w:jc w:val="both"/>
        <w:rPr>
          <w:rFonts w:ascii="Segoe UI" w:hAnsi="Segoe UI" w:eastAsia="Segoe UI" w:cs="Segoe UI"/>
          <w:b w:val="1"/>
          <w:bCs w:val="1"/>
          <w:noProof w:val="0"/>
          <w:sz w:val="22"/>
          <w:szCs w:val="22"/>
          <w:lang w:val="es-ES"/>
        </w:rPr>
      </w:pPr>
    </w:p>
    <w:p w:rsidR="00EF70DB" w:rsidP="73C08E0F" w:rsidRDefault="00EF70DB" w14:paraId="24BCE1C1" w14:textId="2FC1F6CD">
      <w:pPr>
        <w:pStyle w:val="Ttulo3"/>
        <w:rPr>
          <w:rFonts w:ascii="Segoe UI" w:hAnsi="Segoe UI" w:eastAsia="Segoe UI" w:cs="Segoe UI"/>
          <w:noProof w:val="0"/>
          <w:sz w:val="22"/>
          <w:szCs w:val="22"/>
          <w:lang w:val="es-ES"/>
        </w:rPr>
      </w:pPr>
      <w:bookmarkStart w:name="_Toc71773101" w:id="1623626196"/>
      <w:r w:rsidRPr="73C08E0F" w:rsidR="7B811785">
        <w:rPr>
          <w:noProof w:val="0"/>
          <w:lang w:val="es-ES"/>
        </w:rPr>
        <w:t>Herramientas Utilizadas</w:t>
      </w:r>
      <w:bookmarkEnd w:id="1623626196"/>
    </w:p>
    <w:p w:rsidR="00EF70DB" w:rsidP="73C08E0F" w:rsidRDefault="00EF70DB" w14:paraId="47AA24A9" w14:textId="2229ADB8">
      <w:pPr>
        <w:spacing w:before="240" w:beforeAutospacing="off" w:after="240" w:afterAutospacing="off"/>
        <w:jc w:val="both"/>
        <w:rPr>
          <w:rFonts w:ascii="Segoe UI" w:hAnsi="Segoe UI" w:eastAsia="Segoe UI" w:cs="Segoe UI"/>
          <w:noProof w:val="0"/>
          <w:sz w:val="22"/>
          <w:szCs w:val="22"/>
          <w:lang w:val="es-ES"/>
        </w:rPr>
      </w:pPr>
      <w:r w:rsidRPr="73C08E0F" w:rsidR="5AC8E583">
        <w:rPr>
          <w:rFonts w:ascii="Segoe UI" w:hAnsi="Segoe UI" w:eastAsia="Segoe UI" w:cs="Segoe UI"/>
          <w:noProof w:val="0"/>
          <w:sz w:val="22"/>
          <w:szCs w:val="22"/>
          <w:lang w:val="es-ES"/>
        </w:rPr>
        <w:t>Previamente, hemos trabajado con diversas herramientas para la automatización de pruebas en aplicaciones web. Utilizamos JUnit para la ejecución de pruebas unitarias en Java, así como Mockito para la creación de test doubles y simulación de dependencias. Además, empleamos Spring Boot Test para la validación de servicios en aplicaciones desarrolladas con Spring.</w:t>
      </w:r>
    </w:p>
    <w:p w:rsidR="00EF70DB" w:rsidP="73C08E0F" w:rsidRDefault="00EF70DB" w14:paraId="3524C48C" w14:textId="334516FD">
      <w:pPr>
        <w:spacing w:before="240" w:beforeAutospacing="off" w:after="240" w:afterAutospacing="off"/>
        <w:jc w:val="both"/>
        <w:rPr>
          <w:rFonts w:ascii="Segoe UI" w:hAnsi="Segoe UI" w:eastAsia="Segoe UI" w:cs="Segoe UI"/>
          <w:noProof w:val="0"/>
          <w:sz w:val="22"/>
          <w:szCs w:val="22"/>
          <w:lang w:val="es-ES"/>
        </w:rPr>
      </w:pPr>
      <w:r w:rsidRPr="73C08E0F" w:rsidR="5AC8E583">
        <w:rPr>
          <w:rFonts w:ascii="Segoe UI" w:hAnsi="Segoe UI" w:eastAsia="Segoe UI" w:cs="Segoe UI"/>
          <w:noProof w:val="0"/>
          <w:sz w:val="22"/>
          <w:szCs w:val="22"/>
          <w:lang w:val="es-ES"/>
        </w:rPr>
        <w:t>También tenemos experiencia en la ejecución de pruebas en interfaces web utilizando React Testing Library, lo que nos ha permitido evaluar la funcionalidad y comportamiento de los componentes de nuestra aplicación.</w:t>
      </w:r>
    </w:p>
    <w:p w:rsidR="00EF70DB" w:rsidP="73C08E0F" w:rsidRDefault="00EF70DB" w14:paraId="1ACF922E" w14:textId="10C101FF">
      <w:pPr>
        <w:pStyle w:val="Ttulo3"/>
        <w:rPr>
          <w:rFonts w:ascii="Segoe UI" w:hAnsi="Segoe UI" w:eastAsia="Segoe UI" w:cs="Segoe UI"/>
          <w:noProof w:val="0"/>
          <w:sz w:val="22"/>
          <w:szCs w:val="22"/>
          <w:lang w:val="es-ES"/>
        </w:rPr>
      </w:pPr>
      <w:bookmarkStart w:name="_Toc1136015694" w:id="2074263473"/>
      <w:r w:rsidRPr="73C08E0F" w:rsidR="30AF41E2">
        <w:rPr>
          <w:noProof w:val="0"/>
          <w:lang w:val="es-ES"/>
        </w:rPr>
        <w:t>Documentación en el Entorno de Testing</w:t>
      </w:r>
      <w:bookmarkEnd w:id="2074263473"/>
    </w:p>
    <w:p w:rsidR="00EF70DB" w:rsidP="73C08E0F" w:rsidRDefault="00EF70DB" w14:paraId="44E9AA9D" w14:textId="6C174564">
      <w:pPr>
        <w:spacing w:before="240" w:beforeAutospacing="off" w:after="240" w:afterAutospacing="off"/>
        <w:jc w:val="both"/>
        <w:rPr>
          <w:rFonts w:ascii="Segoe UI" w:hAnsi="Segoe UI" w:eastAsia="Segoe UI" w:cs="Segoe UI"/>
          <w:noProof w:val="0"/>
          <w:sz w:val="22"/>
          <w:szCs w:val="22"/>
          <w:lang w:val="es-ES"/>
        </w:rPr>
      </w:pPr>
      <w:r w:rsidRPr="73C08E0F" w:rsidR="30AF41E2">
        <w:rPr>
          <w:rFonts w:ascii="Segoe UI" w:hAnsi="Segoe UI" w:eastAsia="Segoe UI" w:cs="Segoe UI"/>
          <w:noProof w:val="0"/>
          <w:sz w:val="22"/>
          <w:szCs w:val="22"/>
          <w:lang w:val="es-ES"/>
        </w:rPr>
        <w:t xml:space="preserve">En el marco del desarrollo de pruebas para un WIS, tenemos experiencia en el </w:t>
      </w:r>
      <w:r w:rsidRPr="73C08E0F" w:rsidR="3A9F6F59">
        <w:rPr>
          <w:rFonts w:ascii="Segoe UI" w:hAnsi="Segoe UI" w:eastAsia="Segoe UI" w:cs="Segoe UI"/>
          <w:noProof w:val="0"/>
          <w:sz w:val="22"/>
          <w:szCs w:val="22"/>
          <w:lang w:val="es-ES"/>
        </w:rPr>
        <w:t xml:space="preserve">desarrollo de un </w:t>
      </w:r>
      <w:r w:rsidRPr="73C08E0F" w:rsidR="30AF41E2">
        <w:rPr>
          <w:rFonts w:ascii="Segoe UI" w:hAnsi="Segoe UI" w:eastAsia="Segoe UI" w:cs="Segoe UI"/>
          <w:b w:val="0"/>
          <w:bCs w:val="0"/>
          <w:noProof w:val="0"/>
          <w:sz w:val="22"/>
          <w:szCs w:val="22"/>
          <w:lang w:val="es-ES"/>
        </w:rPr>
        <w:t>Plan de Pruebas</w:t>
      </w:r>
      <w:r w:rsidRPr="73C08E0F" w:rsidR="30AF41E2">
        <w:rPr>
          <w:rFonts w:ascii="Segoe UI" w:hAnsi="Segoe UI" w:eastAsia="Segoe UI" w:cs="Segoe UI"/>
          <w:noProof w:val="0"/>
          <w:sz w:val="22"/>
          <w:szCs w:val="22"/>
          <w:lang w:val="es-ES"/>
        </w:rPr>
        <w:t xml:space="preserve">, un documento esencial para la gestión del proceso de pruebas. En él se incluyen aspectos clave como la estrategia de pruebas, la cobertura de pruebas, la matriz de trazabilidad y la planificación de pruebas. Este documento </w:t>
      </w:r>
      <w:r w:rsidRPr="73C08E0F" w:rsidR="099343F7">
        <w:rPr>
          <w:rFonts w:ascii="Segoe UI" w:hAnsi="Segoe UI" w:eastAsia="Segoe UI" w:cs="Segoe UI"/>
          <w:noProof w:val="0"/>
          <w:sz w:val="22"/>
          <w:szCs w:val="22"/>
          <w:lang w:val="es-ES"/>
        </w:rPr>
        <w:t>permitió</w:t>
      </w:r>
      <w:r w:rsidRPr="73C08E0F" w:rsidR="30AF41E2">
        <w:rPr>
          <w:rFonts w:ascii="Segoe UI" w:hAnsi="Segoe UI" w:eastAsia="Segoe UI" w:cs="Segoe UI"/>
          <w:noProof w:val="0"/>
          <w:sz w:val="22"/>
          <w:szCs w:val="22"/>
          <w:lang w:val="es-ES"/>
        </w:rPr>
        <w:t xml:space="preserve"> estructurar y organizar la ejecución de las pruebas de manera eficiente, asegurando que cada caso de prueba esté correctamente definido y alineado con los requisitos del sistema.</w:t>
      </w:r>
    </w:p>
    <w:p w:rsidR="00EF70DB" w:rsidRDefault="00EF70DB" w14:paraId="3D4674BF" w14:textId="3DEC67CE"/>
    <w:p w:rsidR="00EF70DB" w:rsidRDefault="00EF70DB" w14:paraId="36F31BD6" w14:textId="77777777"/>
    <w:p w:rsidR="00EF70DB" w:rsidRDefault="00EF70DB" w14:paraId="6A7ED3CA" w14:textId="77777777"/>
    <w:p w:rsidR="00EF70DB" w:rsidRDefault="00EF70DB" w14:paraId="107CFECD" w14:textId="77777777"/>
    <w:p w:rsidR="00EF70DB" w:rsidRDefault="00EF70DB" w14:paraId="2649370C" w14:textId="77777777"/>
    <w:p w:rsidR="00EF70DB" w:rsidRDefault="00EF70DB" w14:paraId="4064673F" w14:textId="77777777"/>
    <w:p w:rsidR="00EF70DB" w:rsidRDefault="00EF70DB" w14:paraId="4709AA2B" w14:textId="77777777" w14:noSpellErr="1"/>
    <w:p w:rsidR="73C08E0F" w:rsidRDefault="73C08E0F" w14:paraId="67F9385B" w14:textId="623C1499"/>
    <w:p w:rsidR="73C08E0F" w:rsidRDefault="73C08E0F" w14:paraId="43A7DD91" w14:textId="5DBE52A7"/>
    <w:p w:rsidR="73C08E0F" w:rsidRDefault="73C08E0F" w14:paraId="5ACC83D6" w14:textId="44EAC8AD"/>
    <w:p w:rsidR="73C08E0F" w:rsidRDefault="73C08E0F" w14:paraId="64835772" w14:textId="207D93E6"/>
    <w:p w:rsidR="73C08E0F" w:rsidRDefault="73C08E0F" w14:paraId="14DF3D5C" w14:textId="2BA67C1B"/>
    <w:p w:rsidR="73C08E0F" w:rsidRDefault="73C08E0F" w14:paraId="465EBB38" w14:textId="4869103E"/>
    <w:p w:rsidR="73C08E0F" w:rsidRDefault="73C08E0F" w14:paraId="090DFDE9" w14:textId="49798C81"/>
    <w:p w:rsidR="00EF70DB" w:rsidP="73C08E0F" w:rsidRDefault="00EF70DB" w14:paraId="44F9BC8C" w14:noSpellErr="1" w14:textId="1BAB66AD">
      <w:pPr>
        <w:pStyle w:val="Normal"/>
      </w:pPr>
    </w:p>
    <w:p w:rsidR="00EF70DB" w:rsidRDefault="00EF70DB" w14:textId="77777777" w14:noSpellErr="1" w14:paraId="2B958146"/>
    <w:tbl>
      <w:tblPr>
        <w:tblW w:w="0" w:type="auto"/>
        <w:tblBorders>
          <w:top w:val="single" w:color="4B8E94" w:themeColor="accent3" w:themeShade="BF" w:sz="12"/>
        </w:tblBorders>
        <w:tblLook w:val="0600" w:firstRow="0" w:lastRow="0" w:firstColumn="0" w:lastColumn="0" w:noHBand="1" w:noVBand="1"/>
      </w:tblPr>
      <w:tblGrid>
        <w:gridCol w:w="4298"/>
        <w:gridCol w:w="2364"/>
        <w:gridCol w:w="2364"/>
      </w:tblGrid>
      <w:tr w:rsidR="73C08E0F" w:rsidTr="73C08E0F" w14:paraId="06117873">
        <w:trPr>
          <w:trHeight w:val="300"/>
        </w:trPr>
        <w:tc>
          <w:tcPr>
            <w:tcW w:w="4298" w:type="dxa"/>
            <w:tcMar/>
          </w:tcPr>
          <w:p w:rsidR="2F79CF4C" w:rsidP="73C08E0F" w:rsidRDefault="2F79CF4C" w14:paraId="301E5DDF" w14:textId="7FF84D0A">
            <w:pPr>
              <w:pStyle w:val="Ttulo2"/>
              <w:suppressLineNumbers w:val="0"/>
              <w:bidi w:val="0"/>
              <w:spacing w:before="0" w:beforeAutospacing="off" w:after="360" w:afterAutospacing="off" w:line="259" w:lineRule="auto"/>
              <w:ind w:left="0" w:right="0"/>
              <w:jc w:val="left"/>
              <w:rPr>
                <w:rStyle w:val="Ttulo1Car"/>
                <w:rFonts w:ascii="Segoe UI" w:hAnsi="Segoe UI" w:asciiTheme="minorAscii" w:hAnsiTheme="minorAscii"/>
                <w:caps w:val="1"/>
                <w:noProof w:val="0"/>
                <w:color w:val="325F63" w:themeColor="accent3" w:themeTint="FF" w:themeShade="80"/>
                <w:sz w:val="32"/>
                <w:szCs w:val="32"/>
              </w:rPr>
            </w:pPr>
            <w:bookmarkStart w:name="_Toc770383916" w:id="278888846"/>
            <w:r w:rsidRPr="73C08E0F" w:rsidR="2F79CF4C">
              <w:rPr>
                <w:rStyle w:val="Ttulo1Car"/>
                <w:rFonts w:ascii="Segoe UI" w:hAnsi="Segoe UI" w:asciiTheme="minorAscii" w:hAnsiTheme="minorAscii"/>
                <w:caps w:val="1"/>
                <w:noProof w:val="0"/>
                <w:color w:val="325F63" w:themeColor="accent3" w:themeTint="FF" w:themeShade="80"/>
                <w:sz w:val="32"/>
                <w:szCs w:val="32"/>
              </w:rPr>
              <w:t>Conclusión</w:t>
            </w:r>
            <w:bookmarkEnd w:id="278888846"/>
          </w:p>
        </w:tc>
        <w:tc>
          <w:tcPr>
            <w:tcW w:w="2364" w:type="dxa"/>
            <w:tcMar/>
          </w:tcPr>
          <w:p w:rsidR="73C08E0F" w:rsidP="73C08E0F" w:rsidRDefault="73C08E0F" w14:noSpellErr="1" w14:paraId="5627D47E">
            <w:pPr>
              <w:pStyle w:val="Ttulo2"/>
              <w:rPr>
                <w:rStyle w:val="Ttulo1Car"/>
                <w:rFonts w:ascii="Segoe UI" w:hAnsi="Segoe UI" w:asciiTheme="minorAscii" w:hAnsiTheme="minorAscii"/>
                <w:caps w:val="1"/>
                <w:noProof w:val="0"/>
                <w:color w:val="325F63" w:themeColor="accent3" w:themeTint="FF" w:themeShade="80"/>
                <w:sz w:val="32"/>
                <w:szCs w:val="32"/>
              </w:rPr>
            </w:pPr>
          </w:p>
        </w:tc>
        <w:tc>
          <w:tcPr>
            <w:tcW w:w="2364" w:type="dxa"/>
            <w:tcMar/>
          </w:tcPr>
          <w:p w:rsidR="73C08E0F" w:rsidP="73C08E0F" w:rsidRDefault="73C08E0F" w14:noSpellErr="1" w14:paraId="508887C7">
            <w:pPr>
              <w:pStyle w:val="Ttulo2"/>
              <w:rPr>
                <w:rStyle w:val="Ttulo1Car"/>
                <w:rFonts w:ascii="Segoe UI" w:hAnsi="Segoe UI" w:asciiTheme="minorAscii" w:hAnsiTheme="minorAscii"/>
                <w:caps w:val="1"/>
                <w:noProof w:val="0"/>
                <w:color w:val="325F63" w:themeColor="accent3" w:themeTint="FF" w:themeShade="80"/>
                <w:sz w:val="32"/>
                <w:szCs w:val="32"/>
              </w:rPr>
            </w:pPr>
          </w:p>
        </w:tc>
      </w:tr>
    </w:tbl>
    <w:p w:rsidR="00EF70DB" w:rsidP="73C08E0F" w:rsidRDefault="00EF70DB" w14:paraId="0BA64312" w14:textId="2C40576B">
      <w:pPr>
        <w:pStyle w:val="Normal"/>
        <w:jc w:val="both"/>
        <w:rPr>
          <w:rFonts w:ascii="Segoe UI" w:hAnsi="Segoe UI" w:eastAsia="Segoe UI" w:cs="Segoe UI"/>
          <w:b w:val="0"/>
          <w:bCs w:val="0"/>
          <w:noProof w:val="0"/>
          <w:sz w:val="22"/>
          <w:szCs w:val="22"/>
          <w:lang w:val="es-ES"/>
        </w:rPr>
      </w:pPr>
      <w:r w:rsidRPr="73C08E0F" w:rsidR="3CAC95F8">
        <w:rPr>
          <w:rFonts w:ascii="Segoe UI" w:hAnsi="Segoe UI" w:eastAsia="Segoe UI" w:cs="Segoe UI"/>
          <w:b w:val="0"/>
          <w:bCs w:val="0"/>
          <w:noProof w:val="0"/>
          <w:sz w:val="22"/>
          <w:szCs w:val="22"/>
          <w:lang w:val="es-ES"/>
        </w:rPr>
        <w:t>El conocimiento previo que poseíamos sobre pruebas en un WIS se basaba en nociones adquiridas en la asignatura Diseño y Pruebas 1, donde aprendimos sobre pruebas unitarias, de integración y de sistema con herramientas como JUnit, Mockito y Spring Boot Test.</w:t>
      </w:r>
    </w:p>
    <w:p w:rsidR="00EF70DB" w:rsidP="73C08E0F" w:rsidRDefault="00EF70DB" w14:paraId="200D7666" w14:textId="780AAE2E">
      <w:pPr>
        <w:spacing w:before="240" w:beforeAutospacing="off" w:after="240" w:afterAutospacing="off"/>
        <w:jc w:val="both"/>
        <w:rPr>
          <w:rFonts w:ascii="Segoe UI" w:hAnsi="Segoe UI" w:eastAsia="Segoe UI" w:cs="Segoe UI"/>
          <w:b w:val="0"/>
          <w:bCs w:val="0"/>
          <w:noProof w:val="0"/>
          <w:sz w:val="22"/>
          <w:szCs w:val="22"/>
          <w:lang w:val="es-ES"/>
        </w:rPr>
      </w:pPr>
      <w:r w:rsidRPr="73C08E0F" w:rsidR="3CAC95F8">
        <w:rPr>
          <w:rFonts w:ascii="Segoe UI" w:hAnsi="Segoe UI" w:eastAsia="Segoe UI" w:cs="Segoe UI"/>
          <w:b w:val="0"/>
          <w:bCs w:val="0"/>
          <w:noProof w:val="0"/>
          <w:sz w:val="22"/>
          <w:szCs w:val="22"/>
          <w:lang w:val="es-ES"/>
        </w:rPr>
        <w:t xml:space="preserve">Durante el </w:t>
      </w:r>
      <w:r w:rsidRPr="73C08E0F" w:rsidR="6A268306">
        <w:rPr>
          <w:rFonts w:ascii="Segoe UI" w:hAnsi="Segoe UI" w:eastAsia="Segoe UI" w:cs="Segoe UI"/>
          <w:b w:val="0"/>
          <w:bCs w:val="0"/>
          <w:noProof w:val="0"/>
          <w:sz w:val="22"/>
          <w:szCs w:val="22"/>
          <w:lang w:val="es-ES"/>
        </w:rPr>
        <w:t>proyecto de la asignatura</w:t>
      </w:r>
      <w:r w:rsidRPr="73C08E0F" w:rsidR="3CAC95F8">
        <w:rPr>
          <w:rFonts w:ascii="Segoe UI" w:hAnsi="Segoe UI" w:eastAsia="Segoe UI" w:cs="Segoe UI"/>
          <w:b w:val="0"/>
          <w:bCs w:val="0"/>
          <w:noProof w:val="0"/>
          <w:sz w:val="22"/>
          <w:szCs w:val="22"/>
          <w:lang w:val="es-ES"/>
        </w:rPr>
        <w:t>, aplicamos diferentes estrategias de prueba, logrando un 70% de cobertura del código con pruebas automatizadas. Además, utilizamos React Testing Library para validar la interfaz de usuario e implementamos GitHub Actions para la integración continua, asegurando estabilidad y detección temprana de errores.</w:t>
      </w:r>
    </w:p>
    <w:p w:rsidR="00EF70DB" w:rsidP="73C08E0F" w:rsidRDefault="00EF70DB" w14:paraId="7388958E" w14:textId="011D4AFC">
      <w:pPr>
        <w:spacing w:before="240" w:beforeAutospacing="off" w:after="240" w:afterAutospacing="off"/>
        <w:jc w:val="both"/>
        <w:rPr>
          <w:rFonts w:ascii="Segoe UI" w:hAnsi="Segoe UI" w:eastAsia="Segoe UI" w:cs="Segoe UI"/>
          <w:b w:val="0"/>
          <w:bCs w:val="0"/>
          <w:noProof w:val="0"/>
          <w:sz w:val="22"/>
          <w:szCs w:val="22"/>
          <w:lang w:val="es-ES"/>
        </w:rPr>
      </w:pPr>
      <w:r w:rsidRPr="73C08E0F" w:rsidR="3CAC95F8">
        <w:rPr>
          <w:rFonts w:ascii="Segoe UI" w:hAnsi="Segoe UI" w:eastAsia="Segoe UI" w:cs="Segoe UI"/>
          <w:b w:val="0"/>
          <w:bCs w:val="0"/>
          <w:noProof w:val="0"/>
          <w:sz w:val="22"/>
          <w:szCs w:val="22"/>
          <w:lang w:val="es-ES"/>
        </w:rPr>
        <w:t xml:space="preserve">Asimismo, documentamos el proceso en el </w:t>
      </w:r>
      <w:r w:rsidRPr="73C08E0F" w:rsidR="3CAC95F8">
        <w:rPr>
          <w:rFonts w:ascii="Segoe UI" w:hAnsi="Segoe UI" w:eastAsia="Segoe UI" w:cs="Segoe UI"/>
          <w:b w:val="0"/>
          <w:bCs w:val="0"/>
          <w:noProof w:val="0"/>
          <w:sz w:val="22"/>
          <w:szCs w:val="22"/>
          <w:lang w:val="es-ES"/>
        </w:rPr>
        <w:t>Plan de Pruebas</w:t>
      </w:r>
      <w:r w:rsidRPr="73C08E0F" w:rsidR="3CAC95F8">
        <w:rPr>
          <w:rFonts w:ascii="Segoe UI" w:hAnsi="Segoe UI" w:eastAsia="Segoe UI" w:cs="Segoe UI"/>
          <w:b w:val="0"/>
          <w:bCs w:val="0"/>
          <w:noProof w:val="0"/>
          <w:sz w:val="22"/>
          <w:szCs w:val="22"/>
          <w:lang w:val="es-ES"/>
        </w:rPr>
        <w:t>, lo que nos permitió organizar y estructurar la ejecución de pruebas de manera eficiente. Con esta experiencia, hemos fortalecido nuestras competencias en testing, mejorando la calidad y fiabilidad del software.</w:t>
      </w:r>
    </w:p>
    <w:p w:rsidR="00EF70DB" w:rsidRDefault="00EF70DB" w14:paraId="18D160AD" w14:textId="4895BE74"/>
    <w:p w:rsidR="00EF70DB" w:rsidRDefault="00EF70DB" w14:paraId="66D1E30B" w14:textId="77777777"/>
    <w:p w:rsidR="00EF70DB" w:rsidRDefault="00EF70DB" w14:paraId="251A257B" w14:textId="77777777"/>
    <w:p w:rsidR="00EF70DB" w:rsidRDefault="00EF70DB" w14:paraId="22C9E994" w14:textId="77777777"/>
    <w:p w:rsidR="00EF70DB" w:rsidRDefault="00EF70DB" w14:paraId="615514E9" w14:textId="77777777"/>
    <w:p w:rsidR="00EF70DB" w:rsidRDefault="00EF70DB" w14:paraId="3E555E5A" w14:textId="77777777"/>
    <w:p w:rsidR="00EF70DB" w:rsidRDefault="00EF70DB" w14:paraId="74CF71DB" w14:textId="77777777"/>
    <w:p w:rsidR="00EF70DB" w:rsidRDefault="00EF70DB" w14:paraId="70225EA0" w14:textId="77777777"/>
    <w:p w:rsidR="00EF70DB" w:rsidRDefault="00EF70DB" w14:paraId="7DA4CF43" w14:textId="77777777"/>
    <w:p w:rsidR="00EF70DB" w:rsidRDefault="00EF70DB" w14:paraId="2069E3F0" w14:textId="77777777"/>
    <w:p w:rsidR="00EF70DB" w:rsidRDefault="00EF70DB" w14:paraId="33D850C4" w14:textId="77777777"/>
    <w:p w:rsidR="00EF70DB" w:rsidRDefault="00EF70DB" w14:paraId="51E80907" w14:textId="77777777"/>
    <w:p w:rsidR="00EF70DB" w:rsidRDefault="00EF70DB" w14:paraId="532BCB44" w14:textId="77777777"/>
    <w:p w:rsidR="00EF70DB" w:rsidRDefault="00EF70DB" w14:paraId="75ED0347" w14:textId="77777777"/>
    <w:p w:rsidR="00EF70DB" w:rsidRDefault="00EF70DB" w14:paraId="410ADFD5" w14:textId="77777777"/>
    <w:p w:rsidR="00EF70DB" w:rsidRDefault="00EF70DB" w14:paraId="1B0A63C4" w14:textId="77777777"/>
    <w:p w:rsidR="00EF70DB" w:rsidRDefault="00EF70DB" w14:paraId="7C657DDA" w14:textId="77777777"/>
    <w:p w:rsidR="00EF70DB" w:rsidRDefault="00EF70DB" w14:paraId="1E0D5ECE" w14:textId="77777777"/>
    <w:p w:rsidR="00EF70DB" w:rsidRDefault="00EF70DB" w14:paraId="0B77BB7D" w14:textId="77777777"/>
    <w:p w:rsidR="00EF70DB" w:rsidRDefault="00EF70DB" w14:paraId="08F0ADCD" w14:textId="77777777"/>
    <w:p w:rsidR="00EF70DB" w:rsidRDefault="00EF70DB" w14:paraId="339C4320" w14:textId="77777777"/>
    <w:p w:rsidR="00EF70DB" w:rsidRDefault="00EF70DB" w14:paraId="6EC4479F" w14:textId="77777777"/>
    <w:p w:rsidRPr="00AD3652" w:rsidR="00EF70DB" w:rsidRDefault="00EF70DB" w14:textId="77777777" w14:noSpellErr="1" w14:paraId="7586448E"/>
    <w:tbl>
      <w:tblPr>
        <w:tblW w:w="0" w:type="auto"/>
        <w:tblBorders>
          <w:top w:val="single" w:color="4B8E94" w:themeColor="accent3" w:themeShade="BF" w:sz="12"/>
        </w:tblBorders>
        <w:tblLook w:val="0600" w:firstRow="0" w:lastRow="0" w:firstColumn="0" w:lastColumn="0" w:noHBand="1" w:noVBand="1"/>
      </w:tblPr>
      <w:tblGrid>
        <w:gridCol w:w="4298"/>
        <w:gridCol w:w="2364"/>
        <w:gridCol w:w="2364"/>
      </w:tblGrid>
      <w:tr w:rsidR="73C08E0F" w:rsidTr="73C08E0F" w14:paraId="08069939">
        <w:trPr>
          <w:trHeight w:val="300"/>
        </w:trPr>
        <w:tc>
          <w:tcPr>
            <w:tcW w:w="4298" w:type="dxa"/>
            <w:tcMar/>
          </w:tcPr>
          <w:p w:rsidR="0FB93E81" w:rsidP="73C08E0F" w:rsidRDefault="0FB93E81" w14:paraId="55A329C7" w14:textId="045C3EC5">
            <w:pPr>
              <w:pStyle w:val="Ttulo2"/>
              <w:suppressLineNumbers w:val="0"/>
              <w:bidi w:val="0"/>
              <w:spacing w:before="0" w:beforeAutospacing="off" w:after="360" w:afterAutospacing="off" w:line="259" w:lineRule="auto"/>
              <w:ind w:left="0" w:right="0"/>
              <w:jc w:val="left"/>
              <w:rPr>
                <w:rStyle w:val="Ttulo1Car"/>
                <w:rFonts w:ascii="Segoe UI" w:hAnsi="Segoe UI" w:asciiTheme="minorAscii" w:hAnsiTheme="minorAscii"/>
                <w:caps w:val="1"/>
                <w:noProof w:val="0"/>
                <w:color w:val="325F63" w:themeColor="accent3" w:themeTint="FF" w:themeShade="80"/>
                <w:sz w:val="32"/>
                <w:szCs w:val="32"/>
              </w:rPr>
            </w:pPr>
            <w:bookmarkStart w:name="_Toc1354139355" w:id="702828244"/>
            <w:r w:rsidRPr="73C08E0F" w:rsidR="0FB93E81">
              <w:rPr>
                <w:rStyle w:val="Ttulo1Car"/>
                <w:rFonts w:ascii="Segoe UI" w:hAnsi="Segoe UI" w:asciiTheme="minorAscii" w:hAnsiTheme="minorAscii"/>
                <w:caps w:val="1"/>
                <w:noProof w:val="0"/>
                <w:color w:val="325F63" w:themeColor="accent3" w:themeTint="FF" w:themeShade="80"/>
                <w:sz w:val="32"/>
                <w:szCs w:val="32"/>
              </w:rPr>
              <w:t>Bibliografía</w:t>
            </w:r>
            <w:bookmarkEnd w:id="702828244"/>
          </w:p>
        </w:tc>
        <w:tc>
          <w:tcPr>
            <w:tcW w:w="2364" w:type="dxa"/>
            <w:tcMar/>
          </w:tcPr>
          <w:p w:rsidR="73C08E0F" w:rsidP="73C08E0F" w:rsidRDefault="73C08E0F" w14:noSpellErr="1" w14:paraId="7D7334B5">
            <w:pPr>
              <w:pStyle w:val="Ttulo2"/>
              <w:rPr>
                <w:rStyle w:val="Ttulo1Car"/>
                <w:rFonts w:ascii="Segoe UI" w:hAnsi="Segoe UI" w:asciiTheme="minorAscii" w:hAnsiTheme="minorAscii"/>
                <w:caps w:val="1"/>
                <w:noProof w:val="0"/>
                <w:color w:val="325F63" w:themeColor="accent3" w:themeTint="FF" w:themeShade="80"/>
                <w:sz w:val="32"/>
                <w:szCs w:val="32"/>
              </w:rPr>
            </w:pPr>
          </w:p>
        </w:tc>
        <w:tc>
          <w:tcPr>
            <w:tcW w:w="2364" w:type="dxa"/>
            <w:tcMar/>
          </w:tcPr>
          <w:p w:rsidR="73C08E0F" w:rsidP="73C08E0F" w:rsidRDefault="73C08E0F" w14:noSpellErr="1" w14:paraId="5586F8F5">
            <w:pPr>
              <w:pStyle w:val="Ttulo2"/>
              <w:rPr>
                <w:rStyle w:val="Ttulo1Car"/>
                <w:rFonts w:ascii="Segoe UI" w:hAnsi="Segoe UI" w:asciiTheme="minorAscii" w:hAnsiTheme="minorAscii"/>
                <w:caps w:val="1"/>
                <w:noProof w:val="0"/>
                <w:color w:val="325F63" w:themeColor="accent3" w:themeTint="FF" w:themeShade="80"/>
                <w:sz w:val="32"/>
                <w:szCs w:val="32"/>
              </w:rPr>
            </w:pPr>
          </w:p>
        </w:tc>
      </w:tr>
    </w:tbl>
    <w:p w:rsidRPr="00AD3652" w:rsidR="00EF70DB" w:rsidP="73C08E0F" w:rsidRDefault="00EF70DB" w14:paraId="7F36FE91" w14:textId="702D0ECD">
      <w:pPr>
        <w:pStyle w:val="Normal"/>
        <w:rPr>
          <w:rFonts w:ascii="Segoe UI" w:hAnsi="Segoe UI" w:eastAsia="Segoe UI" w:cs="Segoe UI"/>
          <w:noProof w:val="0"/>
          <w:sz w:val="20"/>
          <w:szCs w:val="20"/>
          <w:lang w:val="es-ES"/>
        </w:rPr>
      </w:pPr>
      <w:r w:rsidRPr="73C08E0F" w:rsidR="0C15EDBB">
        <w:rPr>
          <w:rFonts w:ascii="Segoe UI" w:hAnsi="Segoe UI" w:eastAsia="Segoe UI" w:cs="Segoe UI"/>
          <w:b w:val="0"/>
          <w:bCs w:val="0"/>
          <w:i w:val="0"/>
          <w:iCs w:val="0"/>
          <w:caps w:val="0"/>
          <w:smallCaps w:val="0"/>
          <w:noProof w:val="0"/>
          <w:color w:val="000000" w:themeColor="text1" w:themeTint="FF" w:themeShade="FF"/>
          <w:sz w:val="20"/>
          <w:szCs w:val="20"/>
          <w:lang w:val="es-ES"/>
        </w:rPr>
        <w:t>Departamento de Lenguajes y Sistemas Informáticos de la Universidad de Sevilla (LSI) (2025) –</w:t>
      </w:r>
      <w:r w:rsidRPr="73C08E0F" w:rsidR="0C15EDBB">
        <w:rPr>
          <w:rFonts w:ascii="Segoe UI" w:hAnsi="Segoe UI" w:eastAsia="Segoe UI" w:cs="Segoe UI"/>
          <w:b w:val="0"/>
          <w:bCs w:val="0"/>
          <w:i w:val="1"/>
          <w:iCs w:val="1"/>
          <w:caps w:val="0"/>
          <w:smallCaps w:val="0"/>
          <w:noProof w:val="0"/>
          <w:color w:val="000000" w:themeColor="text1" w:themeTint="FF" w:themeShade="FF"/>
          <w:sz w:val="20"/>
          <w:szCs w:val="20"/>
          <w:lang w:val="es-ES"/>
        </w:rPr>
        <w:t xml:space="preserve"> Diseño y Pruebas 1.</w:t>
      </w:r>
    </w:p>
    <w:sectPr w:rsidRPr="00AD3652" w:rsidR="00EF70DB" w:rsidSect="0026442F">
      <w:pgSz w:w="11906" w:h="16838" w:orient="portrait"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46FC" w:rsidP="008F07DC" w:rsidRDefault="006446FC" w14:paraId="7074E587" w14:textId="77777777">
      <w:pPr>
        <w:spacing w:before="0"/>
      </w:pPr>
      <w:r>
        <w:separator/>
      </w:r>
    </w:p>
  </w:endnote>
  <w:endnote w:type="continuationSeparator" w:id="0">
    <w:p w:rsidR="006446FC" w:rsidP="008F07DC" w:rsidRDefault="006446FC" w14:paraId="58816188"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Pr="00A03B52" w:rsidR="00EF70DB" w:rsidTr="73C08E0F" w14:paraId="7BC99C63" w14:textId="77777777">
      <w:tc>
        <w:tcPr>
          <w:tcW w:w="1981" w:type="dxa"/>
          <w:tcMar/>
        </w:tcPr>
        <w:p w:rsidRPr="00A03B52" w:rsidR="00595D30" w:rsidP="00F23323" w:rsidRDefault="00B20DC3" w14:paraId="4FDF5FDE" w14:textId="1304D91A">
          <w:pPr>
            <w:pStyle w:val="Piedepgina"/>
          </w:pPr>
          <w:sdt>
            <w:sdtPr>
              <w:id w:val="-1873598689"/>
              <w15:appearance w15:val="hidden"/>
              <w:placeholder>
                <w:docPart w:val="3578283953084E3E9606CFB06E1762D3"/>
              </w:placeholder>
            </w:sdtPr>
            <w:sdtContent>
              <w:r w:rsidR="73C08E0F">
                <w:rPr/>
                <w:t>20</w:t>
              </w:r>
              <w:r w:rsidR="73C08E0F">
                <w:rPr/>
                <w:t>/02/2025</w:t>
              </w:r>
            </w:sdtContent>
          </w:sdt>
          <w:r w:rsidRPr="73C08E0F" w:rsidR="73C08E0F">
            <w:rPr>
              <w:lang w:bidi="es-ES"/>
            </w:rPr>
            <w:t xml:space="preserve"> </w:t>
          </w:r>
        </w:p>
      </w:tc>
      <w:tc>
        <w:tcPr>
          <w:tcW w:w="5975" w:type="dxa"/>
          <w:tcMar/>
        </w:tcPr>
        <w:p w:rsidRPr="00F23323" w:rsidR="00595D30" w:rsidP="73C08E0F" w:rsidRDefault="00B20DC3" w14:paraId="476D99B2" w14:textId="0E452903">
          <w:pPr>
            <w:pStyle w:val="Piedepginacentrado"/>
            <w:suppressLineNumbers w:val="0"/>
            <w:bidi w:val="0"/>
            <w:spacing w:before="60" w:beforeAutospacing="off" w:after="60" w:afterAutospacing="off" w:line="259" w:lineRule="auto"/>
            <w:ind w:left="0" w:right="0"/>
            <w:jc w:val="center"/>
          </w:pPr>
          <w:r w:rsidR="73C08E0F">
            <w:rPr/>
            <w:t>Testing of a WIS Report</w:t>
          </w:r>
        </w:p>
      </w:tc>
      <w:tc>
        <w:tcPr>
          <w:tcW w:w="1973" w:type="dxa"/>
          <w:tcMar/>
        </w:tcPr>
        <w:p w:rsidRPr="00A03B52" w:rsidR="00595D30" w:rsidP="00543FAF" w:rsidRDefault="00AD1DD2" w14:paraId="52AE1788" w14:textId="77777777">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Pr="00A03B52" w:rsidR="00A70318">
            <w:rPr>
              <w:noProof/>
              <w:szCs w:val="16"/>
              <w:lang w:bidi="es-ES"/>
            </w:rPr>
            <w:t>3</w:t>
          </w:r>
          <w:r w:rsidRPr="00A03B52">
            <w:rPr>
              <w:szCs w:val="16"/>
              <w:lang w:bidi="es-ES"/>
            </w:rPr>
            <w:fldChar w:fldCharType="end"/>
          </w:r>
        </w:p>
      </w:tc>
    </w:tr>
  </w:tbl>
  <w:p w:rsidR="00595D30" w:rsidP="00E475F2" w:rsidRDefault="00595D30" w14:paraId="008175F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46FC" w:rsidP="008F07DC" w:rsidRDefault="006446FC" w14:paraId="68C75075" w14:textId="77777777">
      <w:pPr>
        <w:spacing w:before="0"/>
      </w:pPr>
      <w:r>
        <w:separator/>
      </w:r>
    </w:p>
  </w:footnote>
  <w:footnote w:type="continuationSeparator" w:id="0">
    <w:p w:rsidR="006446FC" w:rsidP="008F07DC" w:rsidRDefault="006446FC" w14:paraId="13E9B860" w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p w:rsidR="005A49C9" w:rsidRDefault="001844C6" w14:paraId="6541109B" w14:textId="77777777">
    <w:pPr>
      <w:pStyle w:val="Encabezado"/>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13c6d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868A1AA"/>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hint="default" w:ascii="Symbol" w:hAnsi="Symbol"/>
      </w:rPr>
    </w:lvl>
  </w:abstractNum>
  <w:num w:numId="19">
    <w:abstractNumId w:val="10"/>
  </w: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358BF"/>
    <w:rsid w:val="000609F4"/>
    <w:rsid w:val="000C3330"/>
    <w:rsid w:val="000C3981"/>
    <w:rsid w:val="000D7B1B"/>
    <w:rsid w:val="0010294D"/>
    <w:rsid w:val="00104B37"/>
    <w:rsid w:val="0012331E"/>
    <w:rsid w:val="00144FF7"/>
    <w:rsid w:val="001844C6"/>
    <w:rsid w:val="0019555A"/>
    <w:rsid w:val="001A035B"/>
    <w:rsid w:val="001B6EDA"/>
    <w:rsid w:val="001C5FA3"/>
    <w:rsid w:val="001D616B"/>
    <w:rsid w:val="00232E31"/>
    <w:rsid w:val="00232F01"/>
    <w:rsid w:val="00235EBE"/>
    <w:rsid w:val="002502BD"/>
    <w:rsid w:val="0026442F"/>
    <w:rsid w:val="002747D6"/>
    <w:rsid w:val="00293B83"/>
    <w:rsid w:val="002A61C8"/>
    <w:rsid w:val="0036246A"/>
    <w:rsid w:val="00392B7F"/>
    <w:rsid w:val="00392C66"/>
    <w:rsid w:val="003A189D"/>
    <w:rsid w:val="003ABA7D"/>
    <w:rsid w:val="003D3482"/>
    <w:rsid w:val="003D3DE0"/>
    <w:rsid w:val="003E0F54"/>
    <w:rsid w:val="003E7EA9"/>
    <w:rsid w:val="00400222"/>
    <w:rsid w:val="004177C7"/>
    <w:rsid w:val="004230FB"/>
    <w:rsid w:val="004253D4"/>
    <w:rsid w:val="00435B22"/>
    <w:rsid w:val="004502F3"/>
    <w:rsid w:val="004602D0"/>
    <w:rsid w:val="00463818"/>
    <w:rsid w:val="00493790"/>
    <w:rsid w:val="004C0D1A"/>
    <w:rsid w:val="004E2DEB"/>
    <w:rsid w:val="004F4B35"/>
    <w:rsid w:val="00512E3C"/>
    <w:rsid w:val="005318D6"/>
    <w:rsid w:val="00554FA2"/>
    <w:rsid w:val="0056017F"/>
    <w:rsid w:val="005768E9"/>
    <w:rsid w:val="0058234C"/>
    <w:rsid w:val="00595D30"/>
    <w:rsid w:val="005976ED"/>
    <w:rsid w:val="005A49C9"/>
    <w:rsid w:val="005A715E"/>
    <w:rsid w:val="005C55A0"/>
    <w:rsid w:val="005F3E61"/>
    <w:rsid w:val="006446FC"/>
    <w:rsid w:val="006907C3"/>
    <w:rsid w:val="006A3CE7"/>
    <w:rsid w:val="006E48F3"/>
    <w:rsid w:val="006F73A2"/>
    <w:rsid w:val="00700D39"/>
    <w:rsid w:val="00707649"/>
    <w:rsid w:val="00745C78"/>
    <w:rsid w:val="007536B0"/>
    <w:rsid w:val="007A679B"/>
    <w:rsid w:val="007A7A4F"/>
    <w:rsid w:val="007C50D2"/>
    <w:rsid w:val="007D51B8"/>
    <w:rsid w:val="007F13EE"/>
    <w:rsid w:val="007F4554"/>
    <w:rsid w:val="007F649C"/>
    <w:rsid w:val="008070F2"/>
    <w:rsid w:val="00812690"/>
    <w:rsid w:val="00820048"/>
    <w:rsid w:val="00831306"/>
    <w:rsid w:val="00841E83"/>
    <w:rsid w:val="00842D0A"/>
    <w:rsid w:val="00851F75"/>
    <w:rsid w:val="008720B0"/>
    <w:rsid w:val="0088397D"/>
    <w:rsid w:val="00890AB3"/>
    <w:rsid w:val="00891A65"/>
    <w:rsid w:val="008B7657"/>
    <w:rsid w:val="008E6A0B"/>
    <w:rsid w:val="008F07DC"/>
    <w:rsid w:val="00906393"/>
    <w:rsid w:val="00912724"/>
    <w:rsid w:val="009139CD"/>
    <w:rsid w:val="0091464F"/>
    <w:rsid w:val="0091780D"/>
    <w:rsid w:val="0098504C"/>
    <w:rsid w:val="00A03B52"/>
    <w:rsid w:val="00A04B22"/>
    <w:rsid w:val="00A05271"/>
    <w:rsid w:val="00A17BDF"/>
    <w:rsid w:val="00A24101"/>
    <w:rsid w:val="00A244ED"/>
    <w:rsid w:val="00A45783"/>
    <w:rsid w:val="00A50367"/>
    <w:rsid w:val="00A70318"/>
    <w:rsid w:val="00AD1DD2"/>
    <w:rsid w:val="00AD3652"/>
    <w:rsid w:val="00B11D2C"/>
    <w:rsid w:val="00B15765"/>
    <w:rsid w:val="00B64BEC"/>
    <w:rsid w:val="00B878E7"/>
    <w:rsid w:val="00B914D6"/>
    <w:rsid w:val="00C16FB4"/>
    <w:rsid w:val="00C34478"/>
    <w:rsid w:val="00C62E4C"/>
    <w:rsid w:val="00C66F1F"/>
    <w:rsid w:val="00C74BBB"/>
    <w:rsid w:val="00CB3954"/>
    <w:rsid w:val="00CB651E"/>
    <w:rsid w:val="00CD47B2"/>
    <w:rsid w:val="00CF7875"/>
    <w:rsid w:val="00D17D1A"/>
    <w:rsid w:val="00D4795E"/>
    <w:rsid w:val="00D7375D"/>
    <w:rsid w:val="00D73F05"/>
    <w:rsid w:val="00D7588D"/>
    <w:rsid w:val="00D81FBE"/>
    <w:rsid w:val="00DA408C"/>
    <w:rsid w:val="00DF595D"/>
    <w:rsid w:val="00E475F2"/>
    <w:rsid w:val="00E501F2"/>
    <w:rsid w:val="00E607E3"/>
    <w:rsid w:val="00E80549"/>
    <w:rsid w:val="00E82D9D"/>
    <w:rsid w:val="00E90516"/>
    <w:rsid w:val="00EF70DB"/>
    <w:rsid w:val="00F1604B"/>
    <w:rsid w:val="00FB3C5E"/>
    <w:rsid w:val="00FB641E"/>
    <w:rsid w:val="01207B68"/>
    <w:rsid w:val="099343F7"/>
    <w:rsid w:val="09BD51E6"/>
    <w:rsid w:val="0C15EDBB"/>
    <w:rsid w:val="0CCA2EC0"/>
    <w:rsid w:val="0D0D2CEC"/>
    <w:rsid w:val="0D1DCAEE"/>
    <w:rsid w:val="0D2EB586"/>
    <w:rsid w:val="0DB384C8"/>
    <w:rsid w:val="0EC893B4"/>
    <w:rsid w:val="0F523350"/>
    <w:rsid w:val="0FB93E81"/>
    <w:rsid w:val="154AB80D"/>
    <w:rsid w:val="1747242B"/>
    <w:rsid w:val="180CFED9"/>
    <w:rsid w:val="1E865EF2"/>
    <w:rsid w:val="1F91FCB0"/>
    <w:rsid w:val="1FF1AF94"/>
    <w:rsid w:val="21E07DA8"/>
    <w:rsid w:val="2247D146"/>
    <w:rsid w:val="2382D073"/>
    <w:rsid w:val="23D1D2AD"/>
    <w:rsid w:val="24715DED"/>
    <w:rsid w:val="252060ED"/>
    <w:rsid w:val="26EB332D"/>
    <w:rsid w:val="2745A887"/>
    <w:rsid w:val="282533E2"/>
    <w:rsid w:val="2B2E9156"/>
    <w:rsid w:val="2CE60ECE"/>
    <w:rsid w:val="2E1B3BCA"/>
    <w:rsid w:val="2E1B3BCA"/>
    <w:rsid w:val="2EBC0DC3"/>
    <w:rsid w:val="2F57829A"/>
    <w:rsid w:val="2F79CF4C"/>
    <w:rsid w:val="2FD0BC32"/>
    <w:rsid w:val="307E0C7E"/>
    <w:rsid w:val="30AF41E2"/>
    <w:rsid w:val="3323E711"/>
    <w:rsid w:val="3455993F"/>
    <w:rsid w:val="34FA99FB"/>
    <w:rsid w:val="35125F30"/>
    <w:rsid w:val="375813BC"/>
    <w:rsid w:val="391F39AA"/>
    <w:rsid w:val="39F6EE47"/>
    <w:rsid w:val="3A72050E"/>
    <w:rsid w:val="3A9F6F59"/>
    <w:rsid w:val="3B28D662"/>
    <w:rsid w:val="3CAC95F8"/>
    <w:rsid w:val="3DA995C8"/>
    <w:rsid w:val="3FA31E16"/>
    <w:rsid w:val="40ACFF00"/>
    <w:rsid w:val="41F2A889"/>
    <w:rsid w:val="441B7B12"/>
    <w:rsid w:val="44AC07B2"/>
    <w:rsid w:val="4560CBFD"/>
    <w:rsid w:val="49AD17D0"/>
    <w:rsid w:val="4A409E55"/>
    <w:rsid w:val="4CBC6572"/>
    <w:rsid w:val="4E13B4B0"/>
    <w:rsid w:val="4E96F0BF"/>
    <w:rsid w:val="5086CB75"/>
    <w:rsid w:val="53669650"/>
    <w:rsid w:val="599B94CD"/>
    <w:rsid w:val="5A413E94"/>
    <w:rsid w:val="5AC383DC"/>
    <w:rsid w:val="5AC8E583"/>
    <w:rsid w:val="5B99D354"/>
    <w:rsid w:val="5C7E2F28"/>
    <w:rsid w:val="5CBB176B"/>
    <w:rsid w:val="5DA213A6"/>
    <w:rsid w:val="5EB95E87"/>
    <w:rsid w:val="60E6DFEB"/>
    <w:rsid w:val="6237D760"/>
    <w:rsid w:val="65511331"/>
    <w:rsid w:val="657BEE20"/>
    <w:rsid w:val="665E875E"/>
    <w:rsid w:val="675D4739"/>
    <w:rsid w:val="680D3D71"/>
    <w:rsid w:val="688DA083"/>
    <w:rsid w:val="69D9E697"/>
    <w:rsid w:val="6A268306"/>
    <w:rsid w:val="6A51C6F6"/>
    <w:rsid w:val="6A774779"/>
    <w:rsid w:val="6A945FF0"/>
    <w:rsid w:val="6D640C89"/>
    <w:rsid w:val="6E7447E7"/>
    <w:rsid w:val="6EE9EF5B"/>
    <w:rsid w:val="70436E2A"/>
    <w:rsid w:val="7256C6C5"/>
    <w:rsid w:val="73C08E0F"/>
    <w:rsid w:val="75448D36"/>
    <w:rsid w:val="756A2FD7"/>
    <w:rsid w:val="770D0180"/>
    <w:rsid w:val="77FCAEA5"/>
    <w:rsid w:val="78E97951"/>
    <w:rsid w:val="79AB4297"/>
    <w:rsid w:val="7B811785"/>
    <w:rsid w:val="7BFE87AE"/>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1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44C6"/>
    <w:pPr>
      <w:spacing w:before="60" w:after="60"/>
    </w:pPr>
    <w:rPr>
      <w:rFonts w:cs="Times New Roman (Body CS)" w:eastAsiaTheme="minorEastAsia"/>
      <w:kern w:val="22"/>
      <w:sz w:val="20"/>
      <w:lang w:eastAsia="ja-JP"/>
      <w14:ligatures w14:val="standard"/>
    </w:rPr>
  </w:style>
  <w:style w:type="paragraph" w:styleId="Ttulo1">
    <w:name w:val="heading 1"/>
    <w:basedOn w:val="Normal"/>
    <w:next w:val="Ttulo2"/>
    <w:link w:val="Ttulo1Car"/>
    <w:autoRedefine/>
    <w:uiPriority w:val="9"/>
    <w:qFormat/>
    <w:rsid w:val="00E80549"/>
    <w:pPr>
      <w:keepNext/>
      <w:keepLines/>
      <w:spacing w:before="0" w:after="40"/>
      <w:contextualSpacing/>
      <w:outlineLvl w:val="0"/>
    </w:pPr>
    <w:rPr>
      <w:rFonts w:cs="Times New Roman (Headings CS)" w:eastAsiaTheme="majorEastAsia"/>
      <w:caps/>
      <w:noProof/>
      <w:color w:val="000000" w:themeColor="text1"/>
      <w:spacing w:val="26"/>
      <w:kern w:val="10"/>
      <w:sz w:val="10"/>
      <w:szCs w:val="10"/>
      <w14:ligatures w14:val="none"/>
    </w:rPr>
  </w:style>
  <w:style w:type="paragraph" w:styleId="Ttulo2">
    <w:name w:val="heading 2"/>
    <w:basedOn w:val="Normal"/>
    <w:next w:val="Ttulo3"/>
    <w:link w:val="Ttulo2Car"/>
    <w:autoRedefine/>
    <w:uiPriority w:val="9"/>
    <w:unhideWhenUsed/>
    <w:qFormat/>
    <w:rsid w:val="00EF70DB"/>
    <w:pPr>
      <w:keepNext/>
      <w:keepLines/>
      <w:spacing w:before="0" w:after="360"/>
      <w:outlineLvl w:val="1"/>
    </w:pPr>
    <w:rPr>
      <w:rFonts w:cs="Times New Roman (Headings CS)" w:eastAsiaTheme="majorEastAsia"/>
      <w:b/>
      <w:caps/>
      <w:color w:val="325F63" w:themeColor="accent3" w:themeShade="80"/>
      <w:spacing w:val="20"/>
      <w:sz w:val="32"/>
      <w:szCs w:val="24"/>
    </w:rPr>
  </w:style>
  <w:style w:type="paragraph" w:styleId="Ttulo3">
    <w:name w:val="heading 3"/>
    <w:basedOn w:val="Normal"/>
    <w:link w:val="Ttulo3Car"/>
    <w:autoRedefine/>
    <w:uiPriority w:val="9"/>
    <w:unhideWhenUsed/>
    <w:qFormat/>
    <w:rsid w:val="005A49C9"/>
    <w:pPr>
      <w:keepNext/>
      <w:keepLines/>
      <w:spacing w:before="360"/>
      <w:contextualSpacing/>
      <w:outlineLvl w:val="2"/>
    </w:pPr>
    <w:rPr>
      <w:rFonts w:cs="Times New Roman (Headings CS)" w:asciiTheme="majorHAnsi" w:hAnsiTheme="majorHAnsi" w:eastAsiaTheme="majorEastAsia"/>
      <w:b/>
      <w:bCs/>
      <w:caps/>
      <w:color w:val="326249" w:themeColor="accent2" w:themeShade="80"/>
      <w:spacing w:val="10"/>
      <w:sz w:val="32"/>
      <w:szCs w:val="24"/>
    </w:rPr>
  </w:style>
  <w:style w:type="paragraph" w:styleId="Ttulo4">
    <w:name w:val="heading 4"/>
    <w:basedOn w:val="Normal"/>
    <w:next w:val="Normal"/>
    <w:link w:val="Ttulo4Car"/>
    <w:uiPriority w:val="9"/>
    <w:unhideWhenUsed/>
    <w:qFormat/>
    <w:rsid w:val="00A03B52"/>
    <w:pPr>
      <w:keepNext/>
      <w:keepLines/>
      <w:pBdr>
        <w:bottom w:val="single" w:color="4A936D" w:themeColor="accent2" w:themeShade="BF" w:sz="4" w:space="1"/>
      </w:pBdr>
      <w:spacing w:before="40"/>
      <w:outlineLvl w:val="3"/>
    </w:pPr>
    <w:rPr>
      <w:rFonts w:eastAsiaTheme="majorEastAsia" w:cstheme="majorBidi"/>
      <w:b/>
      <w:iCs/>
      <w:color w:val="303D45" w:themeColor="text2" w:themeShade="BF"/>
      <w:sz w:val="24"/>
    </w:rPr>
  </w:style>
  <w:style w:type="paragraph" w:styleId="Ttulo5">
    <w:name w:val="heading 5"/>
    <w:basedOn w:val="Normal"/>
    <w:next w:val="Normal"/>
    <w:link w:val="Ttulo5Car"/>
    <w:uiPriority w:val="9"/>
    <w:unhideWhenUsed/>
    <w:qFormat/>
    <w:rsid w:val="00831306"/>
    <w:pPr>
      <w:keepNext/>
      <w:keepLines/>
      <w:spacing w:before="40"/>
      <w:outlineLvl w:val="4"/>
    </w:pPr>
    <w:rPr>
      <w:rFonts w:cs="Times New Roman (Headings CS)" w:asciiTheme="majorHAnsi" w:hAnsiTheme="majorHAnsi" w:eastAsiaTheme="majorEastAsia"/>
      <w:i/>
      <w:color w:val="303D45" w:themeColor="text2" w:themeShade="BF"/>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hAnsiTheme="majorHAnsi" w:eastAsiaTheme="majorEastAsia" w:cstheme="majorBidi"/>
      <w:color w:val="326249"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hAnsiTheme="majorHAnsi" w:eastAsiaTheme="majorEastAsia" w:cstheme="majorBidi"/>
      <w:i/>
      <w:iCs/>
      <w:color w:val="326249"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hAnsiTheme="majorHAnsi" w:eastAsiaTheme="majorEastAsia"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hAnsiTheme="majorHAnsi" w:eastAsiaTheme="majorEastAsia" w:cstheme="majorBidi"/>
      <w:i/>
      <w:iCs/>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eastAsiaTheme="minorEastAsia"/>
      <w:kern w:val="22"/>
      <w:szCs w:val="20"/>
      <w:lang w:eastAsia="ja-JP"/>
      <w14:ligatures w14:val="standard"/>
    </w:rPr>
  </w:style>
  <w:style w:type="character" w:styleId="TextomacroCar" w:customStyle="1">
    <w:name w:val="Texto macro Car"/>
    <w:basedOn w:val="Fuentedeprrafopredeter"/>
    <w:link w:val="Textomacro"/>
    <w:uiPriority w:val="99"/>
    <w:semiHidden/>
    <w:rsid w:val="006E48F3"/>
    <w:rPr>
      <w:rFonts w:ascii="Consolas" w:hAnsi="Consolas" w:eastAsiaTheme="minorEastAsia"/>
      <w:kern w:val="22"/>
      <w:szCs w:val="20"/>
      <w:lang w:eastAsia="ja-JP"/>
      <w14:ligatures w14:val="standard"/>
    </w:rPr>
  </w:style>
  <w:style w:type="paragraph" w:styleId="Encabezado">
    <w:name w:val="header"/>
    <w:basedOn w:val="Normal"/>
    <w:link w:val="EncabezadoCar"/>
    <w:uiPriority w:val="99"/>
    <w:unhideWhenUsed/>
    <w:rsid w:val="00A24101"/>
    <w:rPr>
      <w:sz w:val="16"/>
    </w:rPr>
  </w:style>
  <w:style w:type="character" w:styleId="EncabezadoCar" w:customStyle="1">
    <w:name w:val="Encabezado Car"/>
    <w:basedOn w:val="Fuentedeprrafopredeter"/>
    <w:link w:val="Encabezado"/>
    <w:uiPriority w:val="99"/>
    <w:rsid w:val="00A24101"/>
    <w:rPr>
      <w:rFonts w:ascii="Segoe UI" w:hAnsi="Segoe UI" w:cs="Times New Roman (Body CS)" w:eastAsiaTheme="minorEastAsia"/>
      <w:kern w:val="22"/>
      <w:sz w:val="16"/>
      <w:lang w:eastAsia="ja-JP"/>
      <w14:ligatures w14:val="standard"/>
    </w:rPr>
  </w:style>
  <w:style w:type="paragraph" w:styleId="Piedepgina">
    <w:name w:val="footer"/>
    <w:basedOn w:val="Normal"/>
    <w:link w:val="PiedepginaCar"/>
    <w:autoRedefine/>
    <w:uiPriority w:val="99"/>
    <w:unhideWhenUsed/>
    <w:qFormat/>
    <w:rsid w:val="00A24101"/>
    <w:rPr>
      <w:sz w:val="16"/>
    </w:rPr>
  </w:style>
  <w:style w:type="character" w:styleId="PiedepginaCar" w:customStyle="1">
    <w:name w:val="Pie de página Car"/>
    <w:basedOn w:val="Fuentedeprrafopredeter"/>
    <w:link w:val="Piedepgina"/>
    <w:uiPriority w:val="99"/>
    <w:rsid w:val="00A24101"/>
    <w:rPr>
      <w:rFonts w:ascii="Segoe UI" w:hAnsi="Segoe UI" w:cs="Times New Roman (Body CS)" w:eastAsiaTheme="minorEastAsia"/>
      <w:kern w:val="22"/>
      <w:sz w:val="16"/>
      <w:lang w:eastAsia="ja-JP"/>
      <w14:ligatures w14:val="standard"/>
    </w:rPr>
  </w:style>
  <w:style w:type="character" w:styleId="Ttulo3Car" w:customStyle="1">
    <w:name w:val="Título 3 Car"/>
    <w:basedOn w:val="Fuentedeprrafopredeter"/>
    <w:link w:val="Ttulo3"/>
    <w:uiPriority w:val="9"/>
    <w:rsid w:val="005A49C9"/>
    <w:rPr>
      <w:rFonts w:cs="Times New Roman (Headings CS)" w:asciiTheme="majorHAnsi" w:hAnsiTheme="majorHAnsi" w:eastAsiaTheme="majorEastAsia"/>
      <w:b/>
      <w:bCs/>
      <w:caps/>
      <w:color w:val="326249" w:themeColor="accent2" w:themeShade="80"/>
      <w:spacing w:val="10"/>
      <w:kern w:val="22"/>
      <w:sz w:val="32"/>
      <w:szCs w:val="24"/>
      <w:lang w:eastAsia="ja-JP"/>
      <w14:ligatures w14:val="standard"/>
    </w:rPr>
  </w:style>
  <w:style w:type="paragraph" w:styleId="Ttulo">
    <w:name w:val="Title"/>
    <w:basedOn w:val="Normal"/>
    <w:link w:val="TtuloCar"/>
    <w:autoRedefine/>
    <w:uiPriority w:val="3"/>
    <w:qFormat/>
    <w:rsid w:val="0026442F"/>
    <w:pPr>
      <w:spacing w:before="960" w:after="0"/>
    </w:pPr>
    <w:rPr>
      <w:rFonts w:asciiTheme="majorHAnsi" w:hAnsiTheme="majorHAnsi" w:eastAsiaTheme="majorEastAsia" w:cstheme="majorBidi"/>
      <w:b/>
      <w:caps/>
      <w:color w:val="325F63" w:themeColor="accent3" w:themeShade="80"/>
      <w:sz w:val="88"/>
      <w:szCs w:val="52"/>
    </w:rPr>
  </w:style>
  <w:style w:type="character" w:styleId="TtuloCar" w:customStyle="1">
    <w:name w:val="Título Car"/>
    <w:basedOn w:val="Fuentedeprrafopredeter"/>
    <w:link w:val="Ttulo"/>
    <w:uiPriority w:val="3"/>
    <w:rsid w:val="0026442F"/>
    <w:rPr>
      <w:rFonts w:asciiTheme="majorHAnsi" w:hAnsiTheme="majorHAnsi" w:eastAsiaTheme="majorEastAsia" w:cstheme="majorBidi"/>
      <w:b/>
      <w:caps/>
      <w:color w:val="325F63" w:themeColor="accent3" w:themeShade="80"/>
      <w:kern w:val="22"/>
      <w:sz w:val="88"/>
      <w:szCs w:val="52"/>
      <w:lang w:eastAsia="ja-JP"/>
      <w14:ligatures w14:val="standard"/>
    </w:rPr>
  </w:style>
  <w:style w:type="paragraph" w:styleId="Subttulo">
    <w:name w:val="Subtitle"/>
    <w:basedOn w:val="Normal"/>
    <w:link w:val="SubttuloCar"/>
    <w:autoRedefine/>
    <w:uiPriority w:val="1"/>
    <w:qFormat/>
    <w:rsid w:val="00D7588D"/>
    <w:rPr>
      <w:rFonts w:ascii="Segoe UI Semibold" w:hAnsi="Segoe UI Semibold" w:cs="Times New Roman (Headings CS)" w:eastAsiaTheme="majorEastAsia"/>
      <w:b/>
      <w:caps/>
      <w:color w:val="326249" w:themeColor="accent2" w:themeShade="80"/>
      <w:spacing w:val="10"/>
      <w:sz w:val="32"/>
      <w:szCs w:val="28"/>
    </w:rPr>
  </w:style>
  <w:style w:type="character" w:styleId="SubttuloCar" w:customStyle="1">
    <w:name w:val="Subtítulo Car"/>
    <w:basedOn w:val="Fuentedeprrafopredeter"/>
    <w:link w:val="Subttulo"/>
    <w:uiPriority w:val="1"/>
    <w:rsid w:val="00D7588D"/>
    <w:rPr>
      <w:rFonts w:ascii="Segoe UI Semibold" w:hAnsi="Segoe UI Semibold" w:cs="Times New Roman (Headings CS)" w:eastAsiaTheme="majorEastAsia"/>
      <w:b/>
      <w:caps/>
      <w:color w:val="326249" w:themeColor="accent2" w:themeShade="80"/>
      <w:spacing w:val="10"/>
      <w:kern w:val="22"/>
      <w:sz w:val="32"/>
      <w:szCs w:val="28"/>
      <w:lang w:eastAsia="ja-JP"/>
      <w14:ligatures w14:val="standard"/>
    </w:rPr>
  </w:style>
  <w:style w:type="character" w:styleId="Ttulo8Car" w:customStyle="1">
    <w:name w:val="Título 8 Car"/>
    <w:basedOn w:val="Fuentedeprrafopredeter"/>
    <w:link w:val="Ttulo8"/>
    <w:uiPriority w:val="9"/>
    <w:semiHidden/>
    <w:rsid w:val="008F07DC"/>
    <w:rPr>
      <w:rFonts w:asciiTheme="majorHAnsi" w:hAnsiTheme="majorHAnsi" w:eastAsiaTheme="majorEastAsia" w:cstheme="majorBidi"/>
      <w:szCs w:val="21"/>
    </w:rPr>
  </w:style>
  <w:style w:type="character" w:styleId="Ttulo9Car" w:customStyle="1">
    <w:name w:val="Título 9 Car"/>
    <w:basedOn w:val="Fuentedeprrafopredeter"/>
    <w:link w:val="Ttulo9"/>
    <w:uiPriority w:val="9"/>
    <w:semiHidden/>
    <w:rsid w:val="008F07DC"/>
    <w:rPr>
      <w:rFonts w:asciiTheme="majorHAnsi" w:hAnsiTheme="majorHAnsi" w:eastAsiaTheme="majorEastAsia" w:cstheme="majorBidi"/>
      <w:i/>
      <w:iCs/>
      <w:szCs w:val="21"/>
    </w:rPr>
  </w:style>
  <w:style w:type="character" w:styleId="nfasisintenso">
    <w:name w:val="Intense Emphasis"/>
    <w:basedOn w:val="Fuentedeprrafopredeter"/>
    <w:uiPriority w:val="21"/>
    <w:semiHidden/>
    <w:unhideWhenUsed/>
    <w:qFormat/>
    <w:rsid w:val="008F07DC"/>
    <w:rPr>
      <w:i/>
      <w:iCs/>
      <w:color w:val="484644"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styleId="CitaCar" w:customStyle="1">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color="484644" w:themeColor="accent1" w:themeShade="80" w:sz="4" w:space="10"/>
        <w:bottom w:val="single" w:color="484644" w:themeColor="accent1" w:themeShade="80" w:sz="4" w:space="10"/>
      </w:pBdr>
      <w:spacing w:before="360" w:after="360"/>
      <w:jc w:val="center"/>
    </w:pPr>
    <w:rPr>
      <w:i/>
      <w:iCs/>
      <w:color w:val="484644" w:themeColor="accent1" w:themeShade="80"/>
    </w:rPr>
  </w:style>
  <w:style w:type="character" w:styleId="CitadestacadaCar" w:customStyle="1">
    <w:name w:val="Cita destacada Car"/>
    <w:basedOn w:val="Fuentedeprrafopredeter"/>
    <w:link w:val="Citadestacada"/>
    <w:uiPriority w:val="30"/>
    <w:semiHidden/>
    <w:rsid w:val="008F07DC"/>
    <w:rPr>
      <w:i/>
      <w:iCs/>
      <w:color w:val="484644"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484644"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40525D" w:themeColor="text2"/>
      <w:szCs w:val="18"/>
    </w:rPr>
  </w:style>
  <w:style w:type="character" w:styleId="Ttulo1Car" w:customStyle="1">
    <w:name w:val="Título 1 Car"/>
    <w:basedOn w:val="Fuentedeprrafopredeter"/>
    <w:link w:val="Ttulo1"/>
    <w:uiPriority w:val="9"/>
    <w:rsid w:val="00E80549"/>
    <w:rPr>
      <w:rFonts w:ascii="Segoe UI" w:hAnsi="Segoe UI" w:cs="Times New Roman (Headings CS)" w:eastAsiaTheme="majorEastAsia"/>
      <w:caps/>
      <w:noProof/>
      <w:color w:val="000000" w:themeColor="text1"/>
      <w:spacing w:val="26"/>
      <w:kern w:val="10"/>
      <w:sz w:val="10"/>
      <w:szCs w:val="10"/>
      <w:lang w:eastAsia="ja-JP"/>
    </w:rPr>
  </w:style>
  <w:style w:type="paragraph" w:styleId="TtuloTDC">
    <w:name w:val="TOC Heading"/>
    <w:basedOn w:val="Ttulo1"/>
    <w:next w:val="Normal"/>
    <w:uiPriority w:val="39"/>
    <w:semiHidden/>
    <w:unhideWhenUsed/>
    <w:qFormat/>
    <w:rsid w:val="008F07DC"/>
    <w:pPr>
      <w:outlineLvl w:val="9"/>
    </w:pPr>
  </w:style>
  <w:style w:type="character" w:styleId="Ttulo2Car" w:customStyle="1">
    <w:name w:val="Título 2 Car"/>
    <w:basedOn w:val="Fuentedeprrafopredeter"/>
    <w:link w:val="Ttulo2"/>
    <w:uiPriority w:val="9"/>
    <w:rsid w:val="00EF70DB"/>
    <w:rPr>
      <w:rFonts w:cs="Times New Roman (Headings CS)" w:eastAsiaTheme="majorEastAsia"/>
      <w:b/>
      <w:caps/>
      <w:color w:val="325F63" w:themeColor="accent3" w:themeShade="80"/>
      <w:spacing w:val="20"/>
      <w:kern w:val="22"/>
      <w:sz w:val="32"/>
      <w:szCs w:val="24"/>
      <w:lang w:eastAsia="ja-JP"/>
      <w14:ligatures w14:val="standard"/>
    </w:rPr>
  </w:style>
  <w:style w:type="paragraph" w:styleId="Textodeglobo">
    <w:name w:val="Balloon Text"/>
    <w:basedOn w:val="Normal"/>
    <w:link w:val="TextodegloboCar"/>
    <w:uiPriority w:val="99"/>
    <w:semiHidden/>
    <w:unhideWhenUsed/>
    <w:rsid w:val="008F07DC"/>
    <w:rPr>
      <w:rFonts w:cs="Segoe UI"/>
      <w:szCs w:val="18"/>
    </w:rPr>
  </w:style>
  <w:style w:type="character" w:styleId="TextodegloboCar" w:customStyle="1">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color="484644" w:themeColor="accent1" w:themeShade="80" w:sz="2" w:space="10"/>
        <w:left w:val="single" w:color="484644" w:themeColor="accent1" w:themeShade="80" w:sz="2" w:space="10"/>
        <w:bottom w:val="single" w:color="484644" w:themeColor="accent1" w:themeShade="80" w:sz="2" w:space="10"/>
        <w:right w:val="single" w:color="484644" w:themeColor="accent1" w:themeShade="80" w:sz="2" w:space="10"/>
      </w:pBdr>
      <w:ind w:left="1152" w:right="1152"/>
    </w:pPr>
    <w:rPr>
      <w:i/>
      <w:iCs/>
      <w:color w:val="484644"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styleId="Textoindependiente3Car" w:customStyle="1">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styleId="TextocomentarioCar" w:customStyle="1">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styleId="AsuntodelcomentarioCar" w:customStyle="1">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cs="Segoe UI"/>
      <w:szCs w:val="16"/>
    </w:rPr>
  </w:style>
  <w:style w:type="character" w:styleId="MapadeldocumentoCar" w:customStyle="1">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styleId="TextonotaalfinalCar" w:customStyle="1">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hAnsiTheme="majorHAnsi" w:eastAsiaTheme="majorEastAsia" w:cstheme="majorBidi"/>
      <w:szCs w:val="20"/>
    </w:rPr>
  </w:style>
  <w:style w:type="paragraph" w:styleId="Textonotapie">
    <w:name w:val="footnote text"/>
    <w:basedOn w:val="Normal"/>
    <w:link w:val="TextonotapieCar"/>
    <w:uiPriority w:val="99"/>
    <w:semiHidden/>
    <w:unhideWhenUsed/>
    <w:rsid w:val="008F07DC"/>
    <w:rPr>
      <w:szCs w:val="20"/>
    </w:rPr>
  </w:style>
  <w:style w:type="character" w:styleId="TextonotapieCar" w:customStyle="1">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styleId="HTMLconformatoprevioCar" w:customStyle="1">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styleId="TextosinformatoCar" w:customStyle="1">
    <w:name w:val="Texto sin formato Car"/>
    <w:basedOn w:val="Fuentedeprrafopredeter"/>
    <w:link w:val="Textosinformato"/>
    <w:uiPriority w:val="99"/>
    <w:semiHidden/>
    <w:rsid w:val="008F07DC"/>
    <w:rPr>
      <w:rFonts w:ascii="Consolas" w:hAnsi="Consolas"/>
      <w:szCs w:val="21"/>
    </w:rPr>
  </w:style>
  <w:style w:type="table" w:styleId="Sinbordes" w:customStyle="1">
    <w:name w:val="Sin bordes"/>
    <w:basedOn w:val="Tablanormal"/>
    <w:uiPriority w:val="99"/>
    <w:rsid w:val="000C3330"/>
    <w:rPr>
      <w:rFonts w:eastAsiaTheme="minorEastAsia"/>
      <w:kern w:val="22"/>
      <w:lang w:eastAsia="ja-JP"/>
      <w14:ligatures w14:val="standard"/>
    </w:rPr>
    <w:tblPr>
      <w:tblBorders>
        <w:insideH w:val="single" w:color="A9D3BD" w:themeColor="accent2" w:themeTint="99" w:sz="4" w:space="0"/>
        <w:insideV w:val="single" w:color="A9D3BD" w:themeColor="accent2" w:themeTint="99" w:sz="4" w:space="0"/>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color="C6E2D3" w:themeColor="accent2" w:themeTint="66" w:sz="12" w:space="0"/>
          <w:right w:val="nil"/>
          <w:insideH w:val="nil"/>
          <w:insideV w:val="single" w:color="C6E2D3" w:themeColor="accent2" w:themeTint="66" w:sz="4" w:space="0"/>
          <w:tl2br w:val="nil"/>
          <w:tr2bl w:val="nil"/>
        </w:tcBorders>
        <w:vAlign w:val="bottom"/>
      </w:tcPr>
    </w:tblStylePr>
    <w:tblStylePr w:type="firstCol">
      <w:rPr>
        <w:b/>
        <w:i w:val="0"/>
      </w:rPr>
    </w:tblStylePr>
  </w:style>
  <w:style w:type="paragraph" w:styleId="Logotipo" w:customStyle="1">
    <w:name w:val="Logotipo"/>
    <w:basedOn w:val="Normal"/>
    <w:next w:val="Subttulo"/>
    <w:uiPriority w:val="2"/>
    <w:qFormat/>
    <w:rsid w:val="00906393"/>
    <w:pPr>
      <w:spacing w:before="4500" w:after="1440"/>
      <w:jc w:val="right"/>
    </w:pPr>
    <w:rPr>
      <w:color w:val="303D45" w:themeColor="text2" w:themeShade="BF"/>
      <w:sz w:val="52"/>
      <w:szCs w:val="52"/>
    </w:rPr>
  </w:style>
  <w:style w:type="paragraph" w:styleId="Informacindecontacto" w:customStyle="1">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styleId="Piedepginacentrado" w:customStyle="1">
    <w:name w:val="Pie de página centrado"/>
    <w:basedOn w:val="Piedepgina"/>
    <w:link w:val="Carcterdepiedepginacentrado"/>
    <w:autoRedefine/>
    <w:uiPriority w:val="13"/>
    <w:qFormat/>
    <w:rsid w:val="00906393"/>
    <w:pPr>
      <w:jc w:val="center"/>
    </w:pPr>
  </w:style>
  <w:style w:type="character" w:styleId="Carcterdepiedepginacentrado" w:customStyle="1">
    <w:name w:val="Carácter de pie de página centrado"/>
    <w:basedOn w:val="PiedepginaCar"/>
    <w:link w:val="Piedepginacentrado"/>
    <w:uiPriority w:val="13"/>
    <w:rsid w:val="00906393"/>
    <w:rPr>
      <w:rFonts w:ascii="Segoe UI" w:hAnsi="Segoe UI" w:cs="Times New Roman (Body CS)" w:eastAsiaTheme="minorEastAsia"/>
      <w:kern w:val="22"/>
      <w:sz w:val="16"/>
      <w:lang w:eastAsia="ja-JP"/>
      <w14:ligatures w14:val="standard"/>
    </w:rPr>
  </w:style>
  <w:style w:type="paragraph" w:styleId="Piedepginaalineadoaladerecha" w:customStyle="1">
    <w:name w:val="Pie de página alineado a la derecha"/>
    <w:basedOn w:val="Piedepgina"/>
    <w:link w:val="Carcterdepiedepginaalineadoaladerecha"/>
    <w:uiPriority w:val="13"/>
    <w:qFormat/>
    <w:rsid w:val="00906393"/>
    <w:pPr>
      <w:jc w:val="right"/>
    </w:pPr>
  </w:style>
  <w:style w:type="character" w:styleId="Carcterdepiedepginaalineadoaladerecha" w:customStyle="1">
    <w:name w:val="Carácter de pie de página alineado a la derecha"/>
    <w:basedOn w:val="PiedepginaCar"/>
    <w:link w:val="Piedepginaalineadoaladerecha"/>
    <w:uiPriority w:val="13"/>
    <w:rsid w:val="00906393"/>
    <w:rPr>
      <w:rFonts w:ascii="Segoe UI" w:hAnsi="Segoe UI" w:cs="Times New Roman (Body CS)" w:eastAsiaTheme="minorEastAsia"/>
      <w:kern w:val="22"/>
      <w:sz w:val="16"/>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4F4B35"/>
    <w:rPr>
      <w:color w:val="808080"/>
    </w:rPr>
  </w:style>
  <w:style w:type="character" w:styleId="Ttulo4Car" w:customStyle="1">
    <w:name w:val="Título 4 Car"/>
    <w:basedOn w:val="Fuentedeprrafopredeter"/>
    <w:link w:val="Ttulo4"/>
    <w:uiPriority w:val="9"/>
    <w:rsid w:val="00A03B52"/>
    <w:rPr>
      <w:rFonts w:ascii="Segoe UI" w:hAnsi="Segoe UI" w:eastAsiaTheme="majorEastAsia" w:cstheme="majorBidi"/>
      <w:b/>
      <w:iCs/>
      <w:color w:val="303D45" w:themeColor="text2" w:themeShade="BF"/>
      <w:kern w:val="22"/>
      <w:sz w:val="24"/>
      <w:lang w:eastAsia="ja-JP"/>
      <w14:ligatures w14:val="standard"/>
    </w:rPr>
  </w:style>
  <w:style w:type="character" w:styleId="Ttulo5Car" w:customStyle="1">
    <w:name w:val="Título 5 Car"/>
    <w:basedOn w:val="Fuentedeprrafopredeter"/>
    <w:link w:val="Ttulo5"/>
    <w:uiPriority w:val="9"/>
    <w:rsid w:val="00831306"/>
    <w:rPr>
      <w:rFonts w:cs="Times New Roman (Headings CS)" w:asciiTheme="majorHAnsi" w:hAnsiTheme="majorHAnsi" w:eastAsiaTheme="majorEastAsia"/>
      <w:i/>
      <w:color w:val="303D45" w:themeColor="text2" w:themeShade="BF"/>
      <w:kern w:val="22"/>
      <w:sz w:val="24"/>
      <w:lang w:eastAsia="ja-JP"/>
      <w14:ligatures w14:val="standard"/>
    </w:rPr>
  </w:style>
  <w:style w:type="character" w:styleId="Ttulo6Car" w:customStyle="1">
    <w:name w:val="Título 6 Car"/>
    <w:basedOn w:val="Fuentedeprrafopredeter"/>
    <w:link w:val="Ttulo6"/>
    <w:uiPriority w:val="9"/>
    <w:semiHidden/>
    <w:rsid w:val="00A70318"/>
    <w:rPr>
      <w:rFonts w:asciiTheme="majorHAnsi" w:hAnsiTheme="majorHAnsi" w:eastAsiaTheme="majorEastAsia" w:cstheme="majorBidi"/>
      <w:color w:val="326249" w:themeColor="accent2" w:themeShade="80"/>
      <w:kern w:val="22"/>
      <w:lang w:eastAsia="ja-JP"/>
      <w14:ligatures w14:val="standard"/>
    </w:rPr>
  </w:style>
  <w:style w:type="character" w:styleId="Ttulo7Car" w:customStyle="1">
    <w:name w:val="Título 7 Car"/>
    <w:basedOn w:val="Fuentedeprrafopredeter"/>
    <w:link w:val="Ttulo7"/>
    <w:uiPriority w:val="9"/>
    <w:semiHidden/>
    <w:rsid w:val="00A70318"/>
    <w:rPr>
      <w:rFonts w:asciiTheme="majorHAnsi" w:hAnsiTheme="majorHAnsi" w:eastAsiaTheme="majorEastAsia" w:cstheme="majorBidi"/>
      <w:i/>
      <w:iCs/>
      <w:color w:val="326249" w:themeColor="accent2" w:themeShade="80"/>
      <w:kern w:val="22"/>
      <w:lang w:eastAsia="ja-JP"/>
      <w14:ligatures w14:val="standard"/>
    </w:rPr>
  </w:style>
  <w:style w:type="table" w:styleId="Estilo1" w:customStyle="1">
    <w:name w:val="Estilo 1"/>
    <w:basedOn w:val="Tablanormal"/>
    <w:uiPriority w:val="99"/>
    <w:rsid w:val="000C3330"/>
    <w:pPr>
      <w:spacing w:before="0"/>
    </w:pPr>
    <w:tblPr>
      <w:tblBorders>
        <w:insideH w:val="single" w:color="4A936D" w:themeColor="accent2" w:themeShade="BF" w:sz="4" w:space="0"/>
        <w:insideV w:val="single" w:color="4A936D" w:themeColor="accent2" w:themeShade="BF" w:sz="4" w:space="0"/>
      </w:tblBorders>
    </w:tblPr>
  </w:style>
  <w:style w:type="table" w:styleId="Estilo2" w:customStyle="1">
    <w:name w:val="Estilo2"/>
    <w:basedOn w:val="Tablanormal"/>
    <w:uiPriority w:val="99"/>
    <w:rsid w:val="00812690"/>
    <w:pPr>
      <w:spacing w:before="0"/>
    </w:pPr>
    <w:tblPr>
      <w:tblBorders>
        <w:insideH w:val="single" w:color="4B8E94" w:themeColor="accent3" w:themeShade="BF" w:sz="4" w:space="0"/>
        <w:insideV w:val="single" w:color="4B8E94" w:themeColor="accent3" w:themeShade="BF" w:sz="4" w:space="0"/>
      </w:tblBorders>
    </w:tblPr>
  </w:style>
  <w:style w:type="table" w:styleId="Estilo3" w:customStyle="1">
    <w:name w:val="Estilo3"/>
    <w:basedOn w:val="Tablanormal"/>
    <w:uiPriority w:val="99"/>
    <w:rsid w:val="008720B0"/>
    <w:pPr>
      <w:spacing w:before="0"/>
    </w:pPr>
    <w:tblPr>
      <w:tblBorders>
        <w:insideH w:val="single" w:color="AAD1D4" w:themeColor="accent3" w:themeTint="99" w:sz="4" w:space="0"/>
        <w:insideV w:val="single" w:color="AAD1D4" w:themeColor="accent3" w:themeTint="99" w:sz="4" w:space="0"/>
      </w:tblBorders>
    </w:tblPr>
  </w:style>
  <w:style w:type="paragraph" w:styleId="Marcadordeposicindeimagen" w:customStyle="1">
    <w:name w:val="Marcador de posición de imagen"/>
    <w:basedOn w:val="Ttulo1"/>
    <w:qFormat/>
    <w:rsid w:val="00E80549"/>
  </w:style>
  <w:style w:type="character" w:styleId="Hyperlink">
    <w:uiPriority w:val="99"/>
    <w:name w:val="Hyperlink"/>
    <w:basedOn w:val="Fuentedeprrafopredeter"/>
    <w:unhideWhenUsed/>
    <w:rsid w:val="73C08E0F"/>
    <w:rPr>
      <w:color w:val="0563C1"/>
      <w:u w:val="single"/>
    </w:rPr>
  </w:style>
  <w:style w:type="paragraph" w:styleId="TOC2">
    <w:uiPriority w:val="39"/>
    <w:name w:val="toc 2"/>
    <w:basedOn w:val="Normal"/>
    <w:next w:val="Normal"/>
    <w:unhideWhenUsed/>
    <w:rsid w:val="73C08E0F"/>
    <w:pPr>
      <w:spacing w:after="100"/>
      <w:ind w:left="220"/>
    </w:pPr>
  </w:style>
  <w:style w:type="paragraph" w:styleId="TOC3">
    <w:uiPriority w:val="39"/>
    <w:name w:val="toc 3"/>
    <w:basedOn w:val="Normal"/>
    <w:next w:val="Normal"/>
    <w:unhideWhenUsed/>
    <w:rsid w:val="73C08E0F"/>
    <w:pPr>
      <w:spacing w:after="100"/>
      <w:ind w:left="440"/>
    </w:pPr>
  </w:style>
  <w:style w:type="paragraph" w:styleId="ListParagraph">
    <w:uiPriority w:val="34"/>
    <w:name w:val="List Paragraph"/>
    <w:basedOn w:val="Normal"/>
    <w:qFormat/>
    <w:rsid w:val="73C08E0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glossaryDocument" Target="glossary/document.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hyperlink" Target="https://github.com/paugonpae67/Acme-ANS-D01" TargetMode="External" Id="R628ef4b612a34b3f" /><Relationship Type="http://schemas.openxmlformats.org/officeDocument/2006/relationships/hyperlink" Target="mailto:paugonpae@alum.us.es" TargetMode="External" Id="Ra69d3791482945aa" /><Relationship Type="http://schemas.openxmlformats.org/officeDocument/2006/relationships/hyperlink" Target="mailto:lidfercas@alum.us.es" TargetMode="External" Id="R14818e3a29784770" /><Relationship Type="http://schemas.openxmlformats.org/officeDocument/2006/relationships/hyperlink" Target="mailto:marquifer@alum.us.es" TargetMode="External" Id="Rd6e3080ef6ae4bcd" /><Relationship Type="http://schemas.openxmlformats.org/officeDocument/2006/relationships/hyperlink" Target="mailto:ferpargar@alum.us.es" TargetMode="External" Id="Rdfbf16d016dc43c6" /><Relationship Type="http://schemas.openxmlformats.org/officeDocument/2006/relationships/hyperlink" Target="mailto:iraparmor@alum.us.es" TargetMode="External" Id="Rd922d8c8f6b342d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926A21" w:rsidRDefault="00926A21">
          <w:pPr>
            <w:pStyle w:val="3578283953084E3E9606CFB06E1762D3"/>
          </w:pPr>
          <w:r w:rsidRPr="00AD3652">
            <w:rP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4230FB"/>
    <w:rsid w:val="00512E3C"/>
    <w:rsid w:val="00926A21"/>
    <w:rsid w:val="009C13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1AB16CA4F5464CA3307E480F675357">
    <w:name w:val="4D1AB16CA4F5464CA3307E480F675357"/>
  </w:style>
  <w:style w:type="paragraph" w:customStyle="1" w:styleId="FAF1FDB0B3DF4946BAEA6F02E9C3E72A">
    <w:name w:val="FAF1FDB0B3DF4946BAEA6F02E9C3E72A"/>
  </w:style>
  <w:style w:type="paragraph" w:customStyle="1" w:styleId="F692BC93860A487D8D7E62F457633A26">
    <w:name w:val="F692BC93860A487D8D7E62F457633A26"/>
  </w:style>
  <w:style w:type="paragraph" w:customStyle="1" w:styleId="FA84FCB0D5E0434895D3F4349AEF1120">
    <w:name w:val="FA84FCB0D5E0434895D3F4349AEF1120"/>
  </w:style>
  <w:style w:type="paragraph" w:customStyle="1" w:styleId="3B9990BD2BB349F49F6F93005C4B7A86">
    <w:name w:val="3B9990BD2BB349F49F6F93005C4B7A86"/>
  </w:style>
  <w:style w:type="paragraph" w:customStyle="1" w:styleId="54C8C38CA23942BA881ABE6902AA8765">
    <w:name w:val="54C8C38CA23942BA881ABE6902AA8765"/>
  </w:style>
  <w:style w:type="paragraph" w:customStyle="1" w:styleId="DD3A22DB58964B7C949274F19E93DC0C">
    <w:name w:val="DD3A22DB58964B7C949274F19E93DC0C"/>
  </w:style>
  <w:style w:type="paragraph" w:customStyle="1" w:styleId="39F17DFA433643E3883386C44D4D2B70">
    <w:name w:val="39F17DFA433643E3883386C44D4D2B70"/>
  </w:style>
  <w:style w:type="paragraph" w:customStyle="1" w:styleId="4B29F7AA17CC4B60AC3202D092F4E6E9">
    <w:name w:val="4B29F7AA17CC4B60AC3202D092F4E6E9"/>
  </w:style>
  <w:style w:type="paragraph" w:customStyle="1" w:styleId="7B89A3F722E441E7A19EC6F482B51490">
    <w:name w:val="7B89A3F722E441E7A19EC6F482B51490"/>
  </w:style>
  <w:style w:type="paragraph" w:customStyle="1" w:styleId="34F88D7AB40F4781BE49E69472D16933">
    <w:name w:val="34F88D7AB40F4781BE49E69472D16933"/>
  </w:style>
  <w:style w:type="paragraph" w:customStyle="1" w:styleId="66B6FFB7CC6345DDA5345AE082C8ADE2">
    <w:name w:val="66B6FFB7CC6345DDA5345AE082C8ADE2"/>
  </w:style>
  <w:style w:type="paragraph" w:customStyle="1" w:styleId="6CFEE738F7654E91B648C5467F55936F">
    <w:name w:val="6CFEE738F7654E91B648C5467F55936F"/>
  </w:style>
  <w:style w:type="paragraph" w:customStyle="1" w:styleId="0771FD82AAE34C53B2B3596C24501FF9">
    <w:name w:val="0771FD82AAE34C53B2B3596C24501FF9"/>
  </w:style>
  <w:style w:type="paragraph" w:customStyle="1" w:styleId="0DB5E2B9C087426BB37096D8B1A6CFD5">
    <w:name w:val="0DB5E2B9C087426BB37096D8B1A6CFD5"/>
  </w:style>
  <w:style w:type="character" w:styleId="nfasis">
    <w:name w:val="Emphasis"/>
    <w:basedOn w:val="Fuentedeprrafopredeter"/>
    <w:uiPriority w:val="12"/>
    <w:unhideWhenUsed/>
    <w:qFormat/>
    <w:rPr>
      <w:i/>
      <w:iCs/>
      <w:color w:val="595959" w:themeColor="text1" w:themeTint="A6"/>
    </w:rPr>
  </w:style>
  <w:style w:type="paragraph" w:customStyle="1" w:styleId="A3112194916643E087411C7CD60F809D">
    <w:name w:val="A3112194916643E087411C7CD60F809D"/>
  </w:style>
  <w:style w:type="paragraph" w:customStyle="1" w:styleId="050657116A944F61AD3206E0A5FFD30E">
    <w:name w:val="050657116A944F61AD3206E0A5FFD30E"/>
  </w:style>
  <w:style w:type="paragraph" w:customStyle="1" w:styleId="126B97FC90254C97BC0D676400905D91">
    <w:name w:val="126B97FC90254C97BC0D676400905D91"/>
  </w:style>
  <w:style w:type="paragraph" w:customStyle="1" w:styleId="46A847FB8038443DBD07D227FDB987BA">
    <w:name w:val="46A847FB8038443DBD07D227FDB987BA"/>
  </w:style>
  <w:style w:type="paragraph" w:customStyle="1" w:styleId="D35350C7DA9E417081A23D39FA42BEED">
    <w:name w:val="D35350C7DA9E417081A23D39FA42BEED"/>
  </w:style>
  <w:style w:type="paragraph" w:customStyle="1" w:styleId="CDE763AE13F5419387455CAB34B0BAB5">
    <w:name w:val="CDE763AE13F5419387455CAB34B0BAB5"/>
  </w:style>
  <w:style w:type="paragraph" w:customStyle="1" w:styleId="C361324FCABD4552A68A595CFCC9142E">
    <w:name w:val="C361324FCABD4552A68A595CFCC9142E"/>
  </w:style>
  <w:style w:type="paragraph" w:customStyle="1" w:styleId="A03A50E6C1984484A584242A7A29B006">
    <w:name w:val="A03A50E6C1984484A584242A7A29B006"/>
  </w:style>
  <w:style w:type="paragraph" w:customStyle="1" w:styleId="3A453C7970EE4FAEBD6A358EBF07C1CF">
    <w:name w:val="3A453C7970EE4FAEBD6A358EBF07C1CF"/>
  </w:style>
  <w:style w:type="paragraph" w:customStyle="1" w:styleId="4D662C3FA5EF4BAE8D8C50F95C1B9819">
    <w:name w:val="4D662C3FA5EF4BAE8D8C50F95C1B9819"/>
  </w:style>
  <w:style w:type="paragraph" w:customStyle="1" w:styleId="CBD9C04D9E734AAD80734BCF958BDFBF">
    <w:name w:val="CBD9C04D9E734AAD80734BCF958BDFBF"/>
  </w:style>
  <w:style w:type="paragraph" w:customStyle="1" w:styleId="5F57D1D99A3A4CF7A4C5FB80A87C9F9D">
    <w:name w:val="5F57D1D99A3A4CF7A4C5FB80A87C9F9D"/>
  </w:style>
  <w:style w:type="paragraph" w:customStyle="1" w:styleId="1C7257772D194503AA9785D972F94904">
    <w:name w:val="1C7257772D194503AA9785D972F94904"/>
  </w:style>
  <w:style w:type="paragraph" w:customStyle="1" w:styleId="8D90452F272F42438E9EEDD88DDEA59A">
    <w:name w:val="8D90452F272F42438E9EEDD88DDEA59A"/>
  </w:style>
  <w:style w:type="paragraph" w:customStyle="1" w:styleId="64BEE36F3C20423DB252CD684E8AD415">
    <w:name w:val="64BEE36F3C20423DB252CD684E8AD415"/>
  </w:style>
  <w:style w:type="paragraph" w:customStyle="1" w:styleId="1BEE78C1D42145BEBD9AF4CA83E882D9">
    <w:name w:val="1BEE78C1D42145BEBD9AF4CA83E882D9"/>
  </w:style>
  <w:style w:type="paragraph" w:customStyle="1" w:styleId="9BE700893856444099A5F13AF2B5FAE7">
    <w:name w:val="9BE700893856444099A5F13AF2B5FAE7"/>
  </w:style>
  <w:style w:type="paragraph" w:customStyle="1" w:styleId="BA4BA641354947E6BE3FC79F67B7D021">
    <w:name w:val="BA4BA641354947E6BE3FC79F67B7D021"/>
  </w:style>
  <w:style w:type="paragraph" w:customStyle="1" w:styleId="E83914A1C649474F9B36B7769A294E38">
    <w:name w:val="E83914A1C649474F9B36B7769A294E38"/>
  </w:style>
  <w:style w:type="paragraph" w:customStyle="1" w:styleId="8ED7D0C22B1F457B86604EBDC252C876">
    <w:name w:val="8ED7D0C22B1F457B86604EBDC252C876"/>
  </w:style>
  <w:style w:type="paragraph" w:customStyle="1" w:styleId="2EBE466898EF48ABB95D42394256CB1E">
    <w:name w:val="2EBE466898EF48ABB95D42394256CB1E"/>
  </w:style>
  <w:style w:type="paragraph" w:customStyle="1" w:styleId="9E6CD3F86D6E48358D4D821A021D5FED">
    <w:name w:val="9E6CD3F86D6E48358D4D821A021D5FED"/>
  </w:style>
  <w:style w:type="paragraph" w:customStyle="1" w:styleId="7819EF0E162244A9BA99A406FDCADBC7">
    <w:name w:val="7819EF0E162244A9BA99A406FDCADBC7"/>
  </w:style>
  <w:style w:type="paragraph" w:customStyle="1" w:styleId="1A7370842EA649C7936A5AB8B29A5C32">
    <w:name w:val="1A7370842EA649C7936A5AB8B29A5C32"/>
  </w:style>
  <w:style w:type="paragraph" w:customStyle="1" w:styleId="4FC861A3ED3646DB991216F65711F3D4">
    <w:name w:val="4FC861A3ED3646DB991216F65711F3D4"/>
  </w:style>
  <w:style w:type="paragraph" w:customStyle="1" w:styleId="BDAC3BF668C3488390C77BB1E5FA9E79">
    <w:name w:val="BDAC3BF668C3488390C77BB1E5FA9E79"/>
  </w:style>
  <w:style w:type="paragraph" w:customStyle="1" w:styleId="BF908C235DE04AEA9868C469E5FE8656">
    <w:name w:val="BF908C235DE04AEA9868C469E5FE8656"/>
  </w:style>
  <w:style w:type="paragraph" w:customStyle="1" w:styleId="F9ACEE261FB44D878A1C9F3A2F7A981E">
    <w:name w:val="F9ACEE261FB44D878A1C9F3A2F7A981E"/>
  </w:style>
  <w:style w:type="paragraph" w:customStyle="1" w:styleId="8718A390F06848B99E162E9C55CC5AA4">
    <w:name w:val="8718A390F06848B99E162E9C55CC5AA4"/>
  </w:style>
  <w:style w:type="paragraph" w:customStyle="1" w:styleId="536A58833B6C4D1D84590F59071B7F3F">
    <w:name w:val="536A58833B6C4D1D84590F59071B7F3F"/>
  </w:style>
  <w:style w:type="paragraph" w:customStyle="1" w:styleId="0D624AC7D4FA423589887A9E4F8B803F">
    <w:name w:val="0D624AC7D4FA423589887A9E4F8B803F"/>
  </w:style>
  <w:style w:type="paragraph" w:customStyle="1" w:styleId="758C82DE01084A01B86D2691C74A08DF">
    <w:name w:val="758C82DE01084A01B86D2691C74A08DF"/>
  </w:style>
  <w:style w:type="paragraph" w:customStyle="1" w:styleId="F0AF473335F44CC8979F7291F417AD79">
    <w:name w:val="F0AF473335F44CC8979F7291F417AD79"/>
  </w:style>
  <w:style w:type="paragraph" w:customStyle="1" w:styleId="F73C19D4371D4293B2F9B52D6AED66CD">
    <w:name w:val="F73C19D4371D4293B2F9B52D6AED66CD"/>
  </w:style>
  <w:style w:type="paragraph" w:customStyle="1" w:styleId="DA4ED8809FCE4EC7B95720D8EAE05E6B">
    <w:name w:val="DA4ED8809FCE4EC7B95720D8EAE05E6B"/>
  </w:style>
  <w:style w:type="paragraph" w:customStyle="1" w:styleId="995091B863C34A59B5479F5A15D82F6E">
    <w:name w:val="995091B863C34A59B5479F5A15D82F6E"/>
  </w:style>
  <w:style w:type="paragraph" w:customStyle="1" w:styleId="12C180417A144C8DBD74804E2FC7439A">
    <w:name w:val="12C180417A144C8DBD74804E2FC7439A"/>
  </w:style>
  <w:style w:type="paragraph" w:customStyle="1" w:styleId="F3C87D8EC8BF4A2783094DC686CBFCE8">
    <w:name w:val="F3C87D8EC8BF4A2783094DC686CBFCE8"/>
  </w:style>
  <w:style w:type="paragraph" w:customStyle="1" w:styleId="D2D7CB30F2394BD7BCF4D90EEF1F0878">
    <w:name w:val="D2D7CB30F2394BD7BCF4D90EEF1F0878"/>
  </w:style>
  <w:style w:type="paragraph" w:customStyle="1" w:styleId="4139A3CD943340A18C8A283AA18E989F">
    <w:name w:val="4139A3CD943340A18C8A283AA18E989F"/>
  </w:style>
  <w:style w:type="paragraph" w:customStyle="1" w:styleId="7A0FEB0902C540958E2D205D8ABF87CC">
    <w:name w:val="7A0FEB0902C540958E2D205D8ABF87CC"/>
  </w:style>
  <w:style w:type="paragraph" w:customStyle="1" w:styleId="95C6756CF37E496B918CFAAC1C2F6E45">
    <w:name w:val="95C6756CF37E496B918CFAAC1C2F6E45"/>
  </w:style>
  <w:style w:type="paragraph" w:customStyle="1" w:styleId="257B042B7C2748A3B05964E6EFA3BE52">
    <w:name w:val="257B042B7C2748A3B05964E6EFA3BE52"/>
  </w:style>
  <w:style w:type="paragraph" w:customStyle="1" w:styleId="5D0B0D94735D434F9F4889BFD5AE989D">
    <w:name w:val="5D0B0D94735D434F9F4889BFD5AE989D"/>
  </w:style>
  <w:style w:type="paragraph" w:customStyle="1" w:styleId="908C1B60618F41FF93FADF68B90A95BD">
    <w:name w:val="908C1B60618F41FF93FADF68B90A95BD"/>
  </w:style>
  <w:style w:type="paragraph" w:customStyle="1" w:styleId="BCF851D8B04C49BFA7461442CA2A10B5">
    <w:name w:val="BCF851D8B04C49BFA7461442CA2A10B5"/>
  </w:style>
  <w:style w:type="paragraph" w:customStyle="1" w:styleId="6AE1D038059044DC9A1EEEF76009D05F">
    <w:name w:val="6AE1D038059044DC9A1EEEF76009D05F"/>
  </w:style>
  <w:style w:type="paragraph" w:customStyle="1" w:styleId="7683625EED8447D58DF1578D2AF61A4C">
    <w:name w:val="7683625EED8447D58DF1578D2AF61A4C"/>
  </w:style>
  <w:style w:type="paragraph" w:customStyle="1" w:styleId="61623D51B9B1412C89A1E88F5290A525">
    <w:name w:val="61623D51B9B1412C89A1E88F5290A525"/>
  </w:style>
  <w:style w:type="paragraph" w:customStyle="1" w:styleId="7CA6683E96E645169E9675A5CF04FF52">
    <w:name w:val="7CA6683E96E645169E9675A5CF04FF52"/>
  </w:style>
  <w:style w:type="paragraph" w:customStyle="1" w:styleId="FA376190F1E443DFA908F997D7A51D0B">
    <w:name w:val="FA376190F1E443DFA908F997D7A51D0B"/>
  </w:style>
  <w:style w:type="paragraph" w:customStyle="1" w:styleId="D52B2E5CDC8444A4AB02497E25F40BB4">
    <w:name w:val="D52B2E5CDC8444A4AB02497E25F40BB4"/>
  </w:style>
  <w:style w:type="paragraph" w:customStyle="1" w:styleId="37493E7AB60746CBAF0A400859608CE6">
    <w:name w:val="37493E7AB60746CBAF0A400859608CE6"/>
  </w:style>
  <w:style w:type="paragraph" w:customStyle="1" w:styleId="BC1F4740D19344A2A879B7012BF098D3">
    <w:name w:val="BC1F4740D19344A2A879B7012BF098D3"/>
  </w:style>
  <w:style w:type="paragraph" w:customStyle="1" w:styleId="06DB864B5EDD435A96A6FA26473EC401">
    <w:name w:val="06DB864B5EDD435A96A6FA26473EC401"/>
  </w:style>
  <w:style w:type="paragraph" w:customStyle="1" w:styleId="8135B79952924E1B9C43EE9E7160EC02">
    <w:name w:val="8135B79952924E1B9C43EE9E7160EC02"/>
  </w:style>
  <w:style w:type="paragraph" w:customStyle="1" w:styleId="973E6B37570841B7BBCA734D74AAEC04">
    <w:name w:val="973E6B37570841B7BBCA734D74AAEC04"/>
  </w:style>
  <w:style w:type="paragraph" w:customStyle="1" w:styleId="23A668992F144D8282FD9CF9B076C2FD">
    <w:name w:val="23A668992F144D8282FD9CF9B076C2FD"/>
  </w:style>
  <w:style w:type="paragraph" w:customStyle="1" w:styleId="2875C35DED7C4672803BD7A8FFBCE9DB">
    <w:name w:val="2875C35DED7C4672803BD7A8FFBCE9DB"/>
  </w:style>
  <w:style w:type="paragraph" w:customStyle="1" w:styleId="D7BFFF9938864810A92EA787AA232FB2">
    <w:name w:val="D7BFFF9938864810A92EA787AA232FB2"/>
  </w:style>
  <w:style w:type="paragraph" w:customStyle="1" w:styleId="57F30F36EAB344FA95366C86CDD831A2">
    <w:name w:val="57F30F36EAB344FA95366C86CDD831A2"/>
  </w:style>
  <w:style w:type="paragraph" w:customStyle="1" w:styleId="A4EEAD9E096D446596CE81CD3940FB22">
    <w:name w:val="A4EEAD9E096D446596CE81CD3940FB22"/>
  </w:style>
  <w:style w:type="paragraph" w:customStyle="1" w:styleId="CA040A62AEAA493E9E305C888D59C2E2">
    <w:name w:val="CA040A62AEAA493E9E305C888D59C2E2"/>
  </w:style>
  <w:style w:type="paragraph" w:customStyle="1" w:styleId="E6B39E41A6F943629262DB2405E7829C">
    <w:name w:val="E6B39E41A6F943629262DB2405E7829C"/>
  </w:style>
  <w:style w:type="paragraph" w:customStyle="1" w:styleId="CBD1C87C993140FF9C77D13942096EB9">
    <w:name w:val="CBD1C87C993140FF9C77D13942096EB9"/>
  </w:style>
  <w:style w:type="paragraph" w:customStyle="1" w:styleId="2E4F6FCABB5C487C9A498E7E59F02A93">
    <w:name w:val="2E4F6FCABB5C487C9A498E7E59F02A93"/>
  </w:style>
  <w:style w:type="paragraph" w:customStyle="1" w:styleId="C6A67D4DD2D442BE856CAAD9C24D0BD1">
    <w:name w:val="C6A67D4DD2D442BE856CAAD9C24D0BD1"/>
  </w:style>
  <w:style w:type="paragraph" w:customStyle="1" w:styleId="3578283953084E3E9606CFB06E1762D3">
    <w:name w:val="3578283953084E3E9606CFB06E1762D3"/>
  </w:style>
  <w:style w:type="paragraph" w:customStyle="1" w:styleId="913581FDD10646358431266AB026FD46">
    <w:name w:val="913581FDD10646358431266AB026FD46"/>
  </w:style>
  <w:style w:type="paragraph" w:customStyle="1" w:styleId="A612948EEF9246B3BED6EAFDA75D7CD5">
    <w:name w:val="A612948EEF9246B3BED6EAFDA75D7CD5"/>
  </w:style>
  <w:style w:type="paragraph" w:customStyle="1" w:styleId="73C01DF6BF39477CB0BE66E739340F08">
    <w:name w:val="73C01DF6BF39477CB0BE66E739340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5.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Plan%20de%20elaboración%20de%20perfiles%20de%20la%20audiencia%20objetivo.dotx</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FERNANDO PARTAL GARCIA</lastModifiedBy>
  <revision>2</revision>
  <dcterms:created xsi:type="dcterms:W3CDTF">2025-02-20T15:31:00.0000000Z</dcterms:created>
  <dcterms:modified xsi:type="dcterms:W3CDTF">2025-02-20T17:21:22.8161915Z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