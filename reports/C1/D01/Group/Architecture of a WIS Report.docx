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0959369"/>
    <w:bookmarkStart w:id="1" w:name="OLE_LINK5"/>
    <w:p w14:paraId="300611EF" w14:textId="77777777" w:rsidR="00A04B22" w:rsidRPr="00E80549" w:rsidRDefault="00E80549" w:rsidP="00E80549">
      <w:pPr>
        <w:pStyle w:val="Marcadordeposicindeimagen"/>
      </w:pPr>
      <w:r w:rsidRPr="00E80549">
        <w:rPr>
          <w:lang w:bidi="es-ES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0" wp14:anchorId="25791926" wp14:editId="31C690AF">
                <wp:simplePos x="0" y="0"/>
                <wp:positionH relativeFrom="column">
                  <wp:posOffset>-923925</wp:posOffset>
                </wp:positionH>
                <wp:positionV relativeFrom="paragraph">
                  <wp:posOffset>-5027295</wp:posOffset>
                </wp:positionV>
                <wp:extent cx="7781290" cy="11744325"/>
                <wp:effectExtent l="0" t="0" r="0" b="9525"/>
                <wp:wrapNone/>
                <wp:docPr id="4" name="Grup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1744325"/>
                          <a:chOff x="-4" y="0"/>
                          <a:chExt cx="7780024" cy="10926879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7620" y="0"/>
                            <a:ext cx="7772400" cy="109268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 flipH="1">
                            <a:off x="-4" y="4812082"/>
                            <a:ext cx="704088" cy="477663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56AB3" w14:textId="77777777" w:rsidR="00D7588D" w:rsidRDefault="00D7588D" w:rsidP="00D758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>
                          <a:spLocks noChangeAspect="1"/>
                        </wps:cNvSpPr>
                        <wps:spPr>
                          <a:xfrm flipV="1">
                            <a:off x="0" y="6127655"/>
                            <a:ext cx="6300216" cy="548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arto="http://schemas.microsoft.com/office/word/2006/arto">
            <w:pict>
              <v:group id="Grupo 4" style="position:absolute;margin-left:-72.75pt;margin-top:-395.85pt;width:612.7pt;height:924.75pt;z-index:-251658240;mso-width-relative:margin;mso-height-relative:margin" alt="&quot;&quot;" coordsize="77800,109268" coordorigin="" o:spid="_x0000_s1026" o:allowoverlap="f" w14:anchorId="2579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">
                <v:rect id="Rectángulo 7" style="position:absolute;left:76;width:77724;height:109268;visibility:visible;mso-wrap-style:square;v-text-anchor:middle" o:spid="_x0000_s1027" fillcolor="#e2eff0 [66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"/>
                <v:rect id="Rectángulo 39" style="position:absolute;top:48120;width:7040;height:47767;flip:x;visibility:visible;mso-wrap-style:square;v-text-anchor:middle" o:spid="_x0000_s1028" fillcolor="#c6e0e2 [130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">
                  <v:textbox>
                    <w:txbxContent>
                      <w:p w:rsidR="00D7588D" w:rsidP="00D7588D" w:rsidRDefault="00D7588D" w14:paraId="62D56AB3" w14:textId="77777777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40" style="position:absolute;top:61276;width:63002;height:549;flip:y;visibility:visible;mso-wrap-style:square;v-text-anchor:middle" o:spid="_x0000_s1029" fillcolor="#325e62 [16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">
                  <o:lock v:ext="edit" aspectratio="t"/>
                </v:rect>
                <w10:anchorlock/>
              </v:group>
            </w:pict>
          </mc:Fallback>
        </mc:AlternateContent>
      </w:r>
      <w:bookmarkEnd w:id="0"/>
    </w:p>
    <w:p w14:paraId="73EACAC6" w14:textId="33B9D2B3" w:rsidR="004177C7" w:rsidRPr="00AD3652" w:rsidRDefault="002F5F04" w:rsidP="005A49C9">
      <w:sdt>
        <w:sdtPr>
          <w:id w:val="-1342854461"/>
          <w:placeholder>
            <w:docPart w:val="3C668C21C10146DF9E9B40758A39F83C"/>
          </w:placeholder>
          <w15:appearance w15:val="hidden"/>
        </w:sdtPr>
        <w:sdtContent>
          <w:r w:rsidR="00F5761C">
            <w:t>Grupo: C1.064</w:t>
          </w:r>
        </w:sdtContent>
      </w:sdt>
      <w:r w:rsidR="005A49C9" w:rsidRPr="00AD3652">
        <w:rPr>
          <w:lang w:bidi="es-ES"/>
        </w:rPr>
        <w:t xml:space="preserve"> </w:t>
      </w:r>
    </w:p>
    <w:p w14:paraId="1171FCAD" w14:textId="5CA280C8" w:rsidR="007D51B8" w:rsidRPr="00AD3652" w:rsidRDefault="00F5761C" w:rsidP="005A49C9">
      <w:r>
        <w:t>19/02/2025</w:t>
      </w:r>
    </w:p>
    <w:p w14:paraId="4A985922" w14:textId="66459711" w:rsidR="00F5761C" w:rsidRPr="00F5761C" w:rsidRDefault="00F5761C" w:rsidP="00F5761C">
      <w:r>
        <w:t xml:space="preserve">Repositorio: </w:t>
      </w:r>
      <w:hyperlink r:id="rId12" w:history="1">
        <w:r w:rsidR="005B2029" w:rsidRPr="006A3223">
          <w:rPr>
            <w:rStyle w:val="Hyperlink"/>
          </w:rPr>
          <w:t>https://github.com/paugonpae67/Acme-ANS-D01</w:t>
        </w:r>
      </w:hyperlink>
      <w:r w:rsidRPr="00F5761C">
        <w:t>   </w:t>
      </w:r>
    </w:p>
    <w:p w14:paraId="51A04BFC" w14:textId="6CC94DED" w:rsidR="00F5761C" w:rsidRPr="00AD3652" w:rsidRDefault="00F5761C" w:rsidP="00F5761C">
      <w:pPr>
        <w:rPr>
          <w:lang w:bidi="es-ES"/>
        </w:rPr>
      </w:pPr>
      <w:r w:rsidRPr="00F5761C">
        <w:t>Integrantes: Paula Rosa González Páez (</w:t>
      </w:r>
      <w:hyperlink r:id="rId13" w:tgtFrame="_blank" w:history="1">
        <w:r w:rsidRPr="00F5761C">
          <w:rPr>
            <w:rStyle w:val="Hyperlink"/>
          </w:rPr>
          <w:t>paugonpae@alum.us.es</w:t>
        </w:r>
      </w:hyperlink>
      <w:r w:rsidRPr="00F5761C">
        <w:t>), Lidia Ning Fernández Casillas (</w:t>
      </w:r>
      <w:hyperlink r:id="rId14" w:tgtFrame="_blank" w:history="1">
        <w:r w:rsidRPr="00F5761C">
          <w:rPr>
            <w:rStyle w:val="Hyperlink"/>
          </w:rPr>
          <w:t>lidfercas@alum.us.es</w:t>
        </w:r>
      </w:hyperlink>
      <w:r w:rsidRPr="00F5761C">
        <w:t>), María Auxiliadora Quintana Fernández (</w:t>
      </w:r>
      <w:hyperlink r:id="rId15" w:tgtFrame="_blank" w:history="1">
        <w:r w:rsidRPr="00F5761C">
          <w:rPr>
            <w:rStyle w:val="Hyperlink"/>
          </w:rPr>
          <w:t>marquifer@alum.us.es</w:t>
        </w:r>
      </w:hyperlink>
      <w:r w:rsidRPr="00F5761C">
        <w:t>), Fernando Partal García (</w:t>
      </w:r>
      <w:hyperlink r:id="rId16" w:tgtFrame="_blank" w:history="1">
        <w:r w:rsidRPr="00F5761C">
          <w:rPr>
            <w:rStyle w:val="Hyperlink"/>
          </w:rPr>
          <w:t>ferpargar@alum.us.es</w:t>
        </w:r>
      </w:hyperlink>
      <w:r w:rsidRPr="00F5761C">
        <w:t>), Iratxe Parra Moreno (</w:t>
      </w:r>
      <w:hyperlink r:id="rId17" w:tgtFrame="_blank" w:history="1">
        <w:r w:rsidRPr="00F5761C">
          <w:rPr>
            <w:rStyle w:val="Hyperlink"/>
          </w:rPr>
          <w:t>iraparmor@alum.us.es</w:t>
        </w:r>
      </w:hyperlink>
      <w:r w:rsidRPr="00F5761C">
        <w:t>). </w:t>
      </w:r>
    </w:p>
    <w:p w14:paraId="628FE6CD" w14:textId="4CAF174F" w:rsidR="00F1604B" w:rsidRPr="00AD3652" w:rsidRDefault="005A49C9" w:rsidP="005A49C9">
      <w:r w:rsidRPr="00AD3652">
        <w:rPr>
          <w:lang w:bidi="es-ES"/>
        </w:rPr>
        <w:t xml:space="preserve"> </w:t>
      </w:r>
    </w:p>
    <w:p w14:paraId="459621E3" w14:textId="6AA16F03" w:rsidR="00FB3C5E" w:rsidRPr="00F5761C" w:rsidRDefault="002F5F04" w:rsidP="00FB641E">
      <w:pPr>
        <w:pStyle w:val="Title"/>
        <w:spacing w:before="1320"/>
        <w:rPr>
          <w:lang w:val="en-GB"/>
        </w:rPr>
      </w:pPr>
      <w:sdt>
        <w:sdtPr>
          <w:id w:val="-907070855"/>
          <w:placeholder>
            <w:docPart w:val="82E142B76930444092E1B19C95DA6AAD"/>
          </w:placeholder>
          <w15:appearance w15:val="hidden"/>
        </w:sdtPr>
        <w:sdtContent>
          <w:r w:rsidR="00F5761C" w:rsidRPr="00F5761C">
            <w:rPr>
              <w:lang w:val="en-GB"/>
            </w:rPr>
            <w:t>Architecture of a wis r</w:t>
          </w:r>
          <w:r w:rsidR="00F5761C">
            <w:rPr>
              <w:lang w:val="en-GB"/>
            </w:rPr>
            <w:t>eport</w:t>
          </w:r>
        </w:sdtContent>
      </w:sdt>
      <w:r w:rsidR="005A49C9" w:rsidRPr="00F5761C">
        <w:rPr>
          <w:lang w:val="en-GB" w:bidi="es-ES"/>
        </w:rPr>
        <w:t xml:space="preserve"> </w:t>
      </w:r>
    </w:p>
    <w:p w14:paraId="2B9ECC05" w14:textId="443E5205" w:rsidR="00A04B22" w:rsidRPr="00AD3652" w:rsidRDefault="00F5761C" w:rsidP="00D7588D">
      <w:pPr>
        <w:pStyle w:val="Subtitle"/>
      </w:pPr>
      <w:r>
        <w:t>ACME ANS D01</w:t>
      </w:r>
    </w:p>
    <w:p w14:paraId="0605AB65" w14:textId="77777777" w:rsidR="00E80549" w:rsidRPr="00AD3652" w:rsidRDefault="00E80549" w:rsidP="00D7588D">
      <w:pPr>
        <w:pStyle w:val="Subtitle"/>
      </w:pPr>
    </w:p>
    <w:p w14:paraId="228CF16C" w14:textId="77777777" w:rsidR="00E80549" w:rsidRPr="00AD3652" w:rsidRDefault="00E80549" w:rsidP="00D7588D">
      <w:pPr>
        <w:pStyle w:val="Subtitle"/>
        <w:sectPr w:rsidR="00E80549" w:rsidRPr="00AD3652" w:rsidSect="0026442F">
          <w:headerReference w:type="default" r:id="rId18"/>
          <w:footerReference w:type="default" r:id="rId19"/>
          <w:pgSz w:w="11906" w:h="16838" w:code="9"/>
          <w:pgMar w:top="6237" w:right="1440" w:bottom="1440" w:left="1440" w:header="720" w:footer="578" w:gutter="0"/>
          <w:pgNumType w:start="0"/>
          <w:cols w:space="720"/>
          <w:titlePg/>
          <w:docGrid w:linePitch="360"/>
        </w:sectPr>
      </w:pPr>
    </w:p>
    <w:p w14:paraId="0026511A" w14:textId="77777777" w:rsidR="004E2DEB" w:rsidRPr="00F5761C" w:rsidRDefault="004E2DEB" w:rsidP="004E2DEB">
      <w:pPr>
        <w:rPr>
          <w:i/>
          <w:iCs/>
        </w:rPr>
      </w:pPr>
    </w:p>
    <w:p w14:paraId="64A4E885" w14:textId="06872862" w:rsidR="00B7263F" w:rsidRDefault="00F5761C" w:rsidP="00367744">
      <w:pPr>
        <w:pStyle w:val="Heading3"/>
        <w:ind w:left="0"/>
      </w:pPr>
      <w:bookmarkStart w:id="2" w:name="_Toc190959370"/>
      <w:bookmarkEnd w:id="1"/>
      <w:r>
        <w:t>Tabla de contenidos</w:t>
      </w:r>
      <w:bookmarkEnd w:id="2"/>
    </w:p>
    <w:p w14:paraId="6771D8BC" w14:textId="77777777" w:rsidR="008C61E3" w:rsidRDefault="008C61E3" w:rsidP="00367744">
      <w:pPr>
        <w:pStyle w:val="Heading3"/>
        <w:ind w:left="0"/>
      </w:pPr>
    </w:p>
    <w:p w14:paraId="027EC20E" w14:textId="77777777" w:rsidR="00F5761C" w:rsidRDefault="00F5761C" w:rsidP="00B86B76">
      <w:pPr>
        <w:pStyle w:val="Heading3"/>
      </w:pPr>
    </w:p>
    <w:sdt>
      <w:sdtPr>
        <w:rPr>
          <w:rFonts w:eastAsiaTheme="minorEastAsia" w:cs="Times New Roman (Body CS)"/>
          <w:caps w:val="0"/>
          <w:noProof w:val="0"/>
          <w:color w:val="auto"/>
          <w:spacing w:val="0"/>
          <w:kern w:val="22"/>
          <w:sz w:val="20"/>
          <w:szCs w:val="20"/>
          <w14:ligatures w14:val="standard"/>
        </w:rPr>
        <w:id w:val="1368490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3D8D5" w14:textId="7019385D" w:rsidR="008C61E3" w:rsidRDefault="008C61E3">
          <w:pPr>
            <w:pStyle w:val="TOCHeading"/>
          </w:pPr>
          <w:r>
            <w:t>Contenido</w:t>
          </w:r>
        </w:p>
        <w:p w14:paraId="7674C31F" w14:textId="05C50B70" w:rsidR="008C61E3" w:rsidRDefault="008C61E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936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75F1" w14:textId="35167854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70" w:history="1">
            <w:r w:rsidRPr="00EA6AEE">
              <w:rPr>
                <w:rStyle w:val="Hyperlink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9E27" w14:textId="6AB942DD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71" w:history="1">
            <w:r>
              <w:rPr>
                <w:rStyle w:val="Hyperlink"/>
                <w:noProof/>
              </w:rPr>
              <w:t>R</w:t>
            </w:r>
            <w:r w:rsidRPr="00EA6AEE">
              <w:rPr>
                <w:rStyle w:val="Hyperlink"/>
                <w:noProof/>
              </w:rPr>
              <w:t xml:space="preserve">esumen </w:t>
            </w:r>
            <w:r>
              <w:rPr>
                <w:rStyle w:val="Hyperlink"/>
                <w:noProof/>
              </w:rPr>
              <w:t>E</w:t>
            </w:r>
            <w:r w:rsidRPr="00EA6AEE">
              <w:rPr>
                <w:rStyle w:val="Hyperlink"/>
                <w:noProof/>
              </w:rPr>
              <w:t>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24E5" w14:textId="271C44D8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72" w:history="1">
            <w:r>
              <w:rPr>
                <w:rStyle w:val="Hyperlink"/>
                <w:noProof/>
              </w:rPr>
              <w:t>T</w:t>
            </w:r>
            <w:r w:rsidRPr="00EA6AEE">
              <w:rPr>
                <w:rStyle w:val="Hyperlink"/>
                <w:noProof/>
              </w:rPr>
              <w:t xml:space="preserve">abla de </w:t>
            </w:r>
            <w:r>
              <w:rPr>
                <w:rStyle w:val="Hyperlink"/>
                <w:noProof/>
              </w:rPr>
              <w:t>R</w:t>
            </w:r>
            <w:r w:rsidRPr="00EA6AEE">
              <w:rPr>
                <w:rStyle w:val="Hyperlink"/>
                <w:noProof/>
              </w:rPr>
              <w:t>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4028" w14:textId="7EEB1380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73" w:history="1">
            <w:r>
              <w:rPr>
                <w:rStyle w:val="Hyperlink"/>
                <w:noProof/>
              </w:rPr>
              <w:t>I</w:t>
            </w:r>
            <w:r w:rsidRPr="00EA6AEE">
              <w:rPr>
                <w:rStyle w:val="Hyperlink"/>
                <w:noProof/>
              </w:rPr>
              <w:t>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05A4" w14:textId="1AB90080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74" w:history="1">
            <w:r>
              <w:rPr>
                <w:rStyle w:val="Hyperlink"/>
                <w:noProof/>
              </w:rPr>
              <w:t>C</w:t>
            </w:r>
            <w:r w:rsidRPr="00EA6AEE">
              <w:rPr>
                <w:rStyle w:val="Hyperlink"/>
                <w:noProof/>
              </w:rPr>
              <w:t>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2684" w14:textId="021A6D02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75" w:history="1">
            <w:r w:rsidRPr="00EA6AEE">
              <w:rPr>
                <w:rStyle w:val="Hyperlink"/>
                <w:noProof/>
              </w:rPr>
              <w:t>D</w:t>
            </w:r>
            <w:r>
              <w:rPr>
                <w:rStyle w:val="Hyperlink"/>
                <w:noProof/>
              </w:rPr>
              <w:t>efinición de WIS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69CC" w14:textId="5B5656EC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76" w:history="1">
            <w:r w:rsidRPr="00EA6AEE">
              <w:rPr>
                <w:rStyle w:val="Hyperlink"/>
                <w:noProof/>
              </w:rPr>
              <w:t xml:space="preserve">Componentes y </w:t>
            </w:r>
            <w:r>
              <w:rPr>
                <w:rStyle w:val="Hyperlink"/>
                <w:noProof/>
              </w:rPr>
              <w:t>A</w:t>
            </w:r>
            <w:r w:rsidRPr="00EA6AEE">
              <w:rPr>
                <w:rStyle w:val="Hyperlink"/>
                <w:noProof/>
              </w:rPr>
              <w:t>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9AC3" w14:textId="2C9C47B7" w:rsidR="008C61E3" w:rsidRPr="00F5095C" w:rsidRDefault="00F5095C">
          <w:pPr>
            <w:pStyle w:val="TOC2"/>
            <w:tabs>
              <w:tab w:val="right" w:leader="dot" w:pos="9016"/>
            </w:tabs>
            <w:rPr>
              <w:rStyle w:val="Hyperlink"/>
            </w:rPr>
          </w:pPr>
          <w:r>
            <w:t xml:space="preserve">    </w:t>
          </w:r>
          <w:hyperlink w:anchor="_Toc190959377" w:history="1">
            <w:r w:rsidRPr="00F5095C">
              <w:rPr>
                <w:rStyle w:val="Hyperlink"/>
                <w:noProof/>
              </w:rPr>
              <w:t>T</w:t>
            </w:r>
            <w:r w:rsidR="008C61E3" w:rsidRPr="00F5095C">
              <w:rPr>
                <w:rStyle w:val="Hyperlink"/>
                <w:noProof/>
              </w:rPr>
              <w:t xml:space="preserve">ecnologías y </w:t>
            </w:r>
            <w:r w:rsidRPr="00F5095C">
              <w:rPr>
                <w:rStyle w:val="Hyperlink"/>
                <w:noProof/>
              </w:rPr>
              <w:t>H</w:t>
            </w:r>
            <w:r w:rsidR="008C61E3" w:rsidRPr="00F5095C">
              <w:rPr>
                <w:rStyle w:val="Hyperlink"/>
                <w:noProof/>
              </w:rPr>
              <w:t xml:space="preserve">erramientas </w:t>
            </w:r>
            <w:r w:rsidRPr="00F5095C">
              <w:rPr>
                <w:rStyle w:val="Hyperlink"/>
                <w:noProof/>
              </w:rPr>
              <w:t>R</w:t>
            </w:r>
            <w:r w:rsidR="008C61E3" w:rsidRPr="00F5095C">
              <w:rPr>
                <w:rStyle w:val="Hyperlink"/>
                <w:noProof/>
              </w:rPr>
              <w:t>elacionadas</w:t>
            </w:r>
            <w:r w:rsidR="008C61E3" w:rsidRPr="00F5095C">
              <w:rPr>
                <w:rStyle w:val="Hyperlink"/>
                <w:webHidden/>
              </w:rPr>
              <w:tab/>
            </w:r>
            <w:r w:rsidR="008C61E3" w:rsidRPr="00F5095C">
              <w:rPr>
                <w:rStyle w:val="Hyperlink"/>
                <w:webHidden/>
              </w:rPr>
              <w:fldChar w:fldCharType="begin"/>
            </w:r>
            <w:r w:rsidR="008C61E3" w:rsidRPr="00F5095C">
              <w:rPr>
                <w:rStyle w:val="Hyperlink"/>
                <w:webHidden/>
              </w:rPr>
              <w:instrText xml:space="preserve"> PAGEREF _Toc190959377 \h </w:instrText>
            </w:r>
            <w:r w:rsidR="008C61E3" w:rsidRPr="00F5095C">
              <w:rPr>
                <w:rStyle w:val="Hyperlink"/>
                <w:webHidden/>
              </w:rPr>
            </w:r>
            <w:r w:rsidR="008C61E3" w:rsidRPr="00F5095C">
              <w:rPr>
                <w:rStyle w:val="Hyperlink"/>
                <w:webHidden/>
              </w:rPr>
              <w:fldChar w:fldCharType="separate"/>
            </w:r>
            <w:r w:rsidR="008C61E3" w:rsidRPr="00F5095C">
              <w:rPr>
                <w:rStyle w:val="Hyperlink"/>
                <w:webHidden/>
              </w:rPr>
              <w:t>7</w:t>
            </w:r>
            <w:r w:rsidR="008C61E3" w:rsidRPr="00F5095C">
              <w:rPr>
                <w:rStyle w:val="Hyperlink"/>
                <w:webHidden/>
              </w:rPr>
              <w:fldChar w:fldCharType="end"/>
            </w:r>
          </w:hyperlink>
        </w:p>
        <w:p w14:paraId="432F05C2" w14:textId="44BBDBAF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86" w:history="1">
            <w:r>
              <w:rPr>
                <w:rStyle w:val="Hyperlink"/>
                <w:noProof/>
              </w:rPr>
              <w:t>C</w:t>
            </w:r>
            <w:r w:rsidRPr="00EA6AEE">
              <w:rPr>
                <w:rStyle w:val="Hyperlink"/>
                <w:noProof/>
              </w:rPr>
              <w:t>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B30C" w14:textId="50D5FF1F" w:rsidR="008C61E3" w:rsidRDefault="008C61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0959387" w:history="1">
            <w:r>
              <w:rPr>
                <w:rStyle w:val="Hyperlink"/>
                <w:noProof/>
              </w:rPr>
              <w:t>B</w:t>
            </w:r>
            <w:r w:rsidRPr="00EA6AEE">
              <w:rPr>
                <w:rStyle w:val="Hyperlink"/>
                <w:noProof/>
              </w:rPr>
              <w:t>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16C8" w14:textId="52D1A5DA" w:rsidR="008C61E3" w:rsidRDefault="008C61E3">
          <w:r>
            <w:rPr>
              <w:b/>
              <w:bCs/>
            </w:rPr>
            <w:fldChar w:fldCharType="end"/>
          </w:r>
        </w:p>
      </w:sdtContent>
    </w:sdt>
    <w:p w14:paraId="67B95472" w14:textId="77777777" w:rsidR="00F5761C" w:rsidRDefault="00F5761C">
      <w:pPr>
        <w:spacing w:before="120" w:after="0"/>
        <w:rPr>
          <w:rFonts w:asciiTheme="majorHAnsi" w:eastAsiaTheme="majorEastAsia" w:hAnsiTheme="majorHAnsi" w:cs="Times New Roman (Headings CS)"/>
          <w:b/>
          <w:bCs/>
          <w:caps/>
          <w:color w:val="326249" w:themeColor="accent2" w:themeShade="80"/>
          <w:spacing w:val="10"/>
          <w:sz w:val="32"/>
          <w:szCs w:val="24"/>
        </w:rPr>
      </w:pPr>
      <w:r>
        <w:br w:type="page"/>
      </w:r>
    </w:p>
    <w:p w14:paraId="5921F1D0" w14:textId="77777777" w:rsidR="00F5761C" w:rsidRDefault="00F5761C" w:rsidP="00B86B76">
      <w:pPr>
        <w:pStyle w:val="Heading3"/>
      </w:pPr>
    </w:p>
    <w:p w14:paraId="43A083DB" w14:textId="2CF317CC" w:rsidR="00F5761C" w:rsidRDefault="00F5761C" w:rsidP="00367744">
      <w:pPr>
        <w:pStyle w:val="Heading3"/>
        <w:ind w:left="0"/>
      </w:pPr>
      <w:bookmarkStart w:id="3" w:name="_Toc190959371"/>
      <w:r>
        <w:t>resumen ejecutivo</w:t>
      </w:r>
      <w:bookmarkEnd w:id="3"/>
    </w:p>
    <w:p w14:paraId="08F24A8A" w14:textId="77777777" w:rsidR="00F5761C" w:rsidRDefault="00F5761C" w:rsidP="00B86B76">
      <w:pPr>
        <w:pStyle w:val="Heading3"/>
      </w:pPr>
    </w:p>
    <w:p w14:paraId="26F7F970" w14:textId="3EB0C8DB" w:rsidR="00667A70" w:rsidRDefault="00D5167C" w:rsidP="00D5167C">
      <w:pPr>
        <w:rPr>
          <w:sz w:val="22"/>
        </w:rPr>
      </w:pPr>
      <w:r>
        <w:rPr>
          <w:sz w:val="22"/>
        </w:rPr>
        <w:t>En este documento se explican los conocimientos previos a cursar la asignatura Diseño y Pruebas 2 sobre l</w:t>
      </w:r>
      <w:r w:rsidR="000D4ED2" w:rsidRPr="000D4ED2">
        <w:rPr>
          <w:sz w:val="22"/>
        </w:rPr>
        <w:t>os Sistemas de Información Web (WIS)</w:t>
      </w:r>
      <w:r>
        <w:rPr>
          <w:sz w:val="22"/>
        </w:rPr>
        <w:t xml:space="preserve">. En dicho documento </w:t>
      </w:r>
      <w:r w:rsidRPr="00D5167C">
        <w:rPr>
          <w:sz w:val="22"/>
        </w:rPr>
        <w:t xml:space="preserve">se presentan </w:t>
      </w:r>
      <w:r>
        <w:rPr>
          <w:sz w:val="22"/>
        </w:rPr>
        <w:t xml:space="preserve">qué se entiende hasta el momento sobre </w:t>
      </w:r>
      <w:r w:rsidRPr="00D5167C">
        <w:rPr>
          <w:sz w:val="22"/>
        </w:rPr>
        <w:t xml:space="preserve">los fundamentos de los WIS, definiendo su </w:t>
      </w:r>
      <w:r>
        <w:rPr>
          <w:sz w:val="22"/>
        </w:rPr>
        <w:t>finalidad</w:t>
      </w:r>
      <w:r w:rsidRPr="00D5167C">
        <w:rPr>
          <w:sz w:val="22"/>
        </w:rPr>
        <w:t xml:space="preserve"> como herramienta </w:t>
      </w:r>
      <w:r w:rsidR="00DD53A6">
        <w:rPr>
          <w:sz w:val="22"/>
        </w:rPr>
        <w:t>de</w:t>
      </w:r>
      <w:r w:rsidRPr="00D5167C">
        <w:rPr>
          <w:sz w:val="22"/>
        </w:rPr>
        <w:t xml:space="preserve"> gestionar, procesar y distribuir información a través de Internet. </w:t>
      </w:r>
    </w:p>
    <w:p w14:paraId="3FAB11DA" w14:textId="77777777" w:rsidR="005D5141" w:rsidRDefault="005D5141" w:rsidP="00D5167C">
      <w:pPr>
        <w:rPr>
          <w:sz w:val="22"/>
        </w:rPr>
      </w:pPr>
    </w:p>
    <w:p w14:paraId="187491FB" w14:textId="35264CEE" w:rsidR="00D5167C" w:rsidRDefault="00D5167C" w:rsidP="00D5167C">
      <w:pPr>
        <w:rPr>
          <w:sz w:val="22"/>
        </w:rPr>
      </w:pPr>
      <w:r w:rsidRPr="00D5167C">
        <w:rPr>
          <w:sz w:val="22"/>
        </w:rPr>
        <w:t xml:space="preserve">Se </w:t>
      </w:r>
      <w:r w:rsidR="00667A70">
        <w:rPr>
          <w:sz w:val="22"/>
        </w:rPr>
        <w:t>expone el entendimiento sobre</w:t>
      </w:r>
      <w:r w:rsidRPr="00D5167C">
        <w:rPr>
          <w:sz w:val="22"/>
        </w:rPr>
        <w:t xml:space="preserve"> la estructura en capas de un WIS, que incluye el cliente (front-end) y el servidor (back-end)</w:t>
      </w:r>
      <w:r w:rsidR="00667A70">
        <w:rPr>
          <w:sz w:val="22"/>
        </w:rPr>
        <w:t xml:space="preserve"> así como la finalidad de la Base de Datos.</w:t>
      </w:r>
      <w:r w:rsidRPr="00D5167C">
        <w:rPr>
          <w:sz w:val="22"/>
        </w:rPr>
        <w:t xml:space="preserve"> </w:t>
      </w:r>
      <w:r w:rsidR="00667A70">
        <w:rPr>
          <w:sz w:val="22"/>
        </w:rPr>
        <w:t>Describiendo</w:t>
      </w:r>
      <w:r w:rsidRPr="00D5167C">
        <w:rPr>
          <w:sz w:val="22"/>
        </w:rPr>
        <w:t xml:space="preserve"> cómo los usuarios interactúan con la aplicación</w:t>
      </w:r>
      <w:r w:rsidR="00667A70">
        <w:rPr>
          <w:sz w:val="22"/>
        </w:rPr>
        <w:t xml:space="preserve"> </w:t>
      </w:r>
      <w:r w:rsidR="00DD53A6">
        <w:rPr>
          <w:sz w:val="22"/>
        </w:rPr>
        <w:t>usando</w:t>
      </w:r>
      <w:r w:rsidR="00667A70">
        <w:rPr>
          <w:sz w:val="22"/>
        </w:rPr>
        <w:t xml:space="preserve"> diversas </w:t>
      </w:r>
      <w:r w:rsidRPr="00D5167C">
        <w:rPr>
          <w:sz w:val="22"/>
        </w:rPr>
        <w:t xml:space="preserve">tecnologías </w:t>
      </w:r>
      <w:r w:rsidR="00667A70">
        <w:rPr>
          <w:sz w:val="22"/>
        </w:rPr>
        <w:t>mediante la</w:t>
      </w:r>
      <w:r w:rsidRPr="00D5167C">
        <w:rPr>
          <w:sz w:val="22"/>
        </w:rPr>
        <w:t xml:space="preserve"> creación de interfaces dinámicas.</w:t>
      </w:r>
    </w:p>
    <w:p w14:paraId="33EDEF0D" w14:textId="77777777" w:rsidR="005D5141" w:rsidRPr="00D5167C" w:rsidRDefault="005D5141" w:rsidP="00D5167C">
      <w:pPr>
        <w:rPr>
          <w:sz w:val="22"/>
        </w:rPr>
      </w:pPr>
    </w:p>
    <w:p w14:paraId="4B111A0F" w14:textId="4E428DCB" w:rsidR="00D5167C" w:rsidRDefault="00667A70" w:rsidP="00D5167C">
      <w:pPr>
        <w:rPr>
          <w:sz w:val="22"/>
        </w:rPr>
      </w:pPr>
      <w:r>
        <w:rPr>
          <w:sz w:val="22"/>
        </w:rPr>
        <w:t>Por otro lado, también se</w:t>
      </w:r>
      <w:r w:rsidR="00D5167C" w:rsidRPr="00D5167C">
        <w:rPr>
          <w:sz w:val="22"/>
        </w:rPr>
        <w:t xml:space="preserve"> abordan los componentes del back-end, </w:t>
      </w:r>
      <w:r>
        <w:rPr>
          <w:sz w:val="22"/>
        </w:rPr>
        <w:t xml:space="preserve">dentro del cual tenemos más práctica aplicando la </w:t>
      </w:r>
      <w:r w:rsidR="00D5167C" w:rsidRPr="00D5167C">
        <w:rPr>
          <w:sz w:val="22"/>
        </w:rPr>
        <w:t xml:space="preserve">arquitectura Modelo-Vista-Controlador (MVC). </w:t>
      </w:r>
      <w:r>
        <w:rPr>
          <w:sz w:val="22"/>
        </w:rPr>
        <w:t>Explicando cómo es la relación entre los distintos componentes y el proceso que se sigue desde que se recibe la petición de obtención de información hasta que se resuelve</w:t>
      </w:r>
      <w:r w:rsidR="00DD53A6">
        <w:rPr>
          <w:sz w:val="22"/>
        </w:rPr>
        <w:t>.</w:t>
      </w:r>
    </w:p>
    <w:p w14:paraId="5E343557" w14:textId="77777777" w:rsidR="005D5141" w:rsidRPr="00D5167C" w:rsidRDefault="005D5141" w:rsidP="00D5167C">
      <w:pPr>
        <w:rPr>
          <w:sz w:val="22"/>
        </w:rPr>
      </w:pPr>
    </w:p>
    <w:p w14:paraId="6A217D0D" w14:textId="33BC88B4" w:rsidR="00D5167C" w:rsidRPr="00D5167C" w:rsidRDefault="00DD53A6" w:rsidP="00D5167C">
      <w:pPr>
        <w:rPr>
          <w:sz w:val="22"/>
        </w:rPr>
      </w:pPr>
      <w:r>
        <w:rPr>
          <w:sz w:val="22"/>
        </w:rPr>
        <w:t>También</w:t>
      </w:r>
      <w:r w:rsidR="00D5167C" w:rsidRPr="00D5167C">
        <w:rPr>
          <w:sz w:val="22"/>
        </w:rPr>
        <w:t xml:space="preserve"> cubre las tecnologías relevantes para el desarrollo de WIS</w:t>
      </w:r>
      <w:r w:rsidR="00D5167C">
        <w:rPr>
          <w:sz w:val="22"/>
        </w:rPr>
        <w:t xml:space="preserve"> </w:t>
      </w:r>
      <w:r>
        <w:rPr>
          <w:sz w:val="22"/>
        </w:rPr>
        <w:t>usadas</w:t>
      </w:r>
      <w:r w:rsidR="00D5167C">
        <w:rPr>
          <w:sz w:val="22"/>
        </w:rPr>
        <w:t>.</w:t>
      </w:r>
      <w:r w:rsidR="00D5167C" w:rsidRPr="00D5167C">
        <w:rPr>
          <w:sz w:val="22"/>
        </w:rPr>
        <w:t xml:space="preserve"> En conjunto, </w:t>
      </w:r>
      <w:r>
        <w:rPr>
          <w:sz w:val="22"/>
        </w:rPr>
        <w:t>se busca</w:t>
      </w:r>
      <w:r w:rsidR="00D5167C" w:rsidRPr="00D5167C">
        <w:rPr>
          <w:sz w:val="22"/>
        </w:rPr>
        <w:t xml:space="preserve"> ofrecer una visión sobre </w:t>
      </w:r>
      <w:r w:rsidR="00D5167C">
        <w:rPr>
          <w:sz w:val="22"/>
        </w:rPr>
        <w:t xml:space="preserve">nuestros conocimientos </w:t>
      </w:r>
      <w:r w:rsidR="00667A70">
        <w:rPr>
          <w:sz w:val="22"/>
        </w:rPr>
        <w:t xml:space="preserve">de </w:t>
      </w:r>
      <w:r w:rsidR="00D5167C" w:rsidRPr="00D5167C">
        <w:rPr>
          <w:sz w:val="22"/>
        </w:rPr>
        <w:t>los WIS, su arquitectura</w:t>
      </w:r>
      <w:r w:rsidR="00667A70">
        <w:rPr>
          <w:sz w:val="22"/>
        </w:rPr>
        <w:t xml:space="preserve"> y</w:t>
      </w:r>
      <w:r w:rsidR="00D5167C" w:rsidRPr="00D5167C">
        <w:rPr>
          <w:sz w:val="22"/>
        </w:rPr>
        <w:t xml:space="preserve"> </w:t>
      </w:r>
      <w:r w:rsidR="00667A70">
        <w:rPr>
          <w:sz w:val="22"/>
        </w:rPr>
        <w:t>componentes</w:t>
      </w:r>
      <w:r w:rsidR="00D5167C" w:rsidRPr="00D5167C">
        <w:rPr>
          <w:sz w:val="22"/>
        </w:rPr>
        <w:t>.</w:t>
      </w:r>
    </w:p>
    <w:p w14:paraId="50948311" w14:textId="77777777" w:rsidR="00D5167C" w:rsidRDefault="00D5167C" w:rsidP="000D4ED2">
      <w:pPr>
        <w:rPr>
          <w:sz w:val="22"/>
        </w:rPr>
      </w:pPr>
    </w:p>
    <w:p w14:paraId="21124E12" w14:textId="21F755E8" w:rsidR="000D4ED2" w:rsidRPr="000D4ED2" w:rsidRDefault="000D4ED2" w:rsidP="00D5167C">
      <w:pPr>
        <w:rPr>
          <w:sz w:val="22"/>
        </w:rPr>
      </w:pPr>
      <w:r w:rsidRPr="000D4ED2">
        <w:rPr>
          <w:sz w:val="22"/>
        </w:rPr>
        <w:t xml:space="preserve"> </w:t>
      </w:r>
    </w:p>
    <w:p w14:paraId="06E4B0B8" w14:textId="77777777" w:rsidR="00F5761C" w:rsidRPr="000D4ED2" w:rsidRDefault="00F5761C" w:rsidP="000D4ED2">
      <w:pPr>
        <w:rPr>
          <w:sz w:val="22"/>
        </w:rPr>
      </w:pPr>
    </w:p>
    <w:p w14:paraId="20B5672D" w14:textId="77777777" w:rsidR="00D5167C" w:rsidRDefault="00D5167C">
      <w:pPr>
        <w:spacing w:before="120" w:after="0"/>
        <w:rPr>
          <w:rFonts w:asciiTheme="majorHAnsi" w:eastAsiaTheme="majorEastAsia" w:hAnsiTheme="majorHAnsi" w:cs="Times New Roman (Headings CS)"/>
          <w:b/>
          <w:bCs/>
          <w:caps/>
          <w:color w:val="326249" w:themeColor="accent2" w:themeShade="80"/>
          <w:spacing w:val="10"/>
          <w:sz w:val="32"/>
          <w:szCs w:val="24"/>
        </w:rPr>
      </w:pPr>
      <w:r>
        <w:br w:type="page"/>
      </w:r>
    </w:p>
    <w:p w14:paraId="6D6452E9" w14:textId="0F67EB2A" w:rsidR="00F5761C" w:rsidRDefault="00F5761C" w:rsidP="00367744">
      <w:pPr>
        <w:pStyle w:val="Heading3"/>
        <w:ind w:left="0"/>
      </w:pPr>
      <w:bookmarkStart w:id="4" w:name="_Toc190959372"/>
      <w:r>
        <w:t>tabla de revisiones</w:t>
      </w:r>
      <w:bookmarkEnd w:id="4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4ED2" w14:paraId="21DA53F6" w14:textId="77777777" w:rsidTr="000D4ED2">
        <w:tc>
          <w:tcPr>
            <w:tcW w:w="2254" w:type="dxa"/>
          </w:tcPr>
          <w:p w14:paraId="0058AC3C" w14:textId="5B45701D" w:rsidR="000D4ED2" w:rsidRPr="000D4ED2" w:rsidRDefault="000D4ED2" w:rsidP="000D4ED2">
            <w:pPr>
              <w:rPr>
                <w:b/>
                <w:bCs/>
                <w:sz w:val="22"/>
              </w:rPr>
            </w:pPr>
            <w:r w:rsidRPr="000D4ED2">
              <w:rPr>
                <w:b/>
                <w:bCs/>
                <w:sz w:val="22"/>
              </w:rPr>
              <w:t>VERSIÓN</w:t>
            </w:r>
          </w:p>
        </w:tc>
        <w:tc>
          <w:tcPr>
            <w:tcW w:w="2254" w:type="dxa"/>
          </w:tcPr>
          <w:p w14:paraId="64D438A9" w14:textId="3391B49E" w:rsidR="000D4ED2" w:rsidRPr="000D4ED2" w:rsidRDefault="000D4ED2" w:rsidP="000D4ED2">
            <w:pPr>
              <w:rPr>
                <w:b/>
                <w:bCs/>
                <w:sz w:val="22"/>
              </w:rPr>
            </w:pPr>
            <w:r w:rsidRPr="000D4ED2">
              <w:rPr>
                <w:b/>
                <w:bCs/>
                <w:sz w:val="22"/>
              </w:rPr>
              <w:t>FECHA</w:t>
            </w:r>
          </w:p>
        </w:tc>
        <w:tc>
          <w:tcPr>
            <w:tcW w:w="2254" w:type="dxa"/>
          </w:tcPr>
          <w:p w14:paraId="3C8E9472" w14:textId="67F3FA80" w:rsidR="000D4ED2" w:rsidRPr="000D4ED2" w:rsidRDefault="000D4ED2" w:rsidP="000D4ED2">
            <w:pPr>
              <w:rPr>
                <w:b/>
                <w:bCs/>
                <w:sz w:val="22"/>
              </w:rPr>
            </w:pPr>
            <w:r w:rsidRPr="000D4ED2">
              <w:rPr>
                <w:b/>
                <w:bCs/>
                <w:sz w:val="22"/>
              </w:rPr>
              <w:t>MIEMBRO DEL EQUIPO</w:t>
            </w:r>
          </w:p>
        </w:tc>
        <w:tc>
          <w:tcPr>
            <w:tcW w:w="2254" w:type="dxa"/>
          </w:tcPr>
          <w:p w14:paraId="44E1B49A" w14:textId="59186D70" w:rsidR="000D4ED2" w:rsidRPr="000D4ED2" w:rsidRDefault="000D4ED2" w:rsidP="000D4ED2">
            <w:pPr>
              <w:rPr>
                <w:b/>
                <w:bCs/>
                <w:sz w:val="22"/>
              </w:rPr>
            </w:pPr>
            <w:r w:rsidRPr="000D4ED2">
              <w:rPr>
                <w:b/>
                <w:bCs/>
                <w:sz w:val="22"/>
              </w:rPr>
              <w:t>DESCRIPCIÓN</w:t>
            </w:r>
          </w:p>
        </w:tc>
      </w:tr>
      <w:tr w:rsidR="000D4ED2" w14:paraId="5BBCDC5F" w14:textId="77777777" w:rsidTr="000D4ED2">
        <w:tc>
          <w:tcPr>
            <w:tcW w:w="2254" w:type="dxa"/>
          </w:tcPr>
          <w:p w14:paraId="4FD3B9F1" w14:textId="281F87AB" w:rsidR="000D4ED2" w:rsidRPr="000D4ED2" w:rsidRDefault="000D4ED2" w:rsidP="000D4ED2">
            <w:pPr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2254" w:type="dxa"/>
          </w:tcPr>
          <w:p w14:paraId="08912786" w14:textId="5FC3485B" w:rsidR="000D4ED2" w:rsidRPr="000D4ED2" w:rsidRDefault="000D4ED2" w:rsidP="000D4ED2">
            <w:pPr>
              <w:rPr>
                <w:sz w:val="22"/>
              </w:rPr>
            </w:pPr>
            <w:r>
              <w:rPr>
                <w:sz w:val="22"/>
              </w:rPr>
              <w:t>19/02/2025</w:t>
            </w:r>
          </w:p>
        </w:tc>
        <w:tc>
          <w:tcPr>
            <w:tcW w:w="2254" w:type="dxa"/>
          </w:tcPr>
          <w:p w14:paraId="43A5F268" w14:textId="1DAAB6DD" w:rsidR="000D4ED2" w:rsidRPr="000D4ED2" w:rsidRDefault="000D4ED2" w:rsidP="000D4ED2">
            <w:pPr>
              <w:rPr>
                <w:sz w:val="22"/>
              </w:rPr>
            </w:pPr>
            <w:r>
              <w:rPr>
                <w:sz w:val="22"/>
              </w:rPr>
              <w:t>Iratxe Parra Moreno</w:t>
            </w:r>
          </w:p>
        </w:tc>
        <w:tc>
          <w:tcPr>
            <w:tcW w:w="2254" w:type="dxa"/>
          </w:tcPr>
          <w:p w14:paraId="5051587F" w14:textId="3E4A7798" w:rsidR="000D4ED2" w:rsidRPr="000D4ED2" w:rsidRDefault="000D4ED2" w:rsidP="000D4ED2">
            <w:pPr>
              <w:rPr>
                <w:sz w:val="22"/>
              </w:rPr>
            </w:pPr>
            <w:r>
              <w:rPr>
                <w:sz w:val="22"/>
              </w:rPr>
              <w:t>Redacción del documento.</w:t>
            </w:r>
          </w:p>
        </w:tc>
      </w:tr>
    </w:tbl>
    <w:p w14:paraId="1685998E" w14:textId="77777777" w:rsidR="000D4ED2" w:rsidRDefault="000D4ED2" w:rsidP="00B86B76">
      <w:pPr>
        <w:pStyle w:val="Heading3"/>
      </w:pPr>
    </w:p>
    <w:p w14:paraId="4C5B0FB5" w14:textId="77777777" w:rsidR="00D5167C" w:rsidRDefault="00D5167C">
      <w:pPr>
        <w:spacing w:before="120" w:after="0"/>
        <w:rPr>
          <w:rFonts w:asciiTheme="majorHAnsi" w:eastAsiaTheme="majorEastAsia" w:hAnsiTheme="majorHAnsi" w:cs="Times New Roman (Headings CS)"/>
          <w:b/>
          <w:bCs/>
          <w:caps/>
          <w:color w:val="326249" w:themeColor="accent2" w:themeShade="80"/>
          <w:spacing w:val="10"/>
          <w:sz w:val="32"/>
          <w:szCs w:val="24"/>
        </w:rPr>
      </w:pPr>
      <w:r>
        <w:br w:type="page"/>
      </w:r>
    </w:p>
    <w:p w14:paraId="7311DA22" w14:textId="6A43F6AC" w:rsidR="00F5761C" w:rsidRDefault="00F5761C" w:rsidP="00367744">
      <w:pPr>
        <w:pStyle w:val="Heading3"/>
        <w:ind w:left="0"/>
      </w:pPr>
      <w:bookmarkStart w:id="5" w:name="_Toc190959373"/>
      <w:r>
        <w:t>introducción</w:t>
      </w:r>
      <w:bookmarkEnd w:id="5"/>
    </w:p>
    <w:p w14:paraId="03409218" w14:textId="77777777" w:rsidR="00F5761C" w:rsidRDefault="00F5761C" w:rsidP="00B86B76">
      <w:pPr>
        <w:pStyle w:val="Heading3"/>
      </w:pPr>
    </w:p>
    <w:p w14:paraId="59A98702" w14:textId="7F27E6EE" w:rsidR="00DD53A6" w:rsidRDefault="00DD53A6" w:rsidP="00DD53A6">
      <w:pPr>
        <w:rPr>
          <w:sz w:val="22"/>
        </w:rPr>
      </w:pPr>
      <w:r w:rsidRPr="00DD53A6">
        <w:rPr>
          <w:sz w:val="22"/>
        </w:rPr>
        <w:t>En el presente documento se aborda el conocimiento previo que se tiene sobre los Sistemas de Información Web (WIS) antes de cursar la asignatura de Diseño y Pruebas 2. A lo largo del desarrollo de este informe, se exploran los fundamentos de los WIS</w:t>
      </w:r>
      <w:r w:rsidR="00226BEF">
        <w:rPr>
          <w:sz w:val="22"/>
        </w:rPr>
        <w:t xml:space="preserve"> haciendo</w:t>
      </w:r>
      <w:r w:rsidRPr="00DD53A6">
        <w:rPr>
          <w:sz w:val="22"/>
        </w:rPr>
        <w:t xml:space="preserve"> énfasis en su estructura que incluye componentes clave como el cliente y el servidor.</w:t>
      </w:r>
    </w:p>
    <w:p w14:paraId="636808B0" w14:textId="77777777" w:rsidR="005D5141" w:rsidRPr="00DD53A6" w:rsidRDefault="005D5141" w:rsidP="00DD53A6">
      <w:pPr>
        <w:rPr>
          <w:sz w:val="22"/>
        </w:rPr>
      </w:pPr>
    </w:p>
    <w:p w14:paraId="57AD36A9" w14:textId="53F0BBF1" w:rsidR="00DD53A6" w:rsidRDefault="00DD53A6" w:rsidP="00DD53A6">
      <w:pPr>
        <w:rPr>
          <w:sz w:val="22"/>
        </w:rPr>
      </w:pPr>
      <w:r w:rsidRPr="00DD53A6">
        <w:rPr>
          <w:sz w:val="22"/>
        </w:rPr>
        <w:t xml:space="preserve">El documento inicia con una definición clara de lo que se entiende por un WIS, destacando </w:t>
      </w:r>
      <w:r w:rsidR="00DE14C7">
        <w:rPr>
          <w:sz w:val="22"/>
        </w:rPr>
        <w:t xml:space="preserve">como sus </w:t>
      </w:r>
      <w:r w:rsidRPr="00DD53A6">
        <w:rPr>
          <w:sz w:val="22"/>
        </w:rPr>
        <w:t xml:space="preserve">capas interaccionan para ofrecer </w:t>
      </w:r>
      <w:r w:rsidR="00DE14C7">
        <w:rPr>
          <w:sz w:val="22"/>
        </w:rPr>
        <w:t xml:space="preserve">el </w:t>
      </w:r>
      <w:r w:rsidRPr="00DD53A6">
        <w:rPr>
          <w:sz w:val="22"/>
        </w:rPr>
        <w:t xml:space="preserve">contenido dinámico a los usuarios. A continuación, </w:t>
      </w:r>
      <w:r w:rsidR="00DE14C7">
        <w:rPr>
          <w:sz w:val="22"/>
        </w:rPr>
        <w:t>se explica que se conoce del front-end para posteriormente explicar el back-end</w:t>
      </w:r>
      <w:r w:rsidRPr="00DD53A6">
        <w:rPr>
          <w:sz w:val="22"/>
        </w:rPr>
        <w:t xml:space="preserve"> </w:t>
      </w:r>
      <w:r w:rsidR="00DE14C7">
        <w:rPr>
          <w:sz w:val="22"/>
        </w:rPr>
        <w:t>desglosando sus</w:t>
      </w:r>
      <w:r w:rsidRPr="00DD53A6">
        <w:rPr>
          <w:sz w:val="22"/>
        </w:rPr>
        <w:t xml:space="preserve"> componentes, donde se destaca la experiencia </w:t>
      </w:r>
      <w:r w:rsidR="00DE14C7">
        <w:rPr>
          <w:sz w:val="22"/>
        </w:rPr>
        <w:t>que se tiene</w:t>
      </w:r>
      <w:r w:rsidRPr="00DD53A6">
        <w:rPr>
          <w:sz w:val="22"/>
        </w:rPr>
        <w:t xml:space="preserve"> en </w:t>
      </w:r>
      <w:r w:rsidR="00DE14C7">
        <w:rPr>
          <w:sz w:val="22"/>
        </w:rPr>
        <w:t xml:space="preserve">el uso </w:t>
      </w:r>
      <w:r w:rsidRPr="00DD53A6">
        <w:rPr>
          <w:sz w:val="22"/>
        </w:rPr>
        <w:t xml:space="preserve">de la arquitectura Modelo-Vista-Controlador (MVC), </w:t>
      </w:r>
      <w:r w:rsidR="00DE14C7">
        <w:rPr>
          <w:sz w:val="22"/>
        </w:rPr>
        <w:t>mostrando</w:t>
      </w:r>
      <w:r w:rsidRPr="00DD53A6">
        <w:rPr>
          <w:sz w:val="22"/>
        </w:rPr>
        <w:t xml:space="preserve"> el flujo de información desde que se recibe una solicitud hasta que se responde adecuadamente.</w:t>
      </w:r>
    </w:p>
    <w:p w14:paraId="20A13C7F" w14:textId="77777777" w:rsidR="005D5141" w:rsidRPr="00DD53A6" w:rsidRDefault="005D5141" w:rsidP="00DD53A6">
      <w:pPr>
        <w:rPr>
          <w:sz w:val="22"/>
        </w:rPr>
      </w:pPr>
    </w:p>
    <w:p w14:paraId="2B16D08E" w14:textId="66750CE9" w:rsidR="00DD53A6" w:rsidRDefault="00DD53A6" w:rsidP="00DD53A6">
      <w:pPr>
        <w:rPr>
          <w:sz w:val="22"/>
        </w:rPr>
      </w:pPr>
      <w:r w:rsidRPr="00DD53A6">
        <w:rPr>
          <w:sz w:val="22"/>
        </w:rPr>
        <w:t>Posteriormente, se detallan</w:t>
      </w:r>
      <w:r w:rsidR="00DE14C7">
        <w:rPr>
          <w:sz w:val="22"/>
        </w:rPr>
        <w:t xml:space="preserve"> los diversos modelos de arquitectura de los cueles se tienen entendimiento proporcionando una breve definición de estos. Seguidamente se especifican </w:t>
      </w:r>
      <w:r w:rsidRPr="00DD53A6">
        <w:rPr>
          <w:sz w:val="22"/>
        </w:rPr>
        <w:t xml:space="preserve">las tecnologías y herramientas que </w:t>
      </w:r>
      <w:r w:rsidR="00DE14C7">
        <w:rPr>
          <w:sz w:val="22"/>
        </w:rPr>
        <w:t>han ido estudiando</w:t>
      </w:r>
      <w:r w:rsidRPr="00DD53A6">
        <w:rPr>
          <w:sz w:val="22"/>
        </w:rPr>
        <w:t xml:space="preserve"> y </w:t>
      </w:r>
      <w:r w:rsidR="00DE14C7">
        <w:rPr>
          <w:sz w:val="22"/>
        </w:rPr>
        <w:t>practicando</w:t>
      </w:r>
      <w:r w:rsidRPr="00DD53A6">
        <w:rPr>
          <w:sz w:val="22"/>
        </w:rPr>
        <w:t xml:space="preserve">, </w:t>
      </w:r>
      <w:r w:rsidR="00DE14C7">
        <w:rPr>
          <w:sz w:val="22"/>
        </w:rPr>
        <w:t xml:space="preserve">las cuales </w:t>
      </w:r>
      <w:r w:rsidR="005D5141">
        <w:rPr>
          <w:sz w:val="22"/>
        </w:rPr>
        <w:t xml:space="preserve">comprendeos </w:t>
      </w:r>
      <w:r w:rsidRPr="00DD53A6">
        <w:rPr>
          <w:sz w:val="22"/>
        </w:rPr>
        <w:t>fundamentales para el desarrollo de un WIS. Esto incluye</w:t>
      </w:r>
      <w:r w:rsidR="005D5141">
        <w:rPr>
          <w:sz w:val="22"/>
        </w:rPr>
        <w:t>, entre otras,</w:t>
      </w:r>
      <w:r w:rsidRPr="00DD53A6">
        <w:rPr>
          <w:sz w:val="22"/>
        </w:rPr>
        <w:t xml:space="preserve"> el uso de tecnologías front-end como React.js, junto con el back-end utilizando Node.js, y las bases de datos MySQL y MariaDB.</w:t>
      </w:r>
    </w:p>
    <w:p w14:paraId="1B50B5AB" w14:textId="77777777" w:rsidR="005D5141" w:rsidRPr="00DD53A6" w:rsidRDefault="005D5141" w:rsidP="00DD53A6">
      <w:pPr>
        <w:rPr>
          <w:sz w:val="22"/>
        </w:rPr>
      </w:pPr>
    </w:p>
    <w:p w14:paraId="254BA54A" w14:textId="615ECC45" w:rsidR="00DD53A6" w:rsidRPr="00DD53A6" w:rsidRDefault="00DD53A6" w:rsidP="00DD53A6">
      <w:pPr>
        <w:rPr>
          <w:sz w:val="22"/>
        </w:rPr>
      </w:pPr>
      <w:r w:rsidRPr="00DD53A6">
        <w:rPr>
          <w:sz w:val="22"/>
        </w:rPr>
        <w:t xml:space="preserve">Finalmente, la estructura del documento se organiza en varias secciones que incluyen la definición de WIS, los componentes y arquitectura, y las tecnologías y herramientas relacionadas. Esta organización permitirá ofrecer una visión </w:t>
      </w:r>
      <w:r w:rsidR="005D5141">
        <w:rPr>
          <w:sz w:val="22"/>
        </w:rPr>
        <w:t>clara</w:t>
      </w:r>
      <w:r w:rsidRPr="00DD53A6">
        <w:rPr>
          <w:sz w:val="22"/>
        </w:rPr>
        <w:t xml:space="preserve"> de los conocimientos previos adquiridos sobre los Sistemas de Información Web. </w:t>
      </w:r>
    </w:p>
    <w:p w14:paraId="01FE36C4" w14:textId="77777777" w:rsidR="00F5761C" w:rsidRPr="00D5167C" w:rsidRDefault="00F5761C" w:rsidP="00D5167C">
      <w:pPr>
        <w:rPr>
          <w:sz w:val="22"/>
        </w:rPr>
      </w:pPr>
    </w:p>
    <w:p w14:paraId="0561E33D" w14:textId="77777777" w:rsidR="00B86B76" w:rsidRDefault="00B86B76">
      <w:pPr>
        <w:spacing w:before="120" w:after="0"/>
        <w:rPr>
          <w:rFonts w:asciiTheme="majorHAnsi" w:eastAsiaTheme="majorEastAsia" w:hAnsiTheme="majorHAnsi" w:cs="Times New Roman (Headings CS)"/>
          <w:b/>
          <w:bCs/>
          <w:caps/>
          <w:color w:val="326249" w:themeColor="accent2" w:themeShade="80"/>
          <w:spacing w:val="10"/>
          <w:sz w:val="32"/>
          <w:szCs w:val="24"/>
        </w:rPr>
      </w:pPr>
      <w:r>
        <w:br w:type="page"/>
      </w:r>
    </w:p>
    <w:p w14:paraId="61D8AE41" w14:textId="77777777" w:rsidR="00B86B76" w:rsidRDefault="00F5761C" w:rsidP="00B86B76">
      <w:pPr>
        <w:pStyle w:val="Heading3"/>
        <w:ind w:left="0"/>
      </w:pPr>
      <w:bookmarkStart w:id="6" w:name="_Toc190959374"/>
      <w:r>
        <w:t>contenidos</w:t>
      </w:r>
      <w:bookmarkEnd w:id="6"/>
    </w:p>
    <w:p w14:paraId="6D86E7F4" w14:textId="77777777" w:rsidR="00B86B76" w:rsidRDefault="00B86B76" w:rsidP="00B86B76">
      <w:pPr>
        <w:pStyle w:val="Heading3"/>
      </w:pPr>
    </w:p>
    <w:p w14:paraId="23233028" w14:textId="50A1E2CE" w:rsidR="00B86B76" w:rsidRDefault="00B86B76" w:rsidP="00B86B76">
      <w:pPr>
        <w:pStyle w:val="Heading3"/>
      </w:pPr>
      <w:bookmarkStart w:id="7" w:name="_Toc190959375"/>
      <w:r>
        <w:t>DEFINICIÓN DE WIS</w:t>
      </w:r>
      <w:bookmarkEnd w:id="7"/>
    </w:p>
    <w:p w14:paraId="6F532A11" w14:textId="4824A56B" w:rsidR="00B86B76" w:rsidRPr="00B86B76" w:rsidRDefault="00B86B76" w:rsidP="00B86B76"/>
    <w:p w14:paraId="713E46BB" w14:textId="667F9641" w:rsidR="005B2029" w:rsidRPr="005B2029" w:rsidRDefault="005B2029" w:rsidP="005B2029">
      <w:pPr>
        <w:rPr>
          <w:sz w:val="22"/>
        </w:rPr>
      </w:pPr>
      <w:r w:rsidRPr="005B2029">
        <w:rPr>
          <w:sz w:val="22"/>
        </w:rPr>
        <w:t>Antes de comenzar esta asignatura, se tenía una noción general sobre los</w:t>
      </w:r>
      <w:r>
        <w:rPr>
          <w:sz w:val="22"/>
        </w:rPr>
        <w:t xml:space="preserve"> Sistemas de Información Web (WIS) </w:t>
      </w:r>
      <w:r w:rsidRPr="005B2029">
        <w:rPr>
          <w:sz w:val="22"/>
        </w:rPr>
        <w:t xml:space="preserve">como sistemas que permiten gestionar, procesar y distribuir información a través de internet. </w:t>
      </w:r>
      <w:r>
        <w:rPr>
          <w:sz w:val="22"/>
        </w:rPr>
        <w:t>Dichos</w:t>
      </w:r>
      <w:r w:rsidRPr="005B2029">
        <w:rPr>
          <w:sz w:val="22"/>
        </w:rPr>
        <w:t xml:space="preserve"> sistemas </w:t>
      </w:r>
      <w:r>
        <w:rPr>
          <w:sz w:val="22"/>
        </w:rPr>
        <w:t>están relacionados</w:t>
      </w:r>
      <w:r w:rsidRPr="005B2029">
        <w:rPr>
          <w:sz w:val="22"/>
        </w:rPr>
        <w:t xml:space="preserve"> con aplicaciones web que</w:t>
      </w:r>
      <w:r>
        <w:rPr>
          <w:sz w:val="22"/>
        </w:rPr>
        <w:t>, a su vez, se relacionan</w:t>
      </w:r>
      <w:r w:rsidRPr="005B2029">
        <w:rPr>
          <w:sz w:val="22"/>
        </w:rPr>
        <w:t xml:space="preserve"> con bases de datos </w:t>
      </w:r>
      <w:r>
        <w:rPr>
          <w:sz w:val="22"/>
        </w:rPr>
        <w:t>con el objetivo de</w:t>
      </w:r>
      <w:r w:rsidRPr="005B2029">
        <w:rPr>
          <w:sz w:val="22"/>
        </w:rPr>
        <w:t xml:space="preserve"> ofrecer </w:t>
      </w:r>
      <w:r>
        <w:rPr>
          <w:sz w:val="22"/>
        </w:rPr>
        <w:t xml:space="preserve">un </w:t>
      </w:r>
      <w:r w:rsidRPr="005B2029">
        <w:rPr>
          <w:sz w:val="22"/>
        </w:rPr>
        <w:t>contenido dinámico a los usuarios</w:t>
      </w:r>
      <w:r>
        <w:rPr>
          <w:sz w:val="22"/>
        </w:rPr>
        <w:t xml:space="preserve"> que usen los WIS</w:t>
      </w:r>
      <w:r w:rsidRPr="005B2029">
        <w:rPr>
          <w:sz w:val="22"/>
        </w:rPr>
        <w:t>.</w:t>
      </w:r>
    </w:p>
    <w:p w14:paraId="08E5AD92" w14:textId="77777777" w:rsidR="005B2029" w:rsidRDefault="005B2029" w:rsidP="005B2029">
      <w:pPr>
        <w:rPr>
          <w:sz w:val="22"/>
        </w:rPr>
      </w:pPr>
      <w:r>
        <w:rPr>
          <w:sz w:val="22"/>
        </w:rPr>
        <w:t>Partimos de la base de que</w:t>
      </w:r>
      <w:r w:rsidRPr="005B2029">
        <w:rPr>
          <w:sz w:val="22"/>
        </w:rPr>
        <w:t xml:space="preserve"> un WIS </w:t>
      </w:r>
      <w:r>
        <w:rPr>
          <w:sz w:val="22"/>
        </w:rPr>
        <w:t>es entendido</w:t>
      </w:r>
      <w:r w:rsidRPr="005B2029">
        <w:rPr>
          <w:sz w:val="22"/>
        </w:rPr>
        <w:t xml:space="preserve"> como un sistema compuesto por múltiples capas </w:t>
      </w:r>
      <w:r>
        <w:rPr>
          <w:sz w:val="22"/>
        </w:rPr>
        <w:t xml:space="preserve">las cuales tienen la finalidad de </w:t>
      </w:r>
      <w:r w:rsidRPr="005B2029">
        <w:rPr>
          <w:sz w:val="22"/>
        </w:rPr>
        <w:t>facilita</w:t>
      </w:r>
      <w:r>
        <w:rPr>
          <w:sz w:val="22"/>
        </w:rPr>
        <w:t>r</w:t>
      </w:r>
      <w:r w:rsidRPr="005B2029">
        <w:rPr>
          <w:sz w:val="22"/>
        </w:rPr>
        <w:t xml:space="preserve"> la interacción entre usuarios y </w:t>
      </w:r>
      <w:r>
        <w:rPr>
          <w:sz w:val="22"/>
        </w:rPr>
        <w:t>la información que estos requieren.</w:t>
      </w:r>
    </w:p>
    <w:p w14:paraId="3AE3D989" w14:textId="77777777" w:rsidR="005B2029" w:rsidRDefault="005B2029" w:rsidP="005B2029">
      <w:pPr>
        <w:rPr>
          <w:sz w:val="22"/>
        </w:rPr>
      </w:pPr>
    </w:p>
    <w:p w14:paraId="4DE6173A" w14:textId="6E407C0C" w:rsidR="00B86B76" w:rsidRPr="005B2029" w:rsidRDefault="00B86B76" w:rsidP="7C5553EA">
      <w:pPr>
        <w:pStyle w:val="Heading3"/>
        <w:ind w:left="0" w:firstLine="720"/>
        <w:rPr>
          <w:sz w:val="22"/>
          <w:szCs w:val="22"/>
        </w:rPr>
      </w:pPr>
      <w:bookmarkStart w:id="8" w:name="_Toc190959376"/>
      <w:r>
        <w:t>Componentes y arquitectura</w:t>
      </w:r>
      <w:bookmarkEnd w:id="8"/>
    </w:p>
    <w:p w14:paraId="6EBEA98C" w14:textId="77777777" w:rsidR="005B2029" w:rsidRDefault="005B2029" w:rsidP="005B2029">
      <w:pPr>
        <w:pStyle w:val="Heading3"/>
        <w:ind w:left="0"/>
      </w:pPr>
    </w:p>
    <w:p w14:paraId="21DC80EB" w14:textId="5B2028B7" w:rsidR="005B2029" w:rsidRDefault="00590E2B" w:rsidP="005B2029">
      <w:pPr>
        <w:rPr>
          <w:sz w:val="22"/>
        </w:rPr>
      </w:pPr>
      <w:r>
        <w:rPr>
          <w:sz w:val="22"/>
        </w:rPr>
        <w:t>Desde una perspectiva previa</w:t>
      </w:r>
      <w:r w:rsidR="005B2029" w:rsidRPr="005B2029">
        <w:rPr>
          <w:sz w:val="22"/>
        </w:rPr>
        <w:t>, se tenía un conocimiento general de los principales componentes de un WIS</w:t>
      </w:r>
      <w:r>
        <w:rPr>
          <w:sz w:val="22"/>
        </w:rPr>
        <w:t xml:space="preserve"> gracias a los estudiado en otras asignaturas con anterioridad</w:t>
      </w:r>
      <w:r w:rsidR="005B2029" w:rsidRPr="005B2029">
        <w:rPr>
          <w:sz w:val="22"/>
        </w:rPr>
        <w:t>.</w:t>
      </w:r>
      <w:r>
        <w:rPr>
          <w:sz w:val="22"/>
        </w:rPr>
        <w:t xml:space="preserve"> Dichos componentes son:</w:t>
      </w:r>
    </w:p>
    <w:p w14:paraId="1627E2FB" w14:textId="77777777" w:rsidR="00590E2B" w:rsidRDefault="00590E2B" w:rsidP="005B2029">
      <w:pPr>
        <w:rPr>
          <w:sz w:val="22"/>
        </w:rPr>
      </w:pPr>
    </w:p>
    <w:p w14:paraId="0EB85E5B" w14:textId="62279A57" w:rsidR="00615F1A" w:rsidRPr="00615F1A" w:rsidRDefault="00590E2B" w:rsidP="7C5553EA">
      <w:pPr>
        <w:pStyle w:val="ListBullet"/>
        <w:rPr>
          <w:sz w:val="22"/>
        </w:rPr>
      </w:pPr>
      <w:r w:rsidRPr="7C5553EA">
        <w:rPr>
          <w:b/>
          <w:bCs/>
          <w:sz w:val="22"/>
        </w:rPr>
        <w:t xml:space="preserve">Cliente (Front-end): </w:t>
      </w:r>
      <w:r w:rsidR="00615F1A" w:rsidRPr="7C5553EA">
        <w:rPr>
          <w:sz w:val="22"/>
        </w:rPr>
        <w:t>Se sabe que el usuario interactúa con la aplicación a través de un navegador web, el cual interpreta código HTML, CSS y JavaScript. En particular, se tenía experiencia con React.js para la creación de interfaces. Se sabía que el front-end obtenía datos desde el back-end mediante llamadas a APIs REST utilizando fetch, enviando peticiones HTTP (GET, POST, PUT, DELETE). Además, se tiene conocimiento de los eventos en JavaScript, manejo de formularios y validación de datos antes de enviarlos al servidor sabiendo gestionar y desarrollar todo esto.</w:t>
      </w:r>
    </w:p>
    <w:p w14:paraId="693E29A7" w14:textId="52088E84" w:rsidR="00590E2B" w:rsidRPr="00615F1A" w:rsidRDefault="00590E2B" w:rsidP="00615F1A">
      <w:pPr>
        <w:pStyle w:val="ListBullet"/>
        <w:numPr>
          <w:ilvl w:val="0"/>
          <w:numId w:val="0"/>
        </w:numPr>
        <w:rPr>
          <w:sz w:val="22"/>
        </w:rPr>
      </w:pPr>
    </w:p>
    <w:p w14:paraId="1DDFC845" w14:textId="3CF41426" w:rsidR="00615F1A" w:rsidRPr="00615F1A" w:rsidRDefault="00590E2B" w:rsidP="00615F1A">
      <w:pPr>
        <w:pStyle w:val="ListBullet"/>
        <w:rPr>
          <w:sz w:val="22"/>
        </w:rPr>
      </w:pPr>
      <w:r w:rsidRPr="00590E2B">
        <w:rPr>
          <w:b/>
          <w:bCs/>
          <w:sz w:val="22"/>
        </w:rPr>
        <w:t>Servidor Web (Back-end)</w:t>
      </w:r>
      <w:r w:rsidR="00615F1A">
        <w:rPr>
          <w:b/>
          <w:bCs/>
          <w:sz w:val="22"/>
        </w:rPr>
        <w:t xml:space="preserve">: </w:t>
      </w:r>
      <w:r w:rsidR="00615F1A" w:rsidRPr="00615F1A">
        <w:rPr>
          <w:sz w:val="22"/>
        </w:rPr>
        <w:t xml:space="preserve">Se </w:t>
      </w:r>
      <w:r w:rsidR="00615F1A">
        <w:rPr>
          <w:sz w:val="22"/>
        </w:rPr>
        <w:t>sabe</w:t>
      </w:r>
      <w:r w:rsidR="00615F1A" w:rsidRPr="00615F1A">
        <w:rPr>
          <w:sz w:val="22"/>
        </w:rPr>
        <w:t xml:space="preserve"> que el back-end </w:t>
      </w:r>
      <w:r w:rsidR="00615F1A">
        <w:rPr>
          <w:sz w:val="22"/>
        </w:rPr>
        <w:t>es</w:t>
      </w:r>
      <w:r w:rsidR="00615F1A" w:rsidRPr="00615F1A">
        <w:rPr>
          <w:sz w:val="22"/>
        </w:rPr>
        <w:t xml:space="preserve"> el encargado de recibir las peticiones del cliente, procesarlas y responder con los datos necesarios. Se </w:t>
      </w:r>
      <w:r w:rsidR="00615F1A">
        <w:rPr>
          <w:sz w:val="22"/>
        </w:rPr>
        <w:t>comprende</w:t>
      </w:r>
      <w:r w:rsidR="00615F1A" w:rsidRPr="00615F1A">
        <w:rPr>
          <w:sz w:val="22"/>
        </w:rPr>
        <w:t xml:space="preserve"> la arquitectura Modelo-Vista-Controlador (MVC) </w:t>
      </w:r>
      <w:r w:rsidR="00615F1A">
        <w:rPr>
          <w:sz w:val="22"/>
        </w:rPr>
        <w:t>además de tener</w:t>
      </w:r>
      <w:r w:rsidR="00615F1A" w:rsidRPr="00615F1A">
        <w:rPr>
          <w:sz w:val="22"/>
        </w:rPr>
        <w:t xml:space="preserve"> experiencia con Node.js donde:</w:t>
      </w:r>
    </w:p>
    <w:p w14:paraId="2D12BD42" w14:textId="7C3BA777" w:rsidR="00615F1A" w:rsidRPr="00615F1A" w:rsidRDefault="00615F1A" w:rsidP="00615F1A">
      <w:pPr>
        <w:pStyle w:val="ListBullet"/>
        <w:tabs>
          <w:tab w:val="clear" w:pos="360"/>
          <w:tab w:val="num" w:pos="1080"/>
        </w:tabs>
        <w:ind w:left="1080"/>
        <w:rPr>
          <w:sz w:val="22"/>
        </w:rPr>
      </w:pPr>
      <w:r w:rsidRPr="00615F1A">
        <w:rPr>
          <w:sz w:val="22"/>
          <w:u w:val="single"/>
        </w:rPr>
        <w:t>Controladores:</w:t>
      </w:r>
      <w:r w:rsidRPr="00615F1A">
        <w:rPr>
          <w:sz w:val="22"/>
        </w:rPr>
        <w:t xml:space="preserve"> Se </w:t>
      </w:r>
      <w:r>
        <w:rPr>
          <w:sz w:val="22"/>
        </w:rPr>
        <w:t>encargan</w:t>
      </w:r>
      <w:r w:rsidRPr="00615F1A">
        <w:rPr>
          <w:sz w:val="22"/>
        </w:rPr>
        <w:t xml:space="preserve"> de recibir las peticiones HTTP, validarlas y delegar la lógica de negocio a los servicios correspondientes.</w:t>
      </w:r>
    </w:p>
    <w:p w14:paraId="42F35DAD" w14:textId="72D59C1B" w:rsidR="00615F1A" w:rsidRDefault="00615F1A" w:rsidP="00615F1A">
      <w:pPr>
        <w:pStyle w:val="ListBullet"/>
        <w:tabs>
          <w:tab w:val="clear" w:pos="360"/>
          <w:tab w:val="num" w:pos="1080"/>
        </w:tabs>
        <w:ind w:left="1080"/>
        <w:rPr>
          <w:sz w:val="22"/>
        </w:rPr>
      </w:pPr>
      <w:r w:rsidRPr="00615F1A">
        <w:rPr>
          <w:sz w:val="22"/>
        </w:rPr>
        <w:t xml:space="preserve">Servicios: </w:t>
      </w:r>
      <w:r>
        <w:rPr>
          <w:sz w:val="22"/>
        </w:rPr>
        <w:t>Contienen</w:t>
      </w:r>
      <w:r w:rsidRPr="00615F1A">
        <w:rPr>
          <w:sz w:val="22"/>
        </w:rPr>
        <w:t xml:space="preserve"> la lógica de negocio y </w:t>
      </w:r>
      <w:r>
        <w:rPr>
          <w:sz w:val="22"/>
        </w:rPr>
        <w:t>organizan</w:t>
      </w:r>
      <w:r w:rsidRPr="00615F1A">
        <w:rPr>
          <w:sz w:val="22"/>
        </w:rPr>
        <w:t xml:space="preserve"> la comunicación con la base de datos</w:t>
      </w:r>
      <w:r>
        <w:rPr>
          <w:sz w:val="22"/>
        </w:rPr>
        <w:t xml:space="preserve"> llamando a los repositorios para obtenerla información necesaria</w:t>
      </w:r>
      <w:r w:rsidRPr="00615F1A">
        <w:rPr>
          <w:sz w:val="22"/>
        </w:rPr>
        <w:t>.</w:t>
      </w:r>
    </w:p>
    <w:p w14:paraId="3712DDA2" w14:textId="663DAF97" w:rsidR="00615F1A" w:rsidRPr="00615F1A" w:rsidRDefault="00615F1A" w:rsidP="00615F1A">
      <w:pPr>
        <w:pStyle w:val="ListBullet"/>
        <w:tabs>
          <w:tab w:val="clear" w:pos="360"/>
          <w:tab w:val="num" w:pos="1080"/>
        </w:tabs>
        <w:ind w:left="1080"/>
        <w:rPr>
          <w:sz w:val="22"/>
        </w:rPr>
      </w:pPr>
      <w:r w:rsidRPr="005D5141">
        <w:rPr>
          <w:sz w:val="22"/>
          <w:u w:val="single"/>
        </w:rPr>
        <w:t>Repositorios:</w:t>
      </w:r>
      <w:r>
        <w:rPr>
          <w:sz w:val="22"/>
        </w:rPr>
        <w:t xml:space="preserve"> Se comunican directamente con la Base de Datos y obtienen la información necesaria.</w:t>
      </w:r>
    </w:p>
    <w:p w14:paraId="57391D4F" w14:textId="51F444D3" w:rsidR="00615F1A" w:rsidRPr="00615F1A" w:rsidRDefault="00615F1A" w:rsidP="00615F1A">
      <w:pPr>
        <w:pStyle w:val="ListBullet"/>
        <w:tabs>
          <w:tab w:val="clear" w:pos="360"/>
          <w:tab w:val="num" w:pos="1080"/>
        </w:tabs>
        <w:ind w:left="1080"/>
        <w:rPr>
          <w:sz w:val="22"/>
        </w:rPr>
      </w:pPr>
      <w:r w:rsidRPr="00615F1A">
        <w:rPr>
          <w:sz w:val="22"/>
          <w:u w:val="single"/>
        </w:rPr>
        <w:t>Modelos (Entidades):</w:t>
      </w:r>
      <w:r w:rsidRPr="00615F1A">
        <w:rPr>
          <w:sz w:val="22"/>
        </w:rPr>
        <w:t xml:space="preserve"> Representaban la estructura de los datos y permitían la interacción con la base de datos.</w:t>
      </w:r>
    </w:p>
    <w:p w14:paraId="4B9A141E" w14:textId="681392D1" w:rsidR="00590E2B" w:rsidRDefault="00615F1A" w:rsidP="00615F1A">
      <w:pPr>
        <w:pStyle w:val="ListBullet"/>
        <w:tabs>
          <w:tab w:val="clear" w:pos="360"/>
          <w:tab w:val="num" w:pos="1080"/>
        </w:tabs>
        <w:ind w:left="1080"/>
        <w:rPr>
          <w:sz w:val="22"/>
        </w:rPr>
      </w:pPr>
      <w:r w:rsidRPr="00615F1A">
        <w:rPr>
          <w:sz w:val="22"/>
          <w:u w:val="single"/>
        </w:rPr>
        <w:t>Autenticación:</w:t>
      </w:r>
      <w:r w:rsidRPr="00615F1A">
        <w:rPr>
          <w:sz w:val="22"/>
        </w:rPr>
        <w:t xml:space="preserve"> </w:t>
      </w:r>
      <w:r>
        <w:rPr>
          <w:sz w:val="22"/>
        </w:rPr>
        <w:t>Se usa</w:t>
      </w:r>
      <w:r w:rsidRPr="00615F1A">
        <w:rPr>
          <w:sz w:val="22"/>
        </w:rPr>
        <w:t xml:space="preserve"> JWT (JSON Web Tokens)</w:t>
      </w:r>
      <w:r>
        <w:rPr>
          <w:sz w:val="22"/>
        </w:rPr>
        <w:t xml:space="preserve"> con el fin de </w:t>
      </w:r>
      <w:r w:rsidRPr="00615F1A">
        <w:rPr>
          <w:sz w:val="22"/>
        </w:rPr>
        <w:t>manejar la autenticación y autorización de usuarios</w:t>
      </w:r>
      <w:r>
        <w:rPr>
          <w:sz w:val="22"/>
        </w:rPr>
        <w:t>.</w:t>
      </w:r>
    </w:p>
    <w:p w14:paraId="391DA042" w14:textId="2A56FDF3" w:rsidR="00226BEF" w:rsidRDefault="00226BEF" w:rsidP="00615F1A">
      <w:pPr>
        <w:pStyle w:val="ListBullet"/>
        <w:tabs>
          <w:tab w:val="clear" w:pos="360"/>
          <w:tab w:val="num" w:pos="1080"/>
        </w:tabs>
        <w:ind w:left="1080"/>
        <w:rPr>
          <w:sz w:val="22"/>
        </w:rPr>
      </w:pPr>
      <w:r w:rsidRPr="005D5141">
        <w:rPr>
          <w:sz w:val="22"/>
          <w:u w:val="single"/>
        </w:rPr>
        <w:t>Excepciones:</w:t>
      </w:r>
      <w:r>
        <w:rPr>
          <w:sz w:val="22"/>
        </w:rPr>
        <w:t xml:space="preserve"> Se conoce el desarrollo de diversos tipos de excepciones </w:t>
      </w:r>
      <w:r w:rsidR="005D5141">
        <w:rPr>
          <w:sz w:val="22"/>
        </w:rPr>
        <w:t>personalizadas</w:t>
      </w:r>
      <w:r>
        <w:rPr>
          <w:sz w:val="22"/>
        </w:rPr>
        <w:t xml:space="preserve"> como las de validación o persistencia. </w:t>
      </w:r>
    </w:p>
    <w:p w14:paraId="12BFFFFE" w14:textId="77777777" w:rsidR="00226BEF" w:rsidRPr="00615F1A" w:rsidRDefault="00226BEF" w:rsidP="00226BEF">
      <w:pPr>
        <w:pStyle w:val="ListBullet"/>
        <w:numPr>
          <w:ilvl w:val="0"/>
          <w:numId w:val="0"/>
        </w:numPr>
        <w:ind w:left="1080"/>
        <w:rPr>
          <w:sz w:val="22"/>
        </w:rPr>
      </w:pPr>
    </w:p>
    <w:p w14:paraId="58E1BE11" w14:textId="315E8F77" w:rsidR="005B2029" w:rsidRPr="006E11B5" w:rsidRDefault="00590E2B" w:rsidP="00615F1A">
      <w:pPr>
        <w:pStyle w:val="ListBullet"/>
        <w:rPr>
          <w:b/>
          <w:bCs/>
          <w:sz w:val="22"/>
        </w:rPr>
      </w:pPr>
      <w:r w:rsidRPr="00590E2B">
        <w:rPr>
          <w:b/>
          <w:bCs/>
          <w:sz w:val="22"/>
        </w:rPr>
        <w:t>Base de Datos:</w:t>
      </w:r>
      <w:r w:rsidR="00615F1A">
        <w:rPr>
          <w:b/>
          <w:bCs/>
          <w:sz w:val="22"/>
        </w:rPr>
        <w:t xml:space="preserve"> </w:t>
      </w:r>
      <w:r w:rsidR="00615F1A" w:rsidRPr="00615F1A">
        <w:rPr>
          <w:sz w:val="22"/>
        </w:rPr>
        <w:t xml:space="preserve">Se </w:t>
      </w:r>
      <w:r w:rsidR="00615F1A">
        <w:rPr>
          <w:sz w:val="22"/>
        </w:rPr>
        <w:t>sabe trabajar</w:t>
      </w:r>
      <w:r w:rsidR="00615F1A" w:rsidRPr="00615F1A">
        <w:rPr>
          <w:sz w:val="22"/>
        </w:rPr>
        <w:t xml:space="preserve"> con MySQL y </w:t>
      </w:r>
      <w:r w:rsidR="00615F1A">
        <w:rPr>
          <w:sz w:val="22"/>
        </w:rPr>
        <w:t>MariaDB</w:t>
      </w:r>
      <w:r w:rsidR="00615F1A" w:rsidRPr="00615F1A">
        <w:rPr>
          <w:sz w:val="22"/>
        </w:rPr>
        <w:t xml:space="preserve"> para </w:t>
      </w:r>
      <w:r w:rsidR="006E11B5">
        <w:rPr>
          <w:sz w:val="22"/>
        </w:rPr>
        <w:t>el almacenaje de</w:t>
      </w:r>
      <w:r w:rsidR="00615F1A" w:rsidRPr="00615F1A">
        <w:rPr>
          <w:sz w:val="22"/>
        </w:rPr>
        <w:t xml:space="preserve"> información estructurada.</w:t>
      </w:r>
      <w:r w:rsidR="006E11B5">
        <w:rPr>
          <w:sz w:val="22"/>
        </w:rPr>
        <w:t xml:space="preserve"> Donde se ha hecho uso de conceptos como</w:t>
      </w:r>
      <w:r w:rsidR="00615F1A" w:rsidRPr="00615F1A">
        <w:rPr>
          <w:sz w:val="22"/>
        </w:rPr>
        <w:t xml:space="preserve"> las relaciones entre tablas</w:t>
      </w:r>
      <w:r w:rsidR="006E11B5">
        <w:rPr>
          <w:sz w:val="22"/>
        </w:rPr>
        <w:t xml:space="preserve">, </w:t>
      </w:r>
      <w:r w:rsidR="00615F1A" w:rsidRPr="00615F1A">
        <w:rPr>
          <w:sz w:val="22"/>
        </w:rPr>
        <w:t>el uso de índices para optimizar consultas</w:t>
      </w:r>
      <w:r w:rsidR="006E11B5">
        <w:rPr>
          <w:sz w:val="22"/>
        </w:rPr>
        <w:t xml:space="preserve"> y </w:t>
      </w:r>
      <w:r w:rsidR="00615F1A" w:rsidRPr="00615F1A">
        <w:rPr>
          <w:sz w:val="22"/>
        </w:rPr>
        <w:t>transacciones para mantener la integridad de los datos en operaciones críticas.</w:t>
      </w:r>
    </w:p>
    <w:p w14:paraId="4687A3A4" w14:textId="77777777" w:rsidR="006E11B5" w:rsidRDefault="006E11B5" w:rsidP="006E11B5">
      <w:pPr>
        <w:pStyle w:val="ListBullet"/>
        <w:numPr>
          <w:ilvl w:val="0"/>
          <w:numId w:val="0"/>
        </w:numPr>
        <w:rPr>
          <w:b/>
          <w:bCs/>
          <w:sz w:val="22"/>
        </w:rPr>
      </w:pPr>
    </w:p>
    <w:p w14:paraId="0316CCC0" w14:textId="0CCE098B" w:rsidR="005D5141" w:rsidRDefault="005D5141" w:rsidP="006E11B5">
      <w:pPr>
        <w:pStyle w:val="ListBullet"/>
        <w:numPr>
          <w:ilvl w:val="0"/>
          <w:numId w:val="0"/>
        </w:numPr>
        <w:rPr>
          <w:sz w:val="22"/>
        </w:rPr>
      </w:pPr>
      <w:r>
        <w:rPr>
          <w:sz w:val="22"/>
        </w:rPr>
        <w:t>También se tiene práctica en el ámbito del Testing, sabiendo asegurar el correcto funcionamiento tanto de back-end como de front-en mediante el desarrollo de pruebas unitarias y pruebas automatizadas (usando herramientas como Junit).</w:t>
      </w:r>
    </w:p>
    <w:p w14:paraId="53892A78" w14:textId="77777777" w:rsidR="005D5141" w:rsidRDefault="005D5141" w:rsidP="006E11B5">
      <w:pPr>
        <w:pStyle w:val="ListBullet"/>
        <w:numPr>
          <w:ilvl w:val="0"/>
          <w:numId w:val="0"/>
        </w:numPr>
        <w:rPr>
          <w:sz w:val="22"/>
        </w:rPr>
      </w:pPr>
    </w:p>
    <w:p w14:paraId="1C83D4E2" w14:textId="665918BC" w:rsidR="00226BEF" w:rsidRDefault="006E11B5" w:rsidP="006E11B5">
      <w:pPr>
        <w:pStyle w:val="ListBullet"/>
        <w:numPr>
          <w:ilvl w:val="0"/>
          <w:numId w:val="0"/>
        </w:numPr>
        <w:rPr>
          <w:sz w:val="22"/>
        </w:rPr>
      </w:pPr>
      <w:r w:rsidRPr="006E11B5">
        <w:rPr>
          <w:sz w:val="22"/>
        </w:rPr>
        <w:t xml:space="preserve">En lo referente a la arquitectura se conocen los siguientes modelos: </w:t>
      </w:r>
    </w:p>
    <w:p w14:paraId="0AADD3BF" w14:textId="77777777" w:rsidR="00226BEF" w:rsidRDefault="00226BEF" w:rsidP="006E11B5">
      <w:pPr>
        <w:pStyle w:val="ListBullet"/>
        <w:numPr>
          <w:ilvl w:val="0"/>
          <w:numId w:val="0"/>
        </w:numPr>
        <w:rPr>
          <w:sz w:val="22"/>
        </w:rPr>
      </w:pPr>
    </w:p>
    <w:p w14:paraId="62724F24" w14:textId="77777777" w:rsidR="00226BEF" w:rsidRPr="005D5141" w:rsidRDefault="006E11B5" w:rsidP="00226B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6BEF">
        <w:rPr>
          <w:b/>
          <w:bCs/>
        </w:rPr>
        <w:t>Arquitectura Cliente-Servidor</w:t>
      </w:r>
      <w:r w:rsidR="00226BEF" w:rsidRPr="00226BEF">
        <w:rPr>
          <w:b/>
          <w:bCs/>
        </w:rPr>
        <w:t>:</w:t>
      </w:r>
      <w:r w:rsidR="00226BEF">
        <w:rPr>
          <w:b/>
          <w:bCs/>
        </w:rPr>
        <w:t xml:space="preserve"> </w:t>
      </w:r>
      <w:r w:rsidR="00226BEF" w:rsidRPr="00226BEF">
        <w:t>Es un modelo donde el cliente (como un navegador o una app) solicita servicios y el servidor procesa y responde. Se usa en páginas web, bases de datos y aplicaciones en red.</w:t>
      </w:r>
    </w:p>
    <w:p w14:paraId="0CB9D8ED" w14:textId="77777777" w:rsidR="005D5141" w:rsidRPr="00226BEF" w:rsidRDefault="005D5141" w:rsidP="005D5141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E7C4871" w14:textId="56530386" w:rsidR="00226BEF" w:rsidRPr="00226BEF" w:rsidRDefault="00226BEF" w:rsidP="00226B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 </w:t>
      </w:r>
      <w:r w:rsidR="006E11B5" w:rsidRPr="00226BEF">
        <w:rPr>
          <w:b/>
          <w:bCs/>
        </w:rPr>
        <w:t>Arquitectura en Tres Capas</w:t>
      </w:r>
      <w:r w:rsidRPr="00226BEF">
        <w:rPr>
          <w:b/>
          <w:bCs/>
        </w:rPr>
        <w:t xml:space="preserve">: </w:t>
      </w:r>
      <w:r w:rsidRPr="00226BEF">
        <w:t>Divide la aplicación en tres capas independientes:</w:t>
      </w:r>
    </w:p>
    <w:p w14:paraId="00F41F20" w14:textId="0C79FEA8" w:rsidR="00226BEF" w:rsidRPr="00226BEF" w:rsidRDefault="00226BEF" w:rsidP="00226BEF">
      <w:pPr>
        <w:pStyle w:val="ListNumber"/>
        <w:ind w:left="1728"/>
      </w:pPr>
      <w:r>
        <w:t xml:space="preserve">. </w:t>
      </w:r>
      <w:r w:rsidRPr="00226BEF">
        <w:t>Capa de Presentación (interfaz de usuario).</w:t>
      </w:r>
    </w:p>
    <w:p w14:paraId="305ABCB5" w14:textId="733514A2" w:rsidR="00226BEF" w:rsidRPr="00226BEF" w:rsidRDefault="00226BEF" w:rsidP="00226BEF">
      <w:pPr>
        <w:pStyle w:val="ListNumber"/>
        <w:ind w:left="1728"/>
      </w:pPr>
      <w:r>
        <w:t xml:space="preserve">. </w:t>
      </w:r>
      <w:r w:rsidRPr="00226BEF">
        <w:t>Capa de Lógica de Negocio (procesamiento de datos).</w:t>
      </w:r>
    </w:p>
    <w:p w14:paraId="5954AC9C" w14:textId="77777777" w:rsidR="00226BEF" w:rsidRDefault="00226BEF" w:rsidP="00226BEF">
      <w:pPr>
        <w:pStyle w:val="ListNumber"/>
        <w:ind w:left="1728"/>
      </w:pPr>
      <w:r>
        <w:t xml:space="preserve">. </w:t>
      </w:r>
      <w:r w:rsidRPr="00226BEF">
        <w:t>Capa de Datos (base de datos).</w:t>
      </w:r>
    </w:p>
    <w:p w14:paraId="42B97123" w14:textId="206EB71D" w:rsidR="00226BEF" w:rsidRDefault="00226BEF" w:rsidP="00226BEF">
      <w:pPr>
        <w:pStyle w:val="ListNumber"/>
        <w:numPr>
          <w:ilvl w:val="0"/>
          <w:numId w:val="0"/>
        </w:numPr>
        <w:ind w:left="1080" w:hanging="288"/>
      </w:pPr>
      <w:r w:rsidRPr="00226BEF">
        <w:t>Separa responsabilidades y facilita el mantenimiento.</w:t>
      </w:r>
    </w:p>
    <w:p w14:paraId="7BFD258C" w14:textId="77777777" w:rsidR="005D5141" w:rsidRPr="00226BEF" w:rsidRDefault="005D5141" w:rsidP="005D5141">
      <w:pPr>
        <w:pStyle w:val="ListNumber"/>
        <w:numPr>
          <w:ilvl w:val="0"/>
          <w:numId w:val="0"/>
        </w:numPr>
        <w:ind w:left="360" w:hanging="288"/>
      </w:pPr>
    </w:p>
    <w:p w14:paraId="3BAA5011" w14:textId="77777777" w:rsidR="00226BEF" w:rsidRPr="00226BEF" w:rsidRDefault="006E11B5" w:rsidP="00226BEF">
      <w:pPr>
        <w:pStyle w:val="ListBullet"/>
        <w:tabs>
          <w:tab w:val="clear" w:pos="360"/>
          <w:tab w:val="num" w:pos="720"/>
        </w:tabs>
        <w:ind w:left="720"/>
      </w:pPr>
      <w:r w:rsidRPr="00226BEF">
        <w:rPr>
          <w:b/>
          <w:bCs/>
        </w:rPr>
        <w:t>Arquitectura Modelo-Vista-Controlador (MVC)</w:t>
      </w:r>
      <w:r w:rsidR="00226BEF" w:rsidRPr="00226BEF">
        <w:rPr>
          <w:b/>
          <w:bCs/>
        </w:rPr>
        <w:t>:</w:t>
      </w:r>
      <w:r w:rsidR="00226BEF">
        <w:rPr>
          <w:b/>
          <w:bCs/>
        </w:rPr>
        <w:t xml:space="preserve"> </w:t>
      </w:r>
      <w:r w:rsidR="00226BEF" w:rsidRPr="00226BEF">
        <w:t>Organiza el software en tres componentes:</w:t>
      </w:r>
    </w:p>
    <w:p w14:paraId="0FCE604A" w14:textId="3A2B58FD" w:rsidR="00226BEF" w:rsidRPr="00226BEF" w:rsidRDefault="00226BEF" w:rsidP="00226BEF">
      <w:pPr>
        <w:pStyle w:val="ListBullet"/>
        <w:numPr>
          <w:ilvl w:val="0"/>
          <w:numId w:val="27"/>
        </w:numPr>
      </w:pPr>
      <w:r>
        <w:t xml:space="preserve">. </w:t>
      </w:r>
      <w:r w:rsidRPr="00226BEF">
        <w:t>Modelo: Maneja los datos y la lógica del negocio.</w:t>
      </w:r>
    </w:p>
    <w:p w14:paraId="7B50BC43" w14:textId="59502923" w:rsidR="00226BEF" w:rsidRPr="00226BEF" w:rsidRDefault="00226BEF" w:rsidP="00226BEF">
      <w:pPr>
        <w:pStyle w:val="ListBullet"/>
        <w:numPr>
          <w:ilvl w:val="0"/>
          <w:numId w:val="27"/>
        </w:numPr>
      </w:pPr>
      <w:r>
        <w:t xml:space="preserve">. </w:t>
      </w:r>
      <w:r w:rsidRPr="00226BEF">
        <w:t>Vista: Representa la interfaz de usuario.</w:t>
      </w:r>
    </w:p>
    <w:p w14:paraId="40DD04A5" w14:textId="77777777" w:rsidR="00226BEF" w:rsidRDefault="00226BEF" w:rsidP="00226BEF">
      <w:pPr>
        <w:pStyle w:val="ListBullet"/>
        <w:numPr>
          <w:ilvl w:val="0"/>
          <w:numId w:val="27"/>
        </w:numPr>
      </w:pPr>
      <w:r>
        <w:t xml:space="preserve">. </w:t>
      </w:r>
      <w:r w:rsidRPr="00226BEF">
        <w:t>Controlador: Gestiona la comunicación entre el modelo y la vista.</w:t>
      </w:r>
    </w:p>
    <w:p w14:paraId="07E8771B" w14:textId="527C81D8" w:rsidR="00226BEF" w:rsidRPr="00226BEF" w:rsidRDefault="00226BEF" w:rsidP="00DE14C7">
      <w:pPr>
        <w:pStyle w:val="ListBullet"/>
        <w:numPr>
          <w:ilvl w:val="0"/>
          <w:numId w:val="0"/>
        </w:numPr>
        <w:ind w:left="720"/>
      </w:pPr>
      <w:r>
        <w:t xml:space="preserve">Este modelo es del que más conocimiento tenemos y más a fondo hemos estudiado llevándolo a la práctica mediante el uso del </w:t>
      </w:r>
      <w:r w:rsidRPr="00226BEF">
        <w:t>frameworks Spring MVC.</w:t>
      </w:r>
    </w:p>
    <w:p w14:paraId="5B99C986" w14:textId="77777777" w:rsidR="005D5141" w:rsidRDefault="005D5141" w:rsidP="005D5141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352A96CE" w14:textId="399671D5" w:rsidR="00226BEF" w:rsidRPr="005D5141" w:rsidRDefault="006E11B5" w:rsidP="00226B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6BEF">
        <w:rPr>
          <w:b/>
          <w:bCs/>
        </w:rPr>
        <w:t>Arquitectura de Microservicios</w:t>
      </w:r>
      <w:r w:rsidR="00226BEF" w:rsidRPr="00226BEF">
        <w:rPr>
          <w:b/>
          <w:bCs/>
        </w:rPr>
        <w:t>:</w:t>
      </w:r>
      <w:r w:rsidR="00DE14C7">
        <w:rPr>
          <w:b/>
          <w:bCs/>
        </w:rPr>
        <w:t xml:space="preserve"> </w:t>
      </w:r>
      <w:r w:rsidR="00DE14C7" w:rsidRPr="00DE14C7">
        <w:t>Divide una aplicación en servicios pequeños e independientes, cada uno con una función específica y comunicándose a través de APIs. Facilita el escalado y mantenimiento de grandes sistemas</w:t>
      </w:r>
      <w:r w:rsidR="00DE14C7">
        <w:t>, esto ayuda aun bajo acoplamiento y una alta cohesión</w:t>
      </w:r>
      <w:r w:rsidR="00DE14C7" w:rsidRPr="00DE14C7">
        <w:t>.</w:t>
      </w:r>
    </w:p>
    <w:p w14:paraId="49ADF786" w14:textId="77777777" w:rsidR="005D5141" w:rsidRPr="00226BEF" w:rsidRDefault="005D5141" w:rsidP="005D5141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54947FB" w14:textId="77777777" w:rsidR="00DE14C7" w:rsidRDefault="006E11B5" w:rsidP="00226B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6BEF">
        <w:rPr>
          <w:b/>
          <w:bCs/>
        </w:rPr>
        <w:t>APIs y RESTful Services</w:t>
      </w:r>
      <w:r w:rsidR="00226BEF" w:rsidRPr="00226BEF">
        <w:rPr>
          <w:b/>
          <w:bCs/>
        </w:rPr>
        <w:t>:</w:t>
      </w:r>
      <w:r w:rsidR="00DE14C7">
        <w:rPr>
          <w:b/>
          <w:bCs/>
        </w:rPr>
        <w:t xml:space="preserve"> </w:t>
      </w:r>
    </w:p>
    <w:p w14:paraId="0CA34363" w14:textId="77777777" w:rsidR="00DE14C7" w:rsidRPr="00DE14C7" w:rsidRDefault="00DE14C7" w:rsidP="00DE14C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DE14C7">
        <w:t>Las APIs (Interfaces de Programación de Aplicaciones) permiten la comunicación entre sistemas</w:t>
      </w:r>
      <w:r>
        <w:t>.</w:t>
      </w:r>
    </w:p>
    <w:p w14:paraId="1FD477FA" w14:textId="623D5030" w:rsidR="00DE14C7" w:rsidRPr="00DE14C7" w:rsidRDefault="00DE14C7" w:rsidP="00DE14C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DE14C7">
        <w:t>Los RESTful Services siguen principios REST, usando HTTP para operaciones como GET, POST, PUT y DELETE, siendo muy utilizados en servicios web y aplicaciones móviles.</w:t>
      </w:r>
    </w:p>
    <w:p w14:paraId="055714E0" w14:textId="77777777" w:rsidR="00DE14C7" w:rsidRDefault="00DE14C7" w:rsidP="00B86B76">
      <w:pPr>
        <w:pStyle w:val="Heading2"/>
        <w:rPr>
          <w:rFonts w:asciiTheme="majorHAnsi" w:hAnsiTheme="majorHAnsi"/>
          <w:b/>
          <w:color w:val="326249" w:themeColor="accent2" w:themeShade="80"/>
          <w:spacing w:val="10"/>
        </w:rPr>
      </w:pPr>
    </w:p>
    <w:p w14:paraId="25B96A48" w14:textId="653A36D9" w:rsidR="00B86B76" w:rsidRDefault="00B86B76" w:rsidP="7C5553EA">
      <w:pPr>
        <w:pStyle w:val="Heading2"/>
        <w:ind w:firstLine="720"/>
        <w:rPr>
          <w:rFonts w:asciiTheme="majorHAnsi" w:hAnsiTheme="majorHAnsi"/>
          <w:b/>
          <w:color w:val="326249" w:themeColor="accent2" w:themeShade="80"/>
          <w:spacing w:val="10"/>
        </w:rPr>
      </w:pPr>
      <w:bookmarkStart w:id="9" w:name="_Toc190959377"/>
      <w:r w:rsidRPr="7C5553EA">
        <w:rPr>
          <w:rFonts w:asciiTheme="majorHAnsi" w:hAnsiTheme="majorHAnsi"/>
          <w:b/>
          <w:color w:val="326249" w:themeColor="accent2" w:themeShade="80"/>
          <w:spacing w:val="10"/>
        </w:rPr>
        <w:t>tecnologías y herramientas relacionadas</w:t>
      </w:r>
      <w:bookmarkEnd w:id="9"/>
    </w:p>
    <w:p w14:paraId="2B1F9C5B" w14:textId="531B7118" w:rsidR="000D4ED2" w:rsidRDefault="000D4ED2" w:rsidP="000D4ED2">
      <w:pPr>
        <w:pStyle w:val="Heading3"/>
        <w:ind w:left="0"/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</w:pPr>
      <w:bookmarkStart w:id="10" w:name="_Toc190959378"/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>Se</w:t>
      </w:r>
      <w: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 xml:space="preserve"> ha </w:t>
      </w:r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>trabajado y por tanto se tiene conocimiento sobre diversas herramientas utilizadas en el desarrollo de WIS:</w:t>
      </w:r>
      <w:bookmarkEnd w:id="10"/>
    </w:p>
    <w:p w14:paraId="6E9BDF9C" w14:textId="77777777" w:rsidR="005D5141" w:rsidRPr="000D4ED2" w:rsidRDefault="005D5141" w:rsidP="000D4ED2">
      <w:pPr>
        <w:pStyle w:val="Heading3"/>
        <w:ind w:left="0"/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</w:pPr>
    </w:p>
    <w:p w14:paraId="76BE2898" w14:textId="7ABA4F04" w:rsidR="000D4ED2" w:rsidRPr="000D4ED2" w:rsidRDefault="000D4ED2" w:rsidP="000D4ED2">
      <w:pPr>
        <w:pStyle w:val="Heading3"/>
        <w:numPr>
          <w:ilvl w:val="0"/>
          <w:numId w:val="23"/>
        </w:numP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  <w:lang w:val="en-GB"/>
        </w:rPr>
      </w:pPr>
      <w:bookmarkStart w:id="11" w:name="_Toc190959379"/>
      <w:r w:rsidRPr="000D4ED2">
        <w:rPr>
          <w:rFonts w:asciiTheme="minorHAnsi" w:eastAsiaTheme="minorEastAsia" w:hAnsiTheme="minorHAnsi" w:cs="Times New Roman (Body CS)"/>
          <w:caps w:val="0"/>
          <w:color w:val="auto"/>
          <w:spacing w:val="0"/>
          <w:sz w:val="22"/>
          <w:szCs w:val="22"/>
          <w:lang w:val="en-GB"/>
        </w:rPr>
        <w:t>Front-end:</w:t>
      </w:r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  <w:lang w:val="en-GB"/>
        </w:rPr>
        <w:t xml:space="preserve"> React.js, HTML, CSS, JavaScript.</w:t>
      </w:r>
      <w:bookmarkEnd w:id="11"/>
    </w:p>
    <w:p w14:paraId="782851BE" w14:textId="6654D7FC" w:rsidR="000D4ED2" w:rsidRPr="000D4ED2" w:rsidRDefault="000D4ED2" w:rsidP="000D4ED2">
      <w:pPr>
        <w:pStyle w:val="Heading3"/>
        <w:numPr>
          <w:ilvl w:val="0"/>
          <w:numId w:val="23"/>
        </w:numP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  <w:lang w:val="en-GB"/>
        </w:rPr>
      </w:pPr>
      <w:bookmarkStart w:id="12" w:name="_Toc190959380"/>
      <w:r w:rsidRPr="000D4ED2">
        <w:rPr>
          <w:rFonts w:asciiTheme="minorHAnsi" w:eastAsiaTheme="minorEastAsia" w:hAnsiTheme="minorHAnsi" w:cs="Times New Roman (Body CS)"/>
          <w:caps w:val="0"/>
          <w:color w:val="auto"/>
          <w:spacing w:val="0"/>
          <w:sz w:val="22"/>
          <w:szCs w:val="22"/>
          <w:lang w:val="en-GB"/>
        </w:rPr>
        <w:t>Back-end:</w:t>
      </w:r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  <w:lang w:val="en-GB"/>
        </w:rPr>
        <w:t xml:space="preserve"> Node.js, Spring Boot</w:t>
      </w:r>
      <w: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  <w:lang w:val="en-GB"/>
        </w:rPr>
        <w:t>, Java</w:t>
      </w:r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  <w:lang w:val="en-GB"/>
        </w:rPr>
        <w:t>.</w:t>
      </w:r>
      <w:bookmarkEnd w:id="12"/>
    </w:p>
    <w:p w14:paraId="3DD4D00C" w14:textId="497B3CB0" w:rsidR="000D4ED2" w:rsidRPr="000D4ED2" w:rsidRDefault="000D4ED2" w:rsidP="000D4ED2">
      <w:pPr>
        <w:pStyle w:val="Heading3"/>
        <w:numPr>
          <w:ilvl w:val="0"/>
          <w:numId w:val="23"/>
        </w:numP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</w:pPr>
      <w:bookmarkStart w:id="13" w:name="_Toc190959381"/>
      <w:r w:rsidRPr="000D4ED2">
        <w:rPr>
          <w:rFonts w:asciiTheme="minorHAnsi" w:eastAsiaTheme="minorEastAsia" w:hAnsiTheme="minorHAnsi" w:cs="Times New Roman (Body CS)"/>
          <w:caps w:val="0"/>
          <w:color w:val="auto"/>
          <w:spacing w:val="0"/>
          <w:sz w:val="22"/>
          <w:szCs w:val="22"/>
        </w:rPr>
        <w:t>Bases de Datos:</w:t>
      </w:r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 xml:space="preserve"> MySQL, </w:t>
      </w:r>
      <w: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>MariaDB.</w:t>
      </w:r>
      <w:bookmarkEnd w:id="13"/>
    </w:p>
    <w:p w14:paraId="283E3719" w14:textId="3ED9FA0E" w:rsidR="000D4ED2" w:rsidRPr="000D4ED2" w:rsidRDefault="000D4ED2" w:rsidP="000D4ED2">
      <w:pPr>
        <w:pStyle w:val="Heading3"/>
        <w:numPr>
          <w:ilvl w:val="0"/>
          <w:numId w:val="23"/>
        </w:numP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</w:pPr>
      <w:bookmarkStart w:id="14" w:name="_Toc190959382"/>
      <w:r w:rsidRPr="000D4ED2">
        <w:rPr>
          <w:rFonts w:asciiTheme="minorHAnsi" w:eastAsiaTheme="minorEastAsia" w:hAnsiTheme="minorHAnsi" w:cs="Times New Roman (Body CS)"/>
          <w:caps w:val="0"/>
          <w:color w:val="auto"/>
          <w:spacing w:val="0"/>
          <w:sz w:val="22"/>
          <w:szCs w:val="22"/>
        </w:rPr>
        <w:t>Autenticación y Seguridad:</w:t>
      </w:r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 xml:space="preserve"> JWT</w:t>
      </w:r>
      <w:bookmarkEnd w:id="14"/>
    </w:p>
    <w:p w14:paraId="75D492A5" w14:textId="1EF1408E" w:rsidR="000D4ED2" w:rsidRDefault="000D4ED2" w:rsidP="000D4ED2">
      <w:pPr>
        <w:pStyle w:val="Heading3"/>
        <w:numPr>
          <w:ilvl w:val="0"/>
          <w:numId w:val="23"/>
        </w:numP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</w:pPr>
      <w:bookmarkStart w:id="15" w:name="_Toc190959383"/>
      <w:r w:rsidRPr="000D4ED2">
        <w:rPr>
          <w:rFonts w:asciiTheme="minorHAnsi" w:eastAsiaTheme="minorEastAsia" w:hAnsiTheme="minorHAnsi" w:cs="Times New Roman (Body CS)"/>
          <w:caps w:val="0"/>
          <w:color w:val="auto"/>
          <w:spacing w:val="0"/>
          <w:sz w:val="22"/>
          <w:szCs w:val="22"/>
        </w:rPr>
        <w:t>Herramientas de DevOps:</w:t>
      </w:r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 xml:space="preserve"> GitHub</w:t>
      </w:r>
      <w:bookmarkEnd w:id="15"/>
      <w:r w:rsidRPr="000D4ED2"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 xml:space="preserve"> </w:t>
      </w:r>
    </w:p>
    <w:p w14:paraId="0D9309FB" w14:textId="5ED74BC5" w:rsidR="00B86B76" w:rsidRDefault="000D4ED2" w:rsidP="000D4ED2">
      <w:pPr>
        <w:pStyle w:val="Heading3"/>
        <w:numPr>
          <w:ilvl w:val="0"/>
          <w:numId w:val="23"/>
        </w:numP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</w:pPr>
      <w:bookmarkStart w:id="16" w:name="_Toc190959384"/>
      <w:r>
        <w:rPr>
          <w:rFonts w:asciiTheme="minorHAnsi" w:eastAsiaTheme="minorEastAsia" w:hAnsiTheme="minorHAnsi" w:cs="Times New Roman (Body CS)"/>
          <w:caps w:val="0"/>
          <w:color w:val="auto"/>
          <w:spacing w:val="0"/>
          <w:sz w:val="22"/>
          <w:szCs w:val="22"/>
        </w:rPr>
        <w:t>Documentación:</w:t>
      </w:r>
      <w: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 xml:space="preserve"> Markdown</w:t>
      </w:r>
      <w:bookmarkEnd w:id="16"/>
    </w:p>
    <w:p w14:paraId="3DD1FE94" w14:textId="68F98454" w:rsidR="00DE14C7" w:rsidRPr="000D4ED2" w:rsidRDefault="00DE14C7" w:rsidP="000D4ED2">
      <w:pPr>
        <w:pStyle w:val="Heading3"/>
        <w:numPr>
          <w:ilvl w:val="0"/>
          <w:numId w:val="23"/>
        </w:numP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</w:pPr>
      <w:bookmarkStart w:id="17" w:name="_Toc190959385"/>
      <w:r>
        <w:rPr>
          <w:rFonts w:asciiTheme="minorHAnsi" w:eastAsiaTheme="minorEastAsia" w:hAnsiTheme="minorHAnsi" w:cs="Times New Roman (Body CS)"/>
          <w:caps w:val="0"/>
          <w:color w:val="auto"/>
          <w:spacing w:val="0"/>
          <w:sz w:val="22"/>
          <w:szCs w:val="22"/>
        </w:rPr>
        <w:t>Frameworks:</w:t>
      </w:r>
      <w:r>
        <w:rPr>
          <w:rFonts w:asciiTheme="minorHAnsi" w:eastAsiaTheme="minorEastAsia" w:hAnsiTheme="minorHAnsi" w:cs="Times New Roman (Body CS)"/>
          <w:b w:val="0"/>
          <w:bCs w:val="0"/>
          <w:caps w:val="0"/>
          <w:color w:val="auto"/>
          <w:spacing w:val="0"/>
          <w:sz w:val="22"/>
          <w:szCs w:val="22"/>
        </w:rPr>
        <w:t xml:space="preserve"> Spring MVC.</w:t>
      </w:r>
      <w:bookmarkEnd w:id="17"/>
    </w:p>
    <w:p w14:paraId="09B404FE" w14:textId="77777777" w:rsidR="00B86B76" w:rsidRDefault="00B86B76" w:rsidP="00B86B76">
      <w:pPr>
        <w:pStyle w:val="Heading3"/>
      </w:pPr>
    </w:p>
    <w:p w14:paraId="0B2B97FE" w14:textId="77777777" w:rsidR="00B86B76" w:rsidRDefault="00B86B76">
      <w:pPr>
        <w:spacing w:before="120" w:after="0"/>
        <w:rPr>
          <w:rFonts w:asciiTheme="majorHAnsi" w:eastAsiaTheme="majorEastAsia" w:hAnsiTheme="majorHAnsi" w:cs="Times New Roman (Headings CS)"/>
          <w:b/>
          <w:bCs/>
          <w:caps/>
          <w:color w:val="326249" w:themeColor="accent2" w:themeShade="80"/>
          <w:spacing w:val="10"/>
          <w:sz w:val="32"/>
          <w:szCs w:val="24"/>
        </w:rPr>
      </w:pPr>
      <w:r>
        <w:br w:type="page"/>
      </w:r>
    </w:p>
    <w:p w14:paraId="338B0557" w14:textId="17574CD7" w:rsidR="00F5761C" w:rsidRDefault="00F5761C" w:rsidP="000152C3">
      <w:pPr>
        <w:pStyle w:val="Heading3"/>
        <w:ind w:left="0"/>
      </w:pPr>
      <w:bookmarkStart w:id="18" w:name="_Toc190959386"/>
      <w:r>
        <w:t>conclusión</w:t>
      </w:r>
      <w:bookmarkEnd w:id="18"/>
    </w:p>
    <w:p w14:paraId="0EF46267" w14:textId="77777777" w:rsidR="00137661" w:rsidRDefault="00137661" w:rsidP="00B86B76">
      <w:pPr>
        <w:pStyle w:val="Heading3"/>
      </w:pPr>
    </w:p>
    <w:p w14:paraId="47E72174" w14:textId="29BFDB9B" w:rsidR="00137661" w:rsidRDefault="00137661" w:rsidP="00137661">
      <w:pPr>
        <w:rPr>
          <w:sz w:val="22"/>
        </w:rPr>
      </w:pPr>
      <w:r w:rsidRPr="00137661">
        <w:rPr>
          <w:sz w:val="22"/>
        </w:rPr>
        <w:t xml:space="preserve">En conclusión, este documento refleja los conocimientos previos adquiridos antes de cursar la asignatura Diseño y Pruebas 2 en relación con los Sistemas de Información Web (WIS). Se establecen las bases conceptuales sobre su funcionamiento, estructura en capas y su papel en la gestión de información en la web. Asimismo, se detallan los componentes fundamentales, desde el front-end y back-end hasta la base de datos, resaltando la experiencia con </w:t>
      </w:r>
      <w:r>
        <w:rPr>
          <w:sz w:val="22"/>
        </w:rPr>
        <w:t xml:space="preserve">diversas </w:t>
      </w:r>
      <w:r w:rsidRPr="00137661">
        <w:rPr>
          <w:sz w:val="22"/>
        </w:rPr>
        <w:t>tecnologías</w:t>
      </w:r>
      <w:r>
        <w:rPr>
          <w:sz w:val="22"/>
        </w:rPr>
        <w:t xml:space="preserve"> utilizadas en dicho ámbito</w:t>
      </w:r>
      <w:r w:rsidRPr="00137661">
        <w:rPr>
          <w:sz w:val="22"/>
        </w:rPr>
        <w:t>.</w:t>
      </w:r>
    </w:p>
    <w:p w14:paraId="2169B225" w14:textId="77777777" w:rsidR="00137661" w:rsidRPr="00137661" w:rsidRDefault="00137661" w:rsidP="00137661">
      <w:pPr>
        <w:rPr>
          <w:sz w:val="22"/>
        </w:rPr>
      </w:pPr>
    </w:p>
    <w:p w14:paraId="682A6052" w14:textId="6EE401B7" w:rsidR="00137661" w:rsidRPr="00137661" w:rsidRDefault="00137661" w:rsidP="00137661">
      <w:pPr>
        <w:rPr>
          <w:sz w:val="22"/>
        </w:rPr>
      </w:pPr>
      <w:r w:rsidRPr="00137661">
        <w:rPr>
          <w:sz w:val="22"/>
        </w:rPr>
        <w:t xml:space="preserve">Este documento proporciona una visión clara de los conocimientos previos en arquitectura y desarrollo de WIS, sirviendo como punto de partida para profundizar en los aspectos avanzados que se abordarán en la asignatura. </w:t>
      </w:r>
    </w:p>
    <w:p w14:paraId="3D6E6349" w14:textId="77777777" w:rsidR="005D5141" w:rsidRDefault="005D5141" w:rsidP="00B86B76">
      <w:pPr>
        <w:pStyle w:val="Heading3"/>
      </w:pPr>
    </w:p>
    <w:p w14:paraId="53855D35" w14:textId="77777777" w:rsidR="00137661" w:rsidRDefault="00137661">
      <w:pPr>
        <w:spacing w:before="120" w:after="0"/>
        <w:rPr>
          <w:rFonts w:asciiTheme="majorHAnsi" w:eastAsiaTheme="majorEastAsia" w:hAnsiTheme="majorHAnsi" w:cs="Times New Roman (Headings CS)"/>
          <w:b/>
          <w:bCs/>
          <w:caps/>
          <w:color w:val="326249" w:themeColor="accent2" w:themeShade="80"/>
          <w:spacing w:val="10"/>
          <w:sz w:val="32"/>
          <w:szCs w:val="24"/>
        </w:rPr>
      </w:pPr>
      <w:r>
        <w:br w:type="page"/>
      </w:r>
    </w:p>
    <w:p w14:paraId="63C9173A" w14:textId="5CF23919" w:rsidR="00F5761C" w:rsidRDefault="00F5761C" w:rsidP="00B7263F">
      <w:pPr>
        <w:pStyle w:val="Heading3"/>
        <w:ind w:left="0"/>
      </w:pPr>
      <w:bookmarkStart w:id="19" w:name="_Toc190959387"/>
      <w:r>
        <w:t>bibliografía</w:t>
      </w:r>
      <w:bookmarkEnd w:id="19"/>
    </w:p>
    <w:p w14:paraId="1D1BD646" w14:textId="77777777" w:rsidR="00137661" w:rsidRDefault="00137661" w:rsidP="00B86B76">
      <w:pPr>
        <w:pStyle w:val="Heading3"/>
      </w:pPr>
    </w:p>
    <w:p w14:paraId="61A08124" w14:textId="7E396C5F" w:rsidR="005D5141" w:rsidRPr="00AD3652" w:rsidRDefault="00137661" w:rsidP="004E6013">
      <w:r w:rsidRPr="00137661">
        <w:rPr>
          <w:szCs w:val="20"/>
        </w:rPr>
        <w:t>Departamento de Lenguajes y Sistemas Informáticos de la Universidad de Sevilla (LSI) (2025) –</w:t>
      </w:r>
      <w:r>
        <w:rPr>
          <w:i/>
          <w:iCs/>
          <w:szCs w:val="20"/>
        </w:rPr>
        <w:t xml:space="preserve"> </w:t>
      </w:r>
      <w:r w:rsidRPr="00137661">
        <w:rPr>
          <w:i/>
          <w:iCs/>
          <w:szCs w:val="20"/>
        </w:rPr>
        <w:t>Diseño y Pruebas 1, Ingeniería de Requisitos, Introducción al Software y Sistemas de Información 1 y 2</w:t>
      </w:r>
      <w:r>
        <w:rPr>
          <w:i/>
          <w:iCs/>
          <w:szCs w:val="20"/>
        </w:rPr>
        <w:t xml:space="preserve"> </w:t>
      </w:r>
      <w:r w:rsidR="004E6013">
        <w:rPr>
          <w:szCs w:val="20"/>
        </w:rPr>
        <w:t>8</w:t>
      </w:r>
    </w:p>
    <w:sectPr w:rsidR="005D5141" w:rsidRPr="00AD3652" w:rsidSect="0026442F">
      <w:pgSz w:w="11906" w:h="16838" w:code="9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CD4EC" w14:textId="77777777" w:rsidR="00F5761C" w:rsidRDefault="00F5761C" w:rsidP="008F07DC">
      <w:pPr>
        <w:spacing w:before="0"/>
      </w:pPr>
      <w:r>
        <w:separator/>
      </w:r>
    </w:p>
  </w:endnote>
  <w:endnote w:type="continuationSeparator" w:id="0">
    <w:p w14:paraId="77C156AB" w14:textId="77777777" w:rsidR="00F5761C" w:rsidRDefault="00F5761C" w:rsidP="008F07DC">
      <w:pPr>
        <w:spacing w:before="0"/>
      </w:pPr>
      <w:r>
        <w:continuationSeparator/>
      </w:r>
    </w:p>
  </w:endnote>
  <w:endnote w:type="continuationNotice" w:id="1">
    <w:p w14:paraId="05ADC2A0" w14:textId="77777777" w:rsidR="00A13090" w:rsidRDefault="00A1309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 con la fecha, el título del documento y el número de página"/>
    </w:tblPr>
    <w:tblGrid>
      <w:gridCol w:w="1852"/>
      <w:gridCol w:w="5409"/>
      <w:gridCol w:w="1765"/>
    </w:tblGrid>
    <w:tr w:rsidR="00B7263F" w:rsidRPr="00A03B52" w14:paraId="726794FE" w14:textId="77777777" w:rsidTr="004F4B35">
      <w:tc>
        <w:tcPr>
          <w:tcW w:w="1981" w:type="dxa"/>
        </w:tcPr>
        <w:p w14:paraId="06BBA8E8" w14:textId="2830BE53" w:rsidR="00B7263F" w:rsidRPr="00A03B52" w:rsidRDefault="002F5F04" w:rsidP="00B7263F">
          <w:pPr>
            <w:pStyle w:val="Footer"/>
            <w:rPr>
              <w:szCs w:val="16"/>
            </w:rPr>
          </w:pPr>
          <w:sdt>
            <w:sdtPr>
              <w:rPr>
                <w:szCs w:val="16"/>
              </w:rPr>
              <w:id w:val="-1873598689"/>
              <w:placeholder>
                <w:docPart w:val="8C71E94703B54B828A8AA8AFB62A0D0C"/>
              </w:placeholder>
              <w15:appearance w15:val="hidden"/>
            </w:sdtPr>
            <w:sdtContent>
              <w:r w:rsidR="008C61E3">
                <w:rPr>
                  <w:szCs w:val="16"/>
                </w:rPr>
                <w:t>19/02/2025</w:t>
              </w:r>
            </w:sdtContent>
          </w:sdt>
          <w:r w:rsidR="001844C6">
            <w:rPr>
              <w:szCs w:val="16"/>
              <w:lang w:bidi="es-ES"/>
            </w:rPr>
            <w:t xml:space="preserve"> </w:t>
          </w:r>
        </w:p>
      </w:tc>
      <w:tc>
        <w:tcPr>
          <w:tcW w:w="5975" w:type="dxa"/>
        </w:tcPr>
        <w:p w14:paraId="684B8A2B" w14:textId="2CFB2B9A" w:rsidR="00B7263F" w:rsidRPr="008C61E3" w:rsidRDefault="002F5F04" w:rsidP="00B7263F">
          <w:pPr>
            <w:pStyle w:val="Piedepginacentrado"/>
            <w:rPr>
              <w:lang w:val="en-GB"/>
            </w:rPr>
          </w:pPr>
          <w:sdt>
            <w:sdtPr>
              <w:id w:val="1044025076"/>
              <w:placeholder>
                <w:docPart w:val="F68D72F0809840E8A8F804BB614BBF00"/>
              </w:placeholder>
              <w15:appearance w15:val="hidden"/>
            </w:sdtPr>
            <w:sdtContent>
              <w:sdt>
                <w:sdtPr>
                  <w:id w:val="1850129192"/>
                  <w:placeholder>
                    <w:docPart w:val="63F7EDAE6B854B0894DF3FB68D495EC1"/>
                  </w:placeholder>
                  <w15:appearance w15:val="hidden"/>
                </w:sdtPr>
                <w:sdtContent>
                  <w:r w:rsidR="008C61E3" w:rsidRPr="00F5761C">
                    <w:rPr>
                      <w:lang w:val="en-GB"/>
                    </w:rPr>
                    <w:t>Architecture of a wis r</w:t>
                  </w:r>
                  <w:r w:rsidR="008C61E3">
                    <w:rPr>
                      <w:lang w:val="en-GB"/>
                    </w:rPr>
                    <w:t>eport</w:t>
                  </w:r>
                </w:sdtContent>
              </w:sdt>
            </w:sdtContent>
          </w:sdt>
          <w:r w:rsidR="001844C6" w:rsidRPr="008C61E3">
            <w:rPr>
              <w:lang w:val="en-GB" w:bidi="es-ES"/>
            </w:rPr>
            <w:t xml:space="preserve"> </w:t>
          </w:r>
        </w:p>
      </w:tc>
      <w:tc>
        <w:tcPr>
          <w:tcW w:w="1973" w:type="dxa"/>
        </w:tcPr>
        <w:p w14:paraId="3500952C" w14:textId="77777777" w:rsidR="00B7263F" w:rsidRPr="00A03B52" w:rsidRDefault="00AD1DD2" w:rsidP="00B7263F">
          <w:pPr>
            <w:pStyle w:val="Piedepginaalineadoaladerecha"/>
            <w:rPr>
              <w:szCs w:val="16"/>
            </w:rPr>
          </w:pPr>
          <w:r w:rsidRPr="00A03B52">
            <w:rPr>
              <w:szCs w:val="16"/>
              <w:lang w:bidi="es-ES"/>
            </w:rPr>
            <w:fldChar w:fldCharType="begin"/>
          </w:r>
          <w:r w:rsidRPr="00A03B52">
            <w:rPr>
              <w:szCs w:val="16"/>
              <w:lang w:bidi="es-ES"/>
            </w:rPr>
            <w:instrText xml:space="preserve"> PAGE   \* MERGEFORMAT </w:instrText>
          </w:r>
          <w:r w:rsidRPr="00A03B52">
            <w:rPr>
              <w:szCs w:val="16"/>
              <w:lang w:bidi="es-ES"/>
            </w:rPr>
            <w:fldChar w:fldCharType="separate"/>
          </w:r>
          <w:r w:rsidR="00A70318" w:rsidRPr="00A03B52">
            <w:rPr>
              <w:noProof/>
              <w:szCs w:val="16"/>
              <w:lang w:bidi="es-ES"/>
            </w:rPr>
            <w:t>3</w:t>
          </w:r>
          <w:r w:rsidRPr="00A03B52">
            <w:rPr>
              <w:szCs w:val="16"/>
              <w:lang w:bidi="es-ES"/>
            </w:rPr>
            <w:fldChar w:fldCharType="end"/>
          </w:r>
        </w:p>
      </w:tc>
    </w:tr>
  </w:tbl>
  <w:p w14:paraId="0ACBD694" w14:textId="77777777" w:rsidR="00B7263F" w:rsidRDefault="00B7263F" w:rsidP="00E4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3E652" w14:textId="77777777" w:rsidR="00F5761C" w:rsidRDefault="00F5761C" w:rsidP="008F07DC">
      <w:pPr>
        <w:spacing w:before="0"/>
      </w:pPr>
      <w:r>
        <w:separator/>
      </w:r>
    </w:p>
  </w:footnote>
  <w:footnote w:type="continuationSeparator" w:id="0">
    <w:p w14:paraId="0920DAB2" w14:textId="77777777" w:rsidR="00F5761C" w:rsidRDefault="00F5761C" w:rsidP="008F07DC">
      <w:pPr>
        <w:spacing w:before="0"/>
      </w:pPr>
      <w:r>
        <w:continuationSeparator/>
      </w:r>
    </w:p>
  </w:footnote>
  <w:footnote w:type="continuationNotice" w:id="1">
    <w:p w14:paraId="20E2DD6F" w14:textId="77777777" w:rsidR="00A13090" w:rsidRDefault="00A1309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D2917" w14:textId="77777777" w:rsidR="005A49C9" w:rsidRDefault="001844C6">
    <w:pPr>
      <w:pStyle w:val="Header"/>
    </w:pPr>
    <w:r>
      <w:rPr>
        <w:noProof/>
        <w:lang w:bidi="es-ES"/>
        <w14:ligatures w14:val="none"/>
      </w:rPr>
      <mc:AlternateContent>
        <mc:Choice Requires="wpg">
          <w:drawing>
            <wp:anchor distT="0" distB="0" distL="114300" distR="114300" simplePos="0" relativeHeight="251658240" behindDoc="1" locked="1" layoutInCell="1" allowOverlap="1" wp14:anchorId="6D54E18C" wp14:editId="6C5DBAD5">
              <wp:simplePos x="0" y="0"/>
              <wp:positionH relativeFrom="column">
                <wp:posOffset>-914400</wp:posOffset>
              </wp:positionH>
              <wp:positionV relativeFrom="page">
                <wp:posOffset>0</wp:posOffset>
              </wp:positionV>
              <wp:extent cx="7772400" cy="256032"/>
              <wp:effectExtent l="0" t="0" r="0" b="0"/>
              <wp:wrapNone/>
              <wp:docPr id="8" name="Grupo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6032"/>
                        <a:chOff x="0" y="0"/>
                        <a:chExt cx="7780020" cy="259080"/>
                      </a:xfrm>
                    </wpg:grpSpPr>
                    <wps:wsp>
                      <wps:cNvPr id="1" name="Rectángulo 1"/>
                      <wps:cNvSpPr/>
                      <wps:spPr>
                        <a:xfrm>
                          <a:off x="0" y="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/>
                      <wps:spPr>
                        <a:xfrm>
                          <a:off x="7620" y="12192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arto="http://schemas.microsoft.com/office/word/2006/arto">
          <w:pict>
            <v:group id="Grupo 8" style="position:absolute;margin-left:-1in;margin-top:0;width:612pt;height:20.15pt;z-index:-251657728;mso-position-vertical-relative:page;mso-width-relative:margin;mso-height-relative:margin" alt="&quot;&quot;" coordsize="77800,2590" o:spid="_x0000_s1026" w14:anchorId="6EEBFF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">
              <v:rect id="Rectángulo 1" style="position:absolute;width:77724;height:1371;visibility:visible;mso-wrap-style:square;v-text-anchor:middle" o:spid="_x0000_s1027" fillcolor="#c6e0e2 [130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"/>
              <v:rect id="Rectángulo 3" style="position:absolute;left:76;top:1219;width:77724;height:1371;visibility:visible;mso-wrap-style:square;v-text-anchor:middle" o:spid="_x0000_s1028" fillcolor="#c6e0e2 [130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"/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E89E0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7AA2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CFB"/>
    <w:multiLevelType w:val="multilevel"/>
    <w:tmpl w:val="6D6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601D5"/>
    <w:multiLevelType w:val="hybridMultilevel"/>
    <w:tmpl w:val="3CA86ABE"/>
    <w:lvl w:ilvl="0" w:tplc="7CE4D446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E4946"/>
    <w:multiLevelType w:val="multilevel"/>
    <w:tmpl w:val="A6E0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C36A5"/>
    <w:multiLevelType w:val="multilevel"/>
    <w:tmpl w:val="0DC6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247DF"/>
    <w:multiLevelType w:val="multilevel"/>
    <w:tmpl w:val="DB3E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A224DF"/>
    <w:multiLevelType w:val="multilevel"/>
    <w:tmpl w:val="605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65BC5"/>
    <w:multiLevelType w:val="hybridMultilevel"/>
    <w:tmpl w:val="C7F82EC6"/>
    <w:lvl w:ilvl="0" w:tplc="CB0051C0">
      <w:start w:val="1"/>
      <w:numFmt w:val="decimal"/>
      <w:suff w:val="nothing"/>
      <w:lvlText w:val="%1"/>
      <w:lvlJc w:val="left"/>
      <w:pPr>
        <w:ind w:left="1728" w:hanging="288"/>
      </w:pPr>
      <w:rPr>
        <w:rFonts w:asciiTheme="minorHAnsi" w:eastAsiaTheme="minorEastAsia" w:hAnsiTheme="minorHAnsi" w:cs="Times New Roman (Body CS)"/>
      </w:rPr>
    </w:lvl>
    <w:lvl w:ilvl="1" w:tplc="0C0A0019" w:tentative="1">
      <w:start w:val="1"/>
      <w:numFmt w:val="lowerLetter"/>
      <w:lvlText w:val="%2."/>
      <w:lvlJc w:val="left"/>
      <w:pPr>
        <w:ind w:left="2808" w:hanging="360"/>
      </w:pPr>
    </w:lvl>
    <w:lvl w:ilvl="2" w:tplc="0C0A001B" w:tentative="1">
      <w:start w:val="1"/>
      <w:numFmt w:val="lowerRoman"/>
      <w:lvlText w:val="%3."/>
      <w:lvlJc w:val="right"/>
      <w:pPr>
        <w:ind w:left="3528" w:hanging="180"/>
      </w:pPr>
    </w:lvl>
    <w:lvl w:ilvl="3" w:tplc="0C0A000F" w:tentative="1">
      <w:start w:val="1"/>
      <w:numFmt w:val="decimal"/>
      <w:lvlText w:val="%4."/>
      <w:lvlJc w:val="left"/>
      <w:pPr>
        <w:ind w:left="4248" w:hanging="360"/>
      </w:pPr>
    </w:lvl>
    <w:lvl w:ilvl="4" w:tplc="0C0A0019" w:tentative="1">
      <w:start w:val="1"/>
      <w:numFmt w:val="lowerLetter"/>
      <w:lvlText w:val="%5."/>
      <w:lvlJc w:val="left"/>
      <w:pPr>
        <w:ind w:left="4968" w:hanging="360"/>
      </w:pPr>
    </w:lvl>
    <w:lvl w:ilvl="5" w:tplc="0C0A001B" w:tentative="1">
      <w:start w:val="1"/>
      <w:numFmt w:val="lowerRoman"/>
      <w:lvlText w:val="%6."/>
      <w:lvlJc w:val="right"/>
      <w:pPr>
        <w:ind w:left="5688" w:hanging="180"/>
      </w:pPr>
    </w:lvl>
    <w:lvl w:ilvl="6" w:tplc="0C0A000F" w:tentative="1">
      <w:start w:val="1"/>
      <w:numFmt w:val="decimal"/>
      <w:lvlText w:val="%7."/>
      <w:lvlJc w:val="left"/>
      <w:pPr>
        <w:ind w:left="6408" w:hanging="360"/>
      </w:pPr>
    </w:lvl>
    <w:lvl w:ilvl="7" w:tplc="0C0A0019" w:tentative="1">
      <w:start w:val="1"/>
      <w:numFmt w:val="lowerLetter"/>
      <w:lvlText w:val="%8."/>
      <w:lvlJc w:val="left"/>
      <w:pPr>
        <w:ind w:left="7128" w:hanging="360"/>
      </w:pPr>
    </w:lvl>
    <w:lvl w:ilvl="8" w:tplc="0C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7" w15:restartNumberingAfterBreak="0">
    <w:nsid w:val="6B822540"/>
    <w:multiLevelType w:val="multilevel"/>
    <w:tmpl w:val="75F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F0E53"/>
    <w:multiLevelType w:val="hybridMultilevel"/>
    <w:tmpl w:val="921CCD3C"/>
    <w:lvl w:ilvl="0" w:tplc="7D6ABAD2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336269">
    <w:abstractNumId w:val="9"/>
  </w:num>
  <w:num w:numId="2" w16cid:durableId="170726921">
    <w:abstractNumId w:val="7"/>
  </w:num>
  <w:num w:numId="3" w16cid:durableId="1244409263">
    <w:abstractNumId w:val="6"/>
  </w:num>
  <w:num w:numId="4" w16cid:durableId="825246370">
    <w:abstractNumId w:val="5"/>
  </w:num>
  <w:num w:numId="5" w16cid:durableId="1341421687">
    <w:abstractNumId w:val="4"/>
  </w:num>
  <w:num w:numId="6" w16cid:durableId="490222232">
    <w:abstractNumId w:val="8"/>
  </w:num>
  <w:num w:numId="7" w16cid:durableId="1484587664">
    <w:abstractNumId w:val="3"/>
  </w:num>
  <w:num w:numId="8" w16cid:durableId="2110543297">
    <w:abstractNumId w:val="2"/>
  </w:num>
  <w:num w:numId="9" w16cid:durableId="1294099617">
    <w:abstractNumId w:val="1"/>
  </w:num>
  <w:num w:numId="10" w16cid:durableId="1578588870">
    <w:abstractNumId w:val="0"/>
  </w:num>
  <w:num w:numId="11" w16cid:durableId="865797262">
    <w:abstractNumId w:val="8"/>
    <w:lvlOverride w:ilvl="0">
      <w:startOverride w:val="1"/>
    </w:lvlOverride>
  </w:num>
  <w:num w:numId="12" w16cid:durableId="2131583334">
    <w:abstractNumId w:val="8"/>
    <w:lvlOverride w:ilvl="0">
      <w:startOverride w:val="1"/>
    </w:lvlOverride>
  </w:num>
  <w:num w:numId="13" w16cid:durableId="1723210374">
    <w:abstractNumId w:val="8"/>
    <w:lvlOverride w:ilvl="0">
      <w:startOverride w:val="1"/>
    </w:lvlOverride>
  </w:num>
  <w:num w:numId="14" w16cid:durableId="122583808">
    <w:abstractNumId w:val="8"/>
    <w:lvlOverride w:ilvl="0">
      <w:startOverride w:val="1"/>
    </w:lvlOverride>
  </w:num>
  <w:num w:numId="15" w16cid:durableId="12535747">
    <w:abstractNumId w:val="8"/>
    <w:lvlOverride w:ilvl="0">
      <w:startOverride w:val="1"/>
    </w:lvlOverride>
  </w:num>
  <w:num w:numId="16" w16cid:durableId="1137532560">
    <w:abstractNumId w:val="8"/>
    <w:lvlOverride w:ilvl="0">
      <w:startOverride w:val="1"/>
    </w:lvlOverride>
  </w:num>
  <w:num w:numId="17" w16cid:durableId="1688362077">
    <w:abstractNumId w:val="9"/>
  </w:num>
  <w:num w:numId="18" w16cid:durableId="691148825">
    <w:abstractNumId w:val="8"/>
  </w:num>
  <w:num w:numId="19" w16cid:durableId="37823851">
    <w:abstractNumId w:val="12"/>
  </w:num>
  <w:num w:numId="20" w16cid:durableId="1793356040">
    <w:abstractNumId w:val="13"/>
  </w:num>
  <w:num w:numId="21" w16cid:durableId="1226917523">
    <w:abstractNumId w:val="18"/>
  </w:num>
  <w:num w:numId="22" w16cid:durableId="1569726614">
    <w:abstractNumId w:val="17"/>
  </w:num>
  <w:num w:numId="23" w16cid:durableId="1146046340">
    <w:abstractNumId w:val="15"/>
  </w:num>
  <w:num w:numId="24" w16cid:durableId="2023045975">
    <w:abstractNumId w:val="11"/>
  </w:num>
  <w:num w:numId="25" w16cid:durableId="588002210">
    <w:abstractNumId w:val="14"/>
  </w:num>
  <w:num w:numId="26" w16cid:durableId="1635719975">
    <w:abstractNumId w:val="10"/>
  </w:num>
  <w:num w:numId="27" w16cid:durableId="1314529190">
    <w:abstractNumId w:val="16"/>
  </w:num>
  <w:num w:numId="28" w16cid:durableId="546526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1C"/>
    <w:rsid w:val="000152C3"/>
    <w:rsid w:val="000358BF"/>
    <w:rsid w:val="0003593C"/>
    <w:rsid w:val="000609F4"/>
    <w:rsid w:val="000C3330"/>
    <w:rsid w:val="000C3981"/>
    <w:rsid w:val="000D4ED2"/>
    <w:rsid w:val="000D7B1B"/>
    <w:rsid w:val="0010294D"/>
    <w:rsid w:val="00104B37"/>
    <w:rsid w:val="00105D1A"/>
    <w:rsid w:val="0012331E"/>
    <w:rsid w:val="00133739"/>
    <w:rsid w:val="00137661"/>
    <w:rsid w:val="00144FF7"/>
    <w:rsid w:val="001844C6"/>
    <w:rsid w:val="00185818"/>
    <w:rsid w:val="0019555A"/>
    <w:rsid w:val="001A035B"/>
    <w:rsid w:val="001B6EDA"/>
    <w:rsid w:val="001C5FA3"/>
    <w:rsid w:val="001D616B"/>
    <w:rsid w:val="00226BEF"/>
    <w:rsid w:val="00232E31"/>
    <w:rsid w:val="00232F01"/>
    <w:rsid w:val="00235EBE"/>
    <w:rsid w:val="002502BD"/>
    <w:rsid w:val="00254E3E"/>
    <w:rsid w:val="0026442F"/>
    <w:rsid w:val="002747D6"/>
    <w:rsid w:val="00293B83"/>
    <w:rsid w:val="002A61C8"/>
    <w:rsid w:val="002F5F04"/>
    <w:rsid w:val="0036246A"/>
    <w:rsid w:val="00367744"/>
    <w:rsid w:val="00392B7F"/>
    <w:rsid w:val="00392C66"/>
    <w:rsid w:val="003A189D"/>
    <w:rsid w:val="003D3482"/>
    <w:rsid w:val="003D3DE0"/>
    <w:rsid w:val="003E0F54"/>
    <w:rsid w:val="003E7EA9"/>
    <w:rsid w:val="00400222"/>
    <w:rsid w:val="004177C7"/>
    <w:rsid w:val="004253D4"/>
    <w:rsid w:val="00435B22"/>
    <w:rsid w:val="004502F3"/>
    <w:rsid w:val="004602D0"/>
    <w:rsid w:val="00463818"/>
    <w:rsid w:val="00493790"/>
    <w:rsid w:val="004C0D1A"/>
    <w:rsid w:val="004E2DEB"/>
    <w:rsid w:val="004E6013"/>
    <w:rsid w:val="004F4B35"/>
    <w:rsid w:val="005318D6"/>
    <w:rsid w:val="00554FA2"/>
    <w:rsid w:val="0056017F"/>
    <w:rsid w:val="005768E9"/>
    <w:rsid w:val="00590E2B"/>
    <w:rsid w:val="005976ED"/>
    <w:rsid w:val="005A49C9"/>
    <w:rsid w:val="005A715E"/>
    <w:rsid w:val="005B2029"/>
    <w:rsid w:val="005B5736"/>
    <w:rsid w:val="005C55A0"/>
    <w:rsid w:val="005D5141"/>
    <w:rsid w:val="005F3E61"/>
    <w:rsid w:val="00615F1A"/>
    <w:rsid w:val="00667A70"/>
    <w:rsid w:val="006907C3"/>
    <w:rsid w:val="006A3CE7"/>
    <w:rsid w:val="006E11B5"/>
    <w:rsid w:val="006E48F3"/>
    <w:rsid w:val="006F73A2"/>
    <w:rsid w:val="00700D39"/>
    <w:rsid w:val="00707649"/>
    <w:rsid w:val="00745C78"/>
    <w:rsid w:val="007536B0"/>
    <w:rsid w:val="007553B6"/>
    <w:rsid w:val="007A679B"/>
    <w:rsid w:val="007A7A4F"/>
    <w:rsid w:val="007C50D2"/>
    <w:rsid w:val="007D51B8"/>
    <w:rsid w:val="007F13EE"/>
    <w:rsid w:val="007F4554"/>
    <w:rsid w:val="007F649C"/>
    <w:rsid w:val="008070F2"/>
    <w:rsid w:val="00810C1B"/>
    <w:rsid w:val="00812690"/>
    <w:rsid w:val="00820048"/>
    <w:rsid w:val="00831306"/>
    <w:rsid w:val="00841E83"/>
    <w:rsid w:val="00842D0A"/>
    <w:rsid w:val="00851F75"/>
    <w:rsid w:val="008720B0"/>
    <w:rsid w:val="0088397D"/>
    <w:rsid w:val="00890AB3"/>
    <w:rsid w:val="00891A65"/>
    <w:rsid w:val="008B7657"/>
    <w:rsid w:val="008C61E3"/>
    <w:rsid w:val="008E6A0B"/>
    <w:rsid w:val="008F07DC"/>
    <w:rsid w:val="00906393"/>
    <w:rsid w:val="00912724"/>
    <w:rsid w:val="009139CD"/>
    <w:rsid w:val="0091464F"/>
    <w:rsid w:val="0091780D"/>
    <w:rsid w:val="0098504C"/>
    <w:rsid w:val="00A03B52"/>
    <w:rsid w:val="00A04B22"/>
    <w:rsid w:val="00A05271"/>
    <w:rsid w:val="00A127CA"/>
    <w:rsid w:val="00A13090"/>
    <w:rsid w:val="00A17BDF"/>
    <w:rsid w:val="00A24101"/>
    <w:rsid w:val="00A45783"/>
    <w:rsid w:val="00A50367"/>
    <w:rsid w:val="00A70318"/>
    <w:rsid w:val="00A820C8"/>
    <w:rsid w:val="00AD1DD2"/>
    <w:rsid w:val="00AD3652"/>
    <w:rsid w:val="00B11D2C"/>
    <w:rsid w:val="00B15765"/>
    <w:rsid w:val="00B64BEC"/>
    <w:rsid w:val="00B7263F"/>
    <w:rsid w:val="00B86B76"/>
    <w:rsid w:val="00B878E7"/>
    <w:rsid w:val="00B914D6"/>
    <w:rsid w:val="00C16FB4"/>
    <w:rsid w:val="00C34478"/>
    <w:rsid w:val="00C62E4C"/>
    <w:rsid w:val="00C66F1F"/>
    <w:rsid w:val="00C71C09"/>
    <w:rsid w:val="00C74BBB"/>
    <w:rsid w:val="00C95890"/>
    <w:rsid w:val="00CB3954"/>
    <w:rsid w:val="00CB651E"/>
    <w:rsid w:val="00CD47B2"/>
    <w:rsid w:val="00CF7875"/>
    <w:rsid w:val="00D17D1A"/>
    <w:rsid w:val="00D4795E"/>
    <w:rsid w:val="00D5167C"/>
    <w:rsid w:val="00D7375D"/>
    <w:rsid w:val="00D73F05"/>
    <w:rsid w:val="00D7588D"/>
    <w:rsid w:val="00D81FBE"/>
    <w:rsid w:val="00DA408C"/>
    <w:rsid w:val="00DD53A6"/>
    <w:rsid w:val="00DE14C7"/>
    <w:rsid w:val="00DF595D"/>
    <w:rsid w:val="00E475F2"/>
    <w:rsid w:val="00E501F2"/>
    <w:rsid w:val="00E607E3"/>
    <w:rsid w:val="00E80549"/>
    <w:rsid w:val="00E82D9D"/>
    <w:rsid w:val="00E90516"/>
    <w:rsid w:val="00F1604B"/>
    <w:rsid w:val="00F5095C"/>
    <w:rsid w:val="00F51C76"/>
    <w:rsid w:val="00F5761C"/>
    <w:rsid w:val="00FA397E"/>
    <w:rsid w:val="00FB3C5E"/>
    <w:rsid w:val="00FB641E"/>
    <w:rsid w:val="7C5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F17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C6"/>
    <w:pPr>
      <w:spacing w:before="60" w:after="60"/>
    </w:pPr>
    <w:rPr>
      <w:rFonts w:eastAsiaTheme="minorEastAsia" w:cs="Times New Roman (Body CS)"/>
      <w:kern w:val="22"/>
      <w:sz w:val="20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E80549"/>
    <w:pPr>
      <w:keepNext/>
      <w:keepLines/>
      <w:spacing w:before="0" w:after="40"/>
      <w:contextualSpacing/>
      <w:outlineLvl w:val="0"/>
    </w:pPr>
    <w:rPr>
      <w:rFonts w:eastAsiaTheme="majorEastAsia" w:cs="Times New Roman (Headings CS)"/>
      <w:caps/>
      <w:noProof/>
      <w:color w:val="000000" w:themeColor="text1"/>
      <w:spacing w:val="26"/>
      <w:kern w:val="10"/>
      <w:sz w:val="10"/>
      <w:szCs w:val="10"/>
      <w14:ligatures w14:val="none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4E2DEB"/>
    <w:pPr>
      <w:keepNext/>
      <w:keepLines/>
      <w:spacing w:before="0" w:after="360"/>
      <w:outlineLvl w:val="1"/>
    </w:pPr>
    <w:rPr>
      <w:rFonts w:eastAsiaTheme="majorEastAsia" w:cs="Times New Roman (Headings CS)"/>
      <w:bCs/>
      <w:caps/>
      <w:color w:val="325F63" w:themeColor="accent3" w:themeShade="80"/>
      <w:spacing w:val="20"/>
      <w:sz w:val="32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B86B76"/>
    <w:pPr>
      <w:keepNext/>
      <w:keepLines/>
      <w:spacing w:before="360"/>
      <w:ind w:left="720"/>
      <w:contextualSpacing/>
      <w:outlineLvl w:val="2"/>
    </w:pPr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52"/>
    <w:pPr>
      <w:keepNext/>
      <w:keepLines/>
      <w:pBdr>
        <w:bottom w:val="single" w:sz="4" w:space="1" w:color="4A936D" w:themeColor="accent2" w:themeShade="BF"/>
      </w:pBdr>
      <w:spacing w:before="40"/>
      <w:outlineLvl w:val="3"/>
    </w:pPr>
    <w:rPr>
      <w:rFonts w:eastAsiaTheme="majorEastAsia" w:cstheme="majorBidi"/>
      <w:b/>
      <w:iCs/>
      <w:color w:val="303D45" w:themeColor="text2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1306"/>
    <w:pPr>
      <w:keepNext/>
      <w:keepLines/>
      <w:spacing w:before="40"/>
      <w:outlineLvl w:val="4"/>
    </w:pPr>
    <w:rPr>
      <w:rFonts w:asciiTheme="majorHAnsi" w:eastAsiaTheme="majorEastAsia" w:hAnsiTheme="majorHAnsi" w:cs="Times New Roman (Headings CS)"/>
      <w:i/>
      <w:color w:val="303D45" w:themeColor="text2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2624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26249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A24101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A24101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B86B76"/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kern w:val="22"/>
      <w:sz w:val="32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autoRedefine/>
    <w:uiPriority w:val="3"/>
    <w:qFormat/>
    <w:rsid w:val="0026442F"/>
    <w:pPr>
      <w:spacing w:before="960" w:after="0"/>
    </w:pPr>
    <w:rPr>
      <w:rFonts w:asciiTheme="majorHAnsi" w:eastAsiaTheme="majorEastAsia" w:hAnsiTheme="majorHAnsi" w:cstheme="majorBidi"/>
      <w:b/>
      <w:caps/>
      <w:color w:val="325F63" w:themeColor="accent3" w:themeShade="80"/>
      <w:sz w:val="88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26442F"/>
    <w:rPr>
      <w:rFonts w:asciiTheme="majorHAnsi" w:eastAsiaTheme="majorEastAsia" w:hAnsiTheme="majorHAnsi" w:cstheme="majorBidi"/>
      <w:b/>
      <w:caps/>
      <w:color w:val="325F63" w:themeColor="accent3" w:themeShade="80"/>
      <w:kern w:val="22"/>
      <w:sz w:val="88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autoRedefine/>
    <w:uiPriority w:val="1"/>
    <w:qFormat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kern w:val="22"/>
      <w:sz w:val="32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484644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484644" w:themeColor="accent1" w:themeShade="80"/>
        <w:bottom w:val="single" w:sz="4" w:space="10" w:color="484644" w:themeColor="accent1" w:themeShade="80"/>
      </w:pBdr>
      <w:spacing w:before="360" w:after="360"/>
      <w:jc w:val="center"/>
    </w:pPr>
    <w:rPr>
      <w:i/>
      <w:iCs/>
      <w:color w:val="48464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48464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484644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40525D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0549"/>
    <w:rPr>
      <w:rFonts w:ascii="Segoe UI" w:eastAsiaTheme="majorEastAsia" w:hAnsi="Segoe UI" w:cs="Times New Roman (Headings CS)"/>
      <w:caps/>
      <w:noProof/>
      <w:color w:val="000000" w:themeColor="text1"/>
      <w:spacing w:val="26"/>
      <w:kern w:val="10"/>
      <w:sz w:val="10"/>
      <w:szCs w:val="1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E2DEB"/>
    <w:rPr>
      <w:rFonts w:eastAsiaTheme="majorEastAsia" w:cs="Times New Roman (Headings CS)"/>
      <w:bCs/>
      <w:caps/>
      <w:color w:val="325F63" w:themeColor="accent3" w:themeShade="80"/>
      <w:spacing w:val="20"/>
      <w:kern w:val="22"/>
      <w:sz w:val="32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484644" w:themeColor="accent1" w:themeShade="80"/>
        <w:left w:val="single" w:sz="2" w:space="10" w:color="484644" w:themeColor="accent1" w:themeShade="80"/>
        <w:bottom w:val="single" w:sz="2" w:space="10" w:color="484644" w:themeColor="accent1" w:themeShade="80"/>
        <w:right w:val="single" w:sz="2" w:space="10" w:color="484644" w:themeColor="accent1" w:themeShade="80"/>
      </w:pBdr>
      <w:ind w:left="1152" w:right="1152"/>
    </w:pPr>
    <w:rPr>
      <w:i/>
      <w:iCs/>
      <w:color w:val="48464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Sinbordes">
    <w:name w:val="Sin bordes"/>
    <w:basedOn w:val="TableNormal"/>
    <w:uiPriority w:val="99"/>
    <w:rsid w:val="000C3330"/>
    <w:rPr>
      <w:rFonts w:eastAsiaTheme="minorEastAsia"/>
      <w:kern w:val="22"/>
      <w:lang w:eastAsia="ja-JP"/>
      <w14:ligatures w14:val="standard"/>
    </w:rPr>
    <w:tblPr>
      <w:tblBorders>
        <w:insideH w:val="single" w:sz="4" w:space="0" w:color="A9D3BD" w:themeColor="accent2" w:themeTint="99"/>
        <w:insideV w:val="single" w:sz="4" w:space="0" w:color="A9D3BD" w:themeColor="accent2" w:themeTint="99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C6E2D3" w:themeColor="accent2" w:themeTint="66"/>
          <w:right w:val="nil"/>
          <w:insideH w:val="nil"/>
          <w:insideV w:val="single" w:sz="4" w:space="0" w:color="C6E2D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tipo">
    <w:name w:val="Logotipo"/>
    <w:basedOn w:val="Normal"/>
    <w:next w:val="Subtitle"/>
    <w:uiPriority w:val="2"/>
    <w:qFormat/>
    <w:rsid w:val="00906393"/>
    <w:pPr>
      <w:spacing w:before="4500" w:after="1440"/>
      <w:jc w:val="right"/>
    </w:pPr>
    <w:rPr>
      <w:color w:val="303D45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epginacentrado">
    <w:name w:val="Pie de página centrado"/>
    <w:basedOn w:val="Footer"/>
    <w:link w:val="Carcterdepiedepginacentrado"/>
    <w:autoRedefine/>
    <w:uiPriority w:val="13"/>
    <w:qFormat/>
    <w:rsid w:val="00906393"/>
    <w:pPr>
      <w:jc w:val="center"/>
    </w:pPr>
  </w:style>
  <w:style w:type="character" w:customStyle="1" w:styleId="Carcterdepiedepginacentrado">
    <w:name w:val="Carácter de pie de página centrado"/>
    <w:basedOn w:val="FooterChar"/>
    <w:link w:val="Piedepginacentrado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customStyle="1" w:styleId="Piedepginaalineadoaladerecha">
    <w:name w:val="Pie de página alineado a la derecha"/>
    <w:basedOn w:val="Footer"/>
    <w:link w:val="Carcterdepiedepginaalineadoaladerecha"/>
    <w:uiPriority w:val="13"/>
    <w:qFormat/>
    <w:rsid w:val="00906393"/>
    <w:pPr>
      <w:jc w:val="right"/>
    </w:pPr>
  </w:style>
  <w:style w:type="character" w:customStyle="1" w:styleId="Carcterdepiedepginaalineadoaladerecha">
    <w:name w:val="Carácter de pie de página alineado a la derecha"/>
    <w:basedOn w:val="FooterChar"/>
    <w:link w:val="Piedepginaalineadoaladerecha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03B52"/>
    <w:rPr>
      <w:rFonts w:ascii="Segoe UI" w:eastAsiaTheme="majorEastAsia" w:hAnsi="Segoe UI" w:cstheme="majorBidi"/>
      <w:b/>
      <w:iCs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rsid w:val="00831306"/>
    <w:rPr>
      <w:rFonts w:asciiTheme="majorHAnsi" w:eastAsiaTheme="majorEastAsia" w:hAnsiTheme="majorHAnsi" w:cs="Times New Roman (Headings CS)"/>
      <w:i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326249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326249" w:themeColor="accent2" w:themeShade="80"/>
      <w:kern w:val="22"/>
      <w:lang w:eastAsia="ja-JP"/>
      <w14:ligatures w14:val="standard"/>
    </w:rPr>
  </w:style>
  <w:style w:type="table" w:customStyle="1" w:styleId="Estilo1">
    <w:name w:val="Estilo 1"/>
    <w:basedOn w:val="TableNormal"/>
    <w:uiPriority w:val="99"/>
    <w:rsid w:val="000C3330"/>
    <w:pPr>
      <w:spacing w:before="0"/>
    </w:pPr>
    <w:tblPr>
      <w:tblBorders>
        <w:insideH w:val="single" w:sz="4" w:space="0" w:color="4A936D" w:themeColor="accent2" w:themeShade="BF"/>
        <w:insideV w:val="single" w:sz="4" w:space="0" w:color="4A936D" w:themeColor="accent2" w:themeShade="BF"/>
      </w:tblBorders>
    </w:tblPr>
  </w:style>
  <w:style w:type="table" w:customStyle="1" w:styleId="Estilo2">
    <w:name w:val="Estilo2"/>
    <w:basedOn w:val="TableNormal"/>
    <w:uiPriority w:val="99"/>
    <w:rsid w:val="00812690"/>
    <w:pPr>
      <w:spacing w:before="0"/>
    </w:pPr>
    <w:tblPr>
      <w:tblBorders>
        <w:insideH w:val="single" w:sz="4" w:space="0" w:color="4B8E94" w:themeColor="accent3" w:themeShade="BF"/>
        <w:insideV w:val="single" w:sz="4" w:space="0" w:color="4B8E94" w:themeColor="accent3" w:themeShade="BF"/>
      </w:tblBorders>
    </w:tblPr>
  </w:style>
  <w:style w:type="table" w:customStyle="1" w:styleId="Estilo3">
    <w:name w:val="Estilo3"/>
    <w:basedOn w:val="TableNormal"/>
    <w:uiPriority w:val="99"/>
    <w:rsid w:val="008720B0"/>
    <w:pPr>
      <w:spacing w:before="0"/>
    </w:pPr>
    <w:tblPr>
      <w:tblBorders>
        <w:insideH w:val="single" w:sz="4" w:space="0" w:color="AAD1D4" w:themeColor="accent3" w:themeTint="99"/>
        <w:insideV w:val="single" w:sz="4" w:space="0" w:color="AAD1D4" w:themeColor="accent3" w:themeTint="99"/>
      </w:tblBorders>
    </w:tblPr>
  </w:style>
  <w:style w:type="paragraph" w:customStyle="1" w:styleId="Marcadordeposicindeimagen">
    <w:name w:val="Marcador de posición de imagen"/>
    <w:basedOn w:val="Heading1"/>
    <w:qFormat/>
    <w:rsid w:val="00E80549"/>
  </w:style>
  <w:style w:type="character" w:styleId="Hyperlink">
    <w:name w:val="Hyperlink"/>
    <w:basedOn w:val="DefaultParagraphFont"/>
    <w:uiPriority w:val="99"/>
    <w:unhideWhenUsed/>
    <w:rsid w:val="00F57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90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F1A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C61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C61E3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8C61E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augonpae@alum.us.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github.com/paugonpae67/Acme-ANS-D01" TargetMode="External"/><Relationship Id="rId17" Type="http://schemas.openxmlformats.org/officeDocument/2006/relationships/hyperlink" Target="mailto:iraparmor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ferpargar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marquifer@alum.us.es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lidfercas@alum.us.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atx\AppData\Roaming\Microsoft\Templates\Plan%20de%20elaboraci&#243;n%20de%20perfiles%20de%20la%20audiencia%20obje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668C21C10146DF9E9B40758A39F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82BEC-5C6E-4D68-B575-221419539EEC}"/>
      </w:docPartPr>
      <w:docPartBody>
        <w:p w:rsidR="00AB316F" w:rsidRDefault="00AB316F">
          <w:pPr>
            <w:pStyle w:val="3C668C21C10146DF9E9B40758A39F83C"/>
          </w:pPr>
          <w:r w:rsidRPr="00AD3652">
            <w:rPr>
              <w:lang w:bidi="es-ES"/>
            </w:rPr>
            <w:t>VERSIÓN 3.0</w:t>
          </w:r>
        </w:p>
      </w:docPartBody>
    </w:docPart>
    <w:docPart>
      <w:docPartPr>
        <w:name w:val="82E142B76930444092E1B19C95DA6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14F4-8030-46F6-B168-777A5F8A9E68}"/>
      </w:docPartPr>
      <w:docPartBody>
        <w:p w:rsidR="00AB316F" w:rsidRDefault="00AB316F">
          <w:pPr>
            <w:pStyle w:val="82E142B76930444092E1B19C95DA6AAD"/>
          </w:pPr>
          <w:r w:rsidRPr="00AD3652">
            <w:rPr>
              <w:lang w:bidi="es-ES"/>
            </w:rPr>
            <w:t>Plan de elaboración de perfiles de la audiencia objetivo</w:t>
          </w:r>
        </w:p>
      </w:docPartBody>
    </w:docPart>
    <w:docPart>
      <w:docPartPr>
        <w:name w:val="8C71E94703B54B828A8AA8AFB62A0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018D7-C537-4374-8C9A-122CA30D36D1}"/>
      </w:docPartPr>
      <w:docPartBody>
        <w:p w:rsidR="00AB316F" w:rsidRDefault="00AB316F">
          <w:pPr>
            <w:pStyle w:val="8C71E94703B54B828A8AA8AFB62A0D0C"/>
          </w:pPr>
          <w:r w:rsidRPr="00AD3652">
            <w:rPr>
              <w:lang w:bidi="es-ES"/>
            </w:rPr>
            <w:t>%</w:t>
          </w:r>
        </w:p>
      </w:docPartBody>
    </w:docPart>
    <w:docPart>
      <w:docPartPr>
        <w:name w:val="F68D72F0809840E8A8F804BB614B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21C2A-640C-4780-AC50-1B5B61A7B06B}"/>
      </w:docPartPr>
      <w:docPartBody>
        <w:p w:rsidR="00AB316F" w:rsidRDefault="00AB316F">
          <w:pPr>
            <w:pStyle w:val="F68D72F0809840E8A8F804BB614BBF00"/>
          </w:pPr>
          <w:r w:rsidRPr="00AD3652">
            <w:rPr>
              <w:lang w:bidi="es-ES"/>
            </w:rPr>
            <w:t>Acción</w:t>
          </w:r>
        </w:p>
      </w:docPartBody>
    </w:docPart>
    <w:docPart>
      <w:docPartPr>
        <w:name w:val="63F7EDAE6B854B0894DF3FB68D495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B9884-C0CB-4810-A129-0D63E5128CFA}"/>
      </w:docPartPr>
      <w:docPartBody>
        <w:p w:rsidR="00AB316F" w:rsidRDefault="00AB316F" w:rsidP="00AB316F">
          <w:pPr>
            <w:pStyle w:val="63F7EDAE6B854B0894DF3FB68D495EC1"/>
          </w:pPr>
          <w:r w:rsidRPr="00AD3652">
            <w:rPr>
              <w:lang w:bidi="es-ES"/>
            </w:rPr>
            <w:t>Plan de elaboración de perfiles de la audiencia 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6F"/>
    <w:rsid w:val="00133739"/>
    <w:rsid w:val="003634B8"/>
    <w:rsid w:val="00AB316F"/>
    <w:rsid w:val="00C71C09"/>
    <w:rsid w:val="00E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68C21C10146DF9E9B40758A39F83C">
    <w:name w:val="3C668C21C10146DF9E9B40758A39F83C"/>
  </w:style>
  <w:style w:type="paragraph" w:customStyle="1" w:styleId="82E142B76930444092E1B19C95DA6AAD">
    <w:name w:val="82E142B76930444092E1B19C95DA6AAD"/>
  </w:style>
  <w:style w:type="character" w:styleId="Emphasis">
    <w:name w:val="Emphasis"/>
    <w:basedOn w:val="DefaultParagraphFont"/>
    <w:uiPriority w:val="12"/>
    <w:unhideWhenUsed/>
    <w:qFormat/>
    <w:rPr>
      <w:i/>
      <w:iCs/>
      <w:color w:val="595959" w:themeColor="text1" w:themeTint="A6"/>
    </w:rPr>
  </w:style>
  <w:style w:type="paragraph" w:customStyle="1" w:styleId="8C71E94703B54B828A8AA8AFB62A0D0C">
    <w:name w:val="8C71E94703B54B828A8AA8AFB62A0D0C"/>
  </w:style>
  <w:style w:type="paragraph" w:customStyle="1" w:styleId="F68D72F0809840E8A8F804BB614BBF00">
    <w:name w:val="F68D72F0809840E8A8F804BB614BBF00"/>
  </w:style>
  <w:style w:type="paragraph" w:customStyle="1" w:styleId="63F7EDAE6B854B0894DF3FB68D495EC1">
    <w:name w:val="63F7EDAE6B854B0894DF3FB68D495EC1"/>
    <w:rsid w:val="00AB3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Target Audience Darker">
      <a:dk1>
        <a:srgbClr val="000000"/>
      </a:dk1>
      <a:lt1>
        <a:srgbClr val="FFFFFF"/>
      </a:lt1>
      <a:dk2>
        <a:srgbClr val="40525D"/>
      </a:dk2>
      <a:lt2>
        <a:srgbClr val="E7E6E6"/>
      </a:lt2>
      <a:accent1>
        <a:srgbClr val="908D8A"/>
      </a:accent1>
      <a:accent2>
        <a:srgbClr val="71B793"/>
      </a:accent2>
      <a:accent3>
        <a:srgbClr val="73B3B8"/>
      </a:accent3>
      <a:accent4>
        <a:srgbClr val="855845"/>
      </a:accent4>
      <a:accent5>
        <a:srgbClr val="D78759"/>
      </a:accent5>
      <a:accent6>
        <a:srgbClr val="544C47"/>
      </a:accent6>
      <a:hlink>
        <a:srgbClr val="0563C1"/>
      </a:hlink>
      <a:folHlink>
        <a:srgbClr val="954F72"/>
      </a:folHlink>
    </a:clrScheme>
    <a:fontScheme name="Custom 76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73c03e-73cf-43ec-8419-2fd93d0b813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492E1D1D009A47BF7B50C270CB853C" ma:contentTypeVersion="7" ma:contentTypeDescription="Crear nuevo documento." ma:contentTypeScope="" ma:versionID="34e6b3286ecb2374f0f61677bcbfaea6">
  <xsd:schema xmlns:xsd="http://www.w3.org/2001/XMLSchema" xmlns:xs="http://www.w3.org/2001/XMLSchema" xmlns:p="http://schemas.microsoft.com/office/2006/metadata/properties" xmlns:ns3="1a73c03e-73cf-43ec-8419-2fd93d0b8130" xmlns:ns4="08fc2210-5ab6-49b6-ac05-1b67060eadc7" targetNamespace="http://schemas.microsoft.com/office/2006/metadata/properties" ma:root="true" ma:fieldsID="ce7e8b1f06db97c16110cad5079818e2" ns3:_="" ns4:_="">
    <xsd:import namespace="1a73c03e-73cf-43ec-8419-2fd93d0b8130"/>
    <xsd:import namespace="08fc2210-5ab6-49b6-ac05-1b67060ea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3c03e-73cf-43ec-8419-2fd93d0b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c2210-5ab6-49b6-ac05-1b67060ea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68642-A47A-4258-829A-F140897BD4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E9E365-3049-4B33-A783-78872D398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EDBFA9-3A65-48BB-B52B-739BFE095168}">
  <ds:schemaRefs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1a73c03e-73cf-43ec-8419-2fd93d0b8130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08fc2210-5ab6-49b6-ac05-1b67060eadc7"/>
  </ds:schemaRefs>
</ds:datastoreItem>
</file>

<file path=customXml/itemProps5.xml><?xml version="1.0" encoding="utf-8"?>
<ds:datastoreItem xmlns:ds="http://schemas.openxmlformats.org/officeDocument/2006/customXml" ds:itemID="{FE85DCB0-6279-4F82-959C-1B37E7737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3c03e-73cf-43ec-8419-2fd93d0b8130"/>
    <ds:schemaRef ds:uri="08fc2210-5ab6-49b6-ac05-1b67060ea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Plan%20de%20elaboración%20de%20perfiles%20de%20la%20audiencia%20objetivo.dotx</Template>
  <TotalTime>0</TotalTime>
  <Pages>1</Pages>
  <Words>1564</Words>
  <Characters>8920</Characters>
  <Application>Microsoft Office Word</Application>
  <DocSecurity>4</DocSecurity>
  <Lines>74</Lines>
  <Paragraphs>20</Paragraphs>
  <ScaleCrop>false</ScaleCrop>
  <Manager/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IRATXE PARRA MORENO</cp:lastModifiedBy>
  <cp:revision>2</cp:revision>
  <dcterms:created xsi:type="dcterms:W3CDTF">2025-02-21T00:01:00Z</dcterms:created>
  <dcterms:modified xsi:type="dcterms:W3CDTF">2025-02-20T15:07:00Z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0x01010041492E1D1D009A47BF7B50C270CB853C</vt:lpwstr>
  </property>
</Properties>
</file>