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DFBA" w14:textId="77777777" w:rsidR="00A04B22" w:rsidRPr="00E80549" w:rsidRDefault="00E80549" w:rsidP="00E80549">
      <w:pPr>
        <w:pStyle w:val="Marcadordeposicindeimagen"/>
      </w:pPr>
      <w:bookmarkStart w:id="0" w:name="_Toc190893033"/>
      <w:bookmarkStart w:id="1" w:name="_Toc190950358"/>
      <w:bookmarkStart w:id="2" w:name="OLE_LINK5"/>
      <w:bookmarkStart w:id="3" w:name="_Toc190966962"/>
      <w:bookmarkStart w:id="4" w:name="_Toc190967046"/>
      <w:r w:rsidRPr="00E80549">
        <w:rPr>
          <w:lang w:bidi="es-ES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0" wp14:anchorId="6A965D64" wp14:editId="2589B02E">
                <wp:simplePos x="0" y="0"/>
                <wp:positionH relativeFrom="column">
                  <wp:posOffset>-923925</wp:posOffset>
                </wp:positionH>
                <wp:positionV relativeFrom="paragraph">
                  <wp:posOffset>-5027295</wp:posOffset>
                </wp:positionV>
                <wp:extent cx="7781290" cy="11744325"/>
                <wp:effectExtent l="0" t="0" r="0" b="9525"/>
                <wp:wrapNone/>
                <wp:docPr id="4" name="Grup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1744325"/>
                          <a:chOff x="-4" y="0"/>
                          <a:chExt cx="7780024" cy="10926879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7620" y="0"/>
                            <a:ext cx="7772400" cy="1092687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 flipH="1">
                            <a:off x="-4" y="4812082"/>
                            <a:ext cx="704088" cy="477663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C7705" w14:textId="77777777" w:rsidR="00D7588D" w:rsidRDefault="00D7588D" w:rsidP="00D758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>
                          <a:spLocks noChangeAspect="1"/>
                        </wps:cNvSpPr>
                        <wps:spPr>
                          <a:xfrm flipV="1">
                            <a:off x="0" y="6127655"/>
                            <a:ext cx="6300216" cy="5486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65D64" id="Grupo 4" o:spid="_x0000_s1026" alt="&quot;&quot;" style="position:absolute;margin-left:-72.75pt;margin-top:-395.85pt;width:612.7pt;height:924.75pt;z-index:-251646976;mso-width-relative:margin;mso-height-relative:margin" coordorigin="" coordsize="77800,10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" o:allowoverlap="f">
                <v:rect id="Rectángulo 7" o:spid="_x0000_s1027" style="position:absolute;left:76;width:77724;height:109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" fillcolor="#e2eff0 [662]" stroked="f" strokeweight="1pt"/>
                <v:rect id="Rectángulo 39" o:spid="_x0000_s1028" style="position:absolute;top:48120;width:7040;height:477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" fillcolor="#c6e0e2 [1302]" stroked="f" strokeweight="1pt">
                  <v:textbox>
                    <w:txbxContent>
                      <w:p w14:paraId="57BC7705" w14:textId="77777777" w:rsidR="00D7588D" w:rsidRDefault="00D7588D" w:rsidP="00D7588D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40" o:spid="_x0000_s1029" style="position:absolute;top:61276;width:63002;height:5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" fillcolor="#325e62 [1606]" stroked="f" strokeweight="1pt">
                  <o:lock v:ext="edit" aspectratio="t"/>
                </v:rect>
                <w10:anchorlock/>
              </v:group>
            </w:pict>
          </mc:Fallback>
        </mc:AlternateContent>
      </w:r>
      <w:bookmarkEnd w:id="0"/>
      <w:bookmarkEnd w:id="1"/>
      <w:bookmarkEnd w:id="3"/>
      <w:bookmarkEnd w:id="4"/>
    </w:p>
    <w:p w14:paraId="6296FC03" w14:textId="35550A39" w:rsidR="007D51B8" w:rsidRPr="00AD3652" w:rsidRDefault="00EC302F" w:rsidP="005A49C9">
      <w:r>
        <w:t>1</w:t>
      </w:r>
      <w:sdt>
        <w:sdtPr>
          <w:id w:val="-1147898089"/>
          <w:placeholder>
            <w:docPart w:val="FAF1FDB0B3DF4946BAEA6F02E9C3E72A"/>
          </w:placeholder>
          <w15:appearance w15:val="hidden"/>
        </w:sdtPr>
        <w:sdtContent>
          <w:r>
            <w:t>9/02/2025</w:t>
          </w:r>
        </w:sdtContent>
      </w:sdt>
      <w:r w:rsidR="005A49C9" w:rsidRPr="00AD3652">
        <w:rPr>
          <w:lang w:bidi="es-ES"/>
        </w:rPr>
        <w:t xml:space="preserve"> </w:t>
      </w:r>
    </w:p>
    <w:p w14:paraId="397C21D9" w14:textId="11F07F66" w:rsidR="00B947B6" w:rsidRDefault="00B947B6" w:rsidP="005A49C9">
      <w:r>
        <w:t xml:space="preserve">Repositorio: </w:t>
      </w:r>
      <w:hyperlink r:id="rId12" w:history="1">
        <w:r w:rsidRPr="00DB6275">
          <w:rPr>
            <w:rStyle w:val="Hipervnculo"/>
          </w:rPr>
          <w:t>https://github.com/paugonpae67/Acme-ANS-D01</w:t>
        </w:r>
      </w:hyperlink>
      <w:r>
        <w:t xml:space="preserve"> </w:t>
      </w:r>
    </w:p>
    <w:p w14:paraId="554EF82C" w14:textId="1A75EFC5" w:rsidR="001B6EDA" w:rsidRDefault="00B947B6" w:rsidP="005A49C9">
      <w:r>
        <w:t>Trabajo individual realizado por</w:t>
      </w:r>
      <w:r w:rsidR="00EC302F">
        <w:t>: Paula Rosa González Páez (</w:t>
      </w:r>
      <w:hyperlink r:id="rId13" w:history="1">
        <w:r w:rsidR="00EC302F" w:rsidRPr="00DB6275">
          <w:rPr>
            <w:rStyle w:val="Hipervnculo"/>
          </w:rPr>
          <w:t>paugonpae@alum.us.es</w:t>
        </w:r>
      </w:hyperlink>
      <w:r w:rsidR="00EC302F">
        <w:t>)</w:t>
      </w:r>
    </w:p>
    <w:p w14:paraId="27291226" w14:textId="683EC0D6" w:rsidR="00F1604B" w:rsidRPr="00AD3652" w:rsidRDefault="00EC302F" w:rsidP="005A49C9">
      <w:r>
        <w:t>Grupo: C1.064</w:t>
      </w:r>
    </w:p>
    <w:p w14:paraId="0D711B00" w14:textId="77777777" w:rsidR="00676A36" w:rsidRDefault="00676A36" w:rsidP="00FA4CDE">
      <w:pPr>
        <w:pStyle w:val="Ttulo"/>
        <w:rPr>
          <w:lang w:bidi="es-ES"/>
        </w:rPr>
      </w:pPr>
    </w:p>
    <w:p w14:paraId="6DAA0CCD" w14:textId="2A4E0060" w:rsidR="00FB3C5E" w:rsidRPr="00676A36" w:rsidRDefault="00EC302F" w:rsidP="00676A36">
      <w:pPr>
        <w:pStyle w:val="Ttulo2"/>
      </w:pPr>
      <w:bookmarkStart w:id="5" w:name="_Toc190950359"/>
      <w:bookmarkStart w:id="6" w:name="_Toc190966963"/>
      <w:bookmarkStart w:id="7" w:name="_Toc190967047"/>
      <w:r w:rsidRPr="00676A36">
        <w:t>Analysis</w:t>
      </w:r>
      <w:r w:rsidR="00EF70DB" w:rsidRPr="00676A36">
        <w:t xml:space="preserve"> REPORT</w:t>
      </w:r>
      <w:bookmarkEnd w:id="5"/>
      <w:bookmarkEnd w:id="6"/>
      <w:bookmarkEnd w:id="7"/>
    </w:p>
    <w:p w14:paraId="0D008D54" w14:textId="2946D507" w:rsidR="00E80549" w:rsidRPr="00AD3652" w:rsidRDefault="00EF70DB" w:rsidP="00D7588D">
      <w:pPr>
        <w:pStyle w:val="Subttulo"/>
      </w:pPr>
      <w:r>
        <w:t>acme ans – c1.064</w:t>
      </w:r>
    </w:p>
    <w:p w14:paraId="693A97E5" w14:textId="77777777" w:rsidR="00E80549" w:rsidRPr="00AD3652" w:rsidRDefault="00E80549" w:rsidP="00D7588D">
      <w:pPr>
        <w:pStyle w:val="Subttulo"/>
        <w:sectPr w:rsidR="00E80549" w:rsidRPr="00AD3652" w:rsidSect="0026442F">
          <w:headerReference w:type="default" r:id="rId14"/>
          <w:footerReference w:type="default" r:id="rId15"/>
          <w:pgSz w:w="11906" w:h="16838" w:code="9"/>
          <w:pgMar w:top="6237" w:right="1440" w:bottom="1440" w:left="1440" w:header="720" w:footer="578" w:gutter="0"/>
          <w:pgNumType w:start="0"/>
          <w:cols w:space="720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6"/>
      </w:tblGrid>
      <w:tr w:rsidR="004E2DEB" w:rsidRPr="00AD3652" w14:paraId="07BA53CD" w14:textId="77777777" w:rsidTr="004E2DEB">
        <w:tc>
          <w:tcPr>
            <w:tcW w:w="9350" w:type="dxa"/>
            <w:tcBorders>
              <w:top w:val="single" w:sz="12" w:space="0" w:color="4B8E94" w:themeColor="accent3" w:themeShade="BF"/>
              <w:left w:val="nil"/>
              <w:bottom w:val="nil"/>
              <w:right w:val="nil"/>
            </w:tcBorders>
          </w:tcPr>
          <w:p w14:paraId="07E217DE" w14:textId="583613D4" w:rsidR="004E2DEB" w:rsidRPr="00B947B6" w:rsidRDefault="00EF70DB" w:rsidP="00FA4CDE">
            <w:pPr>
              <w:pStyle w:val="Ttulo"/>
            </w:pPr>
            <w:r w:rsidRPr="00B947B6">
              <w:lastRenderedPageBreak/>
              <w:t>TABLA DE CONTENIDOS</w:t>
            </w:r>
          </w:p>
        </w:tc>
      </w:tr>
    </w:tbl>
    <w:p w14:paraId="204DE9C5" w14:textId="77777777" w:rsidR="004E2DEB" w:rsidRPr="00EC302F" w:rsidRDefault="004E2DEB" w:rsidP="004E2DEB">
      <w:pPr>
        <w:rPr>
          <w:rStyle w:val="Ttulo1Car"/>
          <w:sz w:val="22"/>
          <w:szCs w:val="22"/>
        </w:rPr>
      </w:pPr>
    </w:p>
    <w:sdt>
      <w:sdtPr>
        <w:rPr>
          <w:rFonts w:ascii="Segoe UI" w:eastAsiaTheme="majorEastAsia" w:hAnsi="Segoe UI" w:cs="Times New Roman (Headings CS)"/>
          <w:caps/>
          <w:noProof/>
          <w:color w:val="000000" w:themeColor="text1"/>
          <w:spacing w:val="26"/>
          <w:kern w:val="10"/>
          <w:sz w:val="10"/>
          <w:szCs w:val="10"/>
        </w:rPr>
        <w:id w:val="-35496972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144B031A" w14:textId="14AB3DFA" w:rsidR="00FA4CDE" w:rsidRDefault="00B947B6" w:rsidP="00FA4CDE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rFonts w:eastAsiaTheme="majorEastAsia" w:cs="Times New Roman (Headings CS)"/>
              <w:caps/>
              <w:noProof/>
              <w:color w:val="000000" w:themeColor="text1"/>
              <w:spacing w:val="26"/>
              <w:kern w:val="10"/>
              <w:sz w:val="10"/>
              <w:szCs w:val="10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 w:cs="Times New Roman (Headings CS)"/>
              <w:caps/>
              <w:noProof/>
              <w:color w:val="000000" w:themeColor="text1"/>
              <w:spacing w:val="26"/>
              <w:kern w:val="10"/>
              <w:sz w:val="10"/>
              <w:szCs w:val="10"/>
              <w14:ligatures w14:val="none"/>
            </w:rPr>
            <w:fldChar w:fldCharType="separate"/>
          </w:r>
        </w:p>
        <w:p w14:paraId="1CC2B671" w14:textId="0C8EECDC" w:rsidR="00FA4CDE" w:rsidRDefault="00FA4CDE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7048" w:history="1">
            <w:r w:rsidRPr="00A838A6">
              <w:rPr>
                <w:rStyle w:val="Hipervnculo"/>
                <w:b/>
                <w:noProof/>
                <w:spacing w:val="20"/>
              </w:rPr>
              <w:t>R</w:t>
            </w:r>
            <w:r w:rsidRPr="00A838A6">
              <w:rPr>
                <w:rStyle w:val="Hipervnculo"/>
                <w:rFonts w:ascii="Segoe UI" w:hAnsi="Segoe UI"/>
                <w:b/>
                <w:noProof/>
                <w:spacing w:val="20"/>
              </w:rPr>
              <w:t>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D727" w14:textId="22D7775D" w:rsidR="00FA4CDE" w:rsidRDefault="00FA4CDE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7049" w:history="1">
            <w:r w:rsidRPr="00A838A6">
              <w:rPr>
                <w:rStyle w:val="Hipervnculo"/>
                <w:b/>
                <w:noProof/>
                <w:spacing w:val="20"/>
              </w:rPr>
              <w:t>T</w:t>
            </w:r>
            <w:r w:rsidRPr="00A838A6">
              <w:rPr>
                <w:rStyle w:val="Hipervnculo"/>
                <w:rFonts w:ascii="Segoe UI" w:hAnsi="Segoe UI"/>
                <w:b/>
                <w:noProof/>
                <w:spacing w:val="20"/>
              </w:rPr>
              <w:t>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3E5A8" w14:textId="19311C7C" w:rsidR="00FA4CDE" w:rsidRDefault="00FA4CDE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7050" w:history="1">
            <w:r w:rsidRPr="00A838A6">
              <w:rPr>
                <w:rStyle w:val="Hipervnculo"/>
                <w:b/>
                <w:noProof/>
                <w:spacing w:val="20"/>
              </w:rPr>
              <w:t>I</w:t>
            </w:r>
            <w:r w:rsidRPr="00A838A6">
              <w:rPr>
                <w:rStyle w:val="Hipervnculo"/>
                <w:rFonts w:ascii="Segoe UI" w:hAnsi="Segoe UI"/>
                <w:b/>
                <w:noProof/>
                <w:spacing w:val="20"/>
              </w:rPr>
              <w:t>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4CDA" w14:textId="718BA8F5" w:rsidR="00FA4CDE" w:rsidRDefault="00FA4CDE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7051" w:history="1">
            <w:r w:rsidRPr="00A838A6">
              <w:rPr>
                <w:rStyle w:val="Hipervnculo"/>
                <w:b/>
                <w:noProof/>
                <w:spacing w:val="20"/>
              </w:rPr>
              <w:t>C</w:t>
            </w:r>
            <w:r w:rsidRPr="00A838A6">
              <w:rPr>
                <w:rStyle w:val="Hipervnculo"/>
                <w:rFonts w:ascii="Segoe UI" w:hAnsi="Segoe UI"/>
                <w:b/>
                <w:noProof/>
                <w:spacing w:val="20"/>
              </w:rPr>
              <w:t>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138C" w14:textId="690225CE" w:rsidR="00FA4CDE" w:rsidRDefault="00FA4CDE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7052" w:history="1">
            <w:r w:rsidRPr="00A838A6">
              <w:rPr>
                <w:rStyle w:val="Hipervnculo"/>
                <w:b/>
                <w:noProof/>
                <w:spacing w:val="20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BF39" w14:textId="15BEC219" w:rsidR="00FA4CDE" w:rsidRDefault="00FA4CDE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7053" w:history="1">
            <w:r w:rsidRPr="00A838A6">
              <w:rPr>
                <w:rStyle w:val="Hipervnculo"/>
                <w:b/>
                <w:noProof/>
                <w:spacing w:val="20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3349" w14:textId="61B5AD9E" w:rsidR="00B947B6" w:rsidRDefault="00B947B6">
          <w:r>
            <w:rPr>
              <w:b/>
              <w:bCs/>
            </w:rPr>
            <w:fldChar w:fldCharType="end"/>
          </w:r>
        </w:p>
      </w:sdtContent>
    </w:sdt>
    <w:p w14:paraId="3187988C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54D9E96F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2E4DC2E9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3157584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681AC5F9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6DCEB891" w14:textId="77777777" w:rsidR="00EF70DB" w:rsidRPr="00FA4CDE" w:rsidRDefault="00EF70DB" w:rsidP="004E2DEB">
      <w:pPr>
        <w:rPr>
          <w:rStyle w:val="Ttulo1Car"/>
          <w:sz w:val="44"/>
          <w:szCs w:val="34"/>
          <w:u w:val="single"/>
        </w:rPr>
      </w:pPr>
    </w:p>
    <w:p w14:paraId="39B728B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367CEAA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0F7C2605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C438180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7BBFDC9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47A34D4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2E9EA63A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39D9919A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05BC146A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78705DBE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0A320F0F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4E193036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46BC826D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7F99493E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04C5D77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0CAE82B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1CAEE572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63E1E5A8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2D9D51AA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p w14:paraId="50E6AE54" w14:textId="77777777" w:rsidR="00EF70DB" w:rsidRPr="00EC302F" w:rsidRDefault="00EF70DB" w:rsidP="004E2DEB">
      <w:pPr>
        <w:rPr>
          <w:rStyle w:val="Ttulo1Car"/>
          <w:sz w:val="22"/>
          <w:szCs w:val="22"/>
        </w:rPr>
      </w:pPr>
    </w:p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9026"/>
      </w:tblGrid>
      <w:tr w:rsidR="004E2DEB" w:rsidRPr="00AD3652" w14:paraId="77AD166C" w14:textId="77777777" w:rsidTr="00EC302F">
        <w:tc>
          <w:tcPr>
            <w:tcW w:w="9026" w:type="dxa"/>
          </w:tcPr>
          <w:p w14:paraId="680DE23C" w14:textId="779DC104" w:rsidR="004E2DEB" w:rsidRPr="00EF70DB" w:rsidRDefault="00EF70DB" w:rsidP="00FA4CDE">
            <w:pPr>
              <w:pStyle w:val="Ttulo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8" w:name="_Toc190967048"/>
            <w:r w:rsidRPr="00EF70DB"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t>R</w:t>
            </w:r>
            <w:r w:rsidRPr="00EF70DB">
              <w:rPr>
                <w:rStyle w:val="Ttulo1Car"/>
                <w:caps/>
                <w:color w:val="325F63" w:themeColor="accent3" w:themeShade="80"/>
                <w:spacing w:val="20"/>
                <w:kern w:val="22"/>
                <w:sz w:val="32"/>
                <w:szCs w:val="24"/>
              </w:rPr>
              <w:t>ESUMEN EJECUTIVO</w:t>
            </w:r>
            <w:bookmarkEnd w:id="8"/>
          </w:p>
        </w:tc>
      </w:tr>
    </w:tbl>
    <w:p w14:paraId="157958D6" w14:textId="77777777" w:rsidR="004E2DEB" w:rsidRDefault="004E2DEB" w:rsidP="004E2DEB"/>
    <w:p w14:paraId="4FE68B3D" w14:textId="5B15C431" w:rsidR="00EF70DB" w:rsidRDefault="00EC302F" w:rsidP="004E2DEB">
      <w:r>
        <w:t>En este documento se van a recoger aquellos requisitos</w:t>
      </w:r>
      <w:r w:rsidR="0049281A">
        <w:t xml:space="preserve"> que sean ambiguos y cuya información no quede del todo desarrollada o explicada para poder realizar un desarrollo e implementación de </w:t>
      </w:r>
      <w:proofErr w:type="gramStart"/>
      <w:r w:rsidR="0049281A">
        <w:t>la misma</w:t>
      </w:r>
      <w:proofErr w:type="gramEnd"/>
      <w:r w:rsidR="0049281A">
        <w:t>. Por tanto, la estructura a seguir para el análisis de los mismo incluirá:</w:t>
      </w:r>
    </w:p>
    <w:p w14:paraId="43A5C993" w14:textId="78324BD2" w:rsidR="0049281A" w:rsidRDefault="0049281A" w:rsidP="0049281A">
      <w:pPr>
        <w:pStyle w:val="Prrafodelista"/>
        <w:numPr>
          <w:ilvl w:val="0"/>
          <w:numId w:val="19"/>
        </w:numPr>
      </w:pPr>
      <w:r>
        <w:t>Copia textual y completa del requisito a analizar.</w:t>
      </w:r>
    </w:p>
    <w:p w14:paraId="066F7714" w14:textId="2E60E9EB" w:rsidR="0049281A" w:rsidRDefault="0049281A" w:rsidP="0049281A">
      <w:pPr>
        <w:pStyle w:val="Prrafodelista"/>
        <w:numPr>
          <w:ilvl w:val="0"/>
          <w:numId w:val="19"/>
        </w:numPr>
      </w:pPr>
      <w:r>
        <w:t xml:space="preserve">Conclusiones del análisis del requisito: motivo que da lugar al análisis </w:t>
      </w:r>
      <w:proofErr w:type="gramStart"/>
      <w:r>
        <w:t>del mismo</w:t>
      </w:r>
      <w:proofErr w:type="gramEnd"/>
      <w:r>
        <w:t xml:space="preserve"> y el aprendizaje obtenido de dicho análisis y que servirá para poder </w:t>
      </w:r>
      <w:r w:rsidR="00A45ABF">
        <w:t>especificarlo de forma más precisa.</w:t>
      </w:r>
    </w:p>
    <w:p w14:paraId="12BE8D16" w14:textId="6D31E667" w:rsidR="0049281A" w:rsidRDefault="00A45ABF" w:rsidP="0049281A">
      <w:pPr>
        <w:pStyle w:val="Prrafodelista"/>
        <w:numPr>
          <w:ilvl w:val="0"/>
          <w:numId w:val="19"/>
        </w:numPr>
      </w:pPr>
      <w:r>
        <w:t>Decisiones: acciones que se van a llevar a cabo para corregir el requisito.</w:t>
      </w:r>
    </w:p>
    <w:p w14:paraId="673EF48D" w14:textId="763F942E" w:rsidR="00A45ABF" w:rsidRDefault="00A45ABF" w:rsidP="0049281A">
      <w:pPr>
        <w:pStyle w:val="Prrafodelista"/>
        <w:numPr>
          <w:ilvl w:val="0"/>
          <w:numId w:val="19"/>
        </w:numPr>
      </w:pPr>
      <w:r>
        <w:t>Enlace a la validación de un profesor.</w:t>
      </w:r>
    </w:p>
    <w:p w14:paraId="5A9143FB" w14:textId="77777777" w:rsidR="00EF70DB" w:rsidRDefault="00EF70DB" w:rsidP="004E2DEB"/>
    <w:p w14:paraId="55B91E00" w14:textId="77777777" w:rsidR="00EF70DB" w:rsidRDefault="00EF70DB" w:rsidP="004E2DEB"/>
    <w:p w14:paraId="33F0DCBE" w14:textId="77777777" w:rsidR="00EF70DB" w:rsidRDefault="00EF70DB" w:rsidP="004E2DEB"/>
    <w:p w14:paraId="57FCCBF1" w14:textId="77777777" w:rsidR="00EF70DB" w:rsidRDefault="00EF70DB" w:rsidP="004E2DEB"/>
    <w:p w14:paraId="6E59DB72" w14:textId="77777777" w:rsidR="00EF70DB" w:rsidRDefault="00EF70DB" w:rsidP="004E2DEB"/>
    <w:p w14:paraId="480B0595" w14:textId="77777777" w:rsidR="00EF70DB" w:rsidRDefault="00EF70DB" w:rsidP="004E2DEB"/>
    <w:p w14:paraId="1E5E1D80" w14:textId="77777777" w:rsidR="00EF70DB" w:rsidRDefault="00EF70DB" w:rsidP="004E2DEB"/>
    <w:p w14:paraId="2A074D23" w14:textId="77777777" w:rsidR="00EF70DB" w:rsidRDefault="00EF70DB" w:rsidP="004E2DEB"/>
    <w:p w14:paraId="7491C082" w14:textId="77777777" w:rsidR="00EF70DB" w:rsidRDefault="00EF70DB" w:rsidP="004E2DEB"/>
    <w:p w14:paraId="086B298E" w14:textId="77777777" w:rsidR="00EF70DB" w:rsidRDefault="00EF70DB" w:rsidP="004E2DEB"/>
    <w:p w14:paraId="088250FB" w14:textId="77777777" w:rsidR="00A244ED" w:rsidRDefault="00A244ED" w:rsidP="004E2DEB"/>
    <w:p w14:paraId="0996AF16" w14:textId="77777777" w:rsidR="00A244ED" w:rsidRDefault="00A244ED" w:rsidP="004E2DEB"/>
    <w:p w14:paraId="25B86960" w14:textId="77777777" w:rsidR="00A244ED" w:rsidRDefault="00A244ED" w:rsidP="004E2DEB"/>
    <w:p w14:paraId="13B2BB4D" w14:textId="77777777" w:rsidR="00A244ED" w:rsidRDefault="00A244ED" w:rsidP="004E2DEB"/>
    <w:p w14:paraId="7DEAB799" w14:textId="77777777" w:rsidR="00A244ED" w:rsidRDefault="00A244ED" w:rsidP="004E2DEB"/>
    <w:p w14:paraId="7CBC2DE6" w14:textId="77777777" w:rsidR="00A244ED" w:rsidRDefault="00A244ED" w:rsidP="004E2DEB"/>
    <w:p w14:paraId="77E20A99" w14:textId="77777777" w:rsidR="00A244ED" w:rsidRDefault="00A244ED" w:rsidP="004E2DEB"/>
    <w:p w14:paraId="40343287" w14:textId="77777777" w:rsidR="00A244ED" w:rsidRDefault="00A244ED" w:rsidP="004E2DEB"/>
    <w:p w14:paraId="1FD0CD1C" w14:textId="77777777" w:rsidR="00A244ED" w:rsidRDefault="00A244ED" w:rsidP="004E2DEB"/>
    <w:p w14:paraId="0C1D039A" w14:textId="77777777" w:rsidR="00A244ED" w:rsidRDefault="00A244ED" w:rsidP="004E2DEB"/>
    <w:p w14:paraId="746AA6F6" w14:textId="77777777" w:rsidR="00A244ED" w:rsidRDefault="00A244ED" w:rsidP="004E2DEB"/>
    <w:p w14:paraId="6812DF78" w14:textId="77777777" w:rsidR="00212BFA" w:rsidRDefault="00212BFA" w:rsidP="004E2DEB"/>
    <w:p w14:paraId="133CDFA4" w14:textId="77777777" w:rsidR="00212BFA" w:rsidRDefault="00212BFA" w:rsidP="004E2DEB"/>
    <w:p w14:paraId="6D63A351" w14:textId="77777777" w:rsidR="00212BFA" w:rsidRDefault="00212BFA" w:rsidP="004E2DEB"/>
    <w:p w14:paraId="6B68B3EA" w14:textId="77777777" w:rsidR="00212BFA" w:rsidRDefault="00212BFA" w:rsidP="004E2DEB"/>
    <w:p w14:paraId="785DCFC8" w14:textId="77777777" w:rsidR="00EF70DB" w:rsidRPr="00AD3652" w:rsidRDefault="00EF70DB" w:rsidP="004E2DEB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9026"/>
      </w:tblGrid>
      <w:tr w:rsidR="004E2DEB" w:rsidRPr="00AD3652" w14:paraId="3A8716FF" w14:textId="77777777" w:rsidTr="00674DAA">
        <w:tc>
          <w:tcPr>
            <w:tcW w:w="9350" w:type="dxa"/>
          </w:tcPr>
          <w:p w14:paraId="6B51C1DC" w14:textId="03A440DC" w:rsidR="004E2DEB" w:rsidRPr="00AD3652" w:rsidRDefault="00EF70DB" w:rsidP="00FA4CDE">
            <w:pPr>
              <w:pStyle w:val="Ttulo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9" w:name="_Toc190967049"/>
            <w:r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T</w:t>
            </w:r>
            <w:r>
              <w:rPr>
                <w:rStyle w:val="Ttulo1Car"/>
                <w:caps/>
                <w:color w:val="325F63" w:themeColor="accent3" w:themeShade="80"/>
                <w:spacing w:val="20"/>
                <w:kern w:val="22"/>
                <w:sz w:val="32"/>
                <w:szCs w:val="24"/>
              </w:rPr>
              <w:t>ABLA DE REVISIONES</w:t>
            </w:r>
            <w:bookmarkEnd w:id="9"/>
          </w:p>
        </w:tc>
      </w:tr>
    </w:tbl>
    <w:p w14:paraId="6B8A1B10" w14:textId="77777777" w:rsidR="00906393" w:rsidRPr="00AD3652" w:rsidRDefault="00906393" w:rsidP="004E2DEB"/>
    <w:tbl>
      <w:tblPr>
        <w:tblStyle w:val="Estilo3"/>
        <w:tblW w:w="5000" w:type="pct"/>
        <w:tblLayout w:type="fixed"/>
        <w:tblLook w:val="04A0" w:firstRow="1" w:lastRow="0" w:firstColumn="1" w:lastColumn="0" w:noHBand="0" w:noVBand="1"/>
        <w:tblDescription w:val="Tabla de ajuste del plan"/>
      </w:tblPr>
      <w:tblGrid>
        <w:gridCol w:w="989"/>
        <w:gridCol w:w="1846"/>
        <w:gridCol w:w="6191"/>
      </w:tblGrid>
      <w:tr w:rsidR="00A45ABF" w:rsidRPr="00AD3652" w14:paraId="1BD735CB" w14:textId="4F5A4E3E" w:rsidTr="002C1364">
        <w:tc>
          <w:tcPr>
            <w:tcW w:w="989" w:type="dxa"/>
          </w:tcPr>
          <w:p w14:paraId="2C3D1A44" w14:textId="127ED2B5" w:rsidR="00A45ABF" w:rsidRPr="00AD3652" w:rsidRDefault="00A45ABF" w:rsidP="00FB07B4">
            <w:r>
              <w:t>Versión</w:t>
            </w:r>
          </w:p>
        </w:tc>
        <w:tc>
          <w:tcPr>
            <w:tcW w:w="1846" w:type="dxa"/>
          </w:tcPr>
          <w:p w14:paraId="43CCBF4A" w14:textId="03EB5ACA" w:rsidR="00A45ABF" w:rsidRDefault="00A45ABF" w:rsidP="00FB07B4">
            <w:r>
              <w:t>Fecha</w:t>
            </w:r>
          </w:p>
        </w:tc>
        <w:tc>
          <w:tcPr>
            <w:tcW w:w="6191" w:type="dxa"/>
          </w:tcPr>
          <w:p w14:paraId="41812C2B" w14:textId="36CCCA97" w:rsidR="00A45ABF" w:rsidRDefault="002C1364" w:rsidP="00FB07B4">
            <w:r>
              <w:t>Descripción</w:t>
            </w:r>
          </w:p>
        </w:tc>
      </w:tr>
      <w:tr w:rsidR="00A45ABF" w:rsidRPr="00AD3652" w14:paraId="68535AD8" w14:textId="68C9DEA2" w:rsidTr="002C1364">
        <w:tc>
          <w:tcPr>
            <w:tcW w:w="989" w:type="dxa"/>
          </w:tcPr>
          <w:p w14:paraId="2A376013" w14:textId="15DDCF98" w:rsidR="00A45ABF" w:rsidRPr="00AD3652" w:rsidRDefault="00B947B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1.0</w:t>
            </w:r>
          </w:p>
        </w:tc>
        <w:tc>
          <w:tcPr>
            <w:tcW w:w="1846" w:type="dxa"/>
          </w:tcPr>
          <w:p w14:paraId="63545380" w14:textId="1D2B4355" w:rsidR="00A45ABF" w:rsidRPr="00AD3652" w:rsidRDefault="002C1364" w:rsidP="002C1364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19/02/2025</w:t>
            </w:r>
          </w:p>
        </w:tc>
        <w:tc>
          <w:tcPr>
            <w:tcW w:w="6191" w:type="dxa"/>
          </w:tcPr>
          <w:p w14:paraId="6DEDEE41" w14:textId="7A131977" w:rsidR="00A45ABF" w:rsidRPr="00AD3652" w:rsidRDefault="00B947B6" w:rsidP="00B947B6">
            <w:pPr>
              <w:pStyle w:val="Listaconnmeros"/>
              <w:numPr>
                <w:ilvl w:val="0"/>
                <w:numId w:val="0"/>
              </w:numPr>
              <w:ind w:left="322"/>
            </w:pPr>
            <w:r>
              <w:t xml:space="preserve">Primera versión del documento con elaboración de todos sus apartados </w:t>
            </w:r>
          </w:p>
        </w:tc>
      </w:tr>
      <w:tr w:rsidR="00A45ABF" w:rsidRPr="00AD3652" w14:paraId="6C3B5FF5" w14:textId="6FC5B80F" w:rsidTr="002C1364">
        <w:tc>
          <w:tcPr>
            <w:tcW w:w="989" w:type="dxa"/>
          </w:tcPr>
          <w:p w14:paraId="60D1044E" w14:textId="5DF99C6F" w:rsidR="00A45ABF" w:rsidRPr="00AD3652" w:rsidRDefault="00B947B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1.1</w:t>
            </w:r>
          </w:p>
        </w:tc>
        <w:tc>
          <w:tcPr>
            <w:tcW w:w="1846" w:type="dxa"/>
          </w:tcPr>
          <w:p w14:paraId="67AFF17E" w14:textId="05B49036" w:rsidR="00A45ABF" w:rsidRPr="00AD3652" w:rsidRDefault="00B947B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20/02/2025</w:t>
            </w:r>
          </w:p>
        </w:tc>
        <w:tc>
          <w:tcPr>
            <w:tcW w:w="6191" w:type="dxa"/>
          </w:tcPr>
          <w:p w14:paraId="58AA3CA5" w14:textId="25831672" w:rsidR="00A45ABF" w:rsidRPr="00AD3652" w:rsidRDefault="00B947B6" w:rsidP="00B947B6">
            <w:pPr>
              <w:pStyle w:val="Listaconnmeros"/>
              <w:numPr>
                <w:ilvl w:val="0"/>
                <w:numId w:val="0"/>
              </w:numPr>
              <w:ind w:left="360"/>
            </w:pPr>
            <w:r>
              <w:t>Revisión del documento y preparación para la entrega</w:t>
            </w:r>
          </w:p>
        </w:tc>
      </w:tr>
    </w:tbl>
    <w:p w14:paraId="77DE4344" w14:textId="77777777" w:rsidR="004E2DEB" w:rsidRDefault="004E2DEB" w:rsidP="004E2DEB"/>
    <w:p w14:paraId="24CBF424" w14:textId="77777777" w:rsidR="00EF70DB" w:rsidRDefault="00EF70DB" w:rsidP="004E2DEB"/>
    <w:p w14:paraId="24D31684" w14:textId="77777777" w:rsidR="00EF70DB" w:rsidRDefault="00EF70DB" w:rsidP="004E2DEB"/>
    <w:p w14:paraId="776A917C" w14:textId="77777777" w:rsidR="00EF70DB" w:rsidRDefault="00EF70DB" w:rsidP="004E2DEB"/>
    <w:p w14:paraId="455D97E0" w14:textId="77777777" w:rsidR="00EF70DB" w:rsidRDefault="00EF70DB" w:rsidP="004E2DEB"/>
    <w:p w14:paraId="1665E22E" w14:textId="77777777" w:rsidR="00EF70DB" w:rsidRDefault="00EF70DB" w:rsidP="004E2DEB"/>
    <w:p w14:paraId="49E79B94" w14:textId="77777777" w:rsidR="00EF70DB" w:rsidRDefault="00EF70DB" w:rsidP="004E2DEB"/>
    <w:p w14:paraId="524C3432" w14:textId="77777777" w:rsidR="00EF70DB" w:rsidRDefault="00EF70DB" w:rsidP="004E2DEB"/>
    <w:p w14:paraId="2574449C" w14:textId="77777777" w:rsidR="00EF70DB" w:rsidRDefault="00EF70DB" w:rsidP="004E2DEB"/>
    <w:p w14:paraId="195D664F" w14:textId="77777777" w:rsidR="00A244ED" w:rsidRDefault="00A244ED" w:rsidP="004E2DEB"/>
    <w:p w14:paraId="12B7AA05" w14:textId="77777777" w:rsidR="00A244ED" w:rsidRDefault="00A244ED" w:rsidP="004E2DEB"/>
    <w:p w14:paraId="0F250B86" w14:textId="77777777" w:rsidR="00A244ED" w:rsidRDefault="00A244ED" w:rsidP="004E2DEB"/>
    <w:p w14:paraId="47CE84F5" w14:textId="77777777" w:rsidR="00A244ED" w:rsidRDefault="00A244ED" w:rsidP="004E2DEB"/>
    <w:p w14:paraId="2F194242" w14:textId="77777777" w:rsidR="00A244ED" w:rsidRDefault="00A244ED" w:rsidP="004E2DEB"/>
    <w:p w14:paraId="3025A8F2" w14:textId="77777777" w:rsidR="00A244ED" w:rsidRDefault="00A244ED" w:rsidP="004E2DEB"/>
    <w:p w14:paraId="3686CA34" w14:textId="77777777" w:rsidR="00A244ED" w:rsidRDefault="00A244ED" w:rsidP="004E2DEB"/>
    <w:p w14:paraId="09985563" w14:textId="77777777" w:rsidR="00A244ED" w:rsidRDefault="00A244ED" w:rsidP="004E2DEB"/>
    <w:p w14:paraId="755A3C83" w14:textId="77777777" w:rsidR="00A244ED" w:rsidRDefault="00A244ED" w:rsidP="004E2DEB"/>
    <w:p w14:paraId="5319A19D" w14:textId="77777777" w:rsidR="00A244ED" w:rsidRDefault="00A244ED" w:rsidP="004E2DEB"/>
    <w:p w14:paraId="29FA7105" w14:textId="77777777" w:rsidR="00A244ED" w:rsidRDefault="00A244ED" w:rsidP="004E2DEB"/>
    <w:p w14:paraId="1B330B5B" w14:textId="77777777" w:rsidR="00A244ED" w:rsidRDefault="00A244ED" w:rsidP="004E2DEB"/>
    <w:p w14:paraId="1E3B7CD4" w14:textId="77777777" w:rsidR="00A244ED" w:rsidRDefault="00A244ED" w:rsidP="004E2DEB"/>
    <w:p w14:paraId="4193ADB6" w14:textId="77777777" w:rsidR="00A244ED" w:rsidRDefault="00A244ED" w:rsidP="004E2DEB"/>
    <w:p w14:paraId="01D17A49" w14:textId="77777777" w:rsidR="00A244ED" w:rsidRDefault="00A244ED" w:rsidP="004E2DEB"/>
    <w:p w14:paraId="57E2B6E7" w14:textId="77777777" w:rsidR="00212BFA" w:rsidRDefault="00212BFA" w:rsidP="004E2DEB"/>
    <w:p w14:paraId="3248C6F6" w14:textId="77777777" w:rsidR="00212BFA" w:rsidRDefault="00212BFA" w:rsidP="004E2DEB"/>
    <w:p w14:paraId="49B4558D" w14:textId="77777777" w:rsidR="00212BFA" w:rsidRDefault="00212BFA" w:rsidP="004E2DEB"/>
    <w:p w14:paraId="6D8868EA" w14:textId="77777777" w:rsidR="00212BFA" w:rsidRDefault="00212BFA" w:rsidP="004E2DEB"/>
    <w:p w14:paraId="05FAE29C" w14:textId="57E8F447" w:rsidR="002C1364" w:rsidRDefault="002C1364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EF70DB" w:rsidRPr="00AD3652" w14:paraId="17453A85" w14:textId="315AC682" w:rsidTr="00EF70DB">
        <w:tc>
          <w:tcPr>
            <w:tcW w:w="4298" w:type="dxa"/>
          </w:tcPr>
          <w:p w14:paraId="24C79253" w14:textId="138C3C88" w:rsidR="00EF70DB" w:rsidRPr="00AD3652" w:rsidRDefault="00EF70DB" w:rsidP="00FA4CDE">
            <w:pPr>
              <w:pStyle w:val="Ttulo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10" w:name="_Toc190967050"/>
            <w:r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I</w:t>
            </w:r>
            <w:r>
              <w:rPr>
                <w:rStyle w:val="Ttulo1Car"/>
                <w:caps/>
                <w:color w:val="325F63" w:themeColor="accent3" w:themeShade="80"/>
                <w:spacing w:val="20"/>
                <w:kern w:val="22"/>
                <w:sz w:val="32"/>
                <w:szCs w:val="24"/>
              </w:rPr>
              <w:t>NTRODUCCIÓN</w:t>
            </w:r>
            <w:bookmarkEnd w:id="10"/>
          </w:p>
        </w:tc>
        <w:tc>
          <w:tcPr>
            <w:tcW w:w="2364" w:type="dxa"/>
          </w:tcPr>
          <w:p w14:paraId="7823FEB6" w14:textId="77777777" w:rsidR="00EF70DB" w:rsidRDefault="00EF70DB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027E259F" w14:textId="77777777" w:rsidR="00EF70DB" w:rsidRDefault="00EF70DB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  <w:bookmarkEnd w:id="2"/>
    </w:tbl>
    <w:p w14:paraId="5BA0AF7F" w14:textId="77777777" w:rsidR="00B947B6" w:rsidRDefault="00B947B6"/>
    <w:p w14:paraId="5224D89A" w14:textId="4E39F0D7" w:rsidR="006B12C2" w:rsidRDefault="002C1364">
      <w:r>
        <w:t xml:space="preserve">Este documento, se ha creado con el propósito de poder esclarecer aquellos requisitos que </w:t>
      </w:r>
      <w:r w:rsidR="0039797F">
        <w:t>aun</w:t>
      </w:r>
      <w:r>
        <w:t xml:space="preserve"> habiendo </w:t>
      </w:r>
      <w:r w:rsidR="00B947B6">
        <w:t>sido</w:t>
      </w:r>
      <w:r w:rsidR="0073386E">
        <w:t xml:space="preserve"> sometidos a un</w:t>
      </w:r>
      <w:r>
        <w:t xml:space="preserve"> </w:t>
      </w:r>
      <w:r w:rsidR="0073386E">
        <w:t>proceso de</w:t>
      </w:r>
      <w:r>
        <w:t xml:space="preserve"> desarrollo y especificación todavía son susceptibles de sufrir ambigüedades y provocar futuros </w:t>
      </w:r>
      <w:r w:rsidR="0073386E">
        <w:t>inconvenientes</w:t>
      </w:r>
      <w:r>
        <w:t xml:space="preserve"> a la hora de </w:t>
      </w:r>
      <w:r w:rsidR="0073386E">
        <w:t xml:space="preserve">ser </w:t>
      </w:r>
      <w:r>
        <w:t>desarrolla</w:t>
      </w:r>
      <w:r w:rsidR="0073386E">
        <w:t>dos</w:t>
      </w:r>
      <w:r>
        <w:t xml:space="preserve"> e implementa</w:t>
      </w:r>
      <w:r w:rsidR="0073386E">
        <w:t>dos</w:t>
      </w:r>
      <w:r>
        <w:t xml:space="preserve">. </w:t>
      </w:r>
    </w:p>
    <w:p w14:paraId="6D13A6AD" w14:textId="6DF41671" w:rsidR="00EF70DB" w:rsidRDefault="002C1364">
      <w:r>
        <w:t xml:space="preserve">Es por ello </w:t>
      </w:r>
      <w:proofErr w:type="gramStart"/>
      <w:r>
        <w:t>que</w:t>
      </w:r>
      <w:proofErr w:type="gramEnd"/>
      <w:r w:rsidR="00E72E2B">
        <w:t>,</w:t>
      </w:r>
      <w:r>
        <w:t xml:space="preserve"> el objetivo en el análisis de los requisitos es </w:t>
      </w:r>
      <w:r w:rsidR="0073386E">
        <w:t>identificas</w:t>
      </w:r>
      <w:r>
        <w:t xml:space="preserve"> cu</w:t>
      </w:r>
      <w:r w:rsidR="0073386E">
        <w:t>a</w:t>
      </w:r>
      <w:r>
        <w:t>l</w:t>
      </w:r>
      <w:r w:rsidR="0073386E">
        <w:t>es han sido</w:t>
      </w:r>
      <w:r>
        <w:t xml:space="preserve"> la</w:t>
      </w:r>
      <w:r w:rsidR="0073386E">
        <w:t>s</w:t>
      </w:r>
      <w:r>
        <w:t xml:space="preserve"> causa</w:t>
      </w:r>
      <w:r w:rsidR="0073386E">
        <w:t>s</w:t>
      </w:r>
      <w:r>
        <w:t xml:space="preserve"> de </w:t>
      </w:r>
      <w:r w:rsidR="0073386E">
        <w:t>la motivación para realizar</w:t>
      </w:r>
      <w:r>
        <w:t xml:space="preserve"> dicho análisis</w:t>
      </w:r>
      <w:r w:rsidR="0073386E">
        <w:t xml:space="preserve"> y qué conclusiones hemos sacado de ello y </w:t>
      </w:r>
      <w:r>
        <w:t>que ayudarán a especificar mejor el requisito</w:t>
      </w:r>
      <w:r w:rsidR="0073386E">
        <w:t xml:space="preserve">. Así mismo, se pretende mencionar las soluciones que se proponen para eliminar dicha ambigüedad y, por último, proporcionar un </w:t>
      </w:r>
      <w:proofErr w:type="gramStart"/>
      <w:r w:rsidR="0073386E">
        <w:t>link</w:t>
      </w:r>
      <w:proofErr w:type="gramEnd"/>
      <w:r w:rsidR="0073386E">
        <w:t xml:space="preserve"> a la validación realizada por un profesor.</w:t>
      </w:r>
    </w:p>
    <w:p w14:paraId="2A081157" w14:textId="458A8EB4" w:rsidR="0073386E" w:rsidRDefault="0073386E">
      <w:r>
        <w:t>Como se ha indicado, la estructura consistirá en un título donde se citará el requisito a analizar. Seguidamente, habrá un apartado con las conclusiones a las que se ha llegado tras el análisis y a continuación, las propuestas de mejora que se consideren más oportunas.</w:t>
      </w:r>
    </w:p>
    <w:p w14:paraId="12A837A4" w14:textId="0ADC10AF" w:rsidR="0073386E" w:rsidRDefault="0073386E">
      <w:r>
        <w:t xml:space="preserve">Finalmente, se proporcionará en </w:t>
      </w:r>
      <w:proofErr w:type="gramStart"/>
      <w:r>
        <w:t>link</w:t>
      </w:r>
      <w:proofErr w:type="gramEnd"/>
      <w:r>
        <w:t xml:space="preserve"> a la validación.</w:t>
      </w:r>
    </w:p>
    <w:p w14:paraId="5651CC68" w14:textId="77777777" w:rsidR="00EF70DB" w:rsidRDefault="00EF70DB"/>
    <w:p w14:paraId="1B44ADA4" w14:textId="77777777" w:rsidR="00EF70DB" w:rsidRDefault="00EF70DB"/>
    <w:p w14:paraId="33D35C34" w14:textId="77777777" w:rsidR="00EF70DB" w:rsidRDefault="00EF70DB"/>
    <w:p w14:paraId="5DF194DE" w14:textId="77777777" w:rsidR="00EF70DB" w:rsidRDefault="00EF70DB"/>
    <w:p w14:paraId="5FA40048" w14:textId="77777777" w:rsidR="00EF70DB" w:rsidRDefault="00EF70DB"/>
    <w:p w14:paraId="25204CE0" w14:textId="77777777" w:rsidR="00EF70DB" w:rsidRDefault="00EF70DB"/>
    <w:p w14:paraId="0C15D6AA" w14:textId="77777777" w:rsidR="00EF70DB" w:rsidRDefault="00EF70DB"/>
    <w:p w14:paraId="67CDF997" w14:textId="77777777" w:rsidR="00EF70DB" w:rsidRDefault="00EF70DB"/>
    <w:p w14:paraId="1501C256" w14:textId="77777777" w:rsidR="00EF70DB" w:rsidRDefault="00EF70DB"/>
    <w:p w14:paraId="4B5B5199" w14:textId="77777777" w:rsidR="00EF70DB" w:rsidRDefault="00EF70DB"/>
    <w:p w14:paraId="60B08584" w14:textId="77777777" w:rsidR="00EF70DB" w:rsidRDefault="00EF70DB"/>
    <w:p w14:paraId="289B609B" w14:textId="77777777" w:rsidR="00A244ED" w:rsidRDefault="00A244ED"/>
    <w:p w14:paraId="062FF395" w14:textId="77777777" w:rsidR="00A244ED" w:rsidRDefault="00A244ED"/>
    <w:p w14:paraId="36C6BB12" w14:textId="77777777" w:rsidR="00A244ED" w:rsidRDefault="00A244ED"/>
    <w:p w14:paraId="7CA4154A" w14:textId="77777777" w:rsidR="00A244ED" w:rsidRDefault="00A244ED"/>
    <w:p w14:paraId="2E59E644" w14:textId="77777777" w:rsidR="00A244ED" w:rsidRDefault="00A244ED"/>
    <w:p w14:paraId="3A998718" w14:textId="77777777" w:rsidR="00A244ED" w:rsidRDefault="00A244ED"/>
    <w:p w14:paraId="71CB3052" w14:textId="77777777" w:rsidR="00A244ED" w:rsidRDefault="00A244ED"/>
    <w:p w14:paraId="5F00394B" w14:textId="77777777" w:rsidR="00A244ED" w:rsidRDefault="00A244ED"/>
    <w:p w14:paraId="4F81CDE5" w14:textId="77777777" w:rsidR="00A244ED" w:rsidRDefault="00A244ED"/>
    <w:p w14:paraId="310EEA7C" w14:textId="77777777" w:rsidR="00A244ED" w:rsidRDefault="00A244ED"/>
    <w:p w14:paraId="3940D5DC" w14:textId="77777777" w:rsidR="00A244ED" w:rsidRDefault="00A244ED"/>
    <w:p w14:paraId="01D82D38" w14:textId="77777777" w:rsidR="00A244ED" w:rsidRDefault="00A244ED"/>
    <w:p w14:paraId="2F5CBAAF" w14:textId="77777777" w:rsidR="00A244ED" w:rsidRDefault="00A244ED"/>
    <w:p w14:paraId="6E245B90" w14:textId="77777777" w:rsidR="00A244ED" w:rsidRDefault="00A244ED"/>
    <w:p w14:paraId="4DE481FA" w14:textId="77777777" w:rsidR="00A244ED" w:rsidRDefault="00A244ED"/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EF70DB" w:rsidRPr="00AD3652" w14:paraId="4F6FDBDF" w14:textId="77777777" w:rsidTr="00AB7EDA">
        <w:tc>
          <w:tcPr>
            <w:tcW w:w="4298" w:type="dxa"/>
          </w:tcPr>
          <w:p w14:paraId="52E464A5" w14:textId="0A8D222F" w:rsidR="00EF70DB" w:rsidRPr="00AD3652" w:rsidRDefault="00EF70DB" w:rsidP="00FA4CDE">
            <w:pPr>
              <w:pStyle w:val="Ttulo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11" w:name="_Toc190967051"/>
            <w:r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C</w:t>
            </w:r>
            <w:r>
              <w:rPr>
                <w:rStyle w:val="Ttulo1Car"/>
                <w:caps/>
                <w:color w:val="325F63" w:themeColor="accent3" w:themeShade="80"/>
                <w:spacing w:val="20"/>
                <w:kern w:val="22"/>
                <w:sz w:val="32"/>
                <w:szCs w:val="24"/>
              </w:rPr>
              <w:t>ONTENIDO</w:t>
            </w:r>
            <w:bookmarkEnd w:id="11"/>
          </w:p>
        </w:tc>
        <w:tc>
          <w:tcPr>
            <w:tcW w:w="2364" w:type="dxa"/>
          </w:tcPr>
          <w:p w14:paraId="1EF60288" w14:textId="77777777" w:rsidR="00EF70DB" w:rsidRDefault="00EF70DB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5ECBE728" w14:textId="77777777" w:rsidR="00EF70DB" w:rsidRDefault="00EF70DB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3D4674BF" w14:textId="77777777" w:rsidR="00EF70DB" w:rsidRDefault="00EF70DB"/>
    <w:p w14:paraId="36F31BD6" w14:textId="77777777" w:rsidR="00EF70DB" w:rsidRDefault="00EF70DB"/>
    <w:p w14:paraId="54D4E8E2" w14:textId="7658E1D6" w:rsidR="00463D56" w:rsidRDefault="00463D56">
      <w:r>
        <w:t xml:space="preserve">De los requisitos tanto obligatorios como suplementarios I y II, correspondiente a esta entrega 1 no </w:t>
      </w:r>
      <w:r w:rsidR="00316C4E">
        <w:t>se ha</w:t>
      </w:r>
      <w:r>
        <w:t xml:space="preserve"> encontrado ninguna ambigüedad que pueda dar lugar a errores futuros ya que</w:t>
      </w:r>
      <w:r w:rsidR="006B03FC">
        <w:t>,</w:t>
      </w:r>
      <w:r>
        <w:t xml:space="preserve"> todos los requisitos pedidos (1, 24 y 25) están bien redactados y clarificados.</w:t>
      </w:r>
      <w:r w:rsidR="006B03FC">
        <w:t xml:space="preserve"> En ellos, se expone de forma completa la necesidad del cliente.</w:t>
      </w:r>
    </w:p>
    <w:p w14:paraId="236A6116" w14:textId="7342CC60" w:rsidR="00075FA4" w:rsidRDefault="00075FA4"/>
    <w:p w14:paraId="37F4FE48" w14:textId="085DFE57" w:rsidR="00583E5E" w:rsidRDefault="00075FA4" w:rsidP="00463D56">
      <w:pPr>
        <w:ind w:left="709" w:hanging="141"/>
      </w:pPr>
      <w:r>
        <w:tab/>
      </w:r>
      <w:r w:rsidR="0006623D">
        <w:t xml:space="preserve"> </w:t>
      </w:r>
      <w:r w:rsidR="007334E1">
        <w:t xml:space="preserve">Los requisitos de forma </w:t>
      </w:r>
      <w:r w:rsidR="00E72E2B">
        <w:t>explícita</w:t>
      </w:r>
      <w:r w:rsidR="007334E1">
        <w:t xml:space="preserve"> son:</w:t>
      </w:r>
    </w:p>
    <w:p w14:paraId="3E4B687B" w14:textId="77777777" w:rsidR="00E72E2B" w:rsidRPr="00E72E2B" w:rsidRDefault="00E72E2B" w:rsidP="00463D56">
      <w:pPr>
        <w:ind w:left="709" w:hanging="141"/>
        <w:rPr>
          <w:u w:val="single"/>
        </w:rPr>
      </w:pPr>
    </w:p>
    <w:p w14:paraId="66D8C414" w14:textId="77777777" w:rsidR="007334E1" w:rsidRDefault="007334E1" w:rsidP="007334E1">
      <w:pPr>
        <w:pStyle w:val="Prrafodelista"/>
        <w:numPr>
          <w:ilvl w:val="0"/>
          <w:numId w:val="20"/>
        </w:numPr>
      </w:pPr>
      <w:r>
        <w:t>Requisito 1: “</w:t>
      </w:r>
      <w:proofErr w:type="spellStart"/>
      <w:r w:rsidRPr="007334E1">
        <w:rPr>
          <w:i/>
          <w:iCs/>
        </w:rPr>
        <w:t>Modify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the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anonymous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menu</w:t>
      </w:r>
      <w:proofErr w:type="spellEnd"/>
      <w:r w:rsidRPr="007334E1">
        <w:rPr>
          <w:i/>
          <w:iCs/>
        </w:rPr>
        <w:t xml:space="preserve"> so </w:t>
      </w:r>
      <w:proofErr w:type="spellStart"/>
      <w:r w:rsidRPr="007334E1">
        <w:rPr>
          <w:i/>
          <w:iCs/>
        </w:rPr>
        <w:t>that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it</w:t>
      </w:r>
      <w:proofErr w:type="spellEnd"/>
      <w:r w:rsidRPr="007334E1">
        <w:rPr>
          <w:i/>
          <w:iCs/>
        </w:rPr>
        <w:t xml:space="preserve"> </w:t>
      </w:r>
      <w:proofErr w:type="gramStart"/>
      <w:r w:rsidRPr="007334E1">
        <w:rPr>
          <w:i/>
          <w:iCs/>
        </w:rPr>
        <w:t>shows</w:t>
      </w:r>
      <w:proofErr w:type="gram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an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option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that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takes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the</w:t>
      </w:r>
      <w:proofErr w:type="spellEnd"/>
      <w:r w:rsidRPr="007334E1">
        <w:rPr>
          <w:i/>
          <w:iCs/>
        </w:rPr>
        <w:t xml:space="preserve"> browser </w:t>
      </w:r>
      <w:proofErr w:type="spellStart"/>
      <w:r w:rsidRPr="007334E1">
        <w:rPr>
          <w:i/>
          <w:iCs/>
        </w:rPr>
        <w:t>to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the</w:t>
      </w:r>
      <w:proofErr w:type="spellEnd"/>
      <w:r w:rsidRPr="007334E1">
        <w:rPr>
          <w:i/>
          <w:iCs/>
        </w:rPr>
        <w:t xml:space="preserve"> home page </w:t>
      </w:r>
      <w:proofErr w:type="spellStart"/>
      <w:r w:rsidRPr="007334E1">
        <w:rPr>
          <w:i/>
          <w:iCs/>
        </w:rPr>
        <w:t>of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your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favourite</w:t>
      </w:r>
      <w:proofErr w:type="spellEnd"/>
      <w:r w:rsidRPr="007334E1">
        <w:rPr>
          <w:i/>
          <w:iCs/>
        </w:rPr>
        <w:t xml:space="preserve"> web site. </w:t>
      </w:r>
      <w:proofErr w:type="spellStart"/>
      <w:r w:rsidRPr="007334E1">
        <w:rPr>
          <w:i/>
          <w:iCs/>
        </w:rPr>
        <w:t>The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title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must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read</w:t>
      </w:r>
      <w:proofErr w:type="spellEnd"/>
      <w:r w:rsidRPr="007334E1">
        <w:rPr>
          <w:i/>
          <w:iCs/>
        </w:rPr>
        <w:t xml:space="preserve"> as </w:t>
      </w:r>
      <w:proofErr w:type="spellStart"/>
      <w:r w:rsidRPr="007334E1">
        <w:rPr>
          <w:i/>
          <w:iCs/>
        </w:rPr>
        <w:t>follows</w:t>
      </w:r>
      <w:proofErr w:type="spellEnd"/>
      <w:r w:rsidRPr="007334E1">
        <w:rPr>
          <w:i/>
          <w:iCs/>
        </w:rPr>
        <w:t>: “</w:t>
      </w:r>
      <w:r w:rsidRPr="007334E1">
        <w:rPr>
          <w:rFonts w:ascii="Cambria Math" w:hAnsi="Cambria Math" w:cs="Cambria Math"/>
          <w:i/>
          <w:iCs/>
        </w:rPr>
        <w:t>〈</w:t>
      </w:r>
      <w:r w:rsidRPr="007334E1">
        <w:rPr>
          <w:i/>
          <w:iCs/>
        </w:rPr>
        <w:t>id-</w:t>
      </w:r>
      <w:proofErr w:type="spellStart"/>
      <w:r w:rsidRPr="007334E1">
        <w:rPr>
          <w:i/>
          <w:iCs/>
        </w:rPr>
        <w:t>number</w:t>
      </w:r>
      <w:proofErr w:type="spellEnd"/>
      <w:r w:rsidRPr="007334E1">
        <w:rPr>
          <w:rFonts w:ascii="Cambria Math" w:hAnsi="Cambria Math" w:cs="Cambria Math"/>
          <w:i/>
          <w:iCs/>
        </w:rPr>
        <w:t>〉</w:t>
      </w:r>
      <w:r w:rsidRPr="007334E1">
        <w:rPr>
          <w:i/>
          <w:iCs/>
        </w:rPr>
        <w:t xml:space="preserve">: </w:t>
      </w:r>
      <w:r w:rsidRPr="007334E1">
        <w:rPr>
          <w:rFonts w:ascii="Cambria Math" w:hAnsi="Cambria Math" w:cs="Cambria Math"/>
          <w:i/>
          <w:iCs/>
        </w:rPr>
        <w:t>〈</w:t>
      </w:r>
      <w:proofErr w:type="spellStart"/>
      <w:r w:rsidRPr="007334E1">
        <w:rPr>
          <w:i/>
          <w:iCs/>
        </w:rPr>
        <w:t>surname</w:t>
      </w:r>
      <w:proofErr w:type="spellEnd"/>
      <w:r w:rsidRPr="007334E1">
        <w:rPr>
          <w:rFonts w:ascii="Cambria Math" w:hAnsi="Cambria Math" w:cs="Cambria Math"/>
          <w:i/>
          <w:iCs/>
        </w:rPr>
        <w:t>〉</w:t>
      </w:r>
      <w:r w:rsidRPr="007334E1">
        <w:rPr>
          <w:i/>
          <w:iCs/>
        </w:rPr>
        <w:t xml:space="preserve">, </w:t>
      </w:r>
      <w:r w:rsidRPr="007334E1">
        <w:rPr>
          <w:rFonts w:ascii="Cambria Math" w:hAnsi="Cambria Math" w:cs="Cambria Math"/>
          <w:i/>
          <w:iCs/>
        </w:rPr>
        <w:t>〈</w:t>
      </w:r>
      <w:proofErr w:type="spellStart"/>
      <w:r w:rsidRPr="007334E1">
        <w:rPr>
          <w:i/>
          <w:iCs/>
        </w:rPr>
        <w:t>name</w:t>
      </w:r>
      <w:proofErr w:type="spellEnd"/>
      <w:r w:rsidRPr="007334E1">
        <w:rPr>
          <w:rFonts w:ascii="Cambria Math" w:hAnsi="Cambria Math" w:cs="Cambria Math"/>
          <w:i/>
          <w:iCs/>
        </w:rPr>
        <w:t>〉</w:t>
      </w:r>
      <w:r w:rsidRPr="007334E1">
        <w:rPr>
          <w:rFonts w:ascii="Segoe UI" w:hAnsi="Segoe UI" w:cs="Segoe UI"/>
          <w:i/>
          <w:iCs/>
        </w:rPr>
        <w:t>”</w:t>
      </w:r>
      <w:r w:rsidRPr="007334E1">
        <w:rPr>
          <w:i/>
          <w:iCs/>
        </w:rPr>
        <w:t xml:space="preserve">, </w:t>
      </w:r>
      <w:proofErr w:type="spellStart"/>
      <w:r w:rsidRPr="007334E1">
        <w:rPr>
          <w:i/>
          <w:iCs/>
        </w:rPr>
        <w:t>where</w:t>
      </w:r>
      <w:proofErr w:type="spellEnd"/>
      <w:r w:rsidRPr="007334E1">
        <w:rPr>
          <w:i/>
          <w:iCs/>
        </w:rPr>
        <w:t xml:space="preserve"> </w:t>
      </w:r>
      <w:r w:rsidRPr="007334E1">
        <w:rPr>
          <w:rFonts w:ascii="Segoe UI" w:hAnsi="Segoe UI" w:cs="Segoe UI"/>
          <w:i/>
          <w:iCs/>
        </w:rPr>
        <w:t>“</w:t>
      </w:r>
      <w:r w:rsidRPr="007334E1">
        <w:rPr>
          <w:rFonts w:ascii="Cambria Math" w:hAnsi="Cambria Math" w:cs="Cambria Math"/>
          <w:i/>
          <w:iCs/>
        </w:rPr>
        <w:t>〈</w:t>
      </w:r>
      <w:r w:rsidRPr="007334E1">
        <w:rPr>
          <w:i/>
          <w:iCs/>
        </w:rPr>
        <w:t>id-</w:t>
      </w:r>
      <w:proofErr w:type="spellStart"/>
      <w:r w:rsidRPr="007334E1">
        <w:rPr>
          <w:i/>
          <w:iCs/>
        </w:rPr>
        <w:t>number</w:t>
      </w:r>
      <w:proofErr w:type="spellEnd"/>
      <w:r w:rsidRPr="007334E1">
        <w:rPr>
          <w:rFonts w:ascii="Cambria Math" w:hAnsi="Cambria Math" w:cs="Cambria Math"/>
          <w:i/>
          <w:iCs/>
        </w:rPr>
        <w:t>〉</w:t>
      </w:r>
      <w:r w:rsidRPr="007334E1">
        <w:rPr>
          <w:rFonts w:ascii="Segoe UI" w:hAnsi="Segoe UI" w:cs="Segoe UI"/>
          <w:i/>
          <w:iCs/>
        </w:rPr>
        <w:t>”</w:t>
      </w:r>
      <w:r w:rsidRPr="007334E1">
        <w:rPr>
          <w:i/>
          <w:iCs/>
        </w:rPr>
        <w:t xml:space="preserve"> denotes </w:t>
      </w:r>
      <w:proofErr w:type="spellStart"/>
      <w:r w:rsidRPr="007334E1">
        <w:rPr>
          <w:i/>
          <w:iCs/>
        </w:rPr>
        <w:t>your</w:t>
      </w:r>
      <w:proofErr w:type="spellEnd"/>
      <w:r w:rsidRPr="007334E1">
        <w:rPr>
          <w:i/>
          <w:iCs/>
        </w:rPr>
        <w:t xml:space="preserve"> DNI, NIE, </w:t>
      </w:r>
      <w:proofErr w:type="spellStart"/>
      <w:r w:rsidRPr="007334E1">
        <w:rPr>
          <w:i/>
          <w:iCs/>
        </w:rPr>
        <w:t>or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passport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number</w:t>
      </w:r>
      <w:proofErr w:type="spellEnd"/>
      <w:r w:rsidRPr="007334E1">
        <w:rPr>
          <w:i/>
          <w:iCs/>
        </w:rPr>
        <w:t xml:space="preserve">, </w:t>
      </w:r>
      <w:r w:rsidRPr="007334E1">
        <w:rPr>
          <w:rFonts w:ascii="Segoe UI" w:hAnsi="Segoe UI" w:cs="Segoe UI"/>
          <w:i/>
          <w:iCs/>
        </w:rPr>
        <w:t>“</w:t>
      </w:r>
      <w:r w:rsidRPr="007334E1">
        <w:rPr>
          <w:rFonts w:ascii="Cambria Math" w:hAnsi="Cambria Math" w:cs="Cambria Math"/>
          <w:i/>
          <w:iCs/>
        </w:rPr>
        <w:t>〈</w:t>
      </w:r>
      <w:proofErr w:type="spellStart"/>
      <w:r w:rsidRPr="007334E1">
        <w:rPr>
          <w:i/>
          <w:iCs/>
        </w:rPr>
        <w:t>surname</w:t>
      </w:r>
      <w:proofErr w:type="spellEnd"/>
      <w:r w:rsidRPr="007334E1">
        <w:rPr>
          <w:rFonts w:ascii="Cambria Math" w:hAnsi="Cambria Math" w:cs="Cambria Math"/>
          <w:i/>
          <w:iCs/>
        </w:rPr>
        <w:t>〉</w:t>
      </w:r>
      <w:r w:rsidRPr="007334E1">
        <w:rPr>
          <w:rFonts w:ascii="Segoe UI" w:hAnsi="Segoe UI" w:cs="Segoe UI"/>
          <w:i/>
          <w:iCs/>
        </w:rPr>
        <w:t>”</w:t>
      </w:r>
      <w:r w:rsidRPr="007334E1">
        <w:rPr>
          <w:i/>
          <w:iCs/>
        </w:rPr>
        <w:t xml:space="preserve"> denotes </w:t>
      </w:r>
      <w:proofErr w:type="spellStart"/>
      <w:r w:rsidRPr="007334E1">
        <w:rPr>
          <w:i/>
          <w:iCs/>
        </w:rPr>
        <w:t>your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surname</w:t>
      </w:r>
      <w:proofErr w:type="spellEnd"/>
      <w:r w:rsidRPr="007334E1">
        <w:rPr>
          <w:i/>
          <w:iCs/>
        </w:rPr>
        <w:t xml:space="preserve">/s, and </w:t>
      </w:r>
      <w:r w:rsidRPr="007334E1">
        <w:rPr>
          <w:rFonts w:ascii="Segoe UI" w:hAnsi="Segoe UI" w:cs="Segoe UI"/>
          <w:i/>
          <w:iCs/>
        </w:rPr>
        <w:t>“</w:t>
      </w:r>
      <w:r w:rsidRPr="007334E1">
        <w:rPr>
          <w:rFonts w:ascii="Cambria Math" w:hAnsi="Cambria Math" w:cs="Cambria Math"/>
          <w:i/>
          <w:iCs/>
        </w:rPr>
        <w:t>〈</w:t>
      </w:r>
      <w:proofErr w:type="spellStart"/>
      <w:r w:rsidRPr="007334E1">
        <w:rPr>
          <w:i/>
          <w:iCs/>
        </w:rPr>
        <w:t>name</w:t>
      </w:r>
      <w:proofErr w:type="spellEnd"/>
      <w:r w:rsidRPr="007334E1">
        <w:rPr>
          <w:rFonts w:ascii="Cambria Math" w:hAnsi="Cambria Math" w:cs="Cambria Math"/>
          <w:i/>
          <w:iCs/>
        </w:rPr>
        <w:t>〉</w:t>
      </w:r>
      <w:r w:rsidRPr="007334E1">
        <w:rPr>
          <w:rFonts w:ascii="Segoe UI" w:hAnsi="Segoe UI" w:cs="Segoe UI"/>
          <w:i/>
          <w:iCs/>
        </w:rPr>
        <w:t>”</w:t>
      </w:r>
      <w:r w:rsidRPr="007334E1">
        <w:rPr>
          <w:i/>
          <w:iCs/>
        </w:rPr>
        <w:t xml:space="preserve"> denotes </w:t>
      </w:r>
      <w:proofErr w:type="spellStart"/>
      <w:r w:rsidRPr="007334E1">
        <w:rPr>
          <w:i/>
          <w:iCs/>
        </w:rPr>
        <w:t>your</w:t>
      </w:r>
      <w:proofErr w:type="spellEnd"/>
      <w:r w:rsidRPr="007334E1">
        <w:rPr>
          <w:i/>
          <w:iCs/>
        </w:rPr>
        <w:t xml:space="preserve"> </w:t>
      </w:r>
      <w:proofErr w:type="spellStart"/>
      <w:r w:rsidRPr="007334E1">
        <w:rPr>
          <w:i/>
          <w:iCs/>
        </w:rPr>
        <w:t>name</w:t>
      </w:r>
      <w:proofErr w:type="spellEnd"/>
      <w:r w:rsidRPr="007334E1">
        <w:rPr>
          <w:i/>
          <w:iCs/>
        </w:rPr>
        <w:t>/s.</w:t>
      </w:r>
      <w:r>
        <w:t>”</w:t>
      </w:r>
    </w:p>
    <w:p w14:paraId="5A64D847" w14:textId="4CE2A5D7" w:rsidR="007334E1" w:rsidRDefault="007334E1" w:rsidP="007334E1">
      <w:pPr>
        <w:ind w:left="1804"/>
      </w:pPr>
      <w:r>
        <w:t xml:space="preserve">Conclusiones: Nos indica </w:t>
      </w:r>
      <w:r>
        <w:t xml:space="preserve">claramente </w:t>
      </w:r>
      <w:r>
        <w:t>que en el menú debemos poner un enlace con el formato pedido.</w:t>
      </w:r>
    </w:p>
    <w:p w14:paraId="4EAA2E67" w14:textId="77777777" w:rsidR="007334E1" w:rsidRDefault="007334E1" w:rsidP="007334E1">
      <w:pPr>
        <w:ind w:left="1804"/>
      </w:pPr>
    </w:p>
    <w:p w14:paraId="000D65B6" w14:textId="71C312F6" w:rsidR="007334E1" w:rsidRDefault="007334E1" w:rsidP="009B0F5C">
      <w:pPr>
        <w:pStyle w:val="Prrafodelista"/>
        <w:numPr>
          <w:ilvl w:val="0"/>
          <w:numId w:val="20"/>
        </w:numPr>
      </w:pPr>
      <w:r>
        <w:t>Requisito 24: “</w:t>
      </w:r>
      <w:r w:rsidRPr="007334E1">
        <w:rPr>
          <w:i/>
          <w:iCs/>
          <w:lang w:val="en-GB"/>
        </w:rPr>
        <w:t>Produce an analysis report</w:t>
      </w:r>
      <w:r w:rsidRPr="007334E1">
        <w:rPr>
          <w:lang w:val="en-GB"/>
        </w:rPr>
        <w:t>.</w:t>
      </w:r>
      <w:r>
        <w:t>”</w:t>
      </w:r>
    </w:p>
    <w:p w14:paraId="24F77B04" w14:textId="768B640A" w:rsidR="007334E1" w:rsidRDefault="007334E1" w:rsidP="007334E1">
      <w:pPr>
        <w:ind w:left="1804"/>
      </w:pPr>
      <w:r>
        <w:t>Conclusiones: Se nos pide claramente un informe de análisis de los requisitos de esta entrega del alumno #Student5.</w:t>
      </w:r>
    </w:p>
    <w:p w14:paraId="572580E4" w14:textId="77777777" w:rsidR="00E72E2B" w:rsidRDefault="00E72E2B" w:rsidP="007334E1">
      <w:pPr>
        <w:ind w:left="1804"/>
      </w:pPr>
    </w:p>
    <w:p w14:paraId="2C09BCEF" w14:textId="3ED13C9B" w:rsidR="007334E1" w:rsidRPr="00E72E2B" w:rsidRDefault="007334E1" w:rsidP="007334E1">
      <w:pPr>
        <w:pStyle w:val="Prrafodelista"/>
        <w:numPr>
          <w:ilvl w:val="0"/>
          <w:numId w:val="20"/>
        </w:numPr>
        <w:rPr>
          <w:lang w:val="en-GB"/>
        </w:rPr>
      </w:pPr>
      <w:r>
        <w:t>Requisito 25: “</w:t>
      </w:r>
      <w:r w:rsidRPr="007334E1">
        <w:rPr>
          <w:i/>
          <w:iCs/>
          <w:lang w:val="en-GB"/>
        </w:rPr>
        <w:t>Produce a planning and progress report.</w:t>
      </w:r>
      <w:r>
        <w:t>”</w:t>
      </w:r>
    </w:p>
    <w:p w14:paraId="14EC2175" w14:textId="6551ED25" w:rsidR="00E72E2B" w:rsidRPr="007334E1" w:rsidRDefault="00E72E2B" w:rsidP="00E72E2B">
      <w:pPr>
        <w:pStyle w:val="Prrafodelista"/>
        <w:ind w:left="1804"/>
        <w:rPr>
          <w:lang w:val="en-GB"/>
        </w:rPr>
      </w:pPr>
      <w:r>
        <w:t xml:space="preserve">Conclusiones: </w:t>
      </w:r>
      <w:r>
        <w:t xml:space="preserve">Se nos pide claramente un informe de </w:t>
      </w:r>
      <w:r>
        <w:t xml:space="preserve">la planificación y proceso seguido de las tareas realizadas para </w:t>
      </w:r>
      <w:r>
        <w:t>esta entrega del alumno #Student5.</w:t>
      </w:r>
    </w:p>
    <w:p w14:paraId="4064673F" w14:textId="77777777" w:rsidR="00EF70DB" w:rsidRDefault="00EF70DB"/>
    <w:p w14:paraId="4709AA2B" w14:textId="77777777" w:rsidR="00EF70DB" w:rsidRDefault="00EF70DB"/>
    <w:p w14:paraId="0C8F22BA" w14:textId="77777777" w:rsidR="00EF70DB" w:rsidRDefault="00EF70DB"/>
    <w:p w14:paraId="62E37082" w14:textId="77777777" w:rsidR="00EF70DB" w:rsidRDefault="00EF70DB"/>
    <w:p w14:paraId="618C84E3" w14:textId="77777777" w:rsidR="00EF70DB" w:rsidRDefault="00EF70DB"/>
    <w:p w14:paraId="44F9BC8C" w14:textId="77777777" w:rsidR="00EF70DB" w:rsidRDefault="00EF70DB"/>
    <w:p w14:paraId="4549418A" w14:textId="77777777" w:rsidR="00EF70DB" w:rsidRDefault="00EF70DB"/>
    <w:p w14:paraId="6A97D9E1" w14:textId="77777777" w:rsidR="00EF70DB" w:rsidRDefault="00EF70DB"/>
    <w:p w14:paraId="189A6696" w14:textId="77777777" w:rsidR="00EF70DB" w:rsidRDefault="00EF70DB"/>
    <w:p w14:paraId="19E1773D" w14:textId="77777777" w:rsidR="00EF70DB" w:rsidRDefault="00EF70DB"/>
    <w:p w14:paraId="251A257B" w14:textId="77777777" w:rsidR="00EF70DB" w:rsidRDefault="00EF70DB"/>
    <w:p w14:paraId="014207BC" w14:textId="77777777" w:rsidR="00EF70DB" w:rsidRDefault="00EF70DB"/>
    <w:p w14:paraId="12BFE87D" w14:textId="77777777" w:rsidR="00463D56" w:rsidRDefault="00463D56">
      <w:r>
        <w:rPr>
          <w:b/>
          <w:caps/>
        </w:rPr>
        <w:br w:type="page"/>
      </w:r>
    </w:p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212BFA" w:rsidRPr="00AD3652" w14:paraId="659CF03C" w14:textId="77777777" w:rsidTr="00AB7EDA">
        <w:tc>
          <w:tcPr>
            <w:tcW w:w="4298" w:type="dxa"/>
          </w:tcPr>
          <w:p w14:paraId="7BD0EAEC" w14:textId="011B635F" w:rsidR="00212BFA" w:rsidRPr="00A244ED" w:rsidRDefault="00233FF0" w:rsidP="00FA4CDE">
            <w:pPr>
              <w:pStyle w:val="Ttulo"/>
            </w:pPr>
            <w:bookmarkStart w:id="12" w:name="_Toc190967052"/>
            <w:r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CONCLUSIÓN</w:t>
            </w:r>
            <w:bookmarkEnd w:id="12"/>
          </w:p>
        </w:tc>
        <w:tc>
          <w:tcPr>
            <w:tcW w:w="2364" w:type="dxa"/>
          </w:tcPr>
          <w:p w14:paraId="18D14F75" w14:textId="77777777" w:rsidR="00212BFA" w:rsidRDefault="00212BFA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30E1E863" w14:textId="77777777" w:rsidR="00212BFA" w:rsidRDefault="00212BFA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7F36FE91" w14:textId="2C477F56" w:rsidR="00B947B6" w:rsidRDefault="00B947B6"/>
    <w:p w14:paraId="4DECD5F7" w14:textId="19661FF4" w:rsidR="00B947B6" w:rsidRDefault="006B03FC">
      <w:pPr>
        <w:spacing w:before="120" w:after="0"/>
      </w:pPr>
      <w:r>
        <w:t>Debido a que para esta entrega no se han encontrado fallos ni ambigüedades en los requisitos</w:t>
      </w:r>
      <w:r w:rsidR="005A25C1">
        <w:t xml:space="preserve"> correspondientes, como conclusión podemos decir que todos estaban perfectamente clarificados y que no van a dar lugar a errores futuros.</w:t>
      </w:r>
      <w:r w:rsidR="00B947B6">
        <w:br w:type="page"/>
      </w:r>
    </w:p>
    <w:tbl>
      <w:tblPr>
        <w:tblW w:w="0" w:type="auto"/>
        <w:tblBorders>
          <w:top w:val="single" w:sz="12" w:space="0" w:color="4B8E94" w:themeColor="accent3" w:themeShade="BF"/>
        </w:tblBorders>
        <w:tblLook w:val="0600" w:firstRow="0" w:lastRow="0" w:firstColumn="0" w:lastColumn="0" w:noHBand="1" w:noVBand="1"/>
      </w:tblPr>
      <w:tblGrid>
        <w:gridCol w:w="4298"/>
        <w:gridCol w:w="2364"/>
        <w:gridCol w:w="2364"/>
      </w:tblGrid>
      <w:tr w:rsidR="00B947B6" w:rsidRPr="00AD3652" w14:paraId="7FEAE19C" w14:textId="77777777" w:rsidTr="00720350">
        <w:tc>
          <w:tcPr>
            <w:tcW w:w="4298" w:type="dxa"/>
          </w:tcPr>
          <w:p w14:paraId="293DC637" w14:textId="313B1C95" w:rsidR="00B947B6" w:rsidRPr="00FA4CDE" w:rsidRDefault="00B947B6" w:rsidP="00FA4CDE">
            <w:pPr>
              <w:pStyle w:val="Ttulo"/>
              <w:rPr>
                <w:rStyle w:val="Ttulo1Car"/>
                <w:rFonts w:asciiTheme="minorHAnsi" w:hAnsiTheme="minorHAnsi"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  <w:bookmarkStart w:id="13" w:name="_Toc190967053"/>
            <w:r w:rsidRPr="00FA4CDE">
              <w:rPr>
                <w:rStyle w:val="Ttulo1Car"/>
                <w:rFonts w:asciiTheme="minorHAnsi" w:hAnsiTheme="minorHAnsi"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  <w:lastRenderedPageBreak/>
              <w:t>BIBLIOGRAFÍA</w:t>
            </w:r>
            <w:bookmarkEnd w:id="13"/>
          </w:p>
          <w:p w14:paraId="41E9F45D" w14:textId="77777777" w:rsidR="00B947B6" w:rsidRDefault="00B947B6" w:rsidP="00720350">
            <w:pPr>
              <w:pStyle w:val="Ttulo3"/>
            </w:pPr>
          </w:p>
          <w:p w14:paraId="47505918" w14:textId="6790CDF4" w:rsidR="00B947B6" w:rsidRDefault="00F07DCB" w:rsidP="00F07DCB">
            <w:proofErr w:type="spellStart"/>
            <w:r>
              <w:t>Intentionally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</w:p>
          <w:p w14:paraId="7076C83B" w14:textId="77777777" w:rsidR="00B947B6" w:rsidRDefault="00B947B6" w:rsidP="00720350">
            <w:pPr>
              <w:pStyle w:val="Ttulo3"/>
            </w:pPr>
          </w:p>
          <w:p w14:paraId="17EC6976" w14:textId="77777777" w:rsidR="00B947B6" w:rsidRDefault="00B947B6" w:rsidP="00720350">
            <w:pPr>
              <w:pStyle w:val="Ttulo3"/>
            </w:pPr>
          </w:p>
          <w:p w14:paraId="6396883D" w14:textId="77777777" w:rsidR="00B947B6" w:rsidRDefault="00B947B6" w:rsidP="00720350">
            <w:pPr>
              <w:pStyle w:val="Ttulo3"/>
            </w:pPr>
          </w:p>
          <w:p w14:paraId="20F58B17" w14:textId="77777777" w:rsidR="00B947B6" w:rsidRDefault="00B947B6" w:rsidP="00720350">
            <w:pPr>
              <w:pStyle w:val="Ttulo3"/>
            </w:pPr>
          </w:p>
          <w:p w14:paraId="06E5BFA9" w14:textId="77777777" w:rsidR="00B947B6" w:rsidRDefault="00B947B6" w:rsidP="00720350">
            <w:pPr>
              <w:pStyle w:val="Ttulo3"/>
            </w:pPr>
          </w:p>
          <w:p w14:paraId="36F662C1" w14:textId="77777777" w:rsidR="00B947B6" w:rsidRDefault="00B947B6" w:rsidP="00720350">
            <w:pPr>
              <w:pStyle w:val="Ttulo3"/>
            </w:pPr>
          </w:p>
          <w:p w14:paraId="25374DF9" w14:textId="77777777" w:rsidR="00B947B6" w:rsidRDefault="00B947B6" w:rsidP="00720350">
            <w:pPr>
              <w:pStyle w:val="Ttulo3"/>
            </w:pPr>
          </w:p>
          <w:p w14:paraId="55B7045A" w14:textId="77777777" w:rsidR="00B947B6" w:rsidRDefault="00B947B6" w:rsidP="00676A36">
            <w:pPr>
              <w:pStyle w:val="Ttulo2"/>
              <w:rPr>
                <w:rStyle w:val="Ttulo1Car"/>
              </w:rPr>
            </w:pPr>
          </w:p>
          <w:p w14:paraId="692EC1B1" w14:textId="77777777" w:rsidR="00B947B6" w:rsidRDefault="00B947B6" w:rsidP="00720350">
            <w:pPr>
              <w:pStyle w:val="Ttulo3"/>
            </w:pPr>
          </w:p>
          <w:p w14:paraId="41C98AB4" w14:textId="77777777" w:rsidR="00B947B6" w:rsidRDefault="00B947B6" w:rsidP="00720350">
            <w:pPr>
              <w:pStyle w:val="Ttulo3"/>
            </w:pPr>
          </w:p>
          <w:p w14:paraId="6BDAE857" w14:textId="77777777" w:rsidR="00B947B6" w:rsidRDefault="00B947B6" w:rsidP="00720350">
            <w:pPr>
              <w:pStyle w:val="Ttulo3"/>
            </w:pPr>
          </w:p>
          <w:p w14:paraId="48104059" w14:textId="77777777" w:rsidR="00B947B6" w:rsidRDefault="00B947B6" w:rsidP="00720350">
            <w:pPr>
              <w:pStyle w:val="Ttulo3"/>
            </w:pPr>
          </w:p>
          <w:p w14:paraId="32818228" w14:textId="77777777" w:rsidR="00B947B6" w:rsidRDefault="00B947B6" w:rsidP="00720350">
            <w:pPr>
              <w:pStyle w:val="Ttulo3"/>
            </w:pPr>
          </w:p>
          <w:p w14:paraId="2D6AFA9F" w14:textId="77777777" w:rsidR="00B947B6" w:rsidRDefault="00B947B6" w:rsidP="00720350">
            <w:pPr>
              <w:pStyle w:val="Ttulo3"/>
            </w:pPr>
          </w:p>
          <w:p w14:paraId="7C1D612D" w14:textId="77777777" w:rsidR="00B947B6" w:rsidRDefault="00B947B6" w:rsidP="00720350">
            <w:pPr>
              <w:pStyle w:val="Ttulo3"/>
            </w:pPr>
          </w:p>
          <w:p w14:paraId="0E25FD20" w14:textId="77777777" w:rsidR="00B947B6" w:rsidRPr="00A244ED" w:rsidRDefault="00B947B6" w:rsidP="00FA4CDE">
            <w:pPr>
              <w:pStyle w:val="Ttulo"/>
            </w:pPr>
          </w:p>
        </w:tc>
        <w:tc>
          <w:tcPr>
            <w:tcW w:w="2364" w:type="dxa"/>
          </w:tcPr>
          <w:p w14:paraId="626C7F2D" w14:textId="77777777" w:rsidR="00B947B6" w:rsidRDefault="00B947B6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  <w:tc>
          <w:tcPr>
            <w:tcW w:w="2364" w:type="dxa"/>
          </w:tcPr>
          <w:p w14:paraId="7757D748" w14:textId="77777777" w:rsidR="00B947B6" w:rsidRDefault="00B947B6" w:rsidP="00676A36">
            <w:pPr>
              <w:pStyle w:val="Ttulo2"/>
              <w:rPr>
                <w:rStyle w:val="Ttulo1Car"/>
                <w:rFonts w:asciiTheme="minorHAnsi" w:hAnsiTheme="minorHAnsi"/>
                <w:caps/>
                <w:noProof w:val="0"/>
                <w:color w:val="325F63" w:themeColor="accent3" w:themeShade="80"/>
                <w:spacing w:val="20"/>
                <w:kern w:val="22"/>
                <w:sz w:val="32"/>
                <w:szCs w:val="24"/>
              </w:rPr>
            </w:pPr>
          </w:p>
        </w:tc>
      </w:tr>
    </w:tbl>
    <w:p w14:paraId="2D5B8D46" w14:textId="77777777" w:rsidR="00EF70DB" w:rsidRPr="00AD3652" w:rsidRDefault="00EF70DB" w:rsidP="00B947B6"/>
    <w:sectPr w:rsidR="00EF70DB" w:rsidRPr="00AD3652" w:rsidSect="0026442F">
      <w:pgSz w:w="11906" w:h="16838" w:code="9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8D442" w14:textId="77777777" w:rsidR="00AF3DE5" w:rsidRDefault="00AF3DE5" w:rsidP="008F07DC">
      <w:pPr>
        <w:spacing w:before="0"/>
      </w:pPr>
      <w:r>
        <w:separator/>
      </w:r>
    </w:p>
  </w:endnote>
  <w:endnote w:type="continuationSeparator" w:id="0">
    <w:p w14:paraId="3FD6FC42" w14:textId="77777777" w:rsidR="00AF3DE5" w:rsidRDefault="00AF3DE5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charset w:val="00"/>
    <w:family w:val="roman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 con la fecha, el título del documento y el número de página"/>
    </w:tblPr>
    <w:tblGrid>
      <w:gridCol w:w="1854"/>
      <w:gridCol w:w="5405"/>
      <w:gridCol w:w="1767"/>
    </w:tblGrid>
    <w:tr w:rsidR="00EF70DB" w:rsidRPr="00A03B52" w14:paraId="7BC99C63" w14:textId="77777777" w:rsidTr="004F4B35">
      <w:tc>
        <w:tcPr>
          <w:tcW w:w="1981" w:type="dxa"/>
        </w:tcPr>
        <w:p w14:paraId="4FDF5FDE" w14:textId="7A63C60B" w:rsidR="006B12C2" w:rsidRPr="00A03B52" w:rsidRDefault="00000000" w:rsidP="00F23323">
          <w:pPr>
            <w:pStyle w:val="Piedepgina"/>
            <w:rPr>
              <w:szCs w:val="16"/>
            </w:rPr>
          </w:pPr>
          <w:sdt>
            <w:sdtPr>
              <w:rPr>
                <w:szCs w:val="16"/>
              </w:rPr>
              <w:id w:val="-1873598689"/>
              <w:placeholder>
                <w:docPart w:val="3578283953084E3E9606CFB06E1762D3"/>
              </w:placeholder>
              <w15:appearance w15:val="hidden"/>
            </w:sdtPr>
            <w:sdtContent>
              <w:r w:rsidR="00EF70DB">
                <w:rPr>
                  <w:szCs w:val="16"/>
                </w:rPr>
                <w:t>19/02/2025</w:t>
              </w:r>
            </w:sdtContent>
          </w:sdt>
          <w:r w:rsidR="001844C6">
            <w:rPr>
              <w:szCs w:val="16"/>
              <w:lang w:bidi="es-ES"/>
            </w:rPr>
            <w:t xml:space="preserve"> </w:t>
          </w:r>
        </w:p>
      </w:tc>
      <w:tc>
        <w:tcPr>
          <w:tcW w:w="5975" w:type="dxa"/>
        </w:tcPr>
        <w:p w14:paraId="476D99B2" w14:textId="71958903" w:rsidR="006B12C2" w:rsidRPr="00F23323" w:rsidRDefault="00000000" w:rsidP="00F23323">
          <w:pPr>
            <w:pStyle w:val="Piedepginacentrado"/>
          </w:pPr>
          <w:sdt>
            <w:sdtPr>
              <w:id w:val="1044025076"/>
              <w:placeholder>
                <w:docPart w:val="913581FDD10646358431266AB026FD46"/>
              </w:placeholder>
              <w15:appearance w15:val="hidden"/>
            </w:sdtPr>
            <w:sdtContent>
              <w:proofErr w:type="spellStart"/>
              <w:r w:rsidR="00EF70DB">
                <w:t>Chartering</w:t>
              </w:r>
              <w:proofErr w:type="spellEnd"/>
              <w:r w:rsidR="00EF70DB">
                <w:t xml:space="preserve"> </w:t>
              </w:r>
              <w:proofErr w:type="spellStart"/>
              <w:r w:rsidR="00EF70DB">
                <w:t>Report</w:t>
              </w:r>
              <w:proofErr w:type="spellEnd"/>
            </w:sdtContent>
          </w:sdt>
          <w:r w:rsidR="001844C6">
            <w:rPr>
              <w:lang w:bidi="es-ES"/>
            </w:rPr>
            <w:t xml:space="preserve"> </w:t>
          </w:r>
        </w:p>
      </w:tc>
      <w:tc>
        <w:tcPr>
          <w:tcW w:w="1973" w:type="dxa"/>
        </w:tcPr>
        <w:p w14:paraId="52AE1788" w14:textId="77777777" w:rsidR="006B12C2" w:rsidRPr="00A03B52" w:rsidRDefault="00AD1DD2" w:rsidP="00543FAF">
          <w:pPr>
            <w:pStyle w:val="Piedepginaalineadoaladerecha"/>
            <w:rPr>
              <w:szCs w:val="16"/>
            </w:rPr>
          </w:pPr>
          <w:r w:rsidRPr="00A03B52">
            <w:rPr>
              <w:szCs w:val="16"/>
              <w:lang w:bidi="es-ES"/>
            </w:rPr>
            <w:fldChar w:fldCharType="begin"/>
          </w:r>
          <w:r w:rsidRPr="00A03B52">
            <w:rPr>
              <w:szCs w:val="16"/>
              <w:lang w:bidi="es-ES"/>
            </w:rPr>
            <w:instrText xml:space="preserve"> PAGE   \* MERGEFORMAT </w:instrText>
          </w:r>
          <w:r w:rsidRPr="00A03B52">
            <w:rPr>
              <w:szCs w:val="16"/>
              <w:lang w:bidi="es-ES"/>
            </w:rPr>
            <w:fldChar w:fldCharType="separate"/>
          </w:r>
          <w:r w:rsidR="00A70318" w:rsidRPr="00A03B52">
            <w:rPr>
              <w:noProof/>
              <w:szCs w:val="16"/>
              <w:lang w:bidi="es-ES"/>
            </w:rPr>
            <w:t>3</w:t>
          </w:r>
          <w:r w:rsidRPr="00A03B52">
            <w:rPr>
              <w:szCs w:val="16"/>
              <w:lang w:bidi="es-ES"/>
            </w:rPr>
            <w:fldChar w:fldCharType="end"/>
          </w:r>
        </w:p>
      </w:tc>
    </w:tr>
  </w:tbl>
  <w:p w14:paraId="008175F5" w14:textId="77777777" w:rsidR="006B12C2" w:rsidRDefault="006B12C2" w:rsidP="00E475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8D445" w14:textId="77777777" w:rsidR="00AF3DE5" w:rsidRDefault="00AF3DE5" w:rsidP="008F07DC">
      <w:pPr>
        <w:spacing w:before="0"/>
      </w:pPr>
      <w:r>
        <w:separator/>
      </w:r>
    </w:p>
  </w:footnote>
  <w:footnote w:type="continuationSeparator" w:id="0">
    <w:p w14:paraId="12C502B2" w14:textId="77777777" w:rsidR="00AF3DE5" w:rsidRDefault="00AF3DE5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1109B" w14:textId="77777777" w:rsidR="005A49C9" w:rsidRDefault="001844C6">
    <w:pPr>
      <w:pStyle w:val="Encabezado"/>
    </w:pPr>
    <w:r>
      <w:rPr>
        <w:noProof/>
        <w:lang w:bidi="es-ES"/>
        <w14:ligatures w14:val="none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A4058E4" wp14:editId="519EE4CD">
              <wp:simplePos x="0" y="0"/>
              <wp:positionH relativeFrom="column">
                <wp:posOffset>-914400</wp:posOffset>
              </wp:positionH>
              <wp:positionV relativeFrom="page">
                <wp:posOffset>0</wp:posOffset>
              </wp:positionV>
              <wp:extent cx="7772400" cy="256032"/>
              <wp:effectExtent l="0" t="0" r="0" b="0"/>
              <wp:wrapNone/>
              <wp:docPr id="8" name="Grupo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6032"/>
                        <a:chOff x="0" y="0"/>
                        <a:chExt cx="7780020" cy="259080"/>
                      </a:xfrm>
                    </wpg:grpSpPr>
                    <wps:wsp>
                      <wps:cNvPr id="1" name="Rectángulo 1"/>
                      <wps:cNvSpPr/>
                      <wps:spPr>
                        <a:xfrm>
                          <a:off x="0" y="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/>
                      <wps:spPr>
                        <a:xfrm>
                          <a:off x="7620" y="12192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D8903B" id="Grupo 8" o:spid="_x0000_s1026" alt="&quot;&quot;" style="position:absolute;margin-left:-1in;margin-top:0;width:612pt;height:20.15pt;z-index:-251657216;mso-position-vertical-relative:page;mso-width-relative:margin;mso-height-relative:margin" coordsize="7780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">
              <v:rect id="Rectángulo 1" o:spid="_x0000_s1027" style="position:absolute;width:77724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" fillcolor="#c6e0e2 [1302]" stroked="f" strokeweight="1pt"/>
              <v:rect id="Rectángulo 3" o:spid="_x0000_s1028" style="position:absolute;left:76;top:1219;width:77724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" fillcolor="#c6e0e2 [1302]" stroked="f" strokeweight="1pt"/>
              <w10:wrap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68A1AA"/>
    <w:lvl w:ilvl="0">
      <w:start w:val="1"/>
      <w:numFmt w:val="decimal"/>
      <w:pStyle w:val="Listaconnmero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D15A6"/>
    <w:multiLevelType w:val="hybridMultilevel"/>
    <w:tmpl w:val="093CC10C"/>
    <w:lvl w:ilvl="0" w:tplc="A99E9198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4" w:hanging="360"/>
      </w:pPr>
    </w:lvl>
    <w:lvl w:ilvl="2" w:tplc="0C0A001B" w:tentative="1">
      <w:start w:val="1"/>
      <w:numFmt w:val="lowerRoman"/>
      <w:lvlText w:val="%3."/>
      <w:lvlJc w:val="right"/>
      <w:pPr>
        <w:ind w:left="3244" w:hanging="180"/>
      </w:pPr>
    </w:lvl>
    <w:lvl w:ilvl="3" w:tplc="0C0A000F" w:tentative="1">
      <w:start w:val="1"/>
      <w:numFmt w:val="decimal"/>
      <w:lvlText w:val="%4."/>
      <w:lvlJc w:val="left"/>
      <w:pPr>
        <w:ind w:left="3964" w:hanging="360"/>
      </w:pPr>
    </w:lvl>
    <w:lvl w:ilvl="4" w:tplc="0C0A0019" w:tentative="1">
      <w:start w:val="1"/>
      <w:numFmt w:val="lowerLetter"/>
      <w:lvlText w:val="%5."/>
      <w:lvlJc w:val="left"/>
      <w:pPr>
        <w:ind w:left="4684" w:hanging="360"/>
      </w:pPr>
    </w:lvl>
    <w:lvl w:ilvl="5" w:tplc="0C0A001B" w:tentative="1">
      <w:start w:val="1"/>
      <w:numFmt w:val="lowerRoman"/>
      <w:lvlText w:val="%6."/>
      <w:lvlJc w:val="right"/>
      <w:pPr>
        <w:ind w:left="5404" w:hanging="180"/>
      </w:pPr>
    </w:lvl>
    <w:lvl w:ilvl="6" w:tplc="0C0A000F" w:tentative="1">
      <w:start w:val="1"/>
      <w:numFmt w:val="decimal"/>
      <w:lvlText w:val="%7."/>
      <w:lvlJc w:val="left"/>
      <w:pPr>
        <w:ind w:left="6124" w:hanging="360"/>
      </w:pPr>
    </w:lvl>
    <w:lvl w:ilvl="7" w:tplc="0C0A0019" w:tentative="1">
      <w:start w:val="1"/>
      <w:numFmt w:val="lowerLetter"/>
      <w:lvlText w:val="%8."/>
      <w:lvlJc w:val="left"/>
      <w:pPr>
        <w:ind w:left="6844" w:hanging="360"/>
      </w:pPr>
    </w:lvl>
    <w:lvl w:ilvl="8" w:tplc="0C0A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1" w15:restartNumberingAfterBreak="0">
    <w:nsid w:val="5EFF1BEB"/>
    <w:multiLevelType w:val="hybridMultilevel"/>
    <w:tmpl w:val="B600AF6A"/>
    <w:lvl w:ilvl="0" w:tplc="61E4F6C6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1336269">
    <w:abstractNumId w:val="9"/>
  </w:num>
  <w:num w:numId="2" w16cid:durableId="170726921">
    <w:abstractNumId w:val="7"/>
  </w:num>
  <w:num w:numId="3" w16cid:durableId="1244409263">
    <w:abstractNumId w:val="6"/>
  </w:num>
  <w:num w:numId="4" w16cid:durableId="825246370">
    <w:abstractNumId w:val="5"/>
  </w:num>
  <w:num w:numId="5" w16cid:durableId="1341421687">
    <w:abstractNumId w:val="4"/>
  </w:num>
  <w:num w:numId="6" w16cid:durableId="490222232">
    <w:abstractNumId w:val="8"/>
  </w:num>
  <w:num w:numId="7" w16cid:durableId="1484587664">
    <w:abstractNumId w:val="3"/>
  </w:num>
  <w:num w:numId="8" w16cid:durableId="2110543297">
    <w:abstractNumId w:val="2"/>
  </w:num>
  <w:num w:numId="9" w16cid:durableId="1294099617">
    <w:abstractNumId w:val="1"/>
  </w:num>
  <w:num w:numId="10" w16cid:durableId="1578588870">
    <w:abstractNumId w:val="0"/>
  </w:num>
  <w:num w:numId="11" w16cid:durableId="865797262">
    <w:abstractNumId w:val="8"/>
    <w:lvlOverride w:ilvl="0">
      <w:startOverride w:val="1"/>
    </w:lvlOverride>
  </w:num>
  <w:num w:numId="12" w16cid:durableId="2131583334">
    <w:abstractNumId w:val="8"/>
    <w:lvlOverride w:ilvl="0">
      <w:startOverride w:val="1"/>
    </w:lvlOverride>
  </w:num>
  <w:num w:numId="13" w16cid:durableId="1723210374">
    <w:abstractNumId w:val="8"/>
    <w:lvlOverride w:ilvl="0">
      <w:startOverride w:val="1"/>
    </w:lvlOverride>
  </w:num>
  <w:num w:numId="14" w16cid:durableId="122583808">
    <w:abstractNumId w:val="8"/>
    <w:lvlOverride w:ilvl="0">
      <w:startOverride w:val="1"/>
    </w:lvlOverride>
  </w:num>
  <w:num w:numId="15" w16cid:durableId="12535747">
    <w:abstractNumId w:val="8"/>
    <w:lvlOverride w:ilvl="0">
      <w:startOverride w:val="1"/>
    </w:lvlOverride>
  </w:num>
  <w:num w:numId="16" w16cid:durableId="1137532560">
    <w:abstractNumId w:val="8"/>
    <w:lvlOverride w:ilvl="0">
      <w:startOverride w:val="1"/>
    </w:lvlOverride>
  </w:num>
  <w:num w:numId="17" w16cid:durableId="1688362077">
    <w:abstractNumId w:val="9"/>
  </w:num>
  <w:num w:numId="18" w16cid:durableId="691148825">
    <w:abstractNumId w:val="8"/>
  </w:num>
  <w:num w:numId="19" w16cid:durableId="531265061">
    <w:abstractNumId w:val="11"/>
  </w:num>
  <w:num w:numId="20" w16cid:durableId="4276993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DB"/>
    <w:rsid w:val="000358BF"/>
    <w:rsid w:val="000609F4"/>
    <w:rsid w:val="0006623D"/>
    <w:rsid w:val="00075FA4"/>
    <w:rsid w:val="000C3330"/>
    <w:rsid w:val="000C3981"/>
    <w:rsid w:val="000D7B1B"/>
    <w:rsid w:val="000F0A61"/>
    <w:rsid w:val="000F33BE"/>
    <w:rsid w:val="0010294D"/>
    <w:rsid w:val="00104B37"/>
    <w:rsid w:val="0012331E"/>
    <w:rsid w:val="00144FF7"/>
    <w:rsid w:val="001844C6"/>
    <w:rsid w:val="0019555A"/>
    <w:rsid w:val="001A035B"/>
    <w:rsid w:val="001B6EDA"/>
    <w:rsid w:val="001C5FA3"/>
    <w:rsid w:val="001D616B"/>
    <w:rsid w:val="00212BFA"/>
    <w:rsid w:val="00232E31"/>
    <w:rsid w:val="00232F01"/>
    <w:rsid w:val="00233FF0"/>
    <w:rsid w:val="00235EBE"/>
    <w:rsid w:val="002502BD"/>
    <w:rsid w:val="0026442F"/>
    <w:rsid w:val="002747D6"/>
    <w:rsid w:val="00293B83"/>
    <w:rsid w:val="002A61C8"/>
    <w:rsid w:val="002C1364"/>
    <w:rsid w:val="00316C4E"/>
    <w:rsid w:val="0036246A"/>
    <w:rsid w:val="00392B7F"/>
    <w:rsid w:val="00392C66"/>
    <w:rsid w:val="0039797F"/>
    <w:rsid w:val="003A189D"/>
    <w:rsid w:val="003D3482"/>
    <w:rsid w:val="003D3DE0"/>
    <w:rsid w:val="003E0F54"/>
    <w:rsid w:val="003E7EA9"/>
    <w:rsid w:val="00400222"/>
    <w:rsid w:val="004177C7"/>
    <w:rsid w:val="004253D4"/>
    <w:rsid w:val="00435B22"/>
    <w:rsid w:val="004502F3"/>
    <w:rsid w:val="004602D0"/>
    <w:rsid w:val="00463818"/>
    <w:rsid w:val="00463D56"/>
    <w:rsid w:val="0049281A"/>
    <w:rsid w:val="00493790"/>
    <w:rsid w:val="004C0D1A"/>
    <w:rsid w:val="004C5FB6"/>
    <w:rsid w:val="004E2DEB"/>
    <w:rsid w:val="004E2E7B"/>
    <w:rsid w:val="004F4B35"/>
    <w:rsid w:val="00512E3C"/>
    <w:rsid w:val="005318D6"/>
    <w:rsid w:val="00554FA2"/>
    <w:rsid w:val="0056017F"/>
    <w:rsid w:val="005768E9"/>
    <w:rsid w:val="0058234C"/>
    <w:rsid w:val="00583E5E"/>
    <w:rsid w:val="005976ED"/>
    <w:rsid w:val="005A25C1"/>
    <w:rsid w:val="005A49C9"/>
    <w:rsid w:val="005A715E"/>
    <w:rsid w:val="005C55A0"/>
    <w:rsid w:val="005F3E61"/>
    <w:rsid w:val="006446FC"/>
    <w:rsid w:val="00676A36"/>
    <w:rsid w:val="006907C3"/>
    <w:rsid w:val="006A3CE7"/>
    <w:rsid w:val="006B03FC"/>
    <w:rsid w:val="006B12C2"/>
    <w:rsid w:val="006E48F3"/>
    <w:rsid w:val="006F73A2"/>
    <w:rsid w:val="00700D39"/>
    <w:rsid w:val="00707649"/>
    <w:rsid w:val="007334E1"/>
    <w:rsid w:val="0073386E"/>
    <w:rsid w:val="00745C78"/>
    <w:rsid w:val="007536B0"/>
    <w:rsid w:val="007A679B"/>
    <w:rsid w:val="007A7A4F"/>
    <w:rsid w:val="007C50D2"/>
    <w:rsid w:val="007D3A8C"/>
    <w:rsid w:val="007D51B8"/>
    <w:rsid w:val="007F13EE"/>
    <w:rsid w:val="007F4554"/>
    <w:rsid w:val="007F649C"/>
    <w:rsid w:val="008070F2"/>
    <w:rsid w:val="00812690"/>
    <w:rsid w:val="00820048"/>
    <w:rsid w:val="008250F8"/>
    <w:rsid w:val="00831306"/>
    <w:rsid w:val="00841E83"/>
    <w:rsid w:val="00842D0A"/>
    <w:rsid w:val="00851F75"/>
    <w:rsid w:val="008720B0"/>
    <w:rsid w:val="0088397D"/>
    <w:rsid w:val="00890AB3"/>
    <w:rsid w:val="00891A65"/>
    <w:rsid w:val="008B7657"/>
    <w:rsid w:val="008E5A63"/>
    <w:rsid w:val="008E6A0B"/>
    <w:rsid w:val="008F07DC"/>
    <w:rsid w:val="00906393"/>
    <w:rsid w:val="00912724"/>
    <w:rsid w:val="009139CD"/>
    <w:rsid w:val="0091464F"/>
    <w:rsid w:val="0091780D"/>
    <w:rsid w:val="0098504C"/>
    <w:rsid w:val="00A03B52"/>
    <w:rsid w:val="00A04B22"/>
    <w:rsid w:val="00A05271"/>
    <w:rsid w:val="00A17BDF"/>
    <w:rsid w:val="00A24101"/>
    <w:rsid w:val="00A244ED"/>
    <w:rsid w:val="00A45783"/>
    <w:rsid w:val="00A45ABF"/>
    <w:rsid w:val="00A50367"/>
    <w:rsid w:val="00A70318"/>
    <w:rsid w:val="00AD1DD2"/>
    <w:rsid w:val="00AD3652"/>
    <w:rsid w:val="00AF3DE5"/>
    <w:rsid w:val="00B11D2C"/>
    <w:rsid w:val="00B15765"/>
    <w:rsid w:val="00B64BEC"/>
    <w:rsid w:val="00B878E7"/>
    <w:rsid w:val="00B914D6"/>
    <w:rsid w:val="00B947B6"/>
    <w:rsid w:val="00BD3173"/>
    <w:rsid w:val="00C16FB4"/>
    <w:rsid w:val="00C34478"/>
    <w:rsid w:val="00C62E4C"/>
    <w:rsid w:val="00C66F1F"/>
    <w:rsid w:val="00C74BBB"/>
    <w:rsid w:val="00CB3954"/>
    <w:rsid w:val="00CB651E"/>
    <w:rsid w:val="00CD47B2"/>
    <w:rsid w:val="00CF7875"/>
    <w:rsid w:val="00D17D1A"/>
    <w:rsid w:val="00D4795E"/>
    <w:rsid w:val="00D7375D"/>
    <w:rsid w:val="00D73F05"/>
    <w:rsid w:val="00D7588D"/>
    <w:rsid w:val="00D81FBE"/>
    <w:rsid w:val="00DA408C"/>
    <w:rsid w:val="00DF595D"/>
    <w:rsid w:val="00E4216A"/>
    <w:rsid w:val="00E475F2"/>
    <w:rsid w:val="00E501F2"/>
    <w:rsid w:val="00E607E3"/>
    <w:rsid w:val="00E641C9"/>
    <w:rsid w:val="00E72E2B"/>
    <w:rsid w:val="00E80549"/>
    <w:rsid w:val="00E82D9D"/>
    <w:rsid w:val="00E90516"/>
    <w:rsid w:val="00EC302F"/>
    <w:rsid w:val="00EF70DB"/>
    <w:rsid w:val="00F07DCB"/>
    <w:rsid w:val="00F1604B"/>
    <w:rsid w:val="00FA4CDE"/>
    <w:rsid w:val="00FB3C5E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9A1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B6"/>
    <w:pPr>
      <w:spacing w:before="60" w:after="60"/>
    </w:pPr>
    <w:rPr>
      <w:rFonts w:eastAsiaTheme="minorEastAsia" w:cs="Times New Roman (Body CS)"/>
      <w:kern w:val="22"/>
      <w:sz w:val="20"/>
      <w:lang w:eastAsia="ja-JP"/>
      <w14:ligatures w14:val="standard"/>
    </w:rPr>
  </w:style>
  <w:style w:type="paragraph" w:styleId="Ttulo1">
    <w:name w:val="heading 1"/>
    <w:basedOn w:val="Normal"/>
    <w:next w:val="Ttulo2"/>
    <w:link w:val="Ttulo1Car"/>
    <w:autoRedefine/>
    <w:uiPriority w:val="9"/>
    <w:qFormat/>
    <w:rsid w:val="00E80549"/>
    <w:pPr>
      <w:keepNext/>
      <w:keepLines/>
      <w:spacing w:before="0" w:after="40"/>
      <w:contextualSpacing/>
      <w:outlineLvl w:val="0"/>
    </w:pPr>
    <w:rPr>
      <w:rFonts w:eastAsiaTheme="majorEastAsia" w:cs="Times New Roman (Headings CS)"/>
      <w:caps/>
      <w:noProof/>
      <w:color w:val="000000" w:themeColor="text1"/>
      <w:spacing w:val="26"/>
      <w:kern w:val="10"/>
      <w:sz w:val="10"/>
      <w:szCs w:val="10"/>
      <w14:ligatures w14:val="none"/>
    </w:rPr>
  </w:style>
  <w:style w:type="paragraph" w:styleId="Ttulo2">
    <w:name w:val="heading 2"/>
    <w:basedOn w:val="Normal"/>
    <w:next w:val="Ttulo3"/>
    <w:link w:val="Ttulo2Car"/>
    <w:autoRedefine/>
    <w:uiPriority w:val="9"/>
    <w:unhideWhenUsed/>
    <w:qFormat/>
    <w:rsid w:val="00676A36"/>
    <w:pPr>
      <w:keepNext/>
      <w:keepLines/>
      <w:spacing w:before="0" w:after="360"/>
      <w:outlineLvl w:val="1"/>
    </w:pPr>
    <w:rPr>
      <w:rFonts w:eastAsiaTheme="majorEastAsia" w:cs="Times New Roman (Headings CS)"/>
      <w:b/>
      <w:caps/>
      <w:color w:val="325F63" w:themeColor="accent3" w:themeShade="80"/>
      <w:spacing w:val="20"/>
      <w:sz w:val="96"/>
      <w:szCs w:val="40"/>
      <w:lang w:bidi="es-ES"/>
    </w:rPr>
  </w:style>
  <w:style w:type="paragraph" w:styleId="Ttulo3">
    <w:name w:val="heading 3"/>
    <w:basedOn w:val="Normal"/>
    <w:link w:val="Ttulo3Car"/>
    <w:autoRedefine/>
    <w:uiPriority w:val="9"/>
    <w:unhideWhenUsed/>
    <w:qFormat/>
    <w:rsid w:val="005A49C9"/>
    <w:pPr>
      <w:keepNext/>
      <w:keepLines/>
      <w:spacing w:before="360"/>
      <w:contextualSpacing/>
      <w:outlineLvl w:val="2"/>
    </w:pPr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52"/>
    <w:pPr>
      <w:keepNext/>
      <w:keepLines/>
      <w:pBdr>
        <w:bottom w:val="single" w:sz="4" w:space="1" w:color="4A936D" w:themeColor="accent2" w:themeShade="BF"/>
      </w:pBdr>
      <w:spacing w:before="40"/>
      <w:outlineLvl w:val="3"/>
    </w:pPr>
    <w:rPr>
      <w:rFonts w:eastAsiaTheme="majorEastAsia" w:cstheme="majorBidi"/>
      <w:b/>
      <w:iCs/>
      <w:color w:val="303D45" w:themeColor="text2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31306"/>
    <w:pPr>
      <w:keepNext/>
      <w:keepLines/>
      <w:spacing w:before="40"/>
      <w:outlineLvl w:val="4"/>
    </w:pPr>
    <w:rPr>
      <w:rFonts w:asciiTheme="majorHAnsi" w:eastAsiaTheme="majorEastAsia" w:hAnsiTheme="majorHAnsi" w:cs="Times New Roman (Headings CS)"/>
      <w:i/>
      <w:color w:val="303D45" w:themeColor="text2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26249" w:themeColor="accent2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26249" w:themeColor="accent2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Encabezado">
    <w:name w:val="header"/>
    <w:basedOn w:val="Normal"/>
    <w:link w:val="EncabezadoCar"/>
    <w:uiPriority w:val="99"/>
    <w:unhideWhenUsed/>
    <w:rsid w:val="00A24101"/>
    <w:rPr>
      <w:sz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rsid w:val="00A24101"/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character" w:customStyle="1" w:styleId="Ttulo3Car">
    <w:name w:val="Título 3 Car"/>
    <w:basedOn w:val="Fuentedeprrafopredeter"/>
    <w:link w:val="Ttulo3"/>
    <w:uiPriority w:val="9"/>
    <w:rsid w:val="005A49C9"/>
    <w:rPr>
      <w:rFonts w:asciiTheme="majorHAnsi" w:eastAsiaTheme="majorEastAsia" w:hAnsiTheme="majorHAnsi" w:cs="Times New Roman (Headings CS)"/>
      <w:b/>
      <w:bCs/>
      <w:caps/>
      <w:color w:val="326249" w:themeColor="accent2" w:themeShade="80"/>
      <w:spacing w:val="10"/>
      <w:kern w:val="22"/>
      <w:sz w:val="32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autoRedefine/>
    <w:uiPriority w:val="3"/>
    <w:qFormat/>
    <w:rsid w:val="00FA4CDE"/>
    <w:pPr>
      <w:spacing w:before="960" w:after="0"/>
    </w:pPr>
    <w:rPr>
      <w:rFonts w:asciiTheme="majorHAnsi" w:eastAsiaTheme="majorEastAsia" w:hAnsiTheme="majorHAnsi" w:cstheme="majorBidi"/>
      <w:b/>
      <w:caps/>
      <w:color w:val="325F63" w:themeColor="accent3" w:themeShade="80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3"/>
    <w:rsid w:val="00FA4CDE"/>
    <w:rPr>
      <w:rFonts w:asciiTheme="majorHAnsi" w:eastAsiaTheme="majorEastAsia" w:hAnsiTheme="majorHAnsi" w:cstheme="majorBidi"/>
      <w:b/>
      <w:caps/>
      <w:color w:val="325F63" w:themeColor="accent3" w:themeShade="80"/>
      <w:kern w:val="22"/>
      <w:sz w:val="32"/>
      <w:szCs w:val="32"/>
      <w:lang w:eastAsia="ja-JP"/>
      <w14:ligatures w14:val="standard"/>
    </w:rPr>
  </w:style>
  <w:style w:type="paragraph" w:styleId="Subttulo">
    <w:name w:val="Subtitle"/>
    <w:basedOn w:val="Normal"/>
    <w:link w:val="SubttuloCar"/>
    <w:autoRedefine/>
    <w:uiPriority w:val="1"/>
    <w:qFormat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D7588D"/>
    <w:rPr>
      <w:rFonts w:ascii="Segoe UI Semibold" w:eastAsiaTheme="majorEastAsia" w:hAnsi="Segoe UI Semibold" w:cs="Times New Roman (Headings CS)"/>
      <w:b/>
      <w:caps/>
      <w:color w:val="326249" w:themeColor="accent2" w:themeShade="80"/>
      <w:spacing w:val="10"/>
      <w:kern w:val="22"/>
      <w:sz w:val="32"/>
      <w:szCs w:val="28"/>
      <w:lang w:eastAsia="ja-JP"/>
      <w14:ligatures w14:val="standard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07DC"/>
    <w:rPr>
      <w:i/>
      <w:iCs/>
      <w:color w:val="484644" w:themeColor="accent1" w:themeShade="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07D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07DC"/>
    <w:pPr>
      <w:pBdr>
        <w:top w:val="single" w:sz="4" w:space="10" w:color="484644" w:themeColor="accent1" w:themeShade="80"/>
        <w:bottom w:val="single" w:sz="4" w:space="10" w:color="484644" w:themeColor="accent1" w:themeShade="80"/>
      </w:pBdr>
      <w:spacing w:before="360" w:after="360"/>
      <w:jc w:val="center"/>
    </w:pPr>
    <w:rPr>
      <w:i/>
      <w:iCs/>
      <w:color w:val="484644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07DC"/>
    <w:rPr>
      <w:i/>
      <w:iCs/>
      <w:color w:val="484644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07DC"/>
    <w:rPr>
      <w:b/>
      <w:bCs/>
      <w:caps w:val="0"/>
      <w:smallCaps/>
      <w:color w:val="484644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40525D" w:themeColor="text2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80549"/>
    <w:rPr>
      <w:rFonts w:ascii="Segoe UI" w:eastAsiaTheme="majorEastAsia" w:hAnsi="Segoe UI" w:cs="Times New Roman (Headings CS)"/>
      <w:caps/>
      <w:noProof/>
      <w:color w:val="000000" w:themeColor="text1"/>
      <w:spacing w:val="26"/>
      <w:kern w:val="10"/>
      <w:sz w:val="10"/>
      <w:szCs w:val="10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8F07D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676A36"/>
    <w:rPr>
      <w:rFonts w:eastAsiaTheme="majorEastAsia" w:cs="Times New Roman (Headings CS)"/>
      <w:b/>
      <w:caps/>
      <w:color w:val="325F63" w:themeColor="accent3" w:themeShade="80"/>
      <w:spacing w:val="20"/>
      <w:kern w:val="22"/>
      <w:sz w:val="96"/>
      <w:szCs w:val="40"/>
      <w:lang w:eastAsia="ja-JP" w:bidi="es-ES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7DC"/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7DC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8F07DC"/>
    <w:pPr>
      <w:pBdr>
        <w:top w:val="single" w:sz="2" w:space="10" w:color="484644" w:themeColor="accent1" w:themeShade="80"/>
        <w:left w:val="single" w:sz="2" w:space="10" w:color="484644" w:themeColor="accent1" w:themeShade="80"/>
        <w:bottom w:val="single" w:sz="2" w:space="10" w:color="484644" w:themeColor="accent1" w:themeShade="80"/>
        <w:right w:val="single" w:sz="2" w:space="10" w:color="484644" w:themeColor="accent1" w:themeShade="80"/>
      </w:pBdr>
      <w:ind w:left="1152" w:right="1152"/>
    </w:pPr>
    <w:rPr>
      <w:i/>
      <w:iCs/>
      <w:color w:val="484644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07DC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07D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F07D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7D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7D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7D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07DC"/>
    <w:rPr>
      <w:rFonts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07D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07D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07D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07D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07D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7D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07DC"/>
    <w:rPr>
      <w:rFonts w:ascii="Consolas" w:hAnsi="Consolas"/>
      <w:szCs w:val="21"/>
    </w:rPr>
  </w:style>
  <w:style w:type="table" w:customStyle="1" w:styleId="Sinbordes">
    <w:name w:val="Sin bordes"/>
    <w:basedOn w:val="Tablanormal"/>
    <w:uiPriority w:val="99"/>
    <w:rsid w:val="000C3330"/>
    <w:rPr>
      <w:rFonts w:eastAsiaTheme="minorEastAsia"/>
      <w:kern w:val="22"/>
      <w:lang w:eastAsia="ja-JP"/>
      <w14:ligatures w14:val="standard"/>
    </w:rPr>
    <w:tblPr>
      <w:tblBorders>
        <w:insideH w:val="single" w:sz="4" w:space="0" w:color="A9D3BD" w:themeColor="accent2" w:themeTint="99"/>
        <w:insideV w:val="single" w:sz="4" w:space="0" w:color="A9D3BD" w:themeColor="accent2" w:themeTint="99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C6E2D3" w:themeColor="accent2" w:themeTint="66"/>
          <w:right w:val="nil"/>
          <w:insideH w:val="nil"/>
          <w:insideV w:val="single" w:sz="4" w:space="0" w:color="C6E2D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tipo">
    <w:name w:val="Logotipo"/>
    <w:basedOn w:val="Normal"/>
    <w:next w:val="Subttulo"/>
    <w:uiPriority w:val="2"/>
    <w:qFormat/>
    <w:rsid w:val="00906393"/>
    <w:pPr>
      <w:spacing w:before="4500" w:after="1440"/>
      <w:jc w:val="right"/>
    </w:pPr>
    <w:rPr>
      <w:color w:val="303D45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aconnmeros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epginacentrado">
    <w:name w:val="Pie de página centrado"/>
    <w:basedOn w:val="Piedepgina"/>
    <w:link w:val="Carcterdepiedepginacentrado"/>
    <w:autoRedefine/>
    <w:uiPriority w:val="13"/>
    <w:qFormat/>
    <w:rsid w:val="00906393"/>
    <w:pPr>
      <w:jc w:val="center"/>
    </w:pPr>
  </w:style>
  <w:style w:type="character" w:customStyle="1" w:styleId="Carcterdepiedepginacentrado">
    <w:name w:val="Carácter de pie de página centrado"/>
    <w:basedOn w:val="PiedepginaCar"/>
    <w:link w:val="Piedepginacentrado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customStyle="1" w:styleId="Piedepginaalineadoaladerecha">
    <w:name w:val="Pie de página alineado a la derecha"/>
    <w:basedOn w:val="Piedepgina"/>
    <w:link w:val="Carcterdepiedepginaalineadoaladerecha"/>
    <w:uiPriority w:val="13"/>
    <w:qFormat/>
    <w:rsid w:val="00906393"/>
    <w:pPr>
      <w:jc w:val="right"/>
    </w:pPr>
  </w:style>
  <w:style w:type="character" w:customStyle="1" w:styleId="Carcterdepiedepginaalineadoaladerecha">
    <w:name w:val="Carácter de pie de página alineado a la derecha"/>
    <w:basedOn w:val="PiedepginaCar"/>
    <w:link w:val="Piedepginaalineadoaladerecha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Listaconvieta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aconcuadrcula">
    <w:name w:val="Table Grid"/>
    <w:basedOn w:val="Tabla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4B3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A03B52"/>
    <w:rPr>
      <w:rFonts w:ascii="Segoe UI" w:eastAsiaTheme="majorEastAsia" w:hAnsi="Segoe UI" w:cstheme="majorBidi"/>
      <w:b/>
      <w:iCs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Ttulo5Car">
    <w:name w:val="Título 5 Car"/>
    <w:basedOn w:val="Fuentedeprrafopredeter"/>
    <w:link w:val="Ttulo5"/>
    <w:uiPriority w:val="9"/>
    <w:rsid w:val="00831306"/>
    <w:rPr>
      <w:rFonts w:asciiTheme="majorHAnsi" w:eastAsiaTheme="majorEastAsia" w:hAnsiTheme="majorHAnsi" w:cs="Times New Roman (Headings CS)"/>
      <w:i/>
      <w:color w:val="303D45" w:themeColor="text2" w:themeShade="BF"/>
      <w:kern w:val="22"/>
      <w:sz w:val="24"/>
      <w:lang w:eastAsia="ja-JP"/>
      <w14:ligatures w14:val="standard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318"/>
    <w:rPr>
      <w:rFonts w:asciiTheme="majorHAnsi" w:eastAsiaTheme="majorEastAsia" w:hAnsiTheme="majorHAnsi" w:cstheme="majorBidi"/>
      <w:color w:val="326249" w:themeColor="accent2" w:themeShade="80"/>
      <w:kern w:val="22"/>
      <w:lang w:eastAsia="ja-JP"/>
      <w14:ligatures w14:val="standar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318"/>
    <w:rPr>
      <w:rFonts w:asciiTheme="majorHAnsi" w:eastAsiaTheme="majorEastAsia" w:hAnsiTheme="majorHAnsi" w:cstheme="majorBidi"/>
      <w:i/>
      <w:iCs/>
      <w:color w:val="326249" w:themeColor="accent2" w:themeShade="80"/>
      <w:kern w:val="22"/>
      <w:lang w:eastAsia="ja-JP"/>
      <w14:ligatures w14:val="standard"/>
    </w:rPr>
  </w:style>
  <w:style w:type="table" w:customStyle="1" w:styleId="Estilo1">
    <w:name w:val="Estilo 1"/>
    <w:basedOn w:val="Tablanormal"/>
    <w:uiPriority w:val="99"/>
    <w:rsid w:val="000C3330"/>
    <w:pPr>
      <w:spacing w:before="0"/>
    </w:pPr>
    <w:tblPr>
      <w:tblBorders>
        <w:insideH w:val="single" w:sz="4" w:space="0" w:color="4A936D" w:themeColor="accent2" w:themeShade="BF"/>
        <w:insideV w:val="single" w:sz="4" w:space="0" w:color="4A936D" w:themeColor="accent2" w:themeShade="BF"/>
      </w:tblBorders>
    </w:tblPr>
  </w:style>
  <w:style w:type="table" w:customStyle="1" w:styleId="Estilo2">
    <w:name w:val="Estilo2"/>
    <w:basedOn w:val="Tablanormal"/>
    <w:uiPriority w:val="99"/>
    <w:rsid w:val="00812690"/>
    <w:pPr>
      <w:spacing w:before="0"/>
    </w:pPr>
    <w:tblPr>
      <w:tblBorders>
        <w:insideH w:val="single" w:sz="4" w:space="0" w:color="4B8E94" w:themeColor="accent3" w:themeShade="BF"/>
        <w:insideV w:val="single" w:sz="4" w:space="0" w:color="4B8E94" w:themeColor="accent3" w:themeShade="BF"/>
      </w:tblBorders>
    </w:tblPr>
  </w:style>
  <w:style w:type="table" w:customStyle="1" w:styleId="Estilo3">
    <w:name w:val="Estilo3"/>
    <w:basedOn w:val="Tablanormal"/>
    <w:uiPriority w:val="99"/>
    <w:rsid w:val="008720B0"/>
    <w:pPr>
      <w:spacing w:before="0"/>
    </w:pPr>
    <w:tblPr>
      <w:tblBorders>
        <w:insideH w:val="single" w:sz="4" w:space="0" w:color="AAD1D4" w:themeColor="accent3" w:themeTint="99"/>
        <w:insideV w:val="single" w:sz="4" w:space="0" w:color="AAD1D4" w:themeColor="accent3" w:themeTint="99"/>
      </w:tblBorders>
    </w:tblPr>
  </w:style>
  <w:style w:type="paragraph" w:customStyle="1" w:styleId="Marcadordeposicindeimagen">
    <w:name w:val="Marcador de posición de imagen"/>
    <w:basedOn w:val="Ttulo1"/>
    <w:qFormat/>
    <w:rsid w:val="00E80549"/>
  </w:style>
  <w:style w:type="character" w:styleId="Hipervnculo">
    <w:name w:val="Hyperlink"/>
    <w:basedOn w:val="Fuentedeprrafopredeter"/>
    <w:uiPriority w:val="99"/>
    <w:unhideWhenUsed/>
    <w:rsid w:val="00EC30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302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49281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947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3FF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augonpae@alum.us.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paugonpae67/Acme-ANS-D0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dia\AppData\Roaming\Microsoft\Templates\Plan%20de%20elaboraci&#243;n%20de%20perfiles%20de%20la%20audiencia%20obje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F1FDB0B3DF4946BAEA6F02E9C3E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E7730-DA1D-45CF-A173-D3D72CFC47DC}"/>
      </w:docPartPr>
      <w:docPartBody>
        <w:p w:rsidR="002F538F" w:rsidRDefault="00000000">
          <w:pPr>
            <w:pStyle w:val="FAF1FDB0B3DF4946BAEA6F02E9C3E72A"/>
          </w:pPr>
          <w:r w:rsidRPr="00AD3652">
            <w:rPr>
              <w:lang w:bidi="es-ES"/>
            </w:rPr>
            <w:t>9/1/23</w:t>
          </w:r>
        </w:p>
      </w:docPartBody>
    </w:docPart>
    <w:docPart>
      <w:docPartPr>
        <w:name w:val="3578283953084E3E9606CFB06E176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F2247-80F8-449D-86D3-B5C5BED250A4}"/>
      </w:docPartPr>
      <w:docPartBody>
        <w:p w:rsidR="002F538F" w:rsidRDefault="00000000">
          <w:pPr>
            <w:pStyle w:val="3578283953084E3E9606CFB06E1762D3"/>
          </w:pPr>
          <w:r w:rsidRPr="00AD3652">
            <w:rPr>
              <w:lang w:bidi="es-ES"/>
            </w:rPr>
            <w:t>%</w:t>
          </w:r>
        </w:p>
      </w:docPartBody>
    </w:docPart>
    <w:docPart>
      <w:docPartPr>
        <w:name w:val="913581FDD10646358431266AB026F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DF2CF-04BC-4DCD-AE76-D782CA71FA94}"/>
      </w:docPartPr>
      <w:docPartBody>
        <w:p w:rsidR="002F538F" w:rsidRDefault="00000000">
          <w:pPr>
            <w:pStyle w:val="913581FDD10646358431266AB026FD46"/>
          </w:pPr>
          <w:r w:rsidRPr="00AD3652">
            <w:rPr>
              <w:lang w:bidi="es-ES"/>
            </w:rPr>
            <w:t>Acción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charset w:val="00"/>
    <w:family w:val="roman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C1"/>
    <w:rsid w:val="000C31F8"/>
    <w:rsid w:val="002F538F"/>
    <w:rsid w:val="00512E3C"/>
    <w:rsid w:val="008250F8"/>
    <w:rsid w:val="008E5A63"/>
    <w:rsid w:val="009C13C1"/>
    <w:rsid w:val="00E641C9"/>
    <w:rsid w:val="00E76F68"/>
    <w:rsid w:val="00E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F1FDB0B3DF4946BAEA6F02E9C3E72A">
    <w:name w:val="FAF1FDB0B3DF4946BAEA6F02E9C3E72A"/>
  </w:style>
  <w:style w:type="character" w:styleId="nfasis">
    <w:name w:val="Emphasis"/>
    <w:basedOn w:val="Fuentedeprrafopredeter"/>
    <w:uiPriority w:val="12"/>
    <w:unhideWhenUsed/>
    <w:qFormat/>
    <w:rsid w:val="002F538F"/>
    <w:rPr>
      <w:i/>
      <w:iCs/>
      <w:color w:val="595959" w:themeColor="text1" w:themeTint="A6"/>
    </w:rPr>
  </w:style>
  <w:style w:type="paragraph" w:customStyle="1" w:styleId="3578283953084E3E9606CFB06E1762D3">
    <w:name w:val="3578283953084E3E9606CFB06E1762D3"/>
  </w:style>
  <w:style w:type="paragraph" w:customStyle="1" w:styleId="913581FDD10646358431266AB026FD46">
    <w:name w:val="913581FDD10646358431266AB026F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Target Audience Darker">
      <a:dk1>
        <a:srgbClr val="000000"/>
      </a:dk1>
      <a:lt1>
        <a:srgbClr val="FFFFFF"/>
      </a:lt1>
      <a:dk2>
        <a:srgbClr val="40525D"/>
      </a:dk2>
      <a:lt2>
        <a:srgbClr val="E7E6E6"/>
      </a:lt2>
      <a:accent1>
        <a:srgbClr val="908D8A"/>
      </a:accent1>
      <a:accent2>
        <a:srgbClr val="71B793"/>
      </a:accent2>
      <a:accent3>
        <a:srgbClr val="73B3B8"/>
      </a:accent3>
      <a:accent4>
        <a:srgbClr val="855845"/>
      </a:accent4>
      <a:accent5>
        <a:srgbClr val="D78759"/>
      </a:accent5>
      <a:accent6>
        <a:srgbClr val="544C47"/>
      </a:accent6>
      <a:hlink>
        <a:srgbClr val="0563C1"/>
      </a:hlink>
      <a:folHlink>
        <a:srgbClr val="954F72"/>
      </a:folHlink>
    </a:clrScheme>
    <a:fontScheme name="Custom 76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DBFA9-3A65-48BB-B52B-739BFE0951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04DE3FC-BF38-414E-9FDE-4B12261D3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7C9DAA-A9DD-44C0-904D-F1A93CB40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BE9E365-3049-4B33-A783-78872D39813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Plan de elaboración de perfiles de la audiencia objetivo</Template>
  <TotalTime>0</TotalTime>
  <Pages>8</Pages>
  <Words>668</Words>
  <Characters>3679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2025-02-19T20:50:00Z</dcterms:created>
  <dcterms:modified xsi:type="dcterms:W3CDTF">2025-02-20T17:06:00Z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