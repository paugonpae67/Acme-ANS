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8DFBA" w14:textId="109F37A4" w:rsidR="00A04B22" w:rsidRPr="00E80549" w:rsidRDefault="00E80549" w:rsidP="00E80549">
      <w:pPr>
        <w:pStyle w:val="Marcadordeposicindeimagen"/>
      </w:pPr>
      <w:bookmarkStart w:id="0" w:name="_Toc190893033"/>
      <w:bookmarkStart w:id="1" w:name="_Toc190948902"/>
      <w:bookmarkStart w:id="2" w:name="_Toc190949206"/>
      <w:bookmarkStart w:id="3" w:name="OLE_LINK5"/>
      <w:r w:rsidRPr="00E80549">
        <w:rPr>
          <w:lang w:bidi="es-ES"/>
        </w:rPr>
        <mc:AlternateContent>
          <mc:Choice Requires="wpg">
            <w:drawing>
              <wp:anchor distT="0" distB="0" distL="114300" distR="114300" simplePos="0" relativeHeight="251669504" behindDoc="1" locked="1" layoutInCell="1" allowOverlap="0" wp14:anchorId="6A965D64" wp14:editId="2589B02E">
                <wp:simplePos x="0" y="0"/>
                <wp:positionH relativeFrom="column">
                  <wp:posOffset>-923925</wp:posOffset>
                </wp:positionH>
                <wp:positionV relativeFrom="paragraph">
                  <wp:posOffset>-5027295</wp:posOffset>
                </wp:positionV>
                <wp:extent cx="7781290" cy="11744325"/>
                <wp:effectExtent l="0" t="0" r="0" b="952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174432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2082"/>
                            <a:ext cx="704088" cy="477663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C7705"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965D64" id="Grupo 4" o:spid="_x0000_s1026" alt="&quot;&quot;" style="position:absolute;margin-left:-72.75pt;margin-top:-395.85pt;width:612.7pt;height:924.75pt;z-index:-251646976;mso-width-relative:margin;mso-height-relative:margin" coordorigin="" coordsize="77800,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" o:allowoverlap="f">
                <v:rect id="Rectángulo 7" o:spid="_x0000_s1027" style="position:absolute;left:76;width:77724;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20;width:7040;height:477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57BC7705" w14:textId="77777777" w:rsidR="00D7588D" w:rsidRDefault="00D7588D"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bookmarkEnd w:id="0"/>
      <w:bookmarkEnd w:id="1"/>
      <w:bookmarkEnd w:id="2"/>
      <w:r w:rsidR="0A09998F">
        <w:t xml:space="preserve">  </w:t>
      </w:r>
    </w:p>
    <w:p w14:paraId="6296FC03" w14:textId="35550A39" w:rsidR="007D51B8" w:rsidRPr="00AD3652" w:rsidRDefault="00EC302F" w:rsidP="005A49C9">
      <w:r>
        <w:t>1</w:t>
      </w:r>
      <w:sdt>
        <w:sdtPr>
          <w:id w:val="-1147898089"/>
          <w:placeholder>
            <w:docPart w:val="FAF1FDB0B3DF4946BAEA6F02E9C3E72A"/>
          </w:placeholder>
          <w15:appearance w15:val="hidden"/>
        </w:sdtPr>
        <w:sdtEndPr/>
        <w:sdtContent>
          <w:r>
            <w:t>9/02/2025</w:t>
          </w:r>
        </w:sdtContent>
      </w:sdt>
      <w:r w:rsidR="005A49C9" w:rsidRPr="00AD3652">
        <w:rPr>
          <w:lang w:bidi="es-ES"/>
        </w:rPr>
        <w:t xml:space="preserve"> </w:t>
      </w:r>
    </w:p>
    <w:p w14:paraId="397C21D9" w14:textId="11F07F66" w:rsidR="00B947B6" w:rsidRDefault="00B947B6" w:rsidP="005A49C9">
      <w:r>
        <w:t xml:space="preserve">Repositorio: </w:t>
      </w:r>
      <w:hyperlink r:id="rId12" w:history="1">
        <w:r w:rsidRPr="00DB6275">
          <w:rPr>
            <w:rStyle w:val="Hipervnculo"/>
          </w:rPr>
          <w:t>https://github.com/paugonpae67/Acme-ANS-D01</w:t>
        </w:r>
      </w:hyperlink>
      <w:r>
        <w:t xml:space="preserve"> </w:t>
      </w:r>
    </w:p>
    <w:p w14:paraId="554EF82C" w14:textId="1A75EFC5" w:rsidR="001B6EDA" w:rsidRDefault="00B947B6" w:rsidP="005A49C9">
      <w:r>
        <w:t>Trabajo individual realizado por</w:t>
      </w:r>
      <w:r w:rsidR="00EC302F">
        <w:t>: Paula Rosa González Páez (</w:t>
      </w:r>
      <w:hyperlink r:id="rId13" w:history="1">
        <w:r w:rsidR="00EC302F" w:rsidRPr="00DB6275">
          <w:rPr>
            <w:rStyle w:val="Hipervnculo"/>
          </w:rPr>
          <w:t>paugonpae@alum.us.es</w:t>
        </w:r>
      </w:hyperlink>
      <w:r w:rsidR="00EC302F">
        <w:t>)</w:t>
      </w:r>
    </w:p>
    <w:p w14:paraId="27291226" w14:textId="683EC0D6" w:rsidR="00F1604B" w:rsidRPr="00AD3652" w:rsidRDefault="00EC302F" w:rsidP="005A49C9">
      <w:r>
        <w:t>Grupo: C1.064</w:t>
      </w:r>
    </w:p>
    <w:p w14:paraId="0812C1E2" w14:textId="77777777" w:rsidR="00F01FF8" w:rsidRDefault="00F01FF8" w:rsidP="00D60831">
      <w:pPr>
        <w:pStyle w:val="Ttulo"/>
      </w:pPr>
    </w:p>
    <w:p w14:paraId="6DAA0CCD" w14:textId="55891C62" w:rsidR="00FB3C5E" w:rsidRPr="00F01FF8" w:rsidRDefault="00F01FF8" w:rsidP="00D60831">
      <w:pPr>
        <w:pStyle w:val="Ttulo2"/>
      </w:pPr>
      <w:bookmarkStart w:id="4" w:name="_Toc190948903"/>
      <w:bookmarkStart w:id="5" w:name="_Toc190949020"/>
      <w:bookmarkStart w:id="6" w:name="_Toc190949207"/>
      <w:r w:rsidRPr="00F01FF8">
        <w:t>Planning and Progress</w:t>
      </w:r>
      <w:r w:rsidR="00EF70DB" w:rsidRPr="00F01FF8">
        <w:t xml:space="preserve"> REPORT</w:t>
      </w:r>
      <w:bookmarkEnd w:id="4"/>
      <w:bookmarkEnd w:id="5"/>
      <w:bookmarkEnd w:id="6"/>
    </w:p>
    <w:p w14:paraId="0D008D54" w14:textId="2946D507" w:rsidR="00E80549" w:rsidRPr="00AD3652" w:rsidRDefault="00EF70DB" w:rsidP="00D7588D">
      <w:pPr>
        <w:pStyle w:val="Subttulo"/>
      </w:pPr>
      <w:r>
        <w:t>acme ans – c1.064</w:t>
      </w:r>
    </w:p>
    <w:p w14:paraId="693A97E5" w14:textId="77777777" w:rsidR="00E80549" w:rsidRPr="00AD3652" w:rsidRDefault="00E80549" w:rsidP="00D7588D">
      <w:pPr>
        <w:pStyle w:val="Subttulo"/>
        <w:sectPr w:rsidR="00E80549" w:rsidRPr="00AD3652" w:rsidSect="0026442F">
          <w:headerReference w:type="default" r:id="rId14"/>
          <w:footerReference w:type="default" r:id="rId15"/>
          <w:pgSz w:w="11906" w:h="16838" w:code="9"/>
          <w:pgMar w:top="6237" w:right="1440" w:bottom="1440" w:left="1440" w:header="720" w:footer="578" w:gutter="0"/>
          <w:pgNumType w:start="0"/>
          <w:cols w:space="720"/>
          <w:titlePg/>
          <w:docGrid w:linePitch="360"/>
        </w:sectPr>
      </w:pPr>
    </w:p>
    <w:tbl>
      <w:tblPr>
        <w:tblStyle w:val="Tablaconcuadrcula"/>
        <w:tblW w:w="0" w:type="auto"/>
        <w:tblLook w:val="04A0" w:firstRow="1" w:lastRow="0" w:firstColumn="1" w:lastColumn="0" w:noHBand="0" w:noVBand="1"/>
      </w:tblPr>
      <w:tblGrid>
        <w:gridCol w:w="9026"/>
      </w:tblGrid>
      <w:tr w:rsidR="004E2DEB" w:rsidRPr="00AD3652" w14:paraId="07BA53CD" w14:textId="77777777" w:rsidTr="004E2DEB">
        <w:tc>
          <w:tcPr>
            <w:tcW w:w="9350" w:type="dxa"/>
            <w:tcBorders>
              <w:top w:val="single" w:sz="12" w:space="0" w:color="4B8E94" w:themeColor="accent3" w:themeShade="BF"/>
              <w:left w:val="nil"/>
              <w:bottom w:val="nil"/>
              <w:right w:val="nil"/>
            </w:tcBorders>
          </w:tcPr>
          <w:p w14:paraId="07E217DE" w14:textId="583613D4" w:rsidR="004E2DEB" w:rsidRPr="00B947B6" w:rsidRDefault="00EF70DB" w:rsidP="00D60831">
            <w:pPr>
              <w:pStyle w:val="Ttulo"/>
            </w:pPr>
            <w:r w:rsidRPr="00B947B6">
              <w:lastRenderedPageBreak/>
              <w:t>TABLA DE CONTENIDOS</w:t>
            </w:r>
          </w:p>
        </w:tc>
      </w:tr>
    </w:tbl>
    <w:p w14:paraId="204DE9C5" w14:textId="77777777" w:rsidR="004E2DEB" w:rsidRPr="00EC302F" w:rsidRDefault="004E2DEB" w:rsidP="004E2DEB">
      <w:pPr>
        <w:rPr>
          <w:rStyle w:val="Ttulo1Car"/>
          <w:sz w:val="22"/>
          <w:szCs w:val="22"/>
        </w:rPr>
      </w:pPr>
    </w:p>
    <w:sdt>
      <w:sdtPr>
        <w:rPr>
          <w:rFonts w:ascii="Segoe UI" w:eastAsiaTheme="majorEastAsia" w:hAnsi="Segoe UI" w:cs="Times New Roman (Headings CS)"/>
          <w:caps/>
          <w:noProof/>
          <w:color w:val="000000" w:themeColor="text1"/>
          <w:spacing w:val="26"/>
          <w:kern w:val="10"/>
          <w:sz w:val="10"/>
          <w:szCs w:val="10"/>
        </w:rPr>
        <w:id w:val="-354969725"/>
        <w:docPartObj>
          <w:docPartGallery w:val="Table of Contents"/>
          <w:docPartUnique/>
        </w:docPartObj>
      </w:sdtPr>
      <w:sdtEndPr>
        <w:rPr>
          <w:rFonts w:asciiTheme="minorHAnsi" w:hAnsiTheme="minorHAnsi"/>
          <w:b/>
          <w:bCs/>
        </w:rPr>
      </w:sdtEndPr>
      <w:sdtContent>
        <w:p w14:paraId="36FFA289" w14:textId="2280185F" w:rsidR="00B62D21" w:rsidRDefault="00B947B6">
          <w:pPr>
            <w:pStyle w:val="TDC1"/>
            <w:tabs>
              <w:tab w:val="right" w:leader="dot" w:pos="9016"/>
            </w:tabs>
            <w:rPr>
              <w:rFonts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190949208" w:history="1">
            <w:r w:rsidR="00B62D21" w:rsidRPr="004C09A2">
              <w:rPr>
                <w:rStyle w:val="Hipervnculo"/>
                <w:b/>
                <w:noProof/>
                <w:spacing w:val="20"/>
                <w:lang w:bidi="es-ES"/>
              </w:rPr>
              <w:t>R</w:t>
            </w:r>
            <w:r w:rsidR="00B62D21" w:rsidRPr="004C09A2">
              <w:rPr>
                <w:rStyle w:val="Hipervnculo"/>
                <w:rFonts w:ascii="Segoe UI" w:hAnsi="Segoe UI"/>
                <w:b/>
                <w:noProof/>
                <w:spacing w:val="20"/>
                <w:lang w:bidi="es-ES"/>
              </w:rPr>
              <w:t>ESUMEN EJECUTIVO</w:t>
            </w:r>
            <w:r w:rsidR="00B62D21">
              <w:rPr>
                <w:noProof/>
                <w:webHidden/>
              </w:rPr>
              <w:tab/>
            </w:r>
            <w:r w:rsidR="00B62D21">
              <w:rPr>
                <w:noProof/>
                <w:webHidden/>
              </w:rPr>
              <w:fldChar w:fldCharType="begin"/>
            </w:r>
            <w:r w:rsidR="00B62D21">
              <w:rPr>
                <w:noProof/>
                <w:webHidden/>
              </w:rPr>
              <w:instrText xml:space="preserve"> PAGEREF _Toc190949208 \h </w:instrText>
            </w:r>
            <w:r w:rsidR="00B62D21">
              <w:rPr>
                <w:noProof/>
                <w:webHidden/>
              </w:rPr>
            </w:r>
            <w:r w:rsidR="00B62D21">
              <w:rPr>
                <w:noProof/>
                <w:webHidden/>
              </w:rPr>
              <w:fldChar w:fldCharType="separate"/>
            </w:r>
            <w:r w:rsidR="00B62D21">
              <w:rPr>
                <w:noProof/>
                <w:webHidden/>
              </w:rPr>
              <w:t>2</w:t>
            </w:r>
            <w:r w:rsidR="00B62D21">
              <w:rPr>
                <w:noProof/>
                <w:webHidden/>
              </w:rPr>
              <w:fldChar w:fldCharType="end"/>
            </w:r>
          </w:hyperlink>
        </w:p>
        <w:p w14:paraId="080B32FF" w14:textId="7F2C7D45" w:rsidR="00B62D21" w:rsidRDefault="00B62D21">
          <w:pPr>
            <w:pStyle w:val="TDC1"/>
            <w:tabs>
              <w:tab w:val="right" w:leader="dot" w:pos="9016"/>
            </w:tabs>
            <w:rPr>
              <w:rFonts w:cstheme="minorBidi"/>
              <w:noProof/>
              <w:kern w:val="2"/>
              <w:sz w:val="24"/>
              <w:szCs w:val="24"/>
              <w:lang w:eastAsia="es-ES"/>
              <w14:ligatures w14:val="standardContextual"/>
            </w:rPr>
          </w:pPr>
          <w:hyperlink w:anchor="_Toc190949209" w:history="1">
            <w:r w:rsidRPr="004C09A2">
              <w:rPr>
                <w:rStyle w:val="Hipervnculo"/>
                <w:b/>
                <w:noProof/>
                <w:spacing w:val="20"/>
                <w:lang w:bidi="es-ES"/>
              </w:rPr>
              <w:t>T</w:t>
            </w:r>
            <w:r w:rsidRPr="004C09A2">
              <w:rPr>
                <w:rStyle w:val="Hipervnculo"/>
                <w:rFonts w:ascii="Segoe UI" w:hAnsi="Segoe UI"/>
                <w:b/>
                <w:noProof/>
                <w:spacing w:val="20"/>
                <w:lang w:bidi="es-ES"/>
              </w:rPr>
              <w:t>ABLA DE REVISIONES</w:t>
            </w:r>
            <w:r>
              <w:rPr>
                <w:noProof/>
                <w:webHidden/>
              </w:rPr>
              <w:tab/>
            </w:r>
            <w:r>
              <w:rPr>
                <w:noProof/>
                <w:webHidden/>
              </w:rPr>
              <w:fldChar w:fldCharType="begin"/>
            </w:r>
            <w:r>
              <w:rPr>
                <w:noProof/>
                <w:webHidden/>
              </w:rPr>
              <w:instrText xml:space="preserve"> PAGEREF _Toc190949209 \h </w:instrText>
            </w:r>
            <w:r>
              <w:rPr>
                <w:noProof/>
                <w:webHidden/>
              </w:rPr>
            </w:r>
            <w:r>
              <w:rPr>
                <w:noProof/>
                <w:webHidden/>
              </w:rPr>
              <w:fldChar w:fldCharType="separate"/>
            </w:r>
            <w:r>
              <w:rPr>
                <w:noProof/>
                <w:webHidden/>
              </w:rPr>
              <w:t>3</w:t>
            </w:r>
            <w:r>
              <w:rPr>
                <w:noProof/>
                <w:webHidden/>
              </w:rPr>
              <w:fldChar w:fldCharType="end"/>
            </w:r>
          </w:hyperlink>
        </w:p>
        <w:p w14:paraId="30B01038" w14:textId="794B2EB9" w:rsidR="00B62D21" w:rsidRDefault="00B62D21">
          <w:pPr>
            <w:pStyle w:val="TDC1"/>
            <w:tabs>
              <w:tab w:val="right" w:leader="dot" w:pos="9016"/>
            </w:tabs>
            <w:rPr>
              <w:rFonts w:cstheme="minorBidi"/>
              <w:noProof/>
              <w:kern w:val="2"/>
              <w:sz w:val="24"/>
              <w:szCs w:val="24"/>
              <w:lang w:eastAsia="es-ES"/>
              <w14:ligatures w14:val="standardContextual"/>
            </w:rPr>
          </w:pPr>
          <w:hyperlink w:anchor="_Toc190949210" w:history="1">
            <w:r w:rsidRPr="004C09A2">
              <w:rPr>
                <w:rStyle w:val="Hipervnculo"/>
                <w:b/>
                <w:noProof/>
                <w:spacing w:val="20"/>
                <w:lang w:bidi="es-ES"/>
              </w:rPr>
              <w:t>I</w:t>
            </w:r>
            <w:r w:rsidRPr="004C09A2">
              <w:rPr>
                <w:rStyle w:val="Hipervnculo"/>
                <w:rFonts w:ascii="Segoe UI" w:hAnsi="Segoe UI"/>
                <w:b/>
                <w:noProof/>
                <w:spacing w:val="20"/>
                <w:lang w:bidi="es-ES"/>
              </w:rPr>
              <w:t>NTRODUCCIÓN</w:t>
            </w:r>
            <w:r>
              <w:rPr>
                <w:noProof/>
                <w:webHidden/>
              </w:rPr>
              <w:tab/>
            </w:r>
            <w:r>
              <w:rPr>
                <w:noProof/>
                <w:webHidden/>
              </w:rPr>
              <w:fldChar w:fldCharType="begin"/>
            </w:r>
            <w:r>
              <w:rPr>
                <w:noProof/>
                <w:webHidden/>
              </w:rPr>
              <w:instrText xml:space="preserve"> PAGEREF _Toc190949210 \h </w:instrText>
            </w:r>
            <w:r>
              <w:rPr>
                <w:noProof/>
                <w:webHidden/>
              </w:rPr>
            </w:r>
            <w:r>
              <w:rPr>
                <w:noProof/>
                <w:webHidden/>
              </w:rPr>
              <w:fldChar w:fldCharType="separate"/>
            </w:r>
            <w:r>
              <w:rPr>
                <w:noProof/>
                <w:webHidden/>
              </w:rPr>
              <w:t>4</w:t>
            </w:r>
            <w:r>
              <w:rPr>
                <w:noProof/>
                <w:webHidden/>
              </w:rPr>
              <w:fldChar w:fldCharType="end"/>
            </w:r>
          </w:hyperlink>
        </w:p>
        <w:p w14:paraId="6D6AF4EE" w14:textId="4FCB6437" w:rsidR="00B62D21" w:rsidRDefault="00B62D21">
          <w:pPr>
            <w:pStyle w:val="TDC1"/>
            <w:tabs>
              <w:tab w:val="right" w:leader="dot" w:pos="9016"/>
            </w:tabs>
            <w:rPr>
              <w:rFonts w:cstheme="minorBidi"/>
              <w:noProof/>
              <w:kern w:val="2"/>
              <w:sz w:val="24"/>
              <w:szCs w:val="24"/>
              <w:lang w:eastAsia="es-ES"/>
              <w14:ligatures w14:val="standardContextual"/>
            </w:rPr>
          </w:pPr>
          <w:hyperlink w:anchor="_Toc190949211" w:history="1">
            <w:r w:rsidRPr="004C09A2">
              <w:rPr>
                <w:rStyle w:val="Hipervnculo"/>
                <w:b/>
                <w:noProof/>
                <w:spacing w:val="20"/>
                <w:lang w:bidi="es-ES"/>
              </w:rPr>
              <w:t>C</w:t>
            </w:r>
            <w:r w:rsidRPr="004C09A2">
              <w:rPr>
                <w:rStyle w:val="Hipervnculo"/>
                <w:rFonts w:ascii="Segoe UI" w:hAnsi="Segoe UI"/>
                <w:b/>
                <w:noProof/>
                <w:spacing w:val="20"/>
                <w:lang w:bidi="es-ES"/>
              </w:rPr>
              <w:t>ONTENIDO</w:t>
            </w:r>
            <w:r>
              <w:rPr>
                <w:noProof/>
                <w:webHidden/>
              </w:rPr>
              <w:tab/>
            </w:r>
            <w:r>
              <w:rPr>
                <w:noProof/>
                <w:webHidden/>
              </w:rPr>
              <w:fldChar w:fldCharType="begin"/>
            </w:r>
            <w:r>
              <w:rPr>
                <w:noProof/>
                <w:webHidden/>
              </w:rPr>
              <w:instrText xml:space="preserve"> PAGEREF _Toc190949211 \h </w:instrText>
            </w:r>
            <w:r>
              <w:rPr>
                <w:noProof/>
                <w:webHidden/>
              </w:rPr>
            </w:r>
            <w:r>
              <w:rPr>
                <w:noProof/>
                <w:webHidden/>
              </w:rPr>
              <w:fldChar w:fldCharType="separate"/>
            </w:r>
            <w:r>
              <w:rPr>
                <w:noProof/>
                <w:webHidden/>
              </w:rPr>
              <w:t>5</w:t>
            </w:r>
            <w:r>
              <w:rPr>
                <w:noProof/>
                <w:webHidden/>
              </w:rPr>
              <w:fldChar w:fldCharType="end"/>
            </w:r>
          </w:hyperlink>
        </w:p>
        <w:p w14:paraId="3B433E54" w14:textId="708F06E2" w:rsidR="00B62D21" w:rsidRDefault="00B62D21">
          <w:pPr>
            <w:pStyle w:val="TDC2"/>
            <w:tabs>
              <w:tab w:val="right" w:leader="dot" w:pos="9016"/>
            </w:tabs>
            <w:rPr>
              <w:rFonts w:cstheme="minorBidi"/>
              <w:noProof/>
              <w:kern w:val="2"/>
              <w:sz w:val="24"/>
              <w:szCs w:val="24"/>
              <w:lang w:eastAsia="es-ES"/>
              <w14:ligatures w14:val="standardContextual"/>
            </w:rPr>
          </w:pPr>
          <w:hyperlink w:anchor="_Toc190949212" w:history="1">
            <w:r w:rsidRPr="004C09A2">
              <w:rPr>
                <w:rStyle w:val="Hipervnculo"/>
                <w:noProof/>
              </w:rPr>
              <w:t>Planning Report</w:t>
            </w:r>
            <w:r>
              <w:rPr>
                <w:noProof/>
                <w:webHidden/>
              </w:rPr>
              <w:tab/>
            </w:r>
            <w:r>
              <w:rPr>
                <w:noProof/>
                <w:webHidden/>
              </w:rPr>
              <w:fldChar w:fldCharType="begin"/>
            </w:r>
            <w:r>
              <w:rPr>
                <w:noProof/>
                <w:webHidden/>
              </w:rPr>
              <w:instrText xml:space="preserve"> PAGEREF _Toc190949212 \h </w:instrText>
            </w:r>
            <w:r>
              <w:rPr>
                <w:noProof/>
                <w:webHidden/>
              </w:rPr>
            </w:r>
            <w:r>
              <w:rPr>
                <w:noProof/>
                <w:webHidden/>
              </w:rPr>
              <w:fldChar w:fldCharType="separate"/>
            </w:r>
            <w:r>
              <w:rPr>
                <w:noProof/>
                <w:webHidden/>
              </w:rPr>
              <w:t>5</w:t>
            </w:r>
            <w:r>
              <w:rPr>
                <w:noProof/>
                <w:webHidden/>
              </w:rPr>
              <w:fldChar w:fldCharType="end"/>
            </w:r>
          </w:hyperlink>
        </w:p>
        <w:p w14:paraId="1DBAFDB3" w14:textId="3B461972" w:rsidR="00B62D21" w:rsidRDefault="00B62D21">
          <w:pPr>
            <w:pStyle w:val="TDC2"/>
            <w:tabs>
              <w:tab w:val="right" w:leader="dot" w:pos="9016"/>
            </w:tabs>
            <w:rPr>
              <w:rFonts w:cstheme="minorBidi"/>
              <w:noProof/>
              <w:kern w:val="2"/>
              <w:sz w:val="24"/>
              <w:szCs w:val="24"/>
              <w:lang w:eastAsia="es-ES"/>
              <w14:ligatures w14:val="standardContextual"/>
            </w:rPr>
          </w:pPr>
          <w:hyperlink w:anchor="_Toc190949213" w:history="1">
            <w:r w:rsidRPr="004C09A2">
              <w:rPr>
                <w:rStyle w:val="Hipervnculo"/>
                <w:noProof/>
              </w:rPr>
              <w:t>Progress Report</w:t>
            </w:r>
            <w:r>
              <w:rPr>
                <w:noProof/>
                <w:webHidden/>
              </w:rPr>
              <w:tab/>
            </w:r>
            <w:r>
              <w:rPr>
                <w:noProof/>
                <w:webHidden/>
              </w:rPr>
              <w:fldChar w:fldCharType="begin"/>
            </w:r>
            <w:r>
              <w:rPr>
                <w:noProof/>
                <w:webHidden/>
              </w:rPr>
              <w:instrText xml:space="preserve"> PAGEREF _Toc190949213 \h </w:instrText>
            </w:r>
            <w:r>
              <w:rPr>
                <w:noProof/>
                <w:webHidden/>
              </w:rPr>
            </w:r>
            <w:r>
              <w:rPr>
                <w:noProof/>
                <w:webHidden/>
              </w:rPr>
              <w:fldChar w:fldCharType="separate"/>
            </w:r>
            <w:r>
              <w:rPr>
                <w:noProof/>
                <w:webHidden/>
              </w:rPr>
              <w:t>7</w:t>
            </w:r>
            <w:r>
              <w:rPr>
                <w:noProof/>
                <w:webHidden/>
              </w:rPr>
              <w:fldChar w:fldCharType="end"/>
            </w:r>
          </w:hyperlink>
        </w:p>
        <w:p w14:paraId="29A3860F" w14:textId="27417F37" w:rsidR="00B62D21" w:rsidRDefault="00B62D21">
          <w:pPr>
            <w:pStyle w:val="TDC1"/>
            <w:tabs>
              <w:tab w:val="right" w:leader="dot" w:pos="9016"/>
            </w:tabs>
            <w:rPr>
              <w:rFonts w:cstheme="minorBidi"/>
              <w:noProof/>
              <w:kern w:val="2"/>
              <w:sz w:val="24"/>
              <w:szCs w:val="24"/>
              <w:lang w:eastAsia="es-ES"/>
              <w14:ligatures w14:val="standardContextual"/>
            </w:rPr>
          </w:pPr>
          <w:hyperlink w:anchor="_Toc190949214" w:history="1">
            <w:r w:rsidRPr="004C09A2">
              <w:rPr>
                <w:rStyle w:val="Hipervnculo"/>
                <w:b/>
                <w:noProof/>
                <w:spacing w:val="20"/>
                <w:lang w:bidi="es-ES"/>
              </w:rPr>
              <w:t>C</w:t>
            </w:r>
            <w:r w:rsidRPr="004C09A2">
              <w:rPr>
                <w:rStyle w:val="Hipervnculo"/>
                <w:rFonts w:ascii="Segoe UI" w:hAnsi="Segoe UI"/>
                <w:b/>
                <w:noProof/>
                <w:spacing w:val="20"/>
                <w:lang w:bidi="es-ES"/>
              </w:rPr>
              <w:t>ONCLUSIÓN</w:t>
            </w:r>
            <w:r>
              <w:rPr>
                <w:noProof/>
                <w:webHidden/>
              </w:rPr>
              <w:tab/>
            </w:r>
            <w:r>
              <w:rPr>
                <w:noProof/>
                <w:webHidden/>
              </w:rPr>
              <w:fldChar w:fldCharType="begin"/>
            </w:r>
            <w:r>
              <w:rPr>
                <w:noProof/>
                <w:webHidden/>
              </w:rPr>
              <w:instrText xml:space="preserve"> PAGEREF _Toc190949214 \h </w:instrText>
            </w:r>
            <w:r>
              <w:rPr>
                <w:noProof/>
                <w:webHidden/>
              </w:rPr>
            </w:r>
            <w:r>
              <w:rPr>
                <w:noProof/>
                <w:webHidden/>
              </w:rPr>
              <w:fldChar w:fldCharType="separate"/>
            </w:r>
            <w:r>
              <w:rPr>
                <w:noProof/>
                <w:webHidden/>
              </w:rPr>
              <w:t>9</w:t>
            </w:r>
            <w:r>
              <w:rPr>
                <w:noProof/>
                <w:webHidden/>
              </w:rPr>
              <w:fldChar w:fldCharType="end"/>
            </w:r>
          </w:hyperlink>
        </w:p>
        <w:p w14:paraId="789E3349" w14:textId="015AB29D" w:rsidR="00B947B6" w:rsidRDefault="00B947B6">
          <w:r>
            <w:rPr>
              <w:b/>
              <w:bCs/>
            </w:rPr>
            <w:fldChar w:fldCharType="end"/>
          </w:r>
        </w:p>
      </w:sdtContent>
    </w:sdt>
    <w:p w14:paraId="3187988C" w14:textId="77777777" w:rsidR="00EF70DB" w:rsidRPr="00EC302F" w:rsidRDefault="00EF70DB" w:rsidP="004E2DEB">
      <w:pPr>
        <w:rPr>
          <w:rStyle w:val="Ttulo1Car"/>
          <w:sz w:val="22"/>
          <w:szCs w:val="22"/>
        </w:rPr>
      </w:pPr>
    </w:p>
    <w:p w14:paraId="54D9E96F" w14:textId="77777777" w:rsidR="00EF70DB" w:rsidRPr="00EC302F" w:rsidRDefault="00EF70DB" w:rsidP="004E2DEB">
      <w:pPr>
        <w:rPr>
          <w:rStyle w:val="Ttulo1Car"/>
          <w:sz w:val="22"/>
          <w:szCs w:val="22"/>
        </w:rPr>
      </w:pPr>
    </w:p>
    <w:p w14:paraId="2E4DC2E9" w14:textId="77777777" w:rsidR="00EF70DB" w:rsidRPr="00EC302F" w:rsidRDefault="00EF70DB" w:rsidP="004E2DEB">
      <w:pPr>
        <w:rPr>
          <w:rStyle w:val="Ttulo1Car"/>
          <w:sz w:val="22"/>
          <w:szCs w:val="22"/>
        </w:rPr>
      </w:pPr>
    </w:p>
    <w:p w14:paraId="13157584" w14:textId="77777777" w:rsidR="00EF70DB" w:rsidRPr="00EC302F" w:rsidRDefault="00EF70DB" w:rsidP="004E2DEB">
      <w:pPr>
        <w:rPr>
          <w:rStyle w:val="Ttulo1Car"/>
          <w:sz w:val="22"/>
          <w:szCs w:val="22"/>
        </w:rPr>
      </w:pPr>
    </w:p>
    <w:p w14:paraId="681AC5F9" w14:textId="77777777" w:rsidR="00EF70DB" w:rsidRPr="00EC302F" w:rsidRDefault="00EF70DB" w:rsidP="004E2DEB">
      <w:pPr>
        <w:rPr>
          <w:rStyle w:val="Ttulo1Car"/>
          <w:sz w:val="22"/>
          <w:szCs w:val="22"/>
        </w:rPr>
      </w:pPr>
    </w:p>
    <w:p w14:paraId="6DCEB891" w14:textId="77777777" w:rsidR="00EF70DB" w:rsidRPr="00EC302F" w:rsidRDefault="00EF70DB" w:rsidP="004E2DEB">
      <w:pPr>
        <w:rPr>
          <w:rStyle w:val="Ttulo1Car"/>
          <w:sz w:val="44"/>
          <w:szCs w:val="34"/>
        </w:rPr>
      </w:pPr>
    </w:p>
    <w:p w14:paraId="39B728B2" w14:textId="77777777" w:rsidR="00EF70DB" w:rsidRPr="00EC302F" w:rsidRDefault="00EF70DB" w:rsidP="004E2DEB">
      <w:pPr>
        <w:rPr>
          <w:rStyle w:val="Ttulo1Car"/>
          <w:sz w:val="22"/>
          <w:szCs w:val="22"/>
        </w:rPr>
      </w:pPr>
    </w:p>
    <w:p w14:paraId="367CEAA2" w14:textId="77777777" w:rsidR="00EF70DB" w:rsidRPr="00EC302F" w:rsidRDefault="00EF70DB" w:rsidP="004E2DEB">
      <w:pPr>
        <w:rPr>
          <w:rStyle w:val="Ttulo1Car"/>
          <w:sz w:val="22"/>
          <w:szCs w:val="22"/>
        </w:rPr>
      </w:pPr>
    </w:p>
    <w:p w14:paraId="0F7C2605" w14:textId="77777777" w:rsidR="00EF70DB" w:rsidRPr="00EC302F" w:rsidRDefault="00EF70DB" w:rsidP="004E2DEB">
      <w:pPr>
        <w:rPr>
          <w:rStyle w:val="Ttulo1Car"/>
          <w:sz w:val="22"/>
          <w:szCs w:val="22"/>
        </w:rPr>
      </w:pPr>
    </w:p>
    <w:p w14:paraId="1C438180" w14:textId="77777777" w:rsidR="00EF70DB" w:rsidRPr="00EC302F" w:rsidRDefault="00EF70DB" w:rsidP="004E2DEB">
      <w:pPr>
        <w:rPr>
          <w:rStyle w:val="Ttulo1Car"/>
          <w:sz w:val="22"/>
          <w:szCs w:val="22"/>
        </w:rPr>
      </w:pPr>
    </w:p>
    <w:p w14:paraId="7BBFDC92" w14:textId="77777777" w:rsidR="00EF70DB" w:rsidRPr="00EC302F" w:rsidRDefault="00EF70DB" w:rsidP="004E2DEB">
      <w:pPr>
        <w:rPr>
          <w:rStyle w:val="Ttulo1Car"/>
          <w:sz w:val="22"/>
          <w:szCs w:val="22"/>
        </w:rPr>
      </w:pPr>
    </w:p>
    <w:p w14:paraId="147A34D4" w14:textId="77777777" w:rsidR="00EF70DB" w:rsidRPr="00EC302F" w:rsidRDefault="00EF70DB" w:rsidP="004E2DEB">
      <w:pPr>
        <w:rPr>
          <w:rStyle w:val="Ttulo1Car"/>
          <w:sz w:val="22"/>
          <w:szCs w:val="22"/>
        </w:rPr>
      </w:pPr>
    </w:p>
    <w:p w14:paraId="2E9EA63A" w14:textId="77777777" w:rsidR="00EF70DB" w:rsidRPr="00EC302F" w:rsidRDefault="00EF70DB" w:rsidP="004E2DEB">
      <w:pPr>
        <w:rPr>
          <w:rStyle w:val="Ttulo1Car"/>
          <w:sz w:val="22"/>
          <w:szCs w:val="22"/>
        </w:rPr>
      </w:pPr>
    </w:p>
    <w:p w14:paraId="39D9919A" w14:textId="77777777" w:rsidR="00EF70DB" w:rsidRPr="00EC302F" w:rsidRDefault="00EF70DB" w:rsidP="004E2DEB">
      <w:pPr>
        <w:rPr>
          <w:rStyle w:val="Ttulo1Car"/>
          <w:sz w:val="22"/>
          <w:szCs w:val="22"/>
        </w:rPr>
      </w:pPr>
    </w:p>
    <w:p w14:paraId="05BC146A" w14:textId="77777777" w:rsidR="00EF70DB" w:rsidRPr="00EC302F" w:rsidRDefault="00EF70DB" w:rsidP="004E2DEB">
      <w:pPr>
        <w:rPr>
          <w:rStyle w:val="Ttulo1Car"/>
          <w:sz w:val="22"/>
          <w:szCs w:val="22"/>
        </w:rPr>
      </w:pPr>
    </w:p>
    <w:p w14:paraId="78705DBE" w14:textId="77777777" w:rsidR="00EF70DB" w:rsidRPr="00EC302F" w:rsidRDefault="00EF70DB" w:rsidP="004E2DEB">
      <w:pPr>
        <w:rPr>
          <w:rStyle w:val="Ttulo1Car"/>
          <w:sz w:val="22"/>
          <w:szCs w:val="22"/>
        </w:rPr>
      </w:pPr>
    </w:p>
    <w:p w14:paraId="0A320F0F" w14:textId="77777777" w:rsidR="00EF70DB" w:rsidRPr="00EC302F" w:rsidRDefault="00EF70DB" w:rsidP="004E2DEB">
      <w:pPr>
        <w:rPr>
          <w:rStyle w:val="Ttulo1Car"/>
          <w:sz w:val="22"/>
          <w:szCs w:val="22"/>
        </w:rPr>
      </w:pPr>
    </w:p>
    <w:p w14:paraId="4E193036" w14:textId="77777777" w:rsidR="00EF70DB" w:rsidRPr="00EC302F" w:rsidRDefault="00EF70DB" w:rsidP="004E2DEB">
      <w:pPr>
        <w:rPr>
          <w:rStyle w:val="Ttulo1Car"/>
          <w:sz w:val="22"/>
          <w:szCs w:val="22"/>
        </w:rPr>
      </w:pPr>
    </w:p>
    <w:p w14:paraId="46BC826D" w14:textId="77777777" w:rsidR="00EF70DB" w:rsidRPr="00EC302F" w:rsidRDefault="00EF70DB" w:rsidP="004E2DEB">
      <w:pPr>
        <w:rPr>
          <w:rStyle w:val="Ttulo1Car"/>
          <w:sz w:val="22"/>
          <w:szCs w:val="22"/>
        </w:rPr>
      </w:pPr>
    </w:p>
    <w:p w14:paraId="7F99493E" w14:textId="77777777" w:rsidR="00EF70DB" w:rsidRPr="00EC302F" w:rsidRDefault="00EF70DB" w:rsidP="004E2DEB">
      <w:pPr>
        <w:rPr>
          <w:rStyle w:val="Ttulo1Car"/>
          <w:sz w:val="22"/>
          <w:szCs w:val="22"/>
        </w:rPr>
      </w:pPr>
    </w:p>
    <w:p w14:paraId="104C5D77" w14:textId="77777777" w:rsidR="00EF70DB" w:rsidRPr="00EC302F" w:rsidRDefault="00EF70DB" w:rsidP="004E2DEB">
      <w:pPr>
        <w:rPr>
          <w:rStyle w:val="Ttulo1Car"/>
          <w:sz w:val="22"/>
          <w:szCs w:val="22"/>
        </w:rPr>
      </w:pPr>
    </w:p>
    <w:p w14:paraId="0CAE82B2" w14:textId="77777777" w:rsidR="00EF70DB" w:rsidRPr="00EC302F" w:rsidRDefault="00EF70DB" w:rsidP="004E2DEB">
      <w:pPr>
        <w:rPr>
          <w:rStyle w:val="Ttulo1Car"/>
          <w:sz w:val="22"/>
          <w:szCs w:val="22"/>
        </w:rPr>
      </w:pPr>
    </w:p>
    <w:p w14:paraId="1CAEE572" w14:textId="77777777" w:rsidR="00EF70DB" w:rsidRPr="00EC302F" w:rsidRDefault="00EF70DB" w:rsidP="004E2DEB">
      <w:pPr>
        <w:rPr>
          <w:rStyle w:val="Ttulo1Car"/>
          <w:sz w:val="22"/>
          <w:szCs w:val="22"/>
        </w:rPr>
      </w:pPr>
    </w:p>
    <w:p w14:paraId="50E6AE54" w14:textId="77777777" w:rsidR="00EF70DB" w:rsidRPr="00EC302F" w:rsidRDefault="00EF70DB" w:rsidP="004E2DEB">
      <w:pPr>
        <w:rPr>
          <w:rStyle w:val="Ttulo1Car"/>
          <w:sz w:val="22"/>
          <w:szCs w:val="22"/>
        </w:rPr>
      </w:pPr>
    </w:p>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77AD166C" w14:textId="77777777" w:rsidTr="00EC302F">
        <w:tc>
          <w:tcPr>
            <w:tcW w:w="9026" w:type="dxa"/>
          </w:tcPr>
          <w:p w14:paraId="680DE23C" w14:textId="779DC104" w:rsidR="004E2DEB" w:rsidRPr="00EF70DB" w:rsidRDefault="00EF70DB" w:rsidP="00D60831">
            <w:pPr>
              <w:pStyle w:val="Ttulo"/>
              <w:rPr>
                <w:rStyle w:val="Ttulo1Car"/>
                <w:rFonts w:asciiTheme="minorHAnsi" w:hAnsiTheme="minorHAnsi"/>
                <w:caps/>
                <w:noProof w:val="0"/>
                <w:color w:val="325F63" w:themeColor="accent3" w:themeShade="80"/>
                <w:spacing w:val="20"/>
                <w:kern w:val="22"/>
                <w:sz w:val="32"/>
                <w:szCs w:val="24"/>
              </w:rPr>
            </w:pPr>
            <w:bookmarkStart w:id="7" w:name="_Toc190949208"/>
            <w:r w:rsidRPr="00D60831">
              <w:rPr>
                <w:rStyle w:val="Ttulo1Car"/>
                <w:rFonts w:asciiTheme="minorHAnsi" w:hAnsiTheme="minorHAnsi"/>
                <w:caps/>
                <w:noProof w:val="0"/>
                <w:color w:val="325F63" w:themeColor="accent3" w:themeShade="80"/>
                <w:spacing w:val="20"/>
                <w:kern w:val="22"/>
                <w:sz w:val="40"/>
                <w:szCs w:val="28"/>
              </w:rPr>
              <w:lastRenderedPageBreak/>
              <w:t>R</w:t>
            </w:r>
            <w:r w:rsidRPr="00D60831">
              <w:rPr>
                <w:rStyle w:val="Ttulo1Car"/>
                <w:caps/>
                <w:color w:val="325F63" w:themeColor="accent3" w:themeShade="80"/>
                <w:spacing w:val="20"/>
                <w:kern w:val="22"/>
                <w:sz w:val="40"/>
                <w:szCs w:val="28"/>
              </w:rPr>
              <w:t>ESUMEN EJECUTIVO</w:t>
            </w:r>
            <w:bookmarkEnd w:id="7"/>
          </w:p>
        </w:tc>
      </w:tr>
    </w:tbl>
    <w:p w14:paraId="157958D6" w14:textId="77777777" w:rsidR="004E2DEB" w:rsidRDefault="004E2DEB" w:rsidP="004E2DEB"/>
    <w:p w14:paraId="02E2EA20" w14:textId="02A58AEB" w:rsidR="00EF53C5" w:rsidRDefault="00EC302F" w:rsidP="00F01FF8">
      <w:r>
        <w:t xml:space="preserve">En este documento se va a recoger </w:t>
      </w:r>
      <w:r w:rsidR="00F01FF8">
        <w:t xml:space="preserve">la información relativa a la planificación del proyecto, donde se debe especificar mediante listas, las tareas </w:t>
      </w:r>
      <w:r w:rsidR="008629C2">
        <w:t>llevadas a cabo (tan solo las realizadas para los requisitos individuales, no para requisitos grupales)</w:t>
      </w:r>
      <w:r w:rsidR="00F01FF8">
        <w:t xml:space="preserve">, el tiempo empleado y el estimado. </w:t>
      </w:r>
      <w:r w:rsidR="00EF53C5">
        <w:t xml:space="preserve">Además, proporcionando imágenes sobre el desarrollo de dicho </w:t>
      </w:r>
      <w:proofErr w:type="spellStart"/>
      <w:r w:rsidR="00EF53C5">
        <w:t>planning</w:t>
      </w:r>
      <w:proofErr w:type="spellEnd"/>
      <w:r w:rsidR="00EF53C5">
        <w:t>.</w:t>
      </w:r>
    </w:p>
    <w:p w14:paraId="6C8A6496" w14:textId="77777777" w:rsidR="00EF53C5" w:rsidRDefault="00EF53C5" w:rsidP="00F01FF8"/>
    <w:p w14:paraId="673EF48D" w14:textId="68BCBD0A" w:rsidR="00A45ABF" w:rsidRDefault="00F01FF8" w:rsidP="00F01FF8">
      <w:r>
        <w:t>De igual forma, también se van a presentar</w:t>
      </w:r>
      <w:r w:rsidR="00EF53C5">
        <w:t xml:space="preserve"> la información sobre el seguimiento del progreso del proyecto, donde se debe especificar, también mediante tablas, </w:t>
      </w:r>
      <w:r w:rsidR="00B601DE">
        <w:t>e</w:t>
      </w:r>
      <w:r w:rsidR="00EF53C5">
        <w:t>l desempeño tenido</w:t>
      </w:r>
      <w:r w:rsidR="00B601DE">
        <w:t>, especificando la recompensa/</w:t>
      </w:r>
      <w:r w:rsidR="00D60831">
        <w:t>amonestación</w:t>
      </w:r>
      <w:r w:rsidR="00B601DE">
        <w:t xml:space="preserve"> del mismo.</w:t>
      </w:r>
    </w:p>
    <w:p w14:paraId="23C24AC2" w14:textId="77777777" w:rsidR="00B601DE" w:rsidRDefault="00B601DE" w:rsidP="00F01FF8"/>
    <w:p w14:paraId="6A14476B" w14:textId="4026CCAB" w:rsidR="00B601DE" w:rsidRDefault="00B601DE" w:rsidP="00F01FF8">
      <w:r>
        <w:t>En ambos casos, se proporciona información acerca del coste resultante del trabajo realizado en función de las horas.</w:t>
      </w:r>
    </w:p>
    <w:p w14:paraId="5A9143FB" w14:textId="77777777" w:rsidR="00EF70DB" w:rsidRDefault="00EF70DB" w:rsidP="004E2DEB"/>
    <w:p w14:paraId="55B91E00" w14:textId="77777777" w:rsidR="00EF70DB" w:rsidRDefault="00EF70DB" w:rsidP="004E2DEB"/>
    <w:p w14:paraId="57FCCBF1" w14:textId="77777777" w:rsidR="00EF70DB" w:rsidRDefault="00EF70DB" w:rsidP="004E2DEB"/>
    <w:p w14:paraId="6E59DB72" w14:textId="77777777" w:rsidR="00EF70DB" w:rsidRDefault="00EF70DB" w:rsidP="004E2DEB"/>
    <w:p w14:paraId="480B0595" w14:textId="77777777" w:rsidR="00EF70DB" w:rsidRDefault="00EF70DB" w:rsidP="004E2DEB"/>
    <w:p w14:paraId="1E5E1D80" w14:textId="77777777" w:rsidR="00EF70DB" w:rsidRDefault="00EF70DB" w:rsidP="004E2DEB"/>
    <w:p w14:paraId="2A074D23" w14:textId="77777777" w:rsidR="00EF70DB" w:rsidRDefault="00EF70DB" w:rsidP="004E2DEB"/>
    <w:p w14:paraId="7491C082" w14:textId="77777777" w:rsidR="00EF70DB" w:rsidRDefault="00EF70DB" w:rsidP="004E2DEB"/>
    <w:p w14:paraId="086B298E" w14:textId="77777777" w:rsidR="00EF70DB" w:rsidRDefault="00EF70DB" w:rsidP="004E2DEB"/>
    <w:p w14:paraId="088250FB" w14:textId="77777777" w:rsidR="00A244ED" w:rsidRDefault="00A244ED" w:rsidP="004E2DEB"/>
    <w:p w14:paraId="0996AF16" w14:textId="77777777" w:rsidR="00A244ED" w:rsidRDefault="00A244ED" w:rsidP="004E2DEB"/>
    <w:p w14:paraId="25B86960" w14:textId="77777777" w:rsidR="00A244ED" w:rsidRDefault="00A244ED" w:rsidP="004E2DEB"/>
    <w:p w14:paraId="13B2BB4D" w14:textId="77777777" w:rsidR="00A244ED" w:rsidRDefault="00A244ED" w:rsidP="004E2DEB"/>
    <w:p w14:paraId="7DEAB799" w14:textId="77777777" w:rsidR="00A244ED" w:rsidRDefault="00A244ED" w:rsidP="004E2DEB"/>
    <w:p w14:paraId="7CBC2DE6" w14:textId="77777777" w:rsidR="00A244ED" w:rsidRDefault="00A244ED" w:rsidP="004E2DEB"/>
    <w:p w14:paraId="77E20A99" w14:textId="77777777" w:rsidR="00A244ED" w:rsidRDefault="00A244ED" w:rsidP="004E2DEB"/>
    <w:p w14:paraId="40343287" w14:textId="77777777" w:rsidR="00A244ED" w:rsidRDefault="00A244ED" w:rsidP="004E2DEB"/>
    <w:p w14:paraId="1FD0CD1C" w14:textId="77777777" w:rsidR="00A244ED" w:rsidRDefault="00A244ED" w:rsidP="004E2DEB"/>
    <w:p w14:paraId="0C1D039A" w14:textId="77777777" w:rsidR="00A244ED" w:rsidRDefault="00A244ED" w:rsidP="004E2DEB"/>
    <w:p w14:paraId="746AA6F6" w14:textId="77777777" w:rsidR="00A244ED" w:rsidRDefault="00A244ED" w:rsidP="004E2DEB"/>
    <w:p w14:paraId="5E3655CB" w14:textId="77777777" w:rsidR="00A244ED" w:rsidRDefault="00A244ED" w:rsidP="004E2DEB"/>
    <w:p w14:paraId="6646BCE1" w14:textId="77777777" w:rsidR="00A244ED" w:rsidRDefault="00A244ED" w:rsidP="004E2DEB"/>
    <w:p w14:paraId="30509846" w14:textId="77777777" w:rsidR="00A244ED" w:rsidRDefault="00A244ED" w:rsidP="004E2DEB"/>
    <w:p w14:paraId="3E7458D6" w14:textId="77777777" w:rsidR="00A244ED" w:rsidRDefault="00A244ED" w:rsidP="004E2DEB"/>
    <w:p w14:paraId="3C907253" w14:textId="77777777" w:rsidR="00A244ED" w:rsidRDefault="00A244ED" w:rsidP="004E2DEB"/>
    <w:p w14:paraId="757275EE" w14:textId="77777777" w:rsidR="00A244ED" w:rsidRDefault="00A244ED" w:rsidP="004E2DEB"/>
    <w:p w14:paraId="38713D5E" w14:textId="77777777" w:rsidR="00A244ED" w:rsidRDefault="00A244ED"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3A8716FF" w14:textId="77777777" w:rsidTr="00F01FF8">
        <w:tc>
          <w:tcPr>
            <w:tcW w:w="9026" w:type="dxa"/>
          </w:tcPr>
          <w:p w14:paraId="6B51C1DC" w14:textId="03A440DC" w:rsidR="004E2DEB" w:rsidRPr="00AD3652" w:rsidRDefault="00EF70DB" w:rsidP="00D60831">
            <w:pPr>
              <w:pStyle w:val="Ttulo"/>
              <w:rPr>
                <w:rStyle w:val="Ttulo1Car"/>
                <w:rFonts w:asciiTheme="minorHAnsi" w:hAnsiTheme="minorHAnsi"/>
                <w:caps/>
                <w:noProof w:val="0"/>
                <w:color w:val="325F63" w:themeColor="accent3" w:themeShade="80"/>
                <w:spacing w:val="20"/>
                <w:kern w:val="22"/>
                <w:sz w:val="32"/>
                <w:szCs w:val="24"/>
              </w:rPr>
            </w:pPr>
            <w:bookmarkStart w:id="8" w:name="_Toc190949209"/>
            <w:r w:rsidRPr="00D60831">
              <w:rPr>
                <w:rStyle w:val="Ttulo1Car"/>
                <w:rFonts w:asciiTheme="minorHAnsi" w:hAnsiTheme="minorHAnsi"/>
                <w:caps/>
                <w:noProof w:val="0"/>
                <w:color w:val="325F63" w:themeColor="accent3" w:themeShade="80"/>
                <w:spacing w:val="20"/>
                <w:kern w:val="22"/>
                <w:sz w:val="40"/>
                <w:szCs w:val="28"/>
              </w:rPr>
              <w:lastRenderedPageBreak/>
              <w:t>T</w:t>
            </w:r>
            <w:r w:rsidRPr="00D60831">
              <w:rPr>
                <w:rStyle w:val="Ttulo1Car"/>
                <w:caps/>
                <w:color w:val="325F63" w:themeColor="accent3" w:themeShade="80"/>
                <w:spacing w:val="20"/>
                <w:kern w:val="22"/>
                <w:sz w:val="40"/>
                <w:szCs w:val="28"/>
              </w:rPr>
              <w:t>ABLA DE REVISIONES</w:t>
            </w:r>
            <w:bookmarkEnd w:id="8"/>
          </w:p>
        </w:tc>
      </w:tr>
    </w:tbl>
    <w:p w14:paraId="6B8A1B10" w14:textId="77777777" w:rsidR="00906393" w:rsidRPr="00AD3652" w:rsidRDefault="00906393" w:rsidP="004E2DEB"/>
    <w:tbl>
      <w:tblPr>
        <w:tblStyle w:val="Estilo3"/>
        <w:tblW w:w="5000" w:type="pct"/>
        <w:tblLayout w:type="fixed"/>
        <w:tblLook w:val="04A0" w:firstRow="1" w:lastRow="0" w:firstColumn="1" w:lastColumn="0" w:noHBand="0" w:noVBand="1"/>
        <w:tblDescription w:val="Tabla de ajuste del plan"/>
      </w:tblPr>
      <w:tblGrid>
        <w:gridCol w:w="989"/>
        <w:gridCol w:w="1846"/>
        <w:gridCol w:w="6191"/>
      </w:tblGrid>
      <w:tr w:rsidR="00A45ABF" w:rsidRPr="00AD3652" w14:paraId="1BD735CB" w14:textId="4F5A4E3E" w:rsidTr="002C1364">
        <w:tc>
          <w:tcPr>
            <w:tcW w:w="989" w:type="dxa"/>
          </w:tcPr>
          <w:p w14:paraId="2C3D1A44" w14:textId="127ED2B5" w:rsidR="00A45ABF" w:rsidRPr="00AD3652" w:rsidRDefault="00A45ABF" w:rsidP="009D086B">
            <w:r>
              <w:t>Versión</w:t>
            </w:r>
          </w:p>
        </w:tc>
        <w:tc>
          <w:tcPr>
            <w:tcW w:w="1846" w:type="dxa"/>
          </w:tcPr>
          <w:p w14:paraId="43CCBF4A" w14:textId="03EB5ACA" w:rsidR="00A45ABF" w:rsidRDefault="00A45ABF" w:rsidP="009D086B">
            <w:r>
              <w:t>Fecha</w:t>
            </w:r>
          </w:p>
        </w:tc>
        <w:tc>
          <w:tcPr>
            <w:tcW w:w="6191" w:type="dxa"/>
          </w:tcPr>
          <w:p w14:paraId="41812C2B" w14:textId="36CCCA97" w:rsidR="00A45ABF" w:rsidRDefault="002C1364" w:rsidP="009D086B">
            <w:r>
              <w:t>Descripción</w:t>
            </w:r>
          </w:p>
        </w:tc>
      </w:tr>
      <w:tr w:rsidR="00A45ABF" w:rsidRPr="00AD3652" w14:paraId="68535AD8" w14:textId="68C9DEA2" w:rsidTr="002C1364">
        <w:tc>
          <w:tcPr>
            <w:tcW w:w="989" w:type="dxa"/>
          </w:tcPr>
          <w:p w14:paraId="2A376013" w14:textId="15DDCF98" w:rsidR="00A45ABF" w:rsidRPr="00AD3652" w:rsidRDefault="00B947B6" w:rsidP="00B947B6">
            <w:pPr>
              <w:pStyle w:val="Listaconnmeros"/>
              <w:numPr>
                <w:ilvl w:val="0"/>
                <w:numId w:val="0"/>
              </w:numPr>
              <w:ind w:left="360"/>
            </w:pPr>
            <w:r>
              <w:t>1.0</w:t>
            </w:r>
          </w:p>
        </w:tc>
        <w:tc>
          <w:tcPr>
            <w:tcW w:w="1846" w:type="dxa"/>
          </w:tcPr>
          <w:p w14:paraId="63545380" w14:textId="1F400BC5" w:rsidR="00A45ABF" w:rsidRPr="00AD3652" w:rsidRDefault="00B601DE" w:rsidP="002C1364">
            <w:pPr>
              <w:pStyle w:val="Listaconnmeros"/>
              <w:numPr>
                <w:ilvl w:val="0"/>
                <w:numId w:val="0"/>
              </w:numPr>
              <w:ind w:left="360"/>
            </w:pPr>
            <w:r>
              <w:t>20</w:t>
            </w:r>
            <w:r w:rsidR="002C1364">
              <w:t>/02/2025</w:t>
            </w:r>
          </w:p>
        </w:tc>
        <w:tc>
          <w:tcPr>
            <w:tcW w:w="6191" w:type="dxa"/>
          </w:tcPr>
          <w:p w14:paraId="6DEDEE41" w14:textId="7A131977" w:rsidR="00A45ABF" w:rsidRPr="00AD3652" w:rsidRDefault="00B947B6" w:rsidP="00B947B6">
            <w:pPr>
              <w:pStyle w:val="Listaconnmeros"/>
              <w:numPr>
                <w:ilvl w:val="0"/>
                <w:numId w:val="0"/>
              </w:numPr>
              <w:ind w:left="322"/>
            </w:pPr>
            <w:r>
              <w:t xml:space="preserve">Primera versión del documento con elaboración de todos sus apartados </w:t>
            </w:r>
          </w:p>
        </w:tc>
      </w:tr>
      <w:tr w:rsidR="00A45ABF" w:rsidRPr="00AD3652" w14:paraId="6C3B5FF5" w14:textId="6FC5B80F" w:rsidTr="002C1364">
        <w:tc>
          <w:tcPr>
            <w:tcW w:w="989" w:type="dxa"/>
          </w:tcPr>
          <w:p w14:paraId="60D1044E" w14:textId="5DF99C6F" w:rsidR="00A45ABF" w:rsidRPr="00AD3652" w:rsidRDefault="00B947B6" w:rsidP="00B947B6">
            <w:pPr>
              <w:pStyle w:val="Listaconnmeros"/>
              <w:numPr>
                <w:ilvl w:val="0"/>
                <w:numId w:val="0"/>
              </w:numPr>
              <w:ind w:left="360"/>
            </w:pPr>
            <w:r>
              <w:t>1.1</w:t>
            </w:r>
          </w:p>
        </w:tc>
        <w:tc>
          <w:tcPr>
            <w:tcW w:w="1846" w:type="dxa"/>
          </w:tcPr>
          <w:p w14:paraId="67AFF17E" w14:textId="05B49036" w:rsidR="00A45ABF" w:rsidRPr="00AD3652" w:rsidRDefault="00B947B6" w:rsidP="00B947B6">
            <w:pPr>
              <w:pStyle w:val="Listaconnmeros"/>
              <w:numPr>
                <w:ilvl w:val="0"/>
                <w:numId w:val="0"/>
              </w:numPr>
              <w:ind w:left="360"/>
            </w:pPr>
            <w:r>
              <w:t>20/02/2025</w:t>
            </w:r>
          </w:p>
        </w:tc>
        <w:tc>
          <w:tcPr>
            <w:tcW w:w="6191" w:type="dxa"/>
          </w:tcPr>
          <w:p w14:paraId="58AA3CA5" w14:textId="25831672" w:rsidR="00A45ABF" w:rsidRPr="00AD3652" w:rsidRDefault="00B947B6" w:rsidP="00B947B6">
            <w:pPr>
              <w:pStyle w:val="Listaconnmeros"/>
              <w:numPr>
                <w:ilvl w:val="0"/>
                <w:numId w:val="0"/>
              </w:numPr>
              <w:ind w:left="360"/>
            </w:pPr>
            <w:r>
              <w:t>Revisión del documento y preparación para la entrega</w:t>
            </w:r>
          </w:p>
        </w:tc>
      </w:tr>
    </w:tbl>
    <w:p w14:paraId="77DE4344" w14:textId="77777777" w:rsidR="004E2DEB" w:rsidRDefault="004E2DEB" w:rsidP="004E2DEB"/>
    <w:p w14:paraId="24CBF424" w14:textId="77777777" w:rsidR="00EF70DB" w:rsidRDefault="00EF70DB" w:rsidP="004E2DEB"/>
    <w:p w14:paraId="24D31684" w14:textId="77777777" w:rsidR="00EF70DB" w:rsidRDefault="00EF70DB" w:rsidP="004E2DEB"/>
    <w:p w14:paraId="776A917C" w14:textId="77777777" w:rsidR="00EF70DB" w:rsidRDefault="00EF70DB" w:rsidP="004E2DEB"/>
    <w:p w14:paraId="455D97E0" w14:textId="77777777" w:rsidR="00EF70DB" w:rsidRDefault="00EF70DB" w:rsidP="004E2DEB"/>
    <w:p w14:paraId="1665E22E" w14:textId="77777777" w:rsidR="00EF70DB" w:rsidRDefault="00EF70DB" w:rsidP="004E2DEB"/>
    <w:p w14:paraId="49E79B94" w14:textId="77777777" w:rsidR="00EF70DB" w:rsidRDefault="00EF70DB" w:rsidP="004E2DEB"/>
    <w:p w14:paraId="524C3432" w14:textId="77777777" w:rsidR="00EF70DB" w:rsidRDefault="00EF70DB" w:rsidP="004E2DEB"/>
    <w:p w14:paraId="2574449C" w14:textId="77777777" w:rsidR="00EF70DB" w:rsidRDefault="00EF70DB" w:rsidP="004E2DEB"/>
    <w:p w14:paraId="195D664F" w14:textId="77777777" w:rsidR="00A244ED" w:rsidRDefault="00A244ED" w:rsidP="004E2DEB"/>
    <w:p w14:paraId="12B7AA05" w14:textId="77777777" w:rsidR="00A244ED" w:rsidRDefault="00A244ED" w:rsidP="004E2DEB"/>
    <w:p w14:paraId="0F250B86" w14:textId="77777777" w:rsidR="00A244ED" w:rsidRDefault="00A244ED" w:rsidP="004E2DEB"/>
    <w:p w14:paraId="47CE84F5" w14:textId="77777777" w:rsidR="00A244ED" w:rsidRDefault="00A244ED" w:rsidP="004E2DEB"/>
    <w:p w14:paraId="2F194242" w14:textId="77777777" w:rsidR="00A244ED" w:rsidRDefault="00A244ED" w:rsidP="004E2DEB"/>
    <w:p w14:paraId="3025A8F2" w14:textId="77777777" w:rsidR="00A244ED" w:rsidRDefault="00A244ED" w:rsidP="004E2DEB"/>
    <w:p w14:paraId="3686CA34" w14:textId="77777777" w:rsidR="00A244ED" w:rsidRDefault="00A244ED" w:rsidP="004E2DEB"/>
    <w:p w14:paraId="09985563" w14:textId="77777777" w:rsidR="00A244ED" w:rsidRDefault="00A244ED" w:rsidP="004E2DEB"/>
    <w:p w14:paraId="755A3C83" w14:textId="77777777" w:rsidR="00A244ED" w:rsidRDefault="00A244ED" w:rsidP="004E2DEB"/>
    <w:p w14:paraId="5319A19D" w14:textId="77777777" w:rsidR="00A244ED" w:rsidRDefault="00A244ED" w:rsidP="004E2DEB"/>
    <w:p w14:paraId="29FA7105" w14:textId="77777777" w:rsidR="00A244ED" w:rsidRDefault="00A244ED" w:rsidP="004E2DEB"/>
    <w:p w14:paraId="1B330B5B" w14:textId="77777777" w:rsidR="00A244ED" w:rsidRDefault="00A244ED" w:rsidP="004E2DEB"/>
    <w:p w14:paraId="1E3B7CD4" w14:textId="77777777" w:rsidR="00A244ED" w:rsidRDefault="00A244ED" w:rsidP="004E2DEB"/>
    <w:p w14:paraId="4193ADB6" w14:textId="77777777" w:rsidR="00A244ED" w:rsidRDefault="00A244ED" w:rsidP="004E2DEB"/>
    <w:p w14:paraId="01D17A49" w14:textId="77777777" w:rsidR="00A244ED" w:rsidRDefault="00A244ED" w:rsidP="004E2DEB"/>
    <w:p w14:paraId="46405D1D" w14:textId="77777777" w:rsidR="00F01FF8" w:rsidRDefault="00F01FF8" w:rsidP="004E2DEB"/>
    <w:p w14:paraId="1042C92B" w14:textId="77777777" w:rsidR="00F01FF8" w:rsidRDefault="00F01FF8" w:rsidP="004E2DEB"/>
    <w:p w14:paraId="52C50DD7" w14:textId="77777777" w:rsidR="00F01FF8" w:rsidRDefault="00F01FF8" w:rsidP="004E2DEB"/>
    <w:p w14:paraId="54DC7DCB" w14:textId="77777777" w:rsidR="00F01FF8" w:rsidRDefault="00F01FF8" w:rsidP="004E2DEB"/>
    <w:p w14:paraId="05FAE29C" w14:textId="57E8F447" w:rsidR="002C1364" w:rsidRDefault="002C1364"/>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17453A85" w14:textId="315AC682" w:rsidTr="00EF70DB">
        <w:tc>
          <w:tcPr>
            <w:tcW w:w="4298" w:type="dxa"/>
          </w:tcPr>
          <w:p w14:paraId="24C79253" w14:textId="138C3C88" w:rsidR="00EF70DB" w:rsidRPr="00AD3652" w:rsidRDefault="00EF70DB" w:rsidP="00D60831">
            <w:pPr>
              <w:pStyle w:val="Ttulo"/>
              <w:rPr>
                <w:rStyle w:val="Ttulo1Car"/>
                <w:rFonts w:asciiTheme="minorHAnsi" w:hAnsiTheme="minorHAnsi"/>
                <w:caps/>
                <w:noProof w:val="0"/>
                <w:color w:val="325F63" w:themeColor="accent3" w:themeShade="80"/>
                <w:spacing w:val="20"/>
                <w:kern w:val="22"/>
                <w:sz w:val="32"/>
                <w:szCs w:val="24"/>
              </w:rPr>
            </w:pPr>
            <w:bookmarkStart w:id="9" w:name="_Toc190949210"/>
            <w:r w:rsidRPr="00D60831">
              <w:rPr>
                <w:rStyle w:val="Ttulo1Car"/>
                <w:rFonts w:asciiTheme="minorHAnsi" w:hAnsiTheme="minorHAnsi"/>
                <w:caps/>
                <w:noProof w:val="0"/>
                <w:color w:val="325F63" w:themeColor="accent3" w:themeShade="80"/>
                <w:spacing w:val="20"/>
                <w:kern w:val="22"/>
                <w:sz w:val="40"/>
                <w:szCs w:val="28"/>
              </w:rPr>
              <w:lastRenderedPageBreak/>
              <w:t>I</w:t>
            </w:r>
            <w:r w:rsidRPr="00D60831">
              <w:rPr>
                <w:rStyle w:val="Ttulo1Car"/>
                <w:caps/>
                <w:color w:val="325F63" w:themeColor="accent3" w:themeShade="80"/>
                <w:spacing w:val="20"/>
                <w:kern w:val="22"/>
                <w:sz w:val="40"/>
                <w:szCs w:val="28"/>
              </w:rPr>
              <w:t>NTRODUCCIÓN</w:t>
            </w:r>
            <w:bookmarkEnd w:id="9"/>
          </w:p>
        </w:tc>
        <w:tc>
          <w:tcPr>
            <w:tcW w:w="2364" w:type="dxa"/>
          </w:tcPr>
          <w:p w14:paraId="7823FEB6" w14:textId="77777777" w:rsidR="00EF70DB" w:rsidRDefault="00EF70DB" w:rsidP="00D60831">
            <w:pPr>
              <w:pStyle w:val="Ttulo2"/>
              <w:rPr>
                <w:rStyle w:val="Ttulo1Car"/>
                <w:rFonts w:asciiTheme="minorHAnsi" w:hAnsiTheme="minorHAnsi"/>
                <w:caps/>
                <w:noProof w:val="0"/>
                <w:color w:val="325F63" w:themeColor="accent3" w:themeShade="80"/>
                <w:spacing w:val="20"/>
                <w:kern w:val="22"/>
                <w:sz w:val="32"/>
                <w:szCs w:val="24"/>
              </w:rPr>
            </w:pPr>
          </w:p>
        </w:tc>
        <w:tc>
          <w:tcPr>
            <w:tcW w:w="2364" w:type="dxa"/>
          </w:tcPr>
          <w:p w14:paraId="027E259F" w14:textId="77777777" w:rsidR="00EF70DB" w:rsidRDefault="00EF70DB" w:rsidP="00D60831">
            <w:pPr>
              <w:pStyle w:val="Ttulo2"/>
              <w:rPr>
                <w:rStyle w:val="Ttulo1Car"/>
                <w:rFonts w:asciiTheme="minorHAnsi" w:hAnsiTheme="minorHAnsi"/>
                <w:caps/>
                <w:noProof w:val="0"/>
                <w:color w:val="325F63" w:themeColor="accent3" w:themeShade="80"/>
                <w:spacing w:val="20"/>
                <w:kern w:val="22"/>
                <w:sz w:val="32"/>
                <w:szCs w:val="24"/>
              </w:rPr>
            </w:pPr>
          </w:p>
        </w:tc>
      </w:tr>
      <w:bookmarkEnd w:id="3"/>
    </w:tbl>
    <w:p w14:paraId="5BA0AF7F" w14:textId="77777777" w:rsidR="00B947B6" w:rsidRDefault="00B947B6"/>
    <w:p w14:paraId="12A837A4" w14:textId="4F7D635E" w:rsidR="0073386E" w:rsidRDefault="002C1364" w:rsidP="00B601DE">
      <w:r>
        <w:t xml:space="preserve">Este documento, se ha creado con el propósito de poder </w:t>
      </w:r>
      <w:r w:rsidR="00B601DE">
        <w:t xml:space="preserve">ver el avance y progresión de mi desempeño y trabajo durante esta entrega. A través de este análisis, se podrá concluir si ha sido un desempeño bueno o no, así como </w:t>
      </w:r>
      <w:r w:rsidR="00AB4656">
        <w:t>el esfuerzo dedicado, las horas empleadas y la estimación del coste</w:t>
      </w:r>
      <w:r w:rsidR="00D60831">
        <w:t xml:space="preserve"> y de todo ello sacar una conclusión que ayude a realizar un buen trabajo futuro.</w:t>
      </w:r>
    </w:p>
    <w:p w14:paraId="5B71BF05" w14:textId="77777777" w:rsidR="00AB4656" w:rsidRDefault="00AB4656" w:rsidP="00B601DE"/>
    <w:p w14:paraId="0AD87C2D" w14:textId="26D0AE99" w:rsidR="008629C2" w:rsidRDefault="00AB4656" w:rsidP="00B601DE">
      <w:r>
        <w:t>Todo ello como se comentó anteriormente, se organizará en dos secciones: planificación y progreso. La sección de planificación contendrá tablas donde se verán las tareas realizadas de forma individual</w:t>
      </w:r>
      <w:r w:rsidR="008629C2">
        <w:t xml:space="preserve">, el tiempo empleado y el </w:t>
      </w:r>
      <w:r w:rsidR="00C54683">
        <w:t>estimado</w:t>
      </w:r>
      <w:r w:rsidR="008629C2">
        <w:t>.</w:t>
      </w:r>
    </w:p>
    <w:p w14:paraId="1844F340" w14:textId="008811B1" w:rsidR="008629C2" w:rsidRDefault="008629C2" w:rsidP="00B601DE">
      <w:r>
        <w:t>La segunda sección contendrá información sobre el progreso que se ha seguido y el desempeño que se ha tenido en el mismo, indicando si ha sido bueno o no.</w:t>
      </w:r>
    </w:p>
    <w:p w14:paraId="5AE93EF4" w14:textId="77777777" w:rsidR="008629C2" w:rsidRDefault="008629C2" w:rsidP="00B601DE"/>
    <w:p w14:paraId="4A307E67" w14:textId="083159C5" w:rsidR="00D60831" w:rsidRDefault="00D60831" w:rsidP="00B601DE">
      <w:r>
        <w:t>Además, aparecerán dos tablas de los costes que se estiman y de los costes reales con el trabajo realizado.</w:t>
      </w:r>
    </w:p>
    <w:p w14:paraId="5651CC68" w14:textId="77777777" w:rsidR="00EF70DB" w:rsidRDefault="00EF70DB"/>
    <w:p w14:paraId="1B44ADA4" w14:textId="77777777" w:rsidR="00EF70DB" w:rsidRDefault="00EF70DB"/>
    <w:p w14:paraId="33D35C34" w14:textId="77777777" w:rsidR="00EF70DB" w:rsidRDefault="00EF70DB"/>
    <w:p w14:paraId="5DF194DE" w14:textId="77777777" w:rsidR="00EF70DB" w:rsidRDefault="00EF70DB"/>
    <w:p w14:paraId="5FA40048" w14:textId="77777777" w:rsidR="00EF70DB" w:rsidRDefault="00EF70DB"/>
    <w:p w14:paraId="25204CE0" w14:textId="77777777" w:rsidR="00EF70DB" w:rsidRDefault="00EF70DB"/>
    <w:p w14:paraId="0C15D6AA" w14:textId="77777777" w:rsidR="00EF70DB" w:rsidRDefault="00EF70DB"/>
    <w:p w14:paraId="67CDF997" w14:textId="77777777" w:rsidR="00EF70DB" w:rsidRDefault="00EF70DB"/>
    <w:p w14:paraId="1501C256" w14:textId="77777777" w:rsidR="00EF70DB" w:rsidRDefault="00EF70DB"/>
    <w:p w14:paraId="4B5B5199" w14:textId="77777777" w:rsidR="00EF70DB" w:rsidRDefault="00EF70DB"/>
    <w:p w14:paraId="60B08584" w14:textId="77777777" w:rsidR="00EF70DB" w:rsidRDefault="00EF70DB"/>
    <w:p w14:paraId="289B609B" w14:textId="77777777" w:rsidR="00A244ED" w:rsidRDefault="00A244ED"/>
    <w:p w14:paraId="062FF395" w14:textId="77777777" w:rsidR="00A244ED" w:rsidRDefault="00A244ED"/>
    <w:p w14:paraId="36C6BB12" w14:textId="77777777" w:rsidR="00A244ED" w:rsidRDefault="00A244ED"/>
    <w:p w14:paraId="7CA4154A" w14:textId="77777777" w:rsidR="00A244ED" w:rsidRDefault="00A244ED"/>
    <w:p w14:paraId="2E59E644" w14:textId="77777777" w:rsidR="00A244ED" w:rsidRDefault="00A244ED"/>
    <w:p w14:paraId="3A998718" w14:textId="77777777" w:rsidR="00A244ED" w:rsidRDefault="00A244ED"/>
    <w:p w14:paraId="71CB3052" w14:textId="77777777" w:rsidR="00A244ED" w:rsidRDefault="00A244ED"/>
    <w:p w14:paraId="5F00394B" w14:textId="77777777" w:rsidR="00A244ED" w:rsidRDefault="00A244ED"/>
    <w:p w14:paraId="4F81CDE5" w14:textId="77777777" w:rsidR="00A244ED" w:rsidRDefault="00A244ED"/>
    <w:p w14:paraId="310EEA7C" w14:textId="77777777" w:rsidR="00A244ED" w:rsidRDefault="00A244ED"/>
    <w:p w14:paraId="3940D5DC" w14:textId="77777777" w:rsidR="00A244ED" w:rsidRDefault="00A244ED"/>
    <w:p w14:paraId="01D82D38" w14:textId="77777777" w:rsidR="00A244ED" w:rsidRDefault="00A244ED"/>
    <w:p w14:paraId="2F5CBAAF" w14:textId="77777777" w:rsidR="00A244ED" w:rsidRDefault="00A244ED"/>
    <w:p w14:paraId="4DE481FA" w14:textId="77777777" w:rsidR="00A244ED" w:rsidRDefault="00A244ED"/>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4F6FDBDF" w14:textId="77777777" w:rsidTr="009D086B">
        <w:tc>
          <w:tcPr>
            <w:tcW w:w="4298" w:type="dxa"/>
          </w:tcPr>
          <w:p w14:paraId="52E464A5" w14:textId="0A8D222F" w:rsidR="00EF70DB" w:rsidRPr="00AD3652" w:rsidRDefault="00EF70DB" w:rsidP="00D60831">
            <w:pPr>
              <w:pStyle w:val="Ttulo"/>
              <w:rPr>
                <w:rStyle w:val="Ttulo1Car"/>
                <w:rFonts w:asciiTheme="minorHAnsi" w:hAnsiTheme="minorHAnsi"/>
                <w:caps/>
                <w:noProof w:val="0"/>
                <w:color w:val="325F63" w:themeColor="accent3" w:themeShade="80"/>
                <w:spacing w:val="20"/>
                <w:kern w:val="22"/>
                <w:sz w:val="32"/>
                <w:szCs w:val="24"/>
              </w:rPr>
            </w:pPr>
            <w:bookmarkStart w:id="10" w:name="_Toc190949211"/>
            <w:r w:rsidRPr="00D60831">
              <w:rPr>
                <w:rStyle w:val="Ttulo1Car"/>
                <w:rFonts w:asciiTheme="minorHAnsi" w:hAnsiTheme="minorHAnsi"/>
                <w:caps/>
                <w:noProof w:val="0"/>
                <w:color w:val="325F63" w:themeColor="accent3" w:themeShade="80"/>
                <w:spacing w:val="20"/>
                <w:kern w:val="22"/>
                <w:sz w:val="40"/>
                <w:szCs w:val="28"/>
              </w:rPr>
              <w:lastRenderedPageBreak/>
              <w:t>C</w:t>
            </w:r>
            <w:r w:rsidRPr="00D60831">
              <w:rPr>
                <w:rStyle w:val="Ttulo1Car"/>
                <w:caps/>
                <w:color w:val="325F63" w:themeColor="accent3" w:themeShade="80"/>
                <w:spacing w:val="20"/>
                <w:kern w:val="22"/>
                <w:sz w:val="40"/>
                <w:szCs w:val="28"/>
              </w:rPr>
              <w:t>ONTENIDO</w:t>
            </w:r>
            <w:bookmarkEnd w:id="10"/>
          </w:p>
        </w:tc>
        <w:tc>
          <w:tcPr>
            <w:tcW w:w="2364" w:type="dxa"/>
          </w:tcPr>
          <w:p w14:paraId="1EF60288" w14:textId="77777777" w:rsidR="00EF70DB" w:rsidRDefault="00EF70DB" w:rsidP="00D60831">
            <w:pPr>
              <w:pStyle w:val="Ttulo2"/>
              <w:rPr>
                <w:rStyle w:val="Ttulo1Car"/>
                <w:rFonts w:asciiTheme="minorHAnsi" w:hAnsiTheme="minorHAnsi"/>
                <w:caps/>
                <w:noProof w:val="0"/>
                <w:color w:val="325F63" w:themeColor="accent3" w:themeShade="80"/>
                <w:spacing w:val="20"/>
                <w:kern w:val="22"/>
                <w:sz w:val="32"/>
                <w:szCs w:val="24"/>
              </w:rPr>
            </w:pPr>
          </w:p>
        </w:tc>
        <w:tc>
          <w:tcPr>
            <w:tcW w:w="2364" w:type="dxa"/>
          </w:tcPr>
          <w:p w14:paraId="5ECBE728" w14:textId="77777777" w:rsidR="00EF70DB" w:rsidRDefault="00EF70DB" w:rsidP="00D60831">
            <w:pPr>
              <w:pStyle w:val="Ttulo2"/>
              <w:rPr>
                <w:rStyle w:val="Ttulo1Car"/>
                <w:rFonts w:asciiTheme="minorHAnsi" w:hAnsiTheme="minorHAnsi"/>
                <w:caps/>
                <w:noProof w:val="0"/>
                <w:color w:val="325F63" w:themeColor="accent3" w:themeShade="80"/>
                <w:spacing w:val="20"/>
                <w:kern w:val="22"/>
                <w:sz w:val="32"/>
                <w:szCs w:val="24"/>
              </w:rPr>
            </w:pPr>
          </w:p>
        </w:tc>
      </w:tr>
    </w:tbl>
    <w:p w14:paraId="36F31BD6" w14:textId="77777777" w:rsidR="00EF70DB" w:rsidRDefault="00EF70DB" w:rsidP="00D60831">
      <w:pPr>
        <w:pStyle w:val="Ttulo1"/>
      </w:pPr>
    </w:p>
    <w:p w14:paraId="4EE9BA2E" w14:textId="77777777" w:rsidR="00D60831" w:rsidRDefault="00D60831" w:rsidP="00D60831">
      <w:pPr>
        <w:pStyle w:val="Ttulo1"/>
      </w:pPr>
    </w:p>
    <w:p w14:paraId="3B671F4D" w14:textId="77777777" w:rsidR="00D60831" w:rsidRPr="00D60831" w:rsidRDefault="00D60831" w:rsidP="00D60831">
      <w:pPr>
        <w:pStyle w:val="Ttulo2"/>
      </w:pPr>
    </w:p>
    <w:p w14:paraId="6A7ED3CA" w14:textId="3923196F" w:rsidR="00EF70DB" w:rsidRPr="00D60831" w:rsidRDefault="00C8163B" w:rsidP="00D60831">
      <w:pPr>
        <w:pStyle w:val="Ttulo2"/>
        <w:rPr>
          <w:sz w:val="40"/>
          <w:szCs w:val="28"/>
        </w:rPr>
      </w:pPr>
      <w:r w:rsidRPr="00D60831">
        <w:rPr>
          <w:sz w:val="40"/>
          <w:szCs w:val="28"/>
        </w:rPr>
        <w:tab/>
      </w:r>
      <w:bookmarkStart w:id="11" w:name="_Toc190949212"/>
      <w:r w:rsidRPr="00D60831">
        <w:t>Planning Report</w:t>
      </w:r>
      <w:bookmarkEnd w:id="11"/>
    </w:p>
    <w:p w14:paraId="107CFECD" w14:textId="12938A59" w:rsidR="00EF70DB" w:rsidRDefault="00C8163B">
      <w:r>
        <w:tab/>
      </w:r>
    </w:p>
    <w:p w14:paraId="4B2BE4CD" w14:textId="0EF022AE" w:rsidR="00C8163B" w:rsidRPr="00D60831" w:rsidRDefault="00C8163B">
      <w:pPr>
        <w:rPr>
          <w:u w:val="single"/>
        </w:rPr>
      </w:pPr>
      <w:r>
        <w:tab/>
      </w:r>
      <w:r w:rsidRPr="00D60831">
        <w:rPr>
          <w:u w:val="single"/>
        </w:rPr>
        <w:t>Lista de tareas realizadas</w:t>
      </w:r>
    </w:p>
    <w:p w14:paraId="530D7C70" w14:textId="77777777" w:rsidR="00C8163B" w:rsidRDefault="00C8163B">
      <w:r>
        <w:tab/>
      </w:r>
    </w:p>
    <w:tbl>
      <w:tblPr>
        <w:tblStyle w:val="Estilo3"/>
        <w:tblW w:w="0" w:type="auto"/>
        <w:tblLook w:val="04A0" w:firstRow="1" w:lastRow="0" w:firstColumn="1" w:lastColumn="0" w:noHBand="0" w:noVBand="1"/>
      </w:tblPr>
      <w:tblGrid>
        <w:gridCol w:w="1560"/>
        <w:gridCol w:w="2046"/>
        <w:gridCol w:w="1803"/>
        <w:gridCol w:w="1803"/>
        <w:gridCol w:w="1804"/>
      </w:tblGrid>
      <w:tr w:rsidR="00C8163B" w14:paraId="3EC039E0" w14:textId="77777777" w:rsidTr="00C8163B">
        <w:tc>
          <w:tcPr>
            <w:tcW w:w="1560" w:type="dxa"/>
          </w:tcPr>
          <w:p w14:paraId="7B71F50D" w14:textId="0226E24D" w:rsidR="00C8163B" w:rsidRPr="00C8163B" w:rsidRDefault="00C8163B" w:rsidP="00C8163B">
            <w:pPr>
              <w:jc w:val="center"/>
              <w:rPr>
                <w:b/>
                <w:bCs/>
              </w:rPr>
            </w:pPr>
            <w:r w:rsidRPr="00C8163B">
              <w:rPr>
                <w:b/>
                <w:bCs/>
              </w:rPr>
              <w:t>Título</w:t>
            </w:r>
          </w:p>
        </w:tc>
        <w:tc>
          <w:tcPr>
            <w:tcW w:w="2046" w:type="dxa"/>
          </w:tcPr>
          <w:p w14:paraId="5DD2EF81" w14:textId="4FAC14DD" w:rsidR="00C8163B" w:rsidRPr="00C8163B" w:rsidRDefault="00C8163B" w:rsidP="00C8163B">
            <w:pPr>
              <w:jc w:val="center"/>
              <w:rPr>
                <w:b/>
                <w:bCs/>
              </w:rPr>
            </w:pPr>
            <w:r w:rsidRPr="00C8163B">
              <w:rPr>
                <w:b/>
                <w:bCs/>
              </w:rPr>
              <w:t>Descripción</w:t>
            </w:r>
          </w:p>
        </w:tc>
        <w:tc>
          <w:tcPr>
            <w:tcW w:w="1803" w:type="dxa"/>
          </w:tcPr>
          <w:p w14:paraId="003B0467" w14:textId="681560BB" w:rsidR="00C8163B" w:rsidRPr="00C8163B" w:rsidRDefault="00C8163B" w:rsidP="00C8163B">
            <w:pPr>
              <w:jc w:val="center"/>
              <w:rPr>
                <w:b/>
                <w:bCs/>
              </w:rPr>
            </w:pPr>
            <w:r w:rsidRPr="00C8163B">
              <w:rPr>
                <w:b/>
                <w:bCs/>
              </w:rPr>
              <w:t>Asignación y Rol</w:t>
            </w:r>
          </w:p>
        </w:tc>
        <w:tc>
          <w:tcPr>
            <w:tcW w:w="1803" w:type="dxa"/>
          </w:tcPr>
          <w:p w14:paraId="7324A367" w14:textId="2322A1CA" w:rsidR="00C8163B" w:rsidRPr="00C8163B" w:rsidRDefault="00C8163B" w:rsidP="00C8163B">
            <w:pPr>
              <w:jc w:val="center"/>
              <w:rPr>
                <w:b/>
                <w:bCs/>
              </w:rPr>
            </w:pPr>
            <w:r w:rsidRPr="00C8163B">
              <w:rPr>
                <w:b/>
                <w:bCs/>
              </w:rPr>
              <w:t xml:space="preserve">Tiempo </w:t>
            </w:r>
            <w:r w:rsidR="00C54683">
              <w:rPr>
                <w:b/>
                <w:bCs/>
              </w:rPr>
              <w:t>estimado</w:t>
            </w:r>
          </w:p>
        </w:tc>
        <w:tc>
          <w:tcPr>
            <w:tcW w:w="1804" w:type="dxa"/>
          </w:tcPr>
          <w:p w14:paraId="5F9DAB44" w14:textId="0AA7275A" w:rsidR="00C8163B" w:rsidRPr="00C8163B" w:rsidRDefault="00C8163B" w:rsidP="00C8163B">
            <w:pPr>
              <w:jc w:val="center"/>
              <w:rPr>
                <w:b/>
                <w:bCs/>
              </w:rPr>
            </w:pPr>
            <w:r w:rsidRPr="00C8163B">
              <w:rPr>
                <w:b/>
                <w:bCs/>
              </w:rPr>
              <w:t>Tiempo Real</w:t>
            </w:r>
          </w:p>
        </w:tc>
      </w:tr>
      <w:tr w:rsidR="00C8163B" w14:paraId="1A86F8B2" w14:textId="77777777" w:rsidTr="00C8163B">
        <w:tc>
          <w:tcPr>
            <w:tcW w:w="1560" w:type="dxa"/>
          </w:tcPr>
          <w:p w14:paraId="3C72259B" w14:textId="77777777" w:rsidR="00C8163B" w:rsidRPr="00C8163B" w:rsidRDefault="00C8163B" w:rsidP="00C54683">
            <w:pPr>
              <w:jc w:val="both"/>
            </w:pPr>
            <w:proofErr w:type="spellStart"/>
            <w:r w:rsidRPr="00C8163B">
              <w:t>Task</w:t>
            </w:r>
            <w:proofErr w:type="spellEnd"/>
            <w:r w:rsidRPr="00C8163B">
              <w:t xml:space="preserve"> 001: Preparar planificación</w:t>
            </w:r>
          </w:p>
          <w:p w14:paraId="6F792EF9" w14:textId="77777777" w:rsidR="00C8163B" w:rsidRDefault="00C8163B" w:rsidP="00C54683">
            <w:pPr>
              <w:jc w:val="both"/>
            </w:pPr>
          </w:p>
        </w:tc>
        <w:tc>
          <w:tcPr>
            <w:tcW w:w="2046" w:type="dxa"/>
          </w:tcPr>
          <w:p w14:paraId="170BF62E" w14:textId="02A75685" w:rsidR="00C8163B" w:rsidRDefault="00C8163B" w:rsidP="00C54683">
            <w:pPr>
              <w:jc w:val="both"/>
            </w:pPr>
            <w:r w:rsidRPr="00C8163B">
              <w:t>Identificar las tareas que deben realizarse en esta entrega y planificar quién las realizará</w:t>
            </w:r>
          </w:p>
        </w:tc>
        <w:tc>
          <w:tcPr>
            <w:tcW w:w="1803" w:type="dxa"/>
          </w:tcPr>
          <w:p w14:paraId="40EFEF98" w14:textId="72142E46" w:rsidR="00C8163B" w:rsidRDefault="00C8163B" w:rsidP="00C54683">
            <w:pPr>
              <w:jc w:val="both"/>
            </w:pPr>
            <w:r>
              <w:t>Paula (manager)</w:t>
            </w:r>
          </w:p>
        </w:tc>
        <w:tc>
          <w:tcPr>
            <w:tcW w:w="1803" w:type="dxa"/>
          </w:tcPr>
          <w:p w14:paraId="4FC76C7D" w14:textId="1A1D9328" w:rsidR="00C8163B" w:rsidRDefault="00C54683" w:rsidP="00C54683">
            <w:pPr>
              <w:jc w:val="both"/>
            </w:pPr>
            <w:r>
              <w:t>15</w:t>
            </w:r>
            <w:r w:rsidR="00C8163B">
              <w:t xml:space="preserve"> minutos</w:t>
            </w:r>
          </w:p>
        </w:tc>
        <w:tc>
          <w:tcPr>
            <w:tcW w:w="1804" w:type="dxa"/>
          </w:tcPr>
          <w:p w14:paraId="3099E22F" w14:textId="3E788B91" w:rsidR="00C8163B" w:rsidRDefault="00C54683" w:rsidP="00C54683">
            <w:pPr>
              <w:jc w:val="both"/>
            </w:pPr>
            <w:r>
              <w:t>3</w:t>
            </w:r>
            <w:r w:rsidR="00C8163B">
              <w:t>0 minutos</w:t>
            </w:r>
          </w:p>
        </w:tc>
      </w:tr>
      <w:tr w:rsidR="00C8163B" w14:paraId="71F7C046" w14:textId="77777777" w:rsidTr="00C8163B">
        <w:tc>
          <w:tcPr>
            <w:tcW w:w="1560" w:type="dxa"/>
          </w:tcPr>
          <w:p w14:paraId="301DB623" w14:textId="77777777" w:rsidR="00C8163B" w:rsidRPr="00C8163B" w:rsidRDefault="00C8163B" w:rsidP="00C54683">
            <w:pPr>
              <w:jc w:val="both"/>
            </w:pPr>
            <w:proofErr w:type="spellStart"/>
            <w:r w:rsidRPr="00C8163B">
              <w:t>Task</w:t>
            </w:r>
            <w:proofErr w:type="spellEnd"/>
            <w:r w:rsidRPr="00C8163B">
              <w:t xml:space="preserve"> 002: Requisito obligatorio 1</w:t>
            </w:r>
          </w:p>
          <w:p w14:paraId="46FF936A" w14:textId="77777777" w:rsidR="00C8163B" w:rsidRDefault="00C8163B" w:rsidP="00C54683">
            <w:pPr>
              <w:jc w:val="both"/>
            </w:pPr>
          </w:p>
        </w:tc>
        <w:tc>
          <w:tcPr>
            <w:tcW w:w="2046" w:type="dxa"/>
          </w:tcPr>
          <w:p w14:paraId="55C71FAD" w14:textId="320F6483" w:rsidR="00C8163B" w:rsidRDefault="00C8163B" w:rsidP="00C54683">
            <w:pPr>
              <w:jc w:val="both"/>
            </w:pPr>
            <w:r>
              <w:t>R</w:t>
            </w:r>
            <w:r w:rsidRPr="00C8163B">
              <w:t>ealizar el primer requisito obligatorio</w:t>
            </w:r>
            <w:r>
              <w:t xml:space="preserve"> individual</w:t>
            </w:r>
            <w:r w:rsidRPr="00C8163B">
              <w:t xml:space="preserve"> para la primera entrega</w:t>
            </w:r>
          </w:p>
        </w:tc>
        <w:tc>
          <w:tcPr>
            <w:tcW w:w="1803" w:type="dxa"/>
          </w:tcPr>
          <w:p w14:paraId="0D3B35FA" w14:textId="0D2D208C" w:rsidR="00C8163B" w:rsidRDefault="00C8163B" w:rsidP="00C54683">
            <w:pPr>
              <w:jc w:val="both"/>
            </w:pPr>
            <w:r>
              <w:t>Paula (</w:t>
            </w:r>
            <w:proofErr w:type="spellStart"/>
            <w:r>
              <w:t>developer</w:t>
            </w:r>
            <w:proofErr w:type="spellEnd"/>
            <w:r>
              <w:t>)</w:t>
            </w:r>
          </w:p>
          <w:p w14:paraId="53170557" w14:textId="33926048" w:rsidR="00C8163B" w:rsidRPr="00C8163B" w:rsidRDefault="00C8163B" w:rsidP="00C54683">
            <w:pPr>
              <w:tabs>
                <w:tab w:val="left" w:pos="1275"/>
              </w:tabs>
              <w:jc w:val="both"/>
            </w:pPr>
            <w:r>
              <w:tab/>
            </w:r>
          </w:p>
        </w:tc>
        <w:tc>
          <w:tcPr>
            <w:tcW w:w="1803" w:type="dxa"/>
          </w:tcPr>
          <w:p w14:paraId="3534BE1C" w14:textId="586286D5" w:rsidR="00C8163B" w:rsidRDefault="00C54683" w:rsidP="00C54683">
            <w:pPr>
              <w:jc w:val="both"/>
            </w:pPr>
            <w:r>
              <w:t>1</w:t>
            </w:r>
            <w:r w:rsidR="00C8163B">
              <w:t>0 minutos</w:t>
            </w:r>
          </w:p>
        </w:tc>
        <w:tc>
          <w:tcPr>
            <w:tcW w:w="1804" w:type="dxa"/>
          </w:tcPr>
          <w:p w14:paraId="436E1A67" w14:textId="05B16AB4" w:rsidR="00C8163B" w:rsidRDefault="00C54683" w:rsidP="00C54683">
            <w:pPr>
              <w:jc w:val="both"/>
            </w:pPr>
            <w:r>
              <w:t>20</w:t>
            </w:r>
            <w:r w:rsidR="00C8163B">
              <w:t xml:space="preserve"> minutos</w:t>
            </w:r>
          </w:p>
        </w:tc>
      </w:tr>
      <w:tr w:rsidR="00C8163B" w14:paraId="33831369" w14:textId="77777777" w:rsidTr="00C8163B">
        <w:tc>
          <w:tcPr>
            <w:tcW w:w="1560" w:type="dxa"/>
          </w:tcPr>
          <w:p w14:paraId="59602DF1" w14:textId="77777777" w:rsidR="00C8163B" w:rsidRPr="00C8163B" w:rsidRDefault="00C8163B" w:rsidP="00C54683">
            <w:pPr>
              <w:jc w:val="both"/>
            </w:pPr>
            <w:proofErr w:type="spellStart"/>
            <w:r w:rsidRPr="00C8163B">
              <w:t>Task</w:t>
            </w:r>
            <w:proofErr w:type="spellEnd"/>
            <w:r w:rsidRPr="00C8163B">
              <w:t xml:space="preserve"> 003: Asignar y crear tareas grupales</w:t>
            </w:r>
          </w:p>
          <w:p w14:paraId="48983BFC" w14:textId="77777777" w:rsidR="00C8163B" w:rsidRDefault="00C8163B" w:rsidP="00C54683">
            <w:pPr>
              <w:jc w:val="both"/>
            </w:pPr>
          </w:p>
        </w:tc>
        <w:tc>
          <w:tcPr>
            <w:tcW w:w="2046" w:type="dxa"/>
          </w:tcPr>
          <w:p w14:paraId="13420472" w14:textId="0F0D1058" w:rsidR="00C8163B" w:rsidRDefault="00C8163B" w:rsidP="00C54683">
            <w:pPr>
              <w:jc w:val="both"/>
            </w:pPr>
            <w:r w:rsidRPr="00C8163B">
              <w:t>Crear las tareas grupales necesarias para llevar a cabo la entrega y asignarlas a los miembros correspondientes</w:t>
            </w:r>
          </w:p>
        </w:tc>
        <w:tc>
          <w:tcPr>
            <w:tcW w:w="1803" w:type="dxa"/>
          </w:tcPr>
          <w:p w14:paraId="66B15158" w14:textId="136E911B" w:rsidR="00C8163B" w:rsidRDefault="00C8163B" w:rsidP="00C54683">
            <w:pPr>
              <w:jc w:val="both"/>
            </w:pPr>
            <w:r>
              <w:t>Paula (manager)</w:t>
            </w:r>
          </w:p>
        </w:tc>
        <w:tc>
          <w:tcPr>
            <w:tcW w:w="1803" w:type="dxa"/>
          </w:tcPr>
          <w:p w14:paraId="3B8A8532" w14:textId="68A21D65" w:rsidR="00C8163B" w:rsidRDefault="00C54683" w:rsidP="00C54683">
            <w:pPr>
              <w:jc w:val="both"/>
            </w:pPr>
            <w:r>
              <w:t>10</w:t>
            </w:r>
            <w:r w:rsidR="00C8163B">
              <w:t xml:space="preserve"> minutos</w:t>
            </w:r>
          </w:p>
        </w:tc>
        <w:tc>
          <w:tcPr>
            <w:tcW w:w="1804" w:type="dxa"/>
          </w:tcPr>
          <w:p w14:paraId="4C249C0A" w14:textId="21051F12" w:rsidR="00C8163B" w:rsidRDefault="00C54683" w:rsidP="00C54683">
            <w:pPr>
              <w:jc w:val="both"/>
            </w:pPr>
            <w:r>
              <w:t>35 minutos</w:t>
            </w:r>
          </w:p>
        </w:tc>
      </w:tr>
      <w:tr w:rsidR="00C8163B" w14:paraId="59017DCA" w14:textId="77777777" w:rsidTr="00C8163B">
        <w:tc>
          <w:tcPr>
            <w:tcW w:w="1560" w:type="dxa"/>
          </w:tcPr>
          <w:p w14:paraId="524AFF75" w14:textId="77777777" w:rsidR="00C54683" w:rsidRPr="00C54683" w:rsidRDefault="00C54683" w:rsidP="00C54683">
            <w:pPr>
              <w:jc w:val="both"/>
            </w:pPr>
            <w:proofErr w:type="spellStart"/>
            <w:r w:rsidRPr="00C54683">
              <w:t>Task</w:t>
            </w:r>
            <w:proofErr w:type="spellEnd"/>
            <w:r w:rsidRPr="00C54683">
              <w:t xml:space="preserve"> 004: Realizar requisito suplementario II (</w:t>
            </w:r>
            <w:proofErr w:type="spellStart"/>
            <w:r w:rsidRPr="00C54683">
              <w:t>Analysis</w:t>
            </w:r>
            <w:proofErr w:type="spellEnd"/>
            <w:r w:rsidRPr="00C54683">
              <w:t xml:space="preserve"> </w:t>
            </w:r>
            <w:proofErr w:type="spellStart"/>
            <w:r w:rsidRPr="00C54683">
              <w:t>Report</w:t>
            </w:r>
            <w:proofErr w:type="spellEnd"/>
            <w:r w:rsidRPr="00C54683">
              <w:t>)</w:t>
            </w:r>
          </w:p>
          <w:p w14:paraId="468C6C93" w14:textId="77777777" w:rsidR="00C8163B" w:rsidRDefault="00C8163B" w:rsidP="00C54683">
            <w:pPr>
              <w:jc w:val="both"/>
            </w:pPr>
          </w:p>
        </w:tc>
        <w:tc>
          <w:tcPr>
            <w:tcW w:w="2046" w:type="dxa"/>
          </w:tcPr>
          <w:p w14:paraId="142E1D8B" w14:textId="6412152B" w:rsidR="00C8163B" w:rsidRDefault="00C54683" w:rsidP="00C54683">
            <w:pPr>
              <w:jc w:val="both"/>
            </w:pPr>
            <w:r w:rsidRPr="00C54683">
              <w:t xml:space="preserve">Realizar </w:t>
            </w:r>
            <w:proofErr w:type="spellStart"/>
            <w:r w:rsidRPr="00C54683">
              <w:t>Analysis</w:t>
            </w:r>
            <w:proofErr w:type="spellEnd"/>
            <w:r w:rsidRPr="00C54683">
              <w:t xml:space="preserve"> </w:t>
            </w:r>
            <w:proofErr w:type="spellStart"/>
            <w:r w:rsidRPr="00C54683">
              <w:t>report</w:t>
            </w:r>
            <w:proofErr w:type="spellEnd"/>
            <w:r w:rsidRPr="00C54683">
              <w:t xml:space="preserve"> para identificar los requisitos ambiguos y proponer solución para su mejora</w:t>
            </w:r>
          </w:p>
        </w:tc>
        <w:tc>
          <w:tcPr>
            <w:tcW w:w="1803" w:type="dxa"/>
          </w:tcPr>
          <w:p w14:paraId="483024AE" w14:textId="21218899" w:rsidR="00C8163B" w:rsidRDefault="00C54683" w:rsidP="00C54683">
            <w:pPr>
              <w:jc w:val="both"/>
            </w:pPr>
            <w:r>
              <w:t>Paula (</w:t>
            </w:r>
            <w:proofErr w:type="spellStart"/>
            <w:r>
              <w:t>developer</w:t>
            </w:r>
            <w:proofErr w:type="spellEnd"/>
            <w:r>
              <w:t>)</w:t>
            </w:r>
          </w:p>
        </w:tc>
        <w:tc>
          <w:tcPr>
            <w:tcW w:w="1803" w:type="dxa"/>
          </w:tcPr>
          <w:p w14:paraId="79FBF01D" w14:textId="69E0C545" w:rsidR="00C8163B" w:rsidRDefault="009305F2" w:rsidP="00C54683">
            <w:pPr>
              <w:jc w:val="both"/>
            </w:pPr>
            <w:r>
              <w:t>1 hora, 30 minutos</w:t>
            </w:r>
          </w:p>
        </w:tc>
        <w:tc>
          <w:tcPr>
            <w:tcW w:w="1804" w:type="dxa"/>
          </w:tcPr>
          <w:p w14:paraId="51377E9F" w14:textId="2C7043AB" w:rsidR="00C8163B" w:rsidRDefault="009305F2" w:rsidP="00C54683">
            <w:pPr>
              <w:jc w:val="both"/>
            </w:pPr>
            <w:r>
              <w:t>3 horas, 30 minutos</w:t>
            </w:r>
          </w:p>
        </w:tc>
      </w:tr>
      <w:tr w:rsidR="00C8163B" w14:paraId="34EF672A" w14:textId="77777777" w:rsidTr="00C8163B">
        <w:tc>
          <w:tcPr>
            <w:tcW w:w="1560" w:type="dxa"/>
          </w:tcPr>
          <w:p w14:paraId="29439B08" w14:textId="042D60A6" w:rsidR="00C8163B" w:rsidRDefault="009305F2" w:rsidP="00C54683">
            <w:pPr>
              <w:jc w:val="both"/>
            </w:pPr>
            <w:r w:rsidRPr="009305F2">
              <w:br/>
            </w:r>
            <w:proofErr w:type="spellStart"/>
            <w:r w:rsidRPr="009305F2">
              <w:t>Task</w:t>
            </w:r>
            <w:proofErr w:type="spellEnd"/>
            <w:r w:rsidRPr="009305F2">
              <w:t xml:space="preserve"> 005: Realizar requisito </w:t>
            </w:r>
            <w:proofErr w:type="spellStart"/>
            <w:r w:rsidRPr="009305F2">
              <w:t>sumentario</w:t>
            </w:r>
            <w:proofErr w:type="spellEnd"/>
            <w:r w:rsidRPr="009305F2">
              <w:t xml:space="preserve"> II (</w:t>
            </w:r>
            <w:proofErr w:type="spellStart"/>
            <w:r w:rsidRPr="009305F2">
              <w:t>Planning</w:t>
            </w:r>
            <w:proofErr w:type="spellEnd"/>
            <w:r w:rsidRPr="009305F2">
              <w:t xml:space="preserve"> and </w:t>
            </w:r>
            <w:proofErr w:type="spellStart"/>
            <w:r w:rsidRPr="009305F2">
              <w:t>Process</w:t>
            </w:r>
            <w:proofErr w:type="spellEnd"/>
            <w:r w:rsidRPr="009305F2">
              <w:t xml:space="preserve"> </w:t>
            </w:r>
            <w:proofErr w:type="spellStart"/>
            <w:r w:rsidRPr="009305F2">
              <w:t>Report</w:t>
            </w:r>
            <w:proofErr w:type="spellEnd"/>
            <w:r w:rsidRPr="009305F2">
              <w:t>)</w:t>
            </w:r>
          </w:p>
        </w:tc>
        <w:tc>
          <w:tcPr>
            <w:tcW w:w="2046" w:type="dxa"/>
          </w:tcPr>
          <w:p w14:paraId="219F43EC" w14:textId="03FFC740" w:rsidR="00C8163B" w:rsidRDefault="009305F2" w:rsidP="00C54683">
            <w:pPr>
              <w:jc w:val="both"/>
            </w:pPr>
            <w:r w:rsidRPr="009305F2">
              <w:t>Realizar un análisis de la planificación que se ha llevado a cabo de forma individual, así como el proceso seguido y si ha tenido un buen desempeño</w:t>
            </w:r>
          </w:p>
        </w:tc>
        <w:tc>
          <w:tcPr>
            <w:tcW w:w="1803" w:type="dxa"/>
          </w:tcPr>
          <w:p w14:paraId="75FD692E" w14:textId="7A6DFB12" w:rsidR="00C8163B" w:rsidRDefault="009305F2" w:rsidP="00C54683">
            <w:pPr>
              <w:jc w:val="both"/>
            </w:pPr>
            <w:r>
              <w:t>Paula (</w:t>
            </w:r>
            <w:proofErr w:type="spellStart"/>
            <w:r>
              <w:t>developer</w:t>
            </w:r>
            <w:proofErr w:type="spellEnd"/>
            <w:r>
              <w:t>)</w:t>
            </w:r>
          </w:p>
        </w:tc>
        <w:tc>
          <w:tcPr>
            <w:tcW w:w="1803" w:type="dxa"/>
          </w:tcPr>
          <w:p w14:paraId="15B90F9C" w14:textId="2550B65B" w:rsidR="00C8163B" w:rsidRDefault="009305F2" w:rsidP="00C54683">
            <w:pPr>
              <w:jc w:val="both"/>
            </w:pPr>
            <w:r>
              <w:t>1 hora, 30 minutos</w:t>
            </w:r>
          </w:p>
        </w:tc>
        <w:tc>
          <w:tcPr>
            <w:tcW w:w="1804" w:type="dxa"/>
          </w:tcPr>
          <w:p w14:paraId="77989DEC" w14:textId="5595F978" w:rsidR="00C8163B" w:rsidRDefault="009305F2" w:rsidP="00C54683">
            <w:pPr>
              <w:jc w:val="both"/>
            </w:pPr>
            <w:r>
              <w:t>4 horas</w:t>
            </w:r>
          </w:p>
        </w:tc>
      </w:tr>
    </w:tbl>
    <w:p w14:paraId="320A889E" w14:textId="64D3F846" w:rsidR="00C8163B" w:rsidRPr="00D60831" w:rsidRDefault="009305F2" w:rsidP="009305F2">
      <w:pPr>
        <w:ind w:firstLine="720"/>
        <w:jc w:val="both"/>
        <w:rPr>
          <w:u w:val="single"/>
        </w:rPr>
      </w:pPr>
      <w:r w:rsidRPr="00D60831">
        <w:rPr>
          <w:u w:val="single"/>
        </w:rPr>
        <w:lastRenderedPageBreak/>
        <w:t xml:space="preserve">Capturas de pantalla </w:t>
      </w:r>
      <w:proofErr w:type="spellStart"/>
      <w:r w:rsidRPr="00D60831">
        <w:rPr>
          <w:u w:val="single"/>
        </w:rPr>
        <w:t>dashboard</w:t>
      </w:r>
      <w:proofErr w:type="spellEnd"/>
    </w:p>
    <w:p w14:paraId="1D0998D3" w14:textId="77777777" w:rsidR="009305F2" w:rsidRDefault="009305F2" w:rsidP="009305F2">
      <w:pPr>
        <w:ind w:firstLine="720"/>
        <w:jc w:val="both"/>
      </w:pPr>
    </w:p>
    <w:tbl>
      <w:tblPr>
        <w:tblStyle w:val="Estilo3"/>
        <w:tblW w:w="0" w:type="auto"/>
        <w:tblLook w:val="04A0" w:firstRow="1" w:lastRow="0" w:firstColumn="1" w:lastColumn="0" w:noHBand="0" w:noVBand="1"/>
      </w:tblPr>
      <w:tblGrid>
        <w:gridCol w:w="1257"/>
        <w:gridCol w:w="1343"/>
        <w:gridCol w:w="6426"/>
      </w:tblGrid>
      <w:tr w:rsidR="00B3287F" w14:paraId="74ED0982" w14:textId="77777777" w:rsidTr="009305F2">
        <w:tc>
          <w:tcPr>
            <w:tcW w:w="3005" w:type="dxa"/>
          </w:tcPr>
          <w:p w14:paraId="1ACF2C7A" w14:textId="09C276DC" w:rsidR="009305F2" w:rsidRPr="009305F2" w:rsidRDefault="009305F2" w:rsidP="009305F2">
            <w:pPr>
              <w:jc w:val="center"/>
              <w:rPr>
                <w:b/>
                <w:bCs/>
              </w:rPr>
            </w:pPr>
            <w:r w:rsidRPr="009305F2">
              <w:rPr>
                <w:b/>
                <w:bCs/>
              </w:rPr>
              <w:t>Momento</w:t>
            </w:r>
          </w:p>
        </w:tc>
        <w:tc>
          <w:tcPr>
            <w:tcW w:w="3005" w:type="dxa"/>
          </w:tcPr>
          <w:p w14:paraId="18E9F40D" w14:textId="2F7C4EF9" w:rsidR="009305F2" w:rsidRPr="009305F2" w:rsidRDefault="009305F2" w:rsidP="009305F2">
            <w:pPr>
              <w:jc w:val="center"/>
              <w:rPr>
                <w:b/>
                <w:bCs/>
              </w:rPr>
            </w:pPr>
            <w:r>
              <w:rPr>
                <w:b/>
                <w:bCs/>
              </w:rPr>
              <w:t>Fecha</w:t>
            </w:r>
          </w:p>
        </w:tc>
        <w:tc>
          <w:tcPr>
            <w:tcW w:w="3006" w:type="dxa"/>
          </w:tcPr>
          <w:p w14:paraId="6244653F" w14:textId="1D8D1A6B" w:rsidR="009305F2" w:rsidRPr="009305F2" w:rsidRDefault="009305F2" w:rsidP="009305F2">
            <w:pPr>
              <w:jc w:val="center"/>
              <w:rPr>
                <w:b/>
                <w:bCs/>
              </w:rPr>
            </w:pPr>
            <w:r>
              <w:rPr>
                <w:b/>
                <w:bCs/>
              </w:rPr>
              <w:t>Imagen</w:t>
            </w:r>
          </w:p>
        </w:tc>
      </w:tr>
      <w:tr w:rsidR="00B3287F" w14:paraId="537D473A" w14:textId="77777777" w:rsidTr="009305F2">
        <w:tc>
          <w:tcPr>
            <w:tcW w:w="3005" w:type="dxa"/>
          </w:tcPr>
          <w:p w14:paraId="4492C872" w14:textId="40E10697" w:rsidR="009305F2" w:rsidRDefault="009305F2" w:rsidP="009305F2">
            <w:pPr>
              <w:jc w:val="both"/>
            </w:pPr>
            <w:r>
              <w:t>Momento Inicial</w:t>
            </w:r>
          </w:p>
        </w:tc>
        <w:tc>
          <w:tcPr>
            <w:tcW w:w="3005" w:type="dxa"/>
          </w:tcPr>
          <w:p w14:paraId="4E209FF2" w14:textId="2C387963" w:rsidR="009305F2" w:rsidRDefault="00B3287F" w:rsidP="009305F2">
            <w:pPr>
              <w:jc w:val="both"/>
            </w:pPr>
            <w:r>
              <w:t>19/02/2025</w:t>
            </w:r>
          </w:p>
        </w:tc>
        <w:tc>
          <w:tcPr>
            <w:tcW w:w="3006" w:type="dxa"/>
          </w:tcPr>
          <w:p w14:paraId="54A4DB48" w14:textId="47AB03B2" w:rsidR="009305F2" w:rsidRDefault="00B3287F" w:rsidP="009305F2">
            <w:pPr>
              <w:jc w:val="both"/>
            </w:pPr>
            <w:r w:rsidRPr="00B3287F">
              <w:rPr>
                <w:noProof/>
              </w:rPr>
              <w:drawing>
                <wp:inline distT="0" distB="0" distL="0" distR="0" wp14:anchorId="06B9914B" wp14:editId="6C75056B">
                  <wp:extent cx="3716020" cy="2599897"/>
                  <wp:effectExtent l="0" t="0" r="0" b="0"/>
                  <wp:docPr id="37955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5776" name=""/>
                          <pic:cNvPicPr/>
                        </pic:nvPicPr>
                        <pic:blipFill>
                          <a:blip r:embed="rId16"/>
                          <a:stretch>
                            <a:fillRect/>
                          </a:stretch>
                        </pic:blipFill>
                        <pic:spPr>
                          <a:xfrm>
                            <a:off x="0" y="0"/>
                            <a:ext cx="3736146" cy="2613978"/>
                          </a:xfrm>
                          <a:prstGeom prst="rect">
                            <a:avLst/>
                          </a:prstGeom>
                        </pic:spPr>
                      </pic:pic>
                    </a:graphicData>
                  </a:graphic>
                </wp:inline>
              </w:drawing>
            </w:r>
          </w:p>
        </w:tc>
      </w:tr>
      <w:tr w:rsidR="00B3287F" w14:paraId="6E12AF82" w14:textId="77777777" w:rsidTr="009305F2">
        <w:tc>
          <w:tcPr>
            <w:tcW w:w="3005" w:type="dxa"/>
          </w:tcPr>
          <w:p w14:paraId="08224F65" w14:textId="2F339114" w:rsidR="009305F2" w:rsidRDefault="00B3287F" w:rsidP="009305F2">
            <w:pPr>
              <w:jc w:val="both"/>
            </w:pPr>
            <w:r>
              <w:t>Mitad de la entrega</w:t>
            </w:r>
          </w:p>
        </w:tc>
        <w:tc>
          <w:tcPr>
            <w:tcW w:w="3005" w:type="dxa"/>
          </w:tcPr>
          <w:p w14:paraId="274C8892" w14:textId="559340E4" w:rsidR="009305F2" w:rsidRDefault="00B3287F" w:rsidP="009305F2">
            <w:pPr>
              <w:jc w:val="both"/>
            </w:pPr>
            <w:r>
              <w:t>20/02/2025</w:t>
            </w:r>
          </w:p>
        </w:tc>
        <w:tc>
          <w:tcPr>
            <w:tcW w:w="3006" w:type="dxa"/>
          </w:tcPr>
          <w:p w14:paraId="3E200954" w14:textId="66351D8D" w:rsidR="009305F2" w:rsidRDefault="00B3287F" w:rsidP="009305F2">
            <w:pPr>
              <w:jc w:val="both"/>
            </w:pPr>
            <w:r w:rsidRPr="00B3287F">
              <w:rPr>
                <w:noProof/>
              </w:rPr>
              <w:drawing>
                <wp:inline distT="0" distB="0" distL="0" distR="0" wp14:anchorId="1EBB90A7" wp14:editId="7082474E">
                  <wp:extent cx="3942903" cy="1958783"/>
                  <wp:effectExtent l="0" t="0" r="635" b="3810"/>
                  <wp:docPr id="279814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4797" name=""/>
                          <pic:cNvPicPr/>
                        </pic:nvPicPr>
                        <pic:blipFill>
                          <a:blip r:embed="rId17"/>
                          <a:stretch>
                            <a:fillRect/>
                          </a:stretch>
                        </pic:blipFill>
                        <pic:spPr>
                          <a:xfrm>
                            <a:off x="0" y="0"/>
                            <a:ext cx="3962075" cy="1968307"/>
                          </a:xfrm>
                          <a:prstGeom prst="rect">
                            <a:avLst/>
                          </a:prstGeom>
                        </pic:spPr>
                      </pic:pic>
                    </a:graphicData>
                  </a:graphic>
                </wp:inline>
              </w:drawing>
            </w:r>
          </w:p>
        </w:tc>
      </w:tr>
      <w:tr w:rsidR="00B3287F" w14:paraId="29A5D5B9" w14:textId="77777777" w:rsidTr="009305F2">
        <w:tc>
          <w:tcPr>
            <w:tcW w:w="3005" w:type="dxa"/>
          </w:tcPr>
          <w:p w14:paraId="6A52A443" w14:textId="52A348AB" w:rsidR="00B3287F" w:rsidRDefault="00B3287F" w:rsidP="009305F2">
            <w:pPr>
              <w:jc w:val="both"/>
            </w:pPr>
            <w:r>
              <w:t>Final de la entrega</w:t>
            </w:r>
          </w:p>
        </w:tc>
        <w:tc>
          <w:tcPr>
            <w:tcW w:w="3005" w:type="dxa"/>
          </w:tcPr>
          <w:p w14:paraId="7F749A0B" w14:textId="07B8ED4F" w:rsidR="00B3287F" w:rsidRDefault="00B3287F" w:rsidP="009305F2">
            <w:pPr>
              <w:jc w:val="both"/>
            </w:pPr>
            <w:r>
              <w:t>20/02/2025</w:t>
            </w:r>
          </w:p>
        </w:tc>
        <w:tc>
          <w:tcPr>
            <w:tcW w:w="3006" w:type="dxa"/>
          </w:tcPr>
          <w:p w14:paraId="374693EE" w14:textId="62787F44" w:rsidR="00B3287F" w:rsidRDefault="009A7B2F" w:rsidP="009305F2">
            <w:pPr>
              <w:jc w:val="both"/>
            </w:pPr>
            <w:r>
              <w:rPr>
                <w:noProof/>
                <w14:ligatures w14:val="none"/>
              </w:rPr>
              <w:drawing>
                <wp:inline distT="0" distB="0" distL="0" distR="0" wp14:anchorId="43B73EDA" wp14:editId="24CD4596">
                  <wp:extent cx="3762033" cy="2511634"/>
                  <wp:effectExtent l="0" t="0" r="0" b="3175"/>
                  <wp:docPr id="2034368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68610" name=""/>
                          <pic:cNvPicPr/>
                        </pic:nvPicPr>
                        <pic:blipFill>
                          <a:blip r:embed="rId18"/>
                          <a:stretch>
                            <a:fillRect/>
                          </a:stretch>
                        </pic:blipFill>
                        <pic:spPr>
                          <a:xfrm>
                            <a:off x="0" y="0"/>
                            <a:ext cx="3771830" cy="2518175"/>
                          </a:xfrm>
                          <a:prstGeom prst="rect">
                            <a:avLst/>
                          </a:prstGeom>
                        </pic:spPr>
                      </pic:pic>
                    </a:graphicData>
                  </a:graphic>
                </wp:inline>
              </w:drawing>
            </w:r>
          </w:p>
        </w:tc>
      </w:tr>
    </w:tbl>
    <w:p w14:paraId="5800E6B2" w14:textId="77777777" w:rsidR="009305F2" w:rsidRDefault="009305F2" w:rsidP="009305F2">
      <w:pPr>
        <w:ind w:firstLine="720"/>
        <w:jc w:val="both"/>
      </w:pPr>
    </w:p>
    <w:p w14:paraId="2649370C" w14:textId="77777777" w:rsidR="00EF70DB" w:rsidRDefault="00EF70DB"/>
    <w:p w14:paraId="1EC01F5E" w14:textId="77777777" w:rsidR="009A7B2F" w:rsidRDefault="009A7B2F">
      <w:pPr>
        <w:rPr>
          <w:b/>
          <w:caps/>
        </w:rPr>
      </w:pPr>
    </w:p>
    <w:p w14:paraId="0CD28C62" w14:textId="77777777" w:rsidR="009A7B2F" w:rsidRDefault="009A7B2F">
      <w:pPr>
        <w:rPr>
          <w:b/>
          <w:caps/>
        </w:rPr>
      </w:pPr>
    </w:p>
    <w:p w14:paraId="0EDD9210" w14:textId="77777777" w:rsidR="009A7B2F" w:rsidRPr="00D60831" w:rsidRDefault="009A7B2F" w:rsidP="009A7B2F">
      <w:pPr>
        <w:rPr>
          <w:u w:val="single"/>
        </w:rPr>
      </w:pPr>
      <w:r>
        <w:lastRenderedPageBreak/>
        <w:tab/>
      </w:r>
      <w:r w:rsidRPr="00D60831">
        <w:rPr>
          <w:u w:val="single"/>
        </w:rPr>
        <w:t>Presupuesto de costo total estimado</w:t>
      </w:r>
    </w:p>
    <w:p w14:paraId="5DD4AAFE" w14:textId="77777777" w:rsidR="009A7B2F" w:rsidRDefault="009A7B2F" w:rsidP="009A7B2F"/>
    <w:tbl>
      <w:tblPr>
        <w:tblStyle w:val="Estilo3"/>
        <w:tblW w:w="0" w:type="auto"/>
        <w:tblLook w:val="04A0" w:firstRow="1" w:lastRow="0" w:firstColumn="1" w:lastColumn="0" w:noHBand="0" w:noVBand="1"/>
      </w:tblPr>
      <w:tblGrid>
        <w:gridCol w:w="1418"/>
        <w:gridCol w:w="2171"/>
        <w:gridCol w:w="1854"/>
        <w:gridCol w:w="1990"/>
        <w:gridCol w:w="1593"/>
      </w:tblGrid>
      <w:tr w:rsidR="009A7B2F" w14:paraId="2BEA216E" w14:textId="3110CAB0" w:rsidTr="00052F61">
        <w:tc>
          <w:tcPr>
            <w:tcW w:w="1418" w:type="dxa"/>
          </w:tcPr>
          <w:p w14:paraId="1BBCC6BE" w14:textId="571D0DB2" w:rsidR="009A7B2F" w:rsidRPr="009A7B2F" w:rsidRDefault="009A7B2F" w:rsidP="009A7B2F">
            <w:pPr>
              <w:jc w:val="center"/>
              <w:rPr>
                <w:b/>
                <w:bCs/>
              </w:rPr>
            </w:pPr>
            <w:r w:rsidRPr="009A7B2F">
              <w:rPr>
                <w:b/>
                <w:bCs/>
              </w:rPr>
              <w:t>Rol</w:t>
            </w:r>
          </w:p>
        </w:tc>
        <w:tc>
          <w:tcPr>
            <w:tcW w:w="2171" w:type="dxa"/>
          </w:tcPr>
          <w:p w14:paraId="342126CA" w14:textId="18A9F87D" w:rsidR="009A7B2F" w:rsidRPr="009A7B2F" w:rsidRDefault="009A7B2F" w:rsidP="009A7B2F">
            <w:pPr>
              <w:jc w:val="center"/>
              <w:rPr>
                <w:b/>
                <w:bCs/>
              </w:rPr>
            </w:pPr>
            <w:r>
              <w:rPr>
                <w:b/>
                <w:bCs/>
              </w:rPr>
              <w:t>Horas estimadas</w:t>
            </w:r>
          </w:p>
        </w:tc>
        <w:tc>
          <w:tcPr>
            <w:tcW w:w="1854" w:type="dxa"/>
          </w:tcPr>
          <w:p w14:paraId="76D9DCF6" w14:textId="6307D89C" w:rsidR="009A7B2F" w:rsidRPr="009A7B2F" w:rsidRDefault="009A7B2F" w:rsidP="009A7B2F">
            <w:pPr>
              <w:jc w:val="center"/>
              <w:rPr>
                <w:b/>
                <w:bCs/>
              </w:rPr>
            </w:pPr>
            <w:r>
              <w:rPr>
                <w:b/>
                <w:bCs/>
              </w:rPr>
              <w:t>Costo personal</w:t>
            </w:r>
          </w:p>
        </w:tc>
        <w:tc>
          <w:tcPr>
            <w:tcW w:w="1990" w:type="dxa"/>
          </w:tcPr>
          <w:p w14:paraId="1EFEB172" w14:textId="241264EE" w:rsidR="009A7B2F" w:rsidRPr="009A7B2F" w:rsidRDefault="009A7B2F" w:rsidP="009A7B2F">
            <w:pPr>
              <w:jc w:val="center"/>
              <w:rPr>
                <w:b/>
                <w:bCs/>
              </w:rPr>
            </w:pPr>
            <w:r>
              <w:rPr>
                <w:b/>
                <w:bCs/>
              </w:rPr>
              <w:t xml:space="preserve">Costo </w:t>
            </w:r>
            <w:r w:rsidR="00052F61">
              <w:rPr>
                <w:b/>
                <w:bCs/>
              </w:rPr>
              <w:t xml:space="preserve">de </w:t>
            </w:r>
            <w:r>
              <w:rPr>
                <w:b/>
                <w:bCs/>
              </w:rPr>
              <w:t>amortización</w:t>
            </w:r>
            <w:r w:rsidR="009D086B">
              <w:rPr>
                <w:rStyle w:val="Refdenotaalpie"/>
                <w:b/>
                <w:bCs/>
              </w:rPr>
              <w:footnoteReference w:id="1"/>
            </w:r>
          </w:p>
        </w:tc>
        <w:tc>
          <w:tcPr>
            <w:tcW w:w="1593" w:type="dxa"/>
          </w:tcPr>
          <w:p w14:paraId="6C3C9268" w14:textId="1DD6025E" w:rsidR="009A7B2F" w:rsidRDefault="009A7B2F" w:rsidP="009A7B2F">
            <w:pPr>
              <w:jc w:val="center"/>
              <w:rPr>
                <w:b/>
                <w:bCs/>
              </w:rPr>
            </w:pPr>
            <w:r>
              <w:rPr>
                <w:b/>
                <w:bCs/>
              </w:rPr>
              <w:t>Total</w:t>
            </w:r>
          </w:p>
        </w:tc>
      </w:tr>
      <w:tr w:rsidR="00D60831" w14:paraId="3FA1E8AD" w14:textId="6AC9A321" w:rsidTr="00D60831">
        <w:tc>
          <w:tcPr>
            <w:tcW w:w="1418" w:type="dxa"/>
          </w:tcPr>
          <w:p w14:paraId="50114995" w14:textId="3F8EBA1A" w:rsidR="00D60831" w:rsidRDefault="00D60831" w:rsidP="009A7B2F">
            <w:r>
              <w:t>Manager</w:t>
            </w:r>
          </w:p>
        </w:tc>
        <w:tc>
          <w:tcPr>
            <w:tcW w:w="2171" w:type="dxa"/>
          </w:tcPr>
          <w:p w14:paraId="4240C40D" w14:textId="686FEC16" w:rsidR="00D60831" w:rsidRDefault="00D60831" w:rsidP="009A7B2F">
            <w:r>
              <w:t>0.417 horas</w:t>
            </w:r>
          </w:p>
        </w:tc>
        <w:tc>
          <w:tcPr>
            <w:tcW w:w="1854" w:type="dxa"/>
          </w:tcPr>
          <w:p w14:paraId="49AE0847" w14:textId="30227830" w:rsidR="00D60831" w:rsidRDefault="00D60831" w:rsidP="009A7B2F">
            <w:r>
              <w:t xml:space="preserve">0.417*30 = 12.51€ </w:t>
            </w:r>
          </w:p>
        </w:tc>
        <w:tc>
          <w:tcPr>
            <w:tcW w:w="1990" w:type="dxa"/>
            <w:vMerge w:val="restart"/>
            <w:vAlign w:val="center"/>
          </w:tcPr>
          <w:p w14:paraId="348078AA" w14:textId="5FA4F622" w:rsidR="00D60831" w:rsidRDefault="00D60831" w:rsidP="009A7B2F">
            <w:r>
              <w:t>1200/3 =400€/año</w:t>
            </w:r>
          </w:p>
        </w:tc>
        <w:tc>
          <w:tcPr>
            <w:tcW w:w="1593" w:type="dxa"/>
          </w:tcPr>
          <w:p w14:paraId="548412DC" w14:textId="64509BA0" w:rsidR="00D60831" w:rsidRDefault="00D60831" w:rsidP="009A7B2F">
            <w:r>
              <w:t>12.51€</w:t>
            </w:r>
          </w:p>
        </w:tc>
      </w:tr>
      <w:tr w:rsidR="00D60831" w14:paraId="2CB66F21" w14:textId="69D47516" w:rsidTr="00052F61">
        <w:tc>
          <w:tcPr>
            <w:tcW w:w="1418" w:type="dxa"/>
          </w:tcPr>
          <w:p w14:paraId="5C134F0F" w14:textId="51442C08" w:rsidR="00D60831" w:rsidRDefault="00D60831" w:rsidP="009A7B2F">
            <w:proofErr w:type="spellStart"/>
            <w:r>
              <w:t>Developer</w:t>
            </w:r>
            <w:proofErr w:type="spellEnd"/>
          </w:p>
        </w:tc>
        <w:tc>
          <w:tcPr>
            <w:tcW w:w="2171" w:type="dxa"/>
          </w:tcPr>
          <w:p w14:paraId="6BCCCE89" w14:textId="1EF983E5" w:rsidR="00D60831" w:rsidRDefault="00D60831" w:rsidP="009A7B2F">
            <w:r>
              <w:t>3.167 horas</w:t>
            </w:r>
          </w:p>
        </w:tc>
        <w:tc>
          <w:tcPr>
            <w:tcW w:w="1854" w:type="dxa"/>
          </w:tcPr>
          <w:p w14:paraId="2B1C40AD" w14:textId="2F941309" w:rsidR="00D60831" w:rsidRDefault="00D60831" w:rsidP="009A7B2F">
            <w:r>
              <w:t xml:space="preserve">3.167*20 = 63.34€ </w:t>
            </w:r>
          </w:p>
        </w:tc>
        <w:tc>
          <w:tcPr>
            <w:tcW w:w="1990" w:type="dxa"/>
            <w:vMerge/>
          </w:tcPr>
          <w:p w14:paraId="75E9FDB1" w14:textId="1CE67DCA" w:rsidR="00D60831" w:rsidRDefault="00D60831" w:rsidP="009A7B2F"/>
        </w:tc>
        <w:tc>
          <w:tcPr>
            <w:tcW w:w="1593" w:type="dxa"/>
          </w:tcPr>
          <w:p w14:paraId="169CADCD" w14:textId="44312CD4" w:rsidR="00D60831" w:rsidRDefault="00D60831" w:rsidP="009A7B2F">
            <w:r>
              <w:t>63.34€</w:t>
            </w:r>
          </w:p>
        </w:tc>
      </w:tr>
      <w:tr w:rsidR="00052F61" w14:paraId="4FCD50CF" w14:textId="77777777" w:rsidTr="00052F61">
        <w:tc>
          <w:tcPr>
            <w:tcW w:w="1418" w:type="dxa"/>
            <w:shd w:val="clear" w:color="auto" w:fill="73B3B8" w:themeFill="accent3"/>
          </w:tcPr>
          <w:p w14:paraId="244B8C85" w14:textId="5A5601D5" w:rsidR="00052F61" w:rsidRDefault="00D60831" w:rsidP="009A7B2F">
            <w:r w:rsidRPr="00052F61">
              <w:rPr>
                <w:b/>
                <w:bCs/>
              </w:rPr>
              <w:t>Total</w:t>
            </w:r>
          </w:p>
        </w:tc>
        <w:tc>
          <w:tcPr>
            <w:tcW w:w="2171" w:type="dxa"/>
            <w:shd w:val="clear" w:color="auto" w:fill="73B3B8" w:themeFill="accent3"/>
          </w:tcPr>
          <w:p w14:paraId="015A8969" w14:textId="77777777" w:rsidR="00052F61" w:rsidRDefault="00052F61" w:rsidP="009A7B2F"/>
        </w:tc>
        <w:tc>
          <w:tcPr>
            <w:tcW w:w="1854" w:type="dxa"/>
            <w:shd w:val="clear" w:color="auto" w:fill="73B3B8" w:themeFill="accent3"/>
          </w:tcPr>
          <w:p w14:paraId="09563260" w14:textId="7F434BE4" w:rsidR="00052F61" w:rsidRDefault="00D60831" w:rsidP="009A7B2F">
            <w:r>
              <w:t>75.85€</w:t>
            </w:r>
          </w:p>
        </w:tc>
        <w:tc>
          <w:tcPr>
            <w:tcW w:w="1990" w:type="dxa"/>
            <w:shd w:val="clear" w:color="auto" w:fill="73B3B8" w:themeFill="accent3"/>
          </w:tcPr>
          <w:p w14:paraId="4AD74D50" w14:textId="38FF9919" w:rsidR="00052F61" w:rsidRPr="00D60831" w:rsidRDefault="00D60831" w:rsidP="00D60831">
            <w:r w:rsidRPr="00D60831">
              <w:t>400€/año</w:t>
            </w:r>
          </w:p>
        </w:tc>
        <w:tc>
          <w:tcPr>
            <w:tcW w:w="1593" w:type="dxa"/>
            <w:shd w:val="clear" w:color="auto" w:fill="C6E0E2" w:themeFill="accent3" w:themeFillTint="66"/>
          </w:tcPr>
          <w:p w14:paraId="40BDE37F" w14:textId="124A23EC" w:rsidR="00052F61" w:rsidRDefault="00D60831" w:rsidP="009A7B2F">
            <w:r>
              <w:t>475.85€</w:t>
            </w:r>
            <w:r>
              <w:rPr>
                <w:rStyle w:val="Refdenotaalpie"/>
              </w:rPr>
              <w:footnoteReference w:id="2"/>
            </w:r>
          </w:p>
        </w:tc>
      </w:tr>
    </w:tbl>
    <w:p w14:paraId="69C01C23" w14:textId="260558B3" w:rsidR="009305F2" w:rsidRDefault="009305F2" w:rsidP="009A7B2F"/>
    <w:p w14:paraId="50244C00" w14:textId="1B84849A" w:rsidR="009D086B" w:rsidRPr="00D60831" w:rsidRDefault="009D086B">
      <w:pPr>
        <w:rPr>
          <w:sz w:val="16"/>
          <w:szCs w:val="18"/>
        </w:rPr>
      </w:pPr>
    </w:p>
    <w:p w14:paraId="06EF2699" w14:textId="77777777" w:rsidR="00D60831" w:rsidRPr="00D60831" w:rsidRDefault="00D60831" w:rsidP="00D60831">
      <w:pPr>
        <w:pStyle w:val="Ttulo2"/>
      </w:pPr>
      <w:r w:rsidRPr="00D60831">
        <w:tab/>
      </w:r>
      <w:bookmarkStart w:id="12" w:name="_Toc190949213"/>
      <w:r w:rsidRPr="00D60831">
        <w:t>Progress Report</w:t>
      </w:r>
      <w:bookmarkEnd w:id="12"/>
    </w:p>
    <w:p w14:paraId="051FA28F" w14:textId="77777777" w:rsidR="00D60831" w:rsidRPr="00D60831" w:rsidRDefault="00D60831" w:rsidP="00D60831">
      <w:pPr>
        <w:ind w:firstLine="720"/>
        <w:rPr>
          <w:u w:val="single"/>
        </w:rPr>
      </w:pPr>
      <w:r w:rsidRPr="00D60831">
        <w:rPr>
          <w:u w:val="single"/>
        </w:rPr>
        <w:t>Registro de progreso</w:t>
      </w:r>
    </w:p>
    <w:p w14:paraId="496E3529" w14:textId="278DC732" w:rsidR="00D60831" w:rsidRDefault="00D60831" w:rsidP="00D60831">
      <w:r>
        <w:tab/>
      </w:r>
    </w:p>
    <w:tbl>
      <w:tblPr>
        <w:tblStyle w:val="Estilo3"/>
        <w:tblW w:w="10080" w:type="dxa"/>
        <w:tblLook w:val="04A0" w:firstRow="1" w:lastRow="0" w:firstColumn="1" w:lastColumn="0" w:noHBand="0" w:noVBand="1"/>
      </w:tblPr>
      <w:tblGrid>
        <w:gridCol w:w="1048"/>
        <w:gridCol w:w="1546"/>
        <w:gridCol w:w="1760"/>
        <w:gridCol w:w="2167"/>
        <w:gridCol w:w="3559"/>
      </w:tblGrid>
      <w:tr w:rsidR="00D60831" w14:paraId="5E097198" w14:textId="77777777" w:rsidTr="00D60831">
        <w:tc>
          <w:tcPr>
            <w:tcW w:w="1048" w:type="dxa"/>
          </w:tcPr>
          <w:p w14:paraId="648E957B" w14:textId="7A331A6D" w:rsidR="00D60831" w:rsidRPr="00D60831" w:rsidRDefault="00D60831" w:rsidP="00D60831">
            <w:pPr>
              <w:jc w:val="center"/>
              <w:rPr>
                <w:b/>
                <w:bCs/>
              </w:rPr>
            </w:pPr>
            <w:r w:rsidRPr="00D60831">
              <w:rPr>
                <w:b/>
                <w:bCs/>
              </w:rPr>
              <w:t>Nombre</w:t>
            </w:r>
          </w:p>
        </w:tc>
        <w:tc>
          <w:tcPr>
            <w:tcW w:w="1546" w:type="dxa"/>
          </w:tcPr>
          <w:p w14:paraId="04FBAF53" w14:textId="6FAB5D37" w:rsidR="00D60831" w:rsidRPr="00D60831" w:rsidRDefault="00D60831" w:rsidP="00D60831">
            <w:pPr>
              <w:jc w:val="center"/>
              <w:rPr>
                <w:b/>
                <w:bCs/>
              </w:rPr>
            </w:pPr>
            <w:r>
              <w:rPr>
                <w:b/>
                <w:bCs/>
              </w:rPr>
              <w:t>Indicador</w:t>
            </w:r>
          </w:p>
        </w:tc>
        <w:tc>
          <w:tcPr>
            <w:tcW w:w="1760" w:type="dxa"/>
          </w:tcPr>
          <w:p w14:paraId="4D0971C4" w14:textId="336A02D7" w:rsidR="00D60831" w:rsidRPr="00D60831" w:rsidRDefault="00D60831" w:rsidP="00D60831">
            <w:pPr>
              <w:jc w:val="center"/>
              <w:rPr>
                <w:b/>
                <w:bCs/>
              </w:rPr>
            </w:pPr>
            <w:r w:rsidRPr="00D60831">
              <w:rPr>
                <w:b/>
                <w:bCs/>
              </w:rPr>
              <w:t>Valor de desempeño</w:t>
            </w:r>
          </w:p>
        </w:tc>
        <w:tc>
          <w:tcPr>
            <w:tcW w:w="2167" w:type="dxa"/>
          </w:tcPr>
          <w:p w14:paraId="7E5E3D1F" w14:textId="6612C485" w:rsidR="00D60831" w:rsidRPr="00D60831" w:rsidRDefault="00D60831" w:rsidP="00D60831">
            <w:pPr>
              <w:jc w:val="center"/>
              <w:rPr>
                <w:b/>
                <w:bCs/>
              </w:rPr>
            </w:pPr>
            <w:r w:rsidRPr="00D60831">
              <w:rPr>
                <w:b/>
                <w:bCs/>
              </w:rPr>
              <w:t>Desempeño Bueno/Malo</w:t>
            </w:r>
          </w:p>
        </w:tc>
        <w:tc>
          <w:tcPr>
            <w:tcW w:w="3559" w:type="dxa"/>
          </w:tcPr>
          <w:p w14:paraId="005BD510" w14:textId="71AF5692" w:rsidR="00D60831" w:rsidRPr="00D60831" w:rsidRDefault="00D60831" w:rsidP="00D60831">
            <w:pPr>
              <w:ind w:firstLine="720"/>
              <w:jc w:val="center"/>
              <w:rPr>
                <w:b/>
                <w:bCs/>
              </w:rPr>
            </w:pPr>
            <w:r w:rsidRPr="00D60831">
              <w:rPr>
                <w:b/>
                <w:bCs/>
              </w:rPr>
              <w:t>Recompensa/Amonestación</w:t>
            </w:r>
          </w:p>
        </w:tc>
      </w:tr>
      <w:tr w:rsidR="00D60831" w14:paraId="7522594B" w14:textId="77777777" w:rsidTr="00D60831">
        <w:trPr>
          <w:trHeight w:val="215"/>
        </w:trPr>
        <w:tc>
          <w:tcPr>
            <w:tcW w:w="1048" w:type="dxa"/>
            <w:vMerge w:val="restart"/>
            <w:vAlign w:val="center"/>
          </w:tcPr>
          <w:p w14:paraId="2B57C98F" w14:textId="11362D7D" w:rsidR="00D60831" w:rsidRDefault="00D60831" w:rsidP="00D60831">
            <w:pPr>
              <w:jc w:val="both"/>
            </w:pPr>
            <w:r>
              <w:t>Paula Rosa</w:t>
            </w:r>
          </w:p>
        </w:tc>
        <w:tc>
          <w:tcPr>
            <w:tcW w:w="1546" w:type="dxa"/>
          </w:tcPr>
          <w:p w14:paraId="7B9555A5" w14:textId="20DE5975" w:rsidR="00D60831" w:rsidRDefault="00D60831" w:rsidP="00D60831">
            <w:pPr>
              <w:jc w:val="both"/>
            </w:pPr>
            <w:r>
              <w:t>Realización de tareas de forma completa, clara y eficiente en tiempo</w:t>
            </w:r>
          </w:p>
        </w:tc>
        <w:tc>
          <w:tcPr>
            <w:tcW w:w="1760" w:type="dxa"/>
          </w:tcPr>
          <w:p w14:paraId="61DC460B" w14:textId="2E0DE18C" w:rsidR="00D60831" w:rsidRDefault="00D60831" w:rsidP="00D60831">
            <w:pPr>
              <w:jc w:val="both"/>
            </w:pPr>
            <w:r>
              <w:t>Tareas completadas clara y eficientemente en tiempo</w:t>
            </w:r>
          </w:p>
        </w:tc>
        <w:tc>
          <w:tcPr>
            <w:tcW w:w="2167" w:type="dxa"/>
            <w:vMerge w:val="restart"/>
            <w:vAlign w:val="center"/>
          </w:tcPr>
          <w:p w14:paraId="5A77FEB1" w14:textId="239D6CEB" w:rsidR="00D60831" w:rsidRDefault="00D60831" w:rsidP="00D60831">
            <w:pPr>
              <w:jc w:val="both"/>
            </w:pPr>
            <w:r>
              <w:t>Buen desempeño</w:t>
            </w:r>
          </w:p>
        </w:tc>
        <w:tc>
          <w:tcPr>
            <w:tcW w:w="3559" w:type="dxa"/>
            <w:vMerge w:val="restart"/>
            <w:vAlign w:val="center"/>
          </w:tcPr>
          <w:p w14:paraId="4872BF51" w14:textId="453C7170" w:rsidR="00D60831" w:rsidRDefault="00D60831" w:rsidP="00D60831">
            <w:pPr>
              <w:jc w:val="both"/>
            </w:pPr>
            <w:r>
              <w:t>La recompensa asignada es el reconocimiento del grupo y tener preferencia para roles de liderazgo en próximas entregas</w:t>
            </w:r>
          </w:p>
        </w:tc>
      </w:tr>
      <w:tr w:rsidR="00D60831" w14:paraId="1788944B" w14:textId="77777777" w:rsidTr="00D60831">
        <w:trPr>
          <w:trHeight w:val="215"/>
        </w:trPr>
        <w:tc>
          <w:tcPr>
            <w:tcW w:w="1048" w:type="dxa"/>
            <w:vMerge/>
          </w:tcPr>
          <w:p w14:paraId="7B185650" w14:textId="77777777" w:rsidR="00D60831" w:rsidRDefault="00D60831" w:rsidP="00D60831">
            <w:pPr>
              <w:jc w:val="both"/>
            </w:pPr>
          </w:p>
        </w:tc>
        <w:tc>
          <w:tcPr>
            <w:tcW w:w="1546" w:type="dxa"/>
          </w:tcPr>
          <w:p w14:paraId="6FB4423B" w14:textId="1F2CED6D" w:rsidR="00D60831" w:rsidRDefault="00D60831" w:rsidP="00D60831">
            <w:pPr>
              <w:jc w:val="both"/>
            </w:pPr>
            <w:r>
              <w:t>Evaluaciones constructivas a compañeros</w:t>
            </w:r>
          </w:p>
        </w:tc>
        <w:tc>
          <w:tcPr>
            <w:tcW w:w="1760" w:type="dxa"/>
          </w:tcPr>
          <w:p w14:paraId="715DC558" w14:textId="4F6ED8E5" w:rsidR="00D60831" w:rsidRDefault="00D60831" w:rsidP="00D60831">
            <w:pPr>
              <w:jc w:val="both"/>
            </w:pPr>
            <w:r>
              <w:t>Evaluaciones constructivas</w:t>
            </w:r>
          </w:p>
        </w:tc>
        <w:tc>
          <w:tcPr>
            <w:tcW w:w="2167" w:type="dxa"/>
            <w:vMerge/>
          </w:tcPr>
          <w:p w14:paraId="3568C12C" w14:textId="77777777" w:rsidR="00D60831" w:rsidRDefault="00D60831" w:rsidP="00D60831">
            <w:pPr>
              <w:jc w:val="both"/>
            </w:pPr>
          </w:p>
        </w:tc>
        <w:tc>
          <w:tcPr>
            <w:tcW w:w="3559" w:type="dxa"/>
            <w:vMerge/>
          </w:tcPr>
          <w:p w14:paraId="0EC786BC" w14:textId="77777777" w:rsidR="00D60831" w:rsidRDefault="00D60831" w:rsidP="00D60831">
            <w:pPr>
              <w:jc w:val="both"/>
            </w:pPr>
          </w:p>
        </w:tc>
      </w:tr>
      <w:tr w:rsidR="00D60831" w14:paraId="2F450E05" w14:textId="77777777" w:rsidTr="00D60831">
        <w:trPr>
          <w:trHeight w:val="215"/>
        </w:trPr>
        <w:tc>
          <w:tcPr>
            <w:tcW w:w="1048" w:type="dxa"/>
            <w:vMerge/>
          </w:tcPr>
          <w:p w14:paraId="6DADCB59" w14:textId="77777777" w:rsidR="00D60831" w:rsidRDefault="00D60831" w:rsidP="00D60831">
            <w:pPr>
              <w:jc w:val="both"/>
            </w:pPr>
          </w:p>
        </w:tc>
        <w:tc>
          <w:tcPr>
            <w:tcW w:w="1546" w:type="dxa"/>
          </w:tcPr>
          <w:p w14:paraId="3F5F07D3" w14:textId="222E9756" w:rsidR="00D60831" w:rsidRDefault="00D60831" w:rsidP="00D60831">
            <w:pPr>
              <w:jc w:val="both"/>
            </w:pPr>
            <w:r>
              <w:t>Participación en debates grupales</w:t>
            </w:r>
          </w:p>
        </w:tc>
        <w:tc>
          <w:tcPr>
            <w:tcW w:w="1760" w:type="dxa"/>
          </w:tcPr>
          <w:p w14:paraId="3BBBF21C" w14:textId="6CFEB3A8" w:rsidR="00D60831" w:rsidRDefault="00D60831" w:rsidP="00D60831">
            <w:pPr>
              <w:jc w:val="both"/>
            </w:pPr>
            <w:r>
              <w:t>Participación activa</w:t>
            </w:r>
          </w:p>
        </w:tc>
        <w:tc>
          <w:tcPr>
            <w:tcW w:w="2167" w:type="dxa"/>
            <w:vMerge/>
          </w:tcPr>
          <w:p w14:paraId="3443E873" w14:textId="77777777" w:rsidR="00D60831" w:rsidRDefault="00D60831" w:rsidP="00D60831">
            <w:pPr>
              <w:jc w:val="both"/>
            </w:pPr>
          </w:p>
        </w:tc>
        <w:tc>
          <w:tcPr>
            <w:tcW w:w="3559" w:type="dxa"/>
            <w:vMerge/>
          </w:tcPr>
          <w:p w14:paraId="2C395A2C" w14:textId="77777777" w:rsidR="00D60831" w:rsidRDefault="00D60831" w:rsidP="00D60831">
            <w:pPr>
              <w:jc w:val="both"/>
            </w:pPr>
          </w:p>
        </w:tc>
      </w:tr>
    </w:tbl>
    <w:p w14:paraId="250968C5" w14:textId="77777777" w:rsidR="00D60831" w:rsidRDefault="00D60831" w:rsidP="00D60831">
      <w:pPr>
        <w:jc w:val="both"/>
      </w:pPr>
    </w:p>
    <w:p w14:paraId="5AB4C04B" w14:textId="360B9A2E" w:rsidR="00D60831" w:rsidRDefault="00D60831" w:rsidP="00D60831">
      <w:pPr>
        <w:jc w:val="both"/>
      </w:pPr>
      <w:r>
        <w:tab/>
      </w:r>
      <w:r w:rsidRPr="00D60831">
        <w:rPr>
          <w:u w:val="single"/>
        </w:rPr>
        <w:t>Conflictos</w:t>
      </w:r>
      <w:r>
        <w:rPr>
          <w:rStyle w:val="Refdenotaalpie"/>
        </w:rPr>
        <w:footnoteReference w:id="3"/>
      </w:r>
    </w:p>
    <w:p w14:paraId="5746F56F" w14:textId="77777777" w:rsidR="00D60831" w:rsidRDefault="00D60831" w:rsidP="00D60831">
      <w:pPr>
        <w:ind w:left="709" w:hanging="567"/>
        <w:jc w:val="both"/>
      </w:pPr>
      <w:r>
        <w:tab/>
        <w:t>No ha habido conflictos a la hora de realizar las tareas individuales debido a la buena organización y reparto de las mismas.</w:t>
      </w:r>
    </w:p>
    <w:p w14:paraId="0D719BC6" w14:textId="77777777" w:rsidR="00D60831" w:rsidRDefault="00D60831" w:rsidP="00D60831">
      <w:pPr>
        <w:ind w:left="709" w:hanging="567"/>
        <w:jc w:val="both"/>
      </w:pPr>
    </w:p>
    <w:p w14:paraId="4360E775" w14:textId="77777777" w:rsidR="00D60831" w:rsidRDefault="00D60831" w:rsidP="00D60831">
      <w:pPr>
        <w:ind w:left="709" w:hanging="567"/>
        <w:jc w:val="both"/>
      </w:pPr>
      <w:r>
        <w:tab/>
      </w:r>
    </w:p>
    <w:p w14:paraId="44B71EF7" w14:textId="77777777" w:rsidR="00D60831" w:rsidRDefault="00D60831">
      <w:pPr>
        <w:spacing w:before="120" w:after="0"/>
      </w:pPr>
      <w:r>
        <w:br w:type="page"/>
      </w:r>
    </w:p>
    <w:p w14:paraId="69FA89B5" w14:textId="77777777" w:rsidR="00D60831" w:rsidRDefault="00D60831" w:rsidP="00D60831">
      <w:pPr>
        <w:ind w:left="709"/>
        <w:jc w:val="both"/>
        <w:rPr>
          <w:u w:val="single"/>
        </w:rPr>
      </w:pPr>
      <w:r w:rsidRPr="00D60831">
        <w:rPr>
          <w:u w:val="single"/>
        </w:rPr>
        <w:lastRenderedPageBreak/>
        <w:t>Comparación de costos</w:t>
      </w:r>
    </w:p>
    <w:p w14:paraId="7EB41336" w14:textId="77777777" w:rsidR="00D60831" w:rsidRDefault="00D60831" w:rsidP="00D60831">
      <w:pPr>
        <w:ind w:left="709"/>
        <w:jc w:val="both"/>
        <w:rPr>
          <w:u w:val="single"/>
        </w:rPr>
      </w:pPr>
    </w:p>
    <w:p w14:paraId="7A943B60" w14:textId="40BCC555" w:rsidR="00D60831" w:rsidRPr="00D60831" w:rsidRDefault="00D60831" w:rsidP="00D60831">
      <w:pPr>
        <w:ind w:left="709"/>
        <w:jc w:val="both"/>
        <w:rPr>
          <w:u w:val="single"/>
        </w:rPr>
      </w:pPr>
      <w:r w:rsidRPr="00D60831">
        <w:rPr>
          <w:u w:val="single"/>
        </w:rPr>
        <w:t>Presupuesto de costo total real</w:t>
      </w:r>
    </w:p>
    <w:tbl>
      <w:tblPr>
        <w:tblStyle w:val="Estilo3"/>
        <w:tblW w:w="0" w:type="auto"/>
        <w:tblLook w:val="04A0" w:firstRow="1" w:lastRow="0" w:firstColumn="1" w:lastColumn="0" w:noHBand="0" w:noVBand="1"/>
      </w:tblPr>
      <w:tblGrid>
        <w:gridCol w:w="1803"/>
        <w:gridCol w:w="1803"/>
        <w:gridCol w:w="1803"/>
        <w:gridCol w:w="1803"/>
        <w:gridCol w:w="1804"/>
      </w:tblGrid>
      <w:tr w:rsidR="00D60831" w14:paraId="6DCA83F9" w14:textId="77777777" w:rsidTr="00D60831">
        <w:tc>
          <w:tcPr>
            <w:tcW w:w="1803" w:type="dxa"/>
          </w:tcPr>
          <w:p w14:paraId="60D487E9" w14:textId="50D8D2B0" w:rsidR="00D60831" w:rsidRPr="00D60831" w:rsidRDefault="00D60831" w:rsidP="00D60831">
            <w:pPr>
              <w:jc w:val="center"/>
              <w:rPr>
                <w:b/>
                <w:bCs/>
              </w:rPr>
            </w:pPr>
            <w:r w:rsidRPr="00D60831">
              <w:rPr>
                <w:b/>
                <w:bCs/>
              </w:rPr>
              <w:t>Rol</w:t>
            </w:r>
          </w:p>
        </w:tc>
        <w:tc>
          <w:tcPr>
            <w:tcW w:w="1803" w:type="dxa"/>
          </w:tcPr>
          <w:p w14:paraId="546EE97C" w14:textId="1D2EFC6B" w:rsidR="00D60831" w:rsidRPr="00D60831" w:rsidRDefault="00D60831" w:rsidP="00D60831">
            <w:pPr>
              <w:jc w:val="center"/>
              <w:rPr>
                <w:b/>
                <w:bCs/>
              </w:rPr>
            </w:pPr>
            <w:r>
              <w:rPr>
                <w:b/>
                <w:bCs/>
              </w:rPr>
              <w:t>Horas empleadas</w:t>
            </w:r>
          </w:p>
        </w:tc>
        <w:tc>
          <w:tcPr>
            <w:tcW w:w="1803" w:type="dxa"/>
          </w:tcPr>
          <w:p w14:paraId="3E000CD8" w14:textId="1E724D8A" w:rsidR="00D60831" w:rsidRPr="00D60831" w:rsidRDefault="00D60831" w:rsidP="00D60831">
            <w:pPr>
              <w:jc w:val="center"/>
              <w:rPr>
                <w:b/>
                <w:bCs/>
              </w:rPr>
            </w:pPr>
            <w:r>
              <w:rPr>
                <w:b/>
                <w:bCs/>
              </w:rPr>
              <w:t>Costo personal</w:t>
            </w:r>
          </w:p>
        </w:tc>
        <w:tc>
          <w:tcPr>
            <w:tcW w:w="1803" w:type="dxa"/>
          </w:tcPr>
          <w:p w14:paraId="22F9894C" w14:textId="7B96531E" w:rsidR="00D60831" w:rsidRPr="00D60831" w:rsidRDefault="00D60831" w:rsidP="00D60831">
            <w:pPr>
              <w:jc w:val="center"/>
              <w:rPr>
                <w:b/>
                <w:bCs/>
              </w:rPr>
            </w:pPr>
            <w:r>
              <w:rPr>
                <w:b/>
                <w:bCs/>
              </w:rPr>
              <w:t>Costo de amortización</w:t>
            </w:r>
          </w:p>
        </w:tc>
        <w:tc>
          <w:tcPr>
            <w:tcW w:w="1804" w:type="dxa"/>
          </w:tcPr>
          <w:p w14:paraId="5A14DF61" w14:textId="08A7477D" w:rsidR="00D60831" w:rsidRPr="00D60831" w:rsidRDefault="00D60831" w:rsidP="00D60831">
            <w:pPr>
              <w:jc w:val="center"/>
              <w:rPr>
                <w:b/>
                <w:bCs/>
              </w:rPr>
            </w:pPr>
            <w:r>
              <w:rPr>
                <w:b/>
                <w:bCs/>
              </w:rPr>
              <w:t>Total</w:t>
            </w:r>
          </w:p>
        </w:tc>
      </w:tr>
      <w:tr w:rsidR="00D60831" w:rsidRPr="00D60831" w14:paraId="2BE39533" w14:textId="77777777" w:rsidTr="00D60831">
        <w:tc>
          <w:tcPr>
            <w:tcW w:w="1803" w:type="dxa"/>
          </w:tcPr>
          <w:p w14:paraId="0D35CB57" w14:textId="1CC87BE3" w:rsidR="00D60831" w:rsidRPr="00D60831" w:rsidRDefault="00D60831" w:rsidP="00D60831">
            <w:pPr>
              <w:jc w:val="both"/>
            </w:pPr>
            <w:r w:rsidRPr="00D60831">
              <w:t>Manager</w:t>
            </w:r>
          </w:p>
        </w:tc>
        <w:tc>
          <w:tcPr>
            <w:tcW w:w="1803" w:type="dxa"/>
          </w:tcPr>
          <w:p w14:paraId="63C68106" w14:textId="69A4A929" w:rsidR="00D60831" w:rsidRPr="00D60831" w:rsidRDefault="00D60831" w:rsidP="00D60831">
            <w:pPr>
              <w:jc w:val="both"/>
            </w:pPr>
            <w:r>
              <w:t>1.08 horas</w:t>
            </w:r>
          </w:p>
        </w:tc>
        <w:tc>
          <w:tcPr>
            <w:tcW w:w="1803" w:type="dxa"/>
          </w:tcPr>
          <w:p w14:paraId="5150BAC4" w14:textId="31EDBBF3" w:rsidR="00D60831" w:rsidRPr="00D60831" w:rsidRDefault="00D60831" w:rsidP="00D60831">
            <w:pPr>
              <w:jc w:val="both"/>
            </w:pPr>
            <w:r>
              <w:t>1.08*30 = 32.40€</w:t>
            </w:r>
          </w:p>
        </w:tc>
        <w:tc>
          <w:tcPr>
            <w:tcW w:w="1803" w:type="dxa"/>
            <w:vMerge w:val="restart"/>
            <w:vAlign w:val="center"/>
          </w:tcPr>
          <w:p w14:paraId="2119C726" w14:textId="1EFC3AD4" w:rsidR="00D60831" w:rsidRPr="00D60831" w:rsidRDefault="00D60831" w:rsidP="00D60831">
            <w:pPr>
              <w:jc w:val="both"/>
            </w:pPr>
            <w:r>
              <w:t>400€/año</w:t>
            </w:r>
          </w:p>
        </w:tc>
        <w:tc>
          <w:tcPr>
            <w:tcW w:w="1804" w:type="dxa"/>
          </w:tcPr>
          <w:p w14:paraId="74F9BD64" w14:textId="5CB9537C" w:rsidR="00D60831" w:rsidRPr="00D60831" w:rsidRDefault="00D60831" w:rsidP="00D60831">
            <w:pPr>
              <w:jc w:val="both"/>
            </w:pPr>
            <w:r>
              <w:t>32.40€</w:t>
            </w:r>
          </w:p>
        </w:tc>
      </w:tr>
      <w:tr w:rsidR="00D60831" w:rsidRPr="00D60831" w14:paraId="43F51381" w14:textId="77777777" w:rsidTr="00D60831">
        <w:tc>
          <w:tcPr>
            <w:tcW w:w="1803" w:type="dxa"/>
          </w:tcPr>
          <w:p w14:paraId="54DF8058" w14:textId="2321D3CF" w:rsidR="00D60831" w:rsidRPr="00D60831" w:rsidRDefault="00D60831" w:rsidP="00D60831">
            <w:pPr>
              <w:jc w:val="both"/>
            </w:pPr>
            <w:proofErr w:type="spellStart"/>
            <w:r>
              <w:t>Developer</w:t>
            </w:r>
            <w:proofErr w:type="spellEnd"/>
          </w:p>
        </w:tc>
        <w:tc>
          <w:tcPr>
            <w:tcW w:w="1803" w:type="dxa"/>
          </w:tcPr>
          <w:p w14:paraId="1D4BA05D" w14:textId="09EBD16A" w:rsidR="00D60831" w:rsidRPr="00D60831" w:rsidRDefault="00D60831" w:rsidP="00D60831">
            <w:pPr>
              <w:jc w:val="both"/>
            </w:pPr>
            <w:r>
              <w:t>7.83 horas</w:t>
            </w:r>
          </w:p>
        </w:tc>
        <w:tc>
          <w:tcPr>
            <w:tcW w:w="1803" w:type="dxa"/>
          </w:tcPr>
          <w:p w14:paraId="7953D4F1" w14:textId="2F5042BC" w:rsidR="00D60831" w:rsidRPr="00D60831" w:rsidRDefault="00D60831" w:rsidP="00D60831">
            <w:pPr>
              <w:jc w:val="both"/>
            </w:pPr>
            <w:r>
              <w:t>7.83*20 = 156.60€</w:t>
            </w:r>
          </w:p>
        </w:tc>
        <w:tc>
          <w:tcPr>
            <w:tcW w:w="1803" w:type="dxa"/>
            <w:vMerge/>
          </w:tcPr>
          <w:p w14:paraId="201D147E" w14:textId="77777777" w:rsidR="00D60831" w:rsidRPr="00D60831" w:rsidRDefault="00D60831" w:rsidP="00D60831">
            <w:pPr>
              <w:jc w:val="both"/>
            </w:pPr>
          </w:p>
        </w:tc>
        <w:tc>
          <w:tcPr>
            <w:tcW w:w="1804" w:type="dxa"/>
          </w:tcPr>
          <w:p w14:paraId="16A7F1D4" w14:textId="240087BF" w:rsidR="00D60831" w:rsidRPr="00D60831" w:rsidRDefault="00D60831" w:rsidP="00D60831">
            <w:pPr>
              <w:jc w:val="both"/>
            </w:pPr>
            <w:r>
              <w:t>156.60€</w:t>
            </w:r>
          </w:p>
        </w:tc>
      </w:tr>
      <w:tr w:rsidR="00D60831" w:rsidRPr="00D60831" w14:paraId="2BE6A2FA" w14:textId="77777777" w:rsidTr="00D60831">
        <w:trPr>
          <w:trHeight w:val="175"/>
        </w:trPr>
        <w:tc>
          <w:tcPr>
            <w:tcW w:w="1803" w:type="dxa"/>
            <w:shd w:val="clear" w:color="auto" w:fill="73B3B8" w:themeFill="accent3"/>
          </w:tcPr>
          <w:p w14:paraId="08DE3601" w14:textId="6435A38A" w:rsidR="00D60831" w:rsidRPr="00D60831" w:rsidRDefault="00D60831" w:rsidP="00D60831">
            <w:pPr>
              <w:jc w:val="both"/>
              <w:rPr>
                <w:b/>
                <w:bCs/>
              </w:rPr>
            </w:pPr>
            <w:r w:rsidRPr="00D60831">
              <w:rPr>
                <w:b/>
                <w:bCs/>
              </w:rPr>
              <w:t>Total</w:t>
            </w:r>
          </w:p>
        </w:tc>
        <w:tc>
          <w:tcPr>
            <w:tcW w:w="1803" w:type="dxa"/>
            <w:shd w:val="clear" w:color="auto" w:fill="73B3B8" w:themeFill="accent3"/>
          </w:tcPr>
          <w:p w14:paraId="4FCA876C" w14:textId="77777777" w:rsidR="00D60831" w:rsidRDefault="00D60831" w:rsidP="00D60831">
            <w:pPr>
              <w:jc w:val="both"/>
            </w:pPr>
          </w:p>
        </w:tc>
        <w:tc>
          <w:tcPr>
            <w:tcW w:w="1803" w:type="dxa"/>
            <w:shd w:val="clear" w:color="auto" w:fill="73B3B8" w:themeFill="accent3"/>
          </w:tcPr>
          <w:p w14:paraId="27BA29E1" w14:textId="02FB00C9" w:rsidR="00D60831" w:rsidRDefault="00D60831" w:rsidP="00D60831">
            <w:pPr>
              <w:jc w:val="both"/>
            </w:pPr>
            <w:r>
              <w:t>189€</w:t>
            </w:r>
          </w:p>
        </w:tc>
        <w:tc>
          <w:tcPr>
            <w:tcW w:w="1803" w:type="dxa"/>
            <w:shd w:val="clear" w:color="auto" w:fill="73B3B8" w:themeFill="accent3"/>
          </w:tcPr>
          <w:p w14:paraId="2BE568F1" w14:textId="5EC3C30D" w:rsidR="00D60831" w:rsidRPr="00D60831" w:rsidRDefault="00D60831" w:rsidP="00D60831">
            <w:pPr>
              <w:jc w:val="both"/>
            </w:pPr>
            <w:r>
              <w:t>400€</w:t>
            </w:r>
          </w:p>
        </w:tc>
        <w:tc>
          <w:tcPr>
            <w:tcW w:w="1804" w:type="dxa"/>
            <w:shd w:val="clear" w:color="auto" w:fill="C6E0E2" w:themeFill="accent3" w:themeFillTint="66"/>
          </w:tcPr>
          <w:p w14:paraId="1AF7B4FA" w14:textId="0BD56961" w:rsidR="00D60831" w:rsidRDefault="00D60831" w:rsidP="00D60831">
            <w:pPr>
              <w:jc w:val="both"/>
            </w:pPr>
            <w:r>
              <w:t>589€</w:t>
            </w:r>
          </w:p>
        </w:tc>
      </w:tr>
    </w:tbl>
    <w:p w14:paraId="366D4A25" w14:textId="15386A09" w:rsidR="009D086B" w:rsidRPr="00D60831" w:rsidRDefault="009D086B" w:rsidP="00D60831">
      <w:pPr>
        <w:jc w:val="both"/>
      </w:pPr>
    </w:p>
    <w:p w14:paraId="6A4E4A6B" w14:textId="0ACB6029" w:rsidR="00D60831" w:rsidRDefault="00D60831" w:rsidP="00D60831">
      <w:pPr>
        <w:ind w:left="709" w:hanging="850"/>
        <w:jc w:val="both"/>
      </w:pPr>
      <w:r>
        <w:tab/>
      </w:r>
      <w:r>
        <w:rPr>
          <w:bCs/>
        </w:rPr>
        <w:t xml:space="preserve">Teniendo en cuenta la tabla de </w:t>
      </w:r>
      <w:r>
        <w:t>presupuesto de costo total estimado y la de presupuesto de costo total real vemos que la diferencia es significativa, lo cual lleva a pensar que tanto la estimación de horas era demasiado positiva como que las horas empleadas han sido excesivas.</w:t>
      </w:r>
      <w:r>
        <w:br w:type="page"/>
      </w:r>
    </w:p>
    <w:tbl>
      <w:tblPr>
        <w:tblW w:w="9072" w:type="dxa"/>
        <w:tblBorders>
          <w:top w:val="single" w:sz="12" w:space="0" w:color="4B8E94" w:themeColor="accent3" w:themeShade="BF"/>
        </w:tblBorders>
        <w:tblLook w:val="0600" w:firstRow="0" w:lastRow="0" w:firstColumn="0" w:lastColumn="0" w:noHBand="1" w:noVBand="1"/>
      </w:tblPr>
      <w:tblGrid>
        <w:gridCol w:w="9072"/>
      </w:tblGrid>
      <w:tr w:rsidR="008629C2" w:rsidRPr="00AD3652" w14:paraId="659CF03C" w14:textId="77777777" w:rsidTr="008629C2">
        <w:tc>
          <w:tcPr>
            <w:tcW w:w="9072" w:type="dxa"/>
          </w:tcPr>
          <w:p w14:paraId="1A64A923" w14:textId="30488CCC" w:rsidR="008629C2" w:rsidRDefault="008629C2" w:rsidP="00D60831">
            <w:pPr>
              <w:pStyle w:val="Ttulo"/>
              <w:rPr>
                <w:rStyle w:val="Ttulo1Car"/>
                <w:caps/>
                <w:color w:val="325F63" w:themeColor="accent3" w:themeShade="80"/>
                <w:spacing w:val="20"/>
                <w:kern w:val="22"/>
                <w:sz w:val="32"/>
                <w:szCs w:val="24"/>
              </w:rPr>
            </w:pPr>
            <w:bookmarkStart w:id="13" w:name="_Toc190949214"/>
            <w:r w:rsidRPr="00D60831">
              <w:rPr>
                <w:rStyle w:val="Ttulo1Car"/>
                <w:rFonts w:asciiTheme="minorHAnsi" w:hAnsiTheme="minorHAnsi"/>
                <w:caps/>
                <w:noProof w:val="0"/>
                <w:color w:val="325F63" w:themeColor="accent3" w:themeShade="80"/>
                <w:spacing w:val="20"/>
                <w:kern w:val="22"/>
                <w:sz w:val="40"/>
                <w:szCs w:val="28"/>
              </w:rPr>
              <w:lastRenderedPageBreak/>
              <w:t>C</w:t>
            </w:r>
            <w:r w:rsidRPr="00D60831">
              <w:rPr>
                <w:rStyle w:val="Ttulo1Car"/>
                <w:caps/>
                <w:color w:val="325F63" w:themeColor="accent3" w:themeShade="80"/>
                <w:spacing w:val="20"/>
                <w:kern w:val="22"/>
                <w:sz w:val="40"/>
                <w:szCs w:val="28"/>
              </w:rPr>
              <w:t>ONCLUSIÓN</w:t>
            </w:r>
            <w:bookmarkEnd w:id="13"/>
            <w:r>
              <w:rPr>
                <w:rStyle w:val="Ttulo1Car"/>
                <w:caps/>
                <w:color w:val="325F63" w:themeColor="accent3" w:themeShade="80"/>
                <w:spacing w:val="20"/>
                <w:kern w:val="22"/>
                <w:sz w:val="32"/>
                <w:szCs w:val="24"/>
              </w:rPr>
              <w:t xml:space="preserve"> </w:t>
            </w:r>
          </w:p>
          <w:p w14:paraId="25BCB931" w14:textId="77777777" w:rsidR="008629C2" w:rsidRDefault="008629C2" w:rsidP="008629C2"/>
          <w:p w14:paraId="16E808B9" w14:textId="154C14CE" w:rsidR="00D60831" w:rsidRDefault="00D60831" w:rsidP="009305F2">
            <w:r>
              <w:t>De este informe podemos extraer dos conclusiones:</w:t>
            </w:r>
          </w:p>
          <w:p w14:paraId="04D4AFA5" w14:textId="77777777" w:rsidR="00D60831" w:rsidRDefault="00D60831" w:rsidP="009305F2">
            <w:r>
              <w:t xml:space="preserve">En primer lugar, ha sido muy útil para reflexionar sobre las estimaciones iniciales realizadas, ya que, al ser comparadas con las reales, eran demasiado optimistas, concluyendo que el tiempo asignado era en ocasiones demasiado poco para realizar la tarea con tranquilidad y comodidad. De igual forma, las horas empleadas fueron mayores de lo previsto inicialmente. </w:t>
            </w:r>
          </w:p>
          <w:p w14:paraId="242DCA93" w14:textId="180DD223" w:rsidR="00D60831" w:rsidRDefault="00D60831" w:rsidP="009305F2">
            <w:r>
              <w:t>En segundo lugar, gracias al informe del proceso se puede ver que todo el trabajo se llevó a cabo con un alto nivel de eficiencia, entregando todo de forma completa, clara y a tiempo (indicadores de un buen desempeño en el trabajo).</w:t>
            </w:r>
          </w:p>
          <w:p w14:paraId="6FA5F769" w14:textId="77777777" w:rsidR="009305F2" w:rsidRDefault="009305F2" w:rsidP="008629C2"/>
          <w:p w14:paraId="5ECC106A" w14:textId="64E4E934" w:rsidR="00D60831" w:rsidRPr="00D60831" w:rsidRDefault="00D60831" w:rsidP="00D60831">
            <w:r>
              <w:t xml:space="preserve">En general, es muy buena práctica el realizar estos informes para poder desempeñar mejor mi trabajo profesional, así como, aprender de los errores o malas prácticas. </w:t>
            </w:r>
            <w:r w:rsidRPr="00D60831">
              <w:t xml:space="preserve">Sin un análisis detallado, muchos de estos aspectos tienden a pasarse por alto, pero al tenerlos documentados, podemos </w:t>
            </w:r>
            <w:r>
              <w:t>realizar</w:t>
            </w:r>
            <w:r w:rsidRPr="00D60831">
              <w:t xml:space="preserve"> mejoras continuas</w:t>
            </w:r>
            <w:r>
              <w:t>.</w:t>
            </w:r>
          </w:p>
          <w:p w14:paraId="03FCDD55" w14:textId="77777777" w:rsidR="008629C2" w:rsidRDefault="008629C2" w:rsidP="00EF70DB">
            <w:pPr>
              <w:pStyle w:val="Ttulo3"/>
            </w:pPr>
          </w:p>
          <w:p w14:paraId="4A4EC559" w14:textId="77777777" w:rsidR="008629C2" w:rsidRDefault="008629C2" w:rsidP="00EF70DB">
            <w:pPr>
              <w:pStyle w:val="Ttulo3"/>
            </w:pPr>
          </w:p>
          <w:p w14:paraId="4FDFDC97" w14:textId="77777777" w:rsidR="008629C2" w:rsidRDefault="008629C2" w:rsidP="00EF70DB">
            <w:pPr>
              <w:pStyle w:val="Ttulo3"/>
            </w:pPr>
          </w:p>
          <w:p w14:paraId="5B340DE3" w14:textId="77777777" w:rsidR="008629C2" w:rsidRDefault="008629C2" w:rsidP="00EF70DB">
            <w:pPr>
              <w:pStyle w:val="Ttulo3"/>
            </w:pPr>
          </w:p>
          <w:p w14:paraId="2E228AA5" w14:textId="77777777" w:rsidR="008629C2" w:rsidRDefault="008629C2" w:rsidP="00EF70DB">
            <w:pPr>
              <w:pStyle w:val="Ttulo3"/>
            </w:pPr>
          </w:p>
          <w:p w14:paraId="391C9CEB" w14:textId="77777777" w:rsidR="008629C2" w:rsidRDefault="008629C2" w:rsidP="00EF70DB">
            <w:pPr>
              <w:pStyle w:val="Ttulo3"/>
            </w:pPr>
          </w:p>
          <w:p w14:paraId="5BCCD220" w14:textId="77777777" w:rsidR="008629C2" w:rsidRDefault="008629C2" w:rsidP="00D60831">
            <w:pPr>
              <w:pStyle w:val="Ttulo2"/>
              <w:rPr>
                <w:rStyle w:val="Ttulo1Car"/>
              </w:rPr>
            </w:pPr>
          </w:p>
          <w:p w14:paraId="0A86DB63" w14:textId="77777777" w:rsidR="008629C2" w:rsidRDefault="008629C2" w:rsidP="00A244ED">
            <w:pPr>
              <w:pStyle w:val="Ttulo3"/>
            </w:pPr>
          </w:p>
          <w:p w14:paraId="40EED0C7" w14:textId="77777777" w:rsidR="008629C2" w:rsidRDefault="008629C2" w:rsidP="00A244ED">
            <w:pPr>
              <w:pStyle w:val="Ttulo3"/>
            </w:pPr>
          </w:p>
          <w:p w14:paraId="49FDB818" w14:textId="77777777" w:rsidR="008629C2" w:rsidRDefault="008629C2" w:rsidP="00A244ED">
            <w:pPr>
              <w:pStyle w:val="Ttulo3"/>
            </w:pPr>
          </w:p>
          <w:p w14:paraId="44434345" w14:textId="77777777" w:rsidR="008629C2" w:rsidRDefault="008629C2" w:rsidP="00A244ED">
            <w:pPr>
              <w:pStyle w:val="Ttulo3"/>
            </w:pPr>
          </w:p>
          <w:p w14:paraId="231C5448" w14:textId="77777777" w:rsidR="008629C2" w:rsidRDefault="008629C2" w:rsidP="00A244ED">
            <w:pPr>
              <w:pStyle w:val="Ttulo3"/>
            </w:pPr>
          </w:p>
          <w:p w14:paraId="1923D701" w14:textId="77777777" w:rsidR="008629C2" w:rsidRDefault="008629C2" w:rsidP="00A244ED">
            <w:pPr>
              <w:pStyle w:val="Ttulo3"/>
            </w:pPr>
          </w:p>
          <w:p w14:paraId="660D2170" w14:textId="77777777" w:rsidR="008629C2" w:rsidRDefault="008629C2" w:rsidP="00A244ED">
            <w:pPr>
              <w:pStyle w:val="Ttulo3"/>
            </w:pPr>
          </w:p>
          <w:p w14:paraId="7BD0EAEC" w14:textId="63ECFC6B" w:rsidR="008629C2" w:rsidRPr="00A244ED" w:rsidRDefault="008629C2" w:rsidP="00D60831">
            <w:pPr>
              <w:pStyle w:val="Ttulo"/>
            </w:pPr>
          </w:p>
        </w:tc>
      </w:tr>
    </w:tbl>
    <w:p w14:paraId="4DECD5F7" w14:textId="65434135" w:rsidR="00B947B6" w:rsidRDefault="00B947B6">
      <w:pPr>
        <w:spacing w:before="120" w:after="0"/>
      </w:pP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B947B6" w:rsidRPr="00AD3652" w14:paraId="7FEAE19C" w14:textId="77777777" w:rsidTr="009D086B">
        <w:tc>
          <w:tcPr>
            <w:tcW w:w="4298" w:type="dxa"/>
          </w:tcPr>
          <w:p w14:paraId="293DC637" w14:textId="313B1C95" w:rsidR="00B947B6" w:rsidRPr="00F01FF8" w:rsidRDefault="00B947B6" w:rsidP="00D60831">
            <w:pPr>
              <w:pStyle w:val="Ttulo"/>
            </w:pPr>
            <w:r w:rsidRPr="00F01FF8">
              <w:lastRenderedPageBreak/>
              <w:t>BIBLIOGRAFÍA</w:t>
            </w:r>
          </w:p>
          <w:p w14:paraId="41E9F45D" w14:textId="77777777" w:rsidR="00B947B6" w:rsidRDefault="00B947B6" w:rsidP="009D086B">
            <w:pPr>
              <w:pStyle w:val="Ttulo3"/>
            </w:pPr>
          </w:p>
          <w:p w14:paraId="3C461A12" w14:textId="77777777" w:rsidR="006845D7" w:rsidRPr="006845D7" w:rsidRDefault="006845D7" w:rsidP="006845D7">
            <w:proofErr w:type="spellStart"/>
            <w:r w:rsidRPr="006845D7">
              <w:t>Intentionally</w:t>
            </w:r>
            <w:proofErr w:type="spellEnd"/>
            <w:r w:rsidRPr="006845D7">
              <w:t xml:space="preserve"> blank</w:t>
            </w:r>
          </w:p>
          <w:p w14:paraId="47505918" w14:textId="77777777" w:rsidR="00B947B6" w:rsidRDefault="00B947B6" w:rsidP="006845D7"/>
          <w:p w14:paraId="7076C83B" w14:textId="77777777" w:rsidR="00B947B6" w:rsidRDefault="00B947B6" w:rsidP="009D086B">
            <w:pPr>
              <w:pStyle w:val="Ttulo3"/>
            </w:pPr>
          </w:p>
          <w:p w14:paraId="17EC6976" w14:textId="77777777" w:rsidR="00B947B6" w:rsidRDefault="00B947B6" w:rsidP="009D086B">
            <w:pPr>
              <w:pStyle w:val="Ttulo3"/>
            </w:pPr>
          </w:p>
          <w:p w14:paraId="6396883D" w14:textId="77777777" w:rsidR="00B947B6" w:rsidRDefault="00B947B6" w:rsidP="009D086B">
            <w:pPr>
              <w:pStyle w:val="Ttulo3"/>
            </w:pPr>
          </w:p>
          <w:p w14:paraId="20F58B17" w14:textId="77777777" w:rsidR="00B947B6" w:rsidRDefault="00B947B6" w:rsidP="009D086B">
            <w:pPr>
              <w:pStyle w:val="Ttulo3"/>
            </w:pPr>
          </w:p>
          <w:p w14:paraId="06E5BFA9" w14:textId="77777777" w:rsidR="00B947B6" w:rsidRDefault="00B947B6" w:rsidP="009D086B">
            <w:pPr>
              <w:pStyle w:val="Ttulo3"/>
            </w:pPr>
          </w:p>
          <w:p w14:paraId="36F662C1" w14:textId="77777777" w:rsidR="00B947B6" w:rsidRDefault="00B947B6" w:rsidP="009D086B">
            <w:pPr>
              <w:pStyle w:val="Ttulo3"/>
            </w:pPr>
          </w:p>
          <w:p w14:paraId="25374DF9" w14:textId="77777777" w:rsidR="00B947B6" w:rsidRDefault="00B947B6" w:rsidP="009D086B">
            <w:pPr>
              <w:pStyle w:val="Ttulo3"/>
            </w:pPr>
          </w:p>
          <w:p w14:paraId="55B7045A" w14:textId="77777777" w:rsidR="00B947B6" w:rsidRDefault="00B947B6" w:rsidP="00D60831">
            <w:pPr>
              <w:pStyle w:val="Ttulo2"/>
              <w:rPr>
                <w:rStyle w:val="Ttulo1Car"/>
              </w:rPr>
            </w:pPr>
          </w:p>
          <w:p w14:paraId="692EC1B1" w14:textId="77777777" w:rsidR="00B947B6" w:rsidRDefault="00B947B6" w:rsidP="009D086B">
            <w:pPr>
              <w:pStyle w:val="Ttulo3"/>
            </w:pPr>
          </w:p>
          <w:p w14:paraId="41C98AB4" w14:textId="77777777" w:rsidR="00B947B6" w:rsidRDefault="00B947B6" w:rsidP="009D086B">
            <w:pPr>
              <w:pStyle w:val="Ttulo3"/>
            </w:pPr>
          </w:p>
          <w:p w14:paraId="6BDAE857" w14:textId="77777777" w:rsidR="00B947B6" w:rsidRDefault="00B947B6" w:rsidP="009D086B">
            <w:pPr>
              <w:pStyle w:val="Ttulo3"/>
            </w:pPr>
          </w:p>
          <w:p w14:paraId="48104059" w14:textId="77777777" w:rsidR="00B947B6" w:rsidRDefault="00B947B6" w:rsidP="009D086B">
            <w:pPr>
              <w:pStyle w:val="Ttulo3"/>
            </w:pPr>
          </w:p>
          <w:p w14:paraId="32818228" w14:textId="77777777" w:rsidR="00B947B6" w:rsidRDefault="00B947B6" w:rsidP="009D086B">
            <w:pPr>
              <w:pStyle w:val="Ttulo3"/>
            </w:pPr>
          </w:p>
          <w:p w14:paraId="2D6AFA9F" w14:textId="77777777" w:rsidR="00B947B6" w:rsidRDefault="00B947B6" w:rsidP="009D086B">
            <w:pPr>
              <w:pStyle w:val="Ttulo3"/>
            </w:pPr>
          </w:p>
          <w:p w14:paraId="7C1D612D" w14:textId="77777777" w:rsidR="00B947B6" w:rsidRDefault="00B947B6" w:rsidP="009D086B">
            <w:pPr>
              <w:pStyle w:val="Ttulo3"/>
            </w:pPr>
          </w:p>
          <w:p w14:paraId="0E25FD20" w14:textId="77777777" w:rsidR="00B947B6" w:rsidRPr="00A244ED" w:rsidRDefault="00B947B6" w:rsidP="00D60831">
            <w:pPr>
              <w:pStyle w:val="Ttulo"/>
            </w:pPr>
          </w:p>
        </w:tc>
        <w:tc>
          <w:tcPr>
            <w:tcW w:w="2364" w:type="dxa"/>
          </w:tcPr>
          <w:p w14:paraId="626C7F2D" w14:textId="77777777" w:rsidR="00B947B6" w:rsidRDefault="00B947B6" w:rsidP="00D60831">
            <w:pPr>
              <w:pStyle w:val="Ttulo2"/>
              <w:rPr>
                <w:rStyle w:val="Ttulo1Car"/>
                <w:rFonts w:asciiTheme="minorHAnsi" w:hAnsiTheme="minorHAnsi"/>
                <w:caps/>
                <w:noProof w:val="0"/>
                <w:color w:val="325F63" w:themeColor="accent3" w:themeShade="80"/>
                <w:spacing w:val="20"/>
                <w:kern w:val="22"/>
                <w:sz w:val="32"/>
                <w:szCs w:val="24"/>
              </w:rPr>
            </w:pPr>
          </w:p>
        </w:tc>
        <w:tc>
          <w:tcPr>
            <w:tcW w:w="2364" w:type="dxa"/>
          </w:tcPr>
          <w:p w14:paraId="7757D748" w14:textId="77777777" w:rsidR="00B947B6" w:rsidRDefault="00B947B6" w:rsidP="00D60831">
            <w:pPr>
              <w:pStyle w:val="Ttulo2"/>
              <w:rPr>
                <w:rStyle w:val="Ttulo1Car"/>
                <w:rFonts w:asciiTheme="minorHAnsi" w:hAnsiTheme="minorHAnsi"/>
                <w:caps/>
                <w:noProof w:val="0"/>
                <w:color w:val="325F63" w:themeColor="accent3" w:themeShade="80"/>
                <w:spacing w:val="20"/>
                <w:kern w:val="22"/>
                <w:sz w:val="32"/>
                <w:szCs w:val="24"/>
              </w:rPr>
            </w:pPr>
          </w:p>
        </w:tc>
      </w:tr>
    </w:tbl>
    <w:p w14:paraId="2D5B8D46" w14:textId="77777777" w:rsidR="00EF70DB" w:rsidRPr="00AD3652" w:rsidRDefault="00EF70DB" w:rsidP="00B947B6"/>
    <w:sectPr w:rsidR="00EF70DB" w:rsidRPr="00AD3652" w:rsidSect="0026442F">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81D09" w14:textId="77777777" w:rsidR="001905B6" w:rsidRDefault="001905B6" w:rsidP="008F07DC">
      <w:pPr>
        <w:spacing w:before="0"/>
      </w:pPr>
      <w:r>
        <w:separator/>
      </w:r>
    </w:p>
  </w:endnote>
  <w:endnote w:type="continuationSeparator" w:id="0">
    <w:p w14:paraId="329DC1C4" w14:textId="77777777" w:rsidR="001905B6" w:rsidRDefault="001905B6"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4"/>
      <w:gridCol w:w="5405"/>
      <w:gridCol w:w="1767"/>
    </w:tblGrid>
    <w:tr w:rsidR="00EF70DB" w:rsidRPr="00A03B52" w14:paraId="7BC99C63" w14:textId="77777777" w:rsidTr="004F4B35">
      <w:tc>
        <w:tcPr>
          <w:tcW w:w="1981" w:type="dxa"/>
        </w:tcPr>
        <w:p w14:paraId="4FDF5FDE" w14:textId="7A63C60B" w:rsidR="006B12C2" w:rsidRPr="00A03B52" w:rsidRDefault="006845D7" w:rsidP="009D086B">
          <w:pPr>
            <w:pStyle w:val="Piedepgina"/>
            <w:rPr>
              <w:szCs w:val="16"/>
            </w:rPr>
          </w:pPr>
          <w:sdt>
            <w:sdtPr>
              <w:rPr>
                <w:szCs w:val="16"/>
              </w:rPr>
              <w:id w:val="-1873598689"/>
              <w:placeholder>
                <w:docPart w:val="3578283953084E3E9606CFB06E1762D3"/>
              </w:placeholder>
              <w15:appearance w15:val="hidden"/>
            </w:sdtPr>
            <w:sdtEndPr/>
            <w:sdtContent>
              <w:r w:rsidR="00EF70DB">
                <w:rPr>
                  <w:szCs w:val="16"/>
                </w:rPr>
                <w:t>19/02/2025</w:t>
              </w:r>
            </w:sdtContent>
          </w:sdt>
          <w:r w:rsidR="001844C6">
            <w:rPr>
              <w:szCs w:val="16"/>
              <w:lang w:bidi="es-ES"/>
            </w:rPr>
            <w:t xml:space="preserve"> </w:t>
          </w:r>
        </w:p>
      </w:tc>
      <w:tc>
        <w:tcPr>
          <w:tcW w:w="5975" w:type="dxa"/>
        </w:tcPr>
        <w:p w14:paraId="476D99B2" w14:textId="71958903" w:rsidR="006B12C2" w:rsidRPr="00F23323" w:rsidRDefault="006845D7" w:rsidP="009D086B">
          <w:pPr>
            <w:pStyle w:val="Piedepginacentrado"/>
          </w:pPr>
          <w:sdt>
            <w:sdtPr>
              <w:id w:val="1044025076"/>
              <w:placeholder>
                <w:docPart w:val="913581FDD10646358431266AB026FD46"/>
              </w:placeholder>
              <w15:appearance w15:val="hidden"/>
            </w:sdtPr>
            <w:sdtEndPr/>
            <w:sdtContent>
              <w:proofErr w:type="spellStart"/>
              <w:r w:rsidR="00EF70DB">
                <w:t>Chartering</w:t>
              </w:r>
              <w:proofErr w:type="spellEnd"/>
              <w:r w:rsidR="00EF70DB">
                <w:t xml:space="preserve"> </w:t>
              </w:r>
              <w:proofErr w:type="spellStart"/>
              <w:r w:rsidR="00EF70DB">
                <w:t>Report</w:t>
              </w:r>
              <w:proofErr w:type="spellEnd"/>
            </w:sdtContent>
          </w:sdt>
          <w:r w:rsidR="001844C6">
            <w:rPr>
              <w:lang w:bidi="es-ES"/>
            </w:rPr>
            <w:t xml:space="preserve"> </w:t>
          </w:r>
        </w:p>
      </w:tc>
      <w:tc>
        <w:tcPr>
          <w:tcW w:w="1973" w:type="dxa"/>
        </w:tcPr>
        <w:p w14:paraId="52AE1788" w14:textId="77777777" w:rsidR="006B12C2" w:rsidRPr="00A03B52" w:rsidRDefault="00AD1DD2" w:rsidP="009D086B">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08175F5" w14:textId="77777777" w:rsidR="006B12C2" w:rsidRDefault="006B12C2" w:rsidP="00E475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FA170" w14:textId="77777777" w:rsidR="001905B6" w:rsidRDefault="001905B6" w:rsidP="008F07DC">
      <w:pPr>
        <w:spacing w:before="0"/>
      </w:pPr>
      <w:r>
        <w:separator/>
      </w:r>
    </w:p>
  </w:footnote>
  <w:footnote w:type="continuationSeparator" w:id="0">
    <w:p w14:paraId="63FA49B0" w14:textId="77777777" w:rsidR="001905B6" w:rsidRDefault="001905B6" w:rsidP="008F07DC">
      <w:pPr>
        <w:spacing w:before="0"/>
      </w:pPr>
      <w:r>
        <w:continuationSeparator/>
      </w:r>
    </w:p>
  </w:footnote>
  <w:footnote w:id="1">
    <w:p w14:paraId="128F3332" w14:textId="00558C20" w:rsidR="009D086B" w:rsidRDefault="009D086B">
      <w:pPr>
        <w:pStyle w:val="Textonotapie"/>
      </w:pPr>
      <w:r>
        <w:rPr>
          <w:rStyle w:val="Refdenotaalpie"/>
        </w:rPr>
        <w:footnoteRef/>
      </w:r>
      <w:r>
        <w:t xml:space="preserve"> </w:t>
      </w:r>
      <w:r w:rsidR="00D60831">
        <w:t>El coste de las herramientas (ordenador para poder desarrollar el sofware) es de 1200€.</w:t>
      </w:r>
    </w:p>
  </w:footnote>
  <w:footnote w:id="2">
    <w:p w14:paraId="4150BE65" w14:textId="7BF4CC0F" w:rsidR="00D60831" w:rsidRDefault="00D60831">
      <w:pPr>
        <w:pStyle w:val="Textonotapie"/>
      </w:pPr>
      <w:r>
        <w:rPr>
          <w:rStyle w:val="Refdenotaalpie"/>
        </w:rPr>
        <w:footnoteRef/>
      </w:r>
      <w:r>
        <w:t xml:space="preserve"> Suma de los costes personales más la amortización</w:t>
      </w:r>
    </w:p>
  </w:footnote>
  <w:footnote w:id="3">
    <w:p w14:paraId="675D6D06" w14:textId="2105A78F" w:rsidR="00D60831" w:rsidRDefault="00D60831" w:rsidP="00D60831">
      <w:r>
        <w:rPr>
          <w:rStyle w:val="Refdenotaalpie"/>
        </w:rPr>
        <w:footnoteRef/>
      </w:r>
      <w:r>
        <w:t xml:space="preserve"> Aclarar que todo lo descrito en este documento es referente a mi trabajo individual, por tanto, los posibles conflictos surgidos en tareas referentes a requisitos grupales no quedan especificadas en este documento</w:t>
      </w:r>
    </w:p>
    <w:p w14:paraId="7626AD1A" w14:textId="062C79D7" w:rsidR="00D60831" w:rsidRDefault="00D60831">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109B" w14:textId="77777777" w:rsidR="005A49C9" w:rsidRDefault="001844C6">
    <w:pPr>
      <w:pStyle w:val="Encabezado"/>
    </w:pPr>
    <w:r>
      <w:rPr>
        <w:noProof/>
        <w:lang w:bidi="es-ES"/>
        <w14:ligatures w14:val="none"/>
      </w:rPr>
      <mc:AlternateContent>
        <mc:Choice Requires="wpg">
          <w:drawing>
            <wp:anchor distT="0" distB="0" distL="114300" distR="114300" simplePos="0" relativeHeight="251659264" behindDoc="1" locked="1" layoutInCell="1" allowOverlap="1" wp14:anchorId="3A4058E4" wp14:editId="519EE4C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w14:anchorId="50090D08">
            <v:group id="Grupo 8" style="position:absolute;margin-left:-1in;margin-top:0;width:612pt;height:20.15pt;z-index:-251657216;mso-position-vertical-relative:page;mso-width-relative:margin;mso-height-relative:margin" alt="&quot;&quot;" coordsize="77800,2590" o:spid="_x0000_s1026" w14:anchorId="0CAD8C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style="position:absolute;width:77724;height:1371;visibility:visible;mso-wrap-style:square;v-text-anchor:middle" o:spid="_x0000_s1027"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v:rect id="Rectángulo 3" style="position:absolute;left:76;top:1219;width:77724;height:1371;visibility:visible;mso-wrap-style:square;v-text-anchor:middle" o:spid="_x0000_s1028"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8A1AA"/>
    <w:lvl w:ilvl="0">
      <w:start w:val="1"/>
      <w:numFmt w:val="decimal"/>
      <w:pStyle w:val="Listaconnmeros"/>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5EFF1BEB"/>
    <w:multiLevelType w:val="hybridMultilevel"/>
    <w:tmpl w:val="B600AF6A"/>
    <w:lvl w:ilvl="0" w:tplc="61E4F6C6">
      <w:numFmt w:val="bullet"/>
      <w:lvlText w:val="-"/>
      <w:lvlJc w:val="left"/>
      <w:pPr>
        <w:ind w:left="1080" w:hanging="360"/>
      </w:pPr>
      <w:rPr>
        <w:rFonts w:ascii="Segoe UI" w:eastAsiaTheme="minorEastAsia"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2121336269">
    <w:abstractNumId w:val="9"/>
  </w:num>
  <w:num w:numId="2" w16cid:durableId="170726921">
    <w:abstractNumId w:val="7"/>
  </w:num>
  <w:num w:numId="3" w16cid:durableId="1244409263">
    <w:abstractNumId w:val="6"/>
  </w:num>
  <w:num w:numId="4" w16cid:durableId="825246370">
    <w:abstractNumId w:val="5"/>
  </w:num>
  <w:num w:numId="5" w16cid:durableId="1341421687">
    <w:abstractNumId w:val="4"/>
  </w:num>
  <w:num w:numId="6" w16cid:durableId="490222232">
    <w:abstractNumId w:val="8"/>
  </w:num>
  <w:num w:numId="7" w16cid:durableId="1484587664">
    <w:abstractNumId w:val="3"/>
  </w:num>
  <w:num w:numId="8" w16cid:durableId="2110543297">
    <w:abstractNumId w:val="2"/>
  </w:num>
  <w:num w:numId="9" w16cid:durableId="1294099617">
    <w:abstractNumId w:val="1"/>
  </w:num>
  <w:num w:numId="10" w16cid:durableId="1578588870">
    <w:abstractNumId w:val="0"/>
  </w:num>
  <w:num w:numId="11" w16cid:durableId="865797262">
    <w:abstractNumId w:val="8"/>
    <w:lvlOverride w:ilvl="0">
      <w:startOverride w:val="1"/>
    </w:lvlOverride>
  </w:num>
  <w:num w:numId="12" w16cid:durableId="2131583334">
    <w:abstractNumId w:val="8"/>
    <w:lvlOverride w:ilvl="0">
      <w:startOverride w:val="1"/>
    </w:lvlOverride>
  </w:num>
  <w:num w:numId="13" w16cid:durableId="1723210374">
    <w:abstractNumId w:val="8"/>
    <w:lvlOverride w:ilvl="0">
      <w:startOverride w:val="1"/>
    </w:lvlOverride>
  </w:num>
  <w:num w:numId="14" w16cid:durableId="122583808">
    <w:abstractNumId w:val="8"/>
    <w:lvlOverride w:ilvl="0">
      <w:startOverride w:val="1"/>
    </w:lvlOverride>
  </w:num>
  <w:num w:numId="15" w16cid:durableId="12535747">
    <w:abstractNumId w:val="8"/>
    <w:lvlOverride w:ilvl="0">
      <w:startOverride w:val="1"/>
    </w:lvlOverride>
  </w:num>
  <w:num w:numId="16" w16cid:durableId="1137532560">
    <w:abstractNumId w:val="8"/>
    <w:lvlOverride w:ilvl="0">
      <w:startOverride w:val="1"/>
    </w:lvlOverride>
  </w:num>
  <w:num w:numId="17" w16cid:durableId="1688362077">
    <w:abstractNumId w:val="9"/>
  </w:num>
  <w:num w:numId="18" w16cid:durableId="691148825">
    <w:abstractNumId w:val="8"/>
  </w:num>
  <w:num w:numId="19" w16cid:durableId="5312650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DB"/>
    <w:rsid w:val="000358BF"/>
    <w:rsid w:val="00046E75"/>
    <w:rsid w:val="00052F61"/>
    <w:rsid w:val="000609F4"/>
    <w:rsid w:val="000C3330"/>
    <w:rsid w:val="000C3981"/>
    <w:rsid w:val="000D7B1B"/>
    <w:rsid w:val="0010294D"/>
    <w:rsid w:val="00104B37"/>
    <w:rsid w:val="0012331E"/>
    <w:rsid w:val="00144FF7"/>
    <w:rsid w:val="001844C6"/>
    <w:rsid w:val="001905B6"/>
    <w:rsid w:val="0019555A"/>
    <w:rsid w:val="001A035B"/>
    <w:rsid w:val="001B6EDA"/>
    <w:rsid w:val="001C5FA3"/>
    <w:rsid w:val="001D616B"/>
    <w:rsid w:val="00232E31"/>
    <w:rsid w:val="00232F01"/>
    <w:rsid w:val="00235EBE"/>
    <w:rsid w:val="002502BD"/>
    <w:rsid w:val="0026442F"/>
    <w:rsid w:val="002747D6"/>
    <w:rsid w:val="00293B83"/>
    <w:rsid w:val="002A61C8"/>
    <w:rsid w:val="002C1364"/>
    <w:rsid w:val="0036246A"/>
    <w:rsid w:val="00392B7F"/>
    <w:rsid w:val="00392C66"/>
    <w:rsid w:val="003A189D"/>
    <w:rsid w:val="003D3482"/>
    <w:rsid w:val="003D3DE0"/>
    <w:rsid w:val="003E0F54"/>
    <w:rsid w:val="003E7EA9"/>
    <w:rsid w:val="00400222"/>
    <w:rsid w:val="004177C7"/>
    <w:rsid w:val="004253D4"/>
    <w:rsid w:val="00435B22"/>
    <w:rsid w:val="004502F3"/>
    <w:rsid w:val="004602D0"/>
    <w:rsid w:val="00463818"/>
    <w:rsid w:val="0049281A"/>
    <w:rsid w:val="00493790"/>
    <w:rsid w:val="004C0D1A"/>
    <w:rsid w:val="004E2DEB"/>
    <w:rsid w:val="004F4B35"/>
    <w:rsid w:val="00512E3C"/>
    <w:rsid w:val="005240D2"/>
    <w:rsid w:val="005318D6"/>
    <w:rsid w:val="00554FA2"/>
    <w:rsid w:val="0056017F"/>
    <w:rsid w:val="005768E9"/>
    <w:rsid w:val="0058234C"/>
    <w:rsid w:val="005976ED"/>
    <w:rsid w:val="005A49C9"/>
    <w:rsid w:val="005A715E"/>
    <w:rsid w:val="005C55A0"/>
    <w:rsid w:val="005F3E61"/>
    <w:rsid w:val="006446FC"/>
    <w:rsid w:val="006845D7"/>
    <w:rsid w:val="006907C3"/>
    <w:rsid w:val="006A3CE7"/>
    <w:rsid w:val="006B12C2"/>
    <w:rsid w:val="006E48F3"/>
    <w:rsid w:val="006F73A2"/>
    <w:rsid w:val="00700D39"/>
    <w:rsid w:val="00707649"/>
    <w:rsid w:val="0073386E"/>
    <w:rsid w:val="00745C78"/>
    <w:rsid w:val="007536B0"/>
    <w:rsid w:val="007A679B"/>
    <w:rsid w:val="007A7A4F"/>
    <w:rsid w:val="007C50D2"/>
    <w:rsid w:val="007D51B8"/>
    <w:rsid w:val="007F13EE"/>
    <w:rsid w:val="007F4554"/>
    <w:rsid w:val="007F649C"/>
    <w:rsid w:val="008070F2"/>
    <w:rsid w:val="00812690"/>
    <w:rsid w:val="00820048"/>
    <w:rsid w:val="008250F8"/>
    <w:rsid w:val="00831306"/>
    <w:rsid w:val="00841E83"/>
    <w:rsid w:val="00842D0A"/>
    <w:rsid w:val="00851F75"/>
    <w:rsid w:val="008629C2"/>
    <w:rsid w:val="008720B0"/>
    <w:rsid w:val="0088397D"/>
    <w:rsid w:val="00890AB3"/>
    <w:rsid w:val="00891A65"/>
    <w:rsid w:val="008B7657"/>
    <w:rsid w:val="008E6A0B"/>
    <w:rsid w:val="008F07DC"/>
    <w:rsid w:val="00906393"/>
    <w:rsid w:val="00912724"/>
    <w:rsid w:val="009139CD"/>
    <w:rsid w:val="0091464F"/>
    <w:rsid w:val="0091780D"/>
    <w:rsid w:val="009305F2"/>
    <w:rsid w:val="0098504C"/>
    <w:rsid w:val="009A7B2F"/>
    <w:rsid w:val="009D086B"/>
    <w:rsid w:val="00A03B52"/>
    <w:rsid w:val="00A04B22"/>
    <w:rsid w:val="00A05271"/>
    <w:rsid w:val="00A17BDF"/>
    <w:rsid w:val="00A24101"/>
    <w:rsid w:val="00A244ED"/>
    <w:rsid w:val="00A45783"/>
    <w:rsid w:val="00A45ABF"/>
    <w:rsid w:val="00A50367"/>
    <w:rsid w:val="00A70318"/>
    <w:rsid w:val="00AB4656"/>
    <w:rsid w:val="00AD1DD2"/>
    <w:rsid w:val="00AD3652"/>
    <w:rsid w:val="00B11D2C"/>
    <w:rsid w:val="00B15765"/>
    <w:rsid w:val="00B3287F"/>
    <w:rsid w:val="00B601DE"/>
    <w:rsid w:val="00B62D21"/>
    <w:rsid w:val="00B64BEC"/>
    <w:rsid w:val="00B878E7"/>
    <w:rsid w:val="00B914D6"/>
    <w:rsid w:val="00B947B6"/>
    <w:rsid w:val="00C16FB4"/>
    <w:rsid w:val="00C34478"/>
    <w:rsid w:val="00C54683"/>
    <w:rsid w:val="00C62E4C"/>
    <w:rsid w:val="00C66F1F"/>
    <w:rsid w:val="00C74BBB"/>
    <w:rsid w:val="00C8163B"/>
    <w:rsid w:val="00CB3954"/>
    <w:rsid w:val="00CB651E"/>
    <w:rsid w:val="00CD47B2"/>
    <w:rsid w:val="00CF7875"/>
    <w:rsid w:val="00D17D1A"/>
    <w:rsid w:val="00D4795E"/>
    <w:rsid w:val="00D60831"/>
    <w:rsid w:val="00D7375D"/>
    <w:rsid w:val="00D73F05"/>
    <w:rsid w:val="00D7588D"/>
    <w:rsid w:val="00D81FBE"/>
    <w:rsid w:val="00DA408C"/>
    <w:rsid w:val="00DF595D"/>
    <w:rsid w:val="00E475F2"/>
    <w:rsid w:val="00E501F2"/>
    <w:rsid w:val="00E607E3"/>
    <w:rsid w:val="00E80549"/>
    <w:rsid w:val="00E82D9D"/>
    <w:rsid w:val="00E90516"/>
    <w:rsid w:val="00EC302F"/>
    <w:rsid w:val="00EF53C5"/>
    <w:rsid w:val="00EF70DB"/>
    <w:rsid w:val="00F01FF8"/>
    <w:rsid w:val="00F1604B"/>
    <w:rsid w:val="00FB3C5E"/>
    <w:rsid w:val="00FB4155"/>
    <w:rsid w:val="00FB641E"/>
    <w:rsid w:val="0A09998F"/>
    <w:rsid w:val="14FCE47D"/>
    <w:rsid w:val="1570BE6D"/>
    <w:rsid w:val="3AAF05A3"/>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9A1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B6"/>
    <w:pPr>
      <w:spacing w:before="60" w:after="60"/>
    </w:pPr>
    <w:rPr>
      <w:rFonts w:eastAsiaTheme="minorEastAsia" w:cs="Times New Roman (Body CS)"/>
      <w:kern w:val="22"/>
      <w:sz w:val="20"/>
      <w:lang w:eastAsia="ja-JP"/>
      <w14:ligatures w14:val="standard"/>
    </w:rPr>
  </w:style>
  <w:style w:type="paragraph" w:styleId="Ttulo1">
    <w:name w:val="heading 1"/>
    <w:basedOn w:val="Normal"/>
    <w:next w:val="Ttulo2"/>
    <w:link w:val="Ttulo1C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Ttulo2">
    <w:name w:val="heading 2"/>
    <w:basedOn w:val="Normal"/>
    <w:next w:val="Ttulo3"/>
    <w:link w:val="Ttulo2Car"/>
    <w:autoRedefine/>
    <w:uiPriority w:val="9"/>
    <w:unhideWhenUsed/>
    <w:qFormat/>
    <w:rsid w:val="00D60831"/>
    <w:pPr>
      <w:keepNext/>
      <w:keepLines/>
      <w:spacing w:before="0" w:after="360"/>
      <w:outlineLvl w:val="1"/>
    </w:pPr>
    <w:rPr>
      <w:rFonts w:eastAsiaTheme="majorEastAsia" w:cs="Times New Roman (Headings CS)"/>
      <w:b/>
      <w:caps/>
      <w:color w:val="325F63" w:themeColor="accent3" w:themeShade="80"/>
      <w:spacing w:val="20"/>
      <w:sz w:val="36"/>
      <w:szCs w:val="26"/>
    </w:rPr>
  </w:style>
  <w:style w:type="paragraph" w:styleId="Ttulo3">
    <w:name w:val="heading 3"/>
    <w:basedOn w:val="Normal"/>
    <w:link w:val="Ttulo3Car"/>
    <w:autoRedefine/>
    <w:uiPriority w:val="9"/>
    <w:unhideWhenUsed/>
    <w:qFormat/>
    <w:rsid w:val="005A49C9"/>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2"/>
      <w:szCs w:val="24"/>
    </w:rPr>
  </w:style>
  <w:style w:type="paragraph" w:styleId="Ttulo4">
    <w:name w:val="heading 4"/>
    <w:basedOn w:val="Normal"/>
    <w:next w:val="Normal"/>
    <w:link w:val="Ttulo4C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Ttulo5">
    <w:name w:val="heading 5"/>
    <w:basedOn w:val="Normal"/>
    <w:next w:val="Normal"/>
    <w:link w:val="Ttulo5C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Ttulo6">
    <w:name w:val="heading 6"/>
    <w:basedOn w:val="Normal"/>
    <w:next w:val="Normal"/>
    <w:link w:val="Ttulo6C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Ttulo7">
    <w:name w:val="heading 7"/>
    <w:basedOn w:val="Normal"/>
    <w:next w:val="Normal"/>
    <w:link w:val="Ttulo7C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Ttulo8">
    <w:name w:val="heading 8"/>
    <w:basedOn w:val="Normal"/>
    <w:next w:val="Normal"/>
    <w:link w:val="Ttulo8C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Ttulo9">
    <w:name w:val="heading 9"/>
    <w:basedOn w:val="Normal"/>
    <w:next w:val="Normal"/>
    <w:link w:val="Ttulo9C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macro">
    <w:name w:val="macro"/>
    <w:link w:val="TextomacroC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TextomacroCar">
    <w:name w:val="Texto macro Car"/>
    <w:basedOn w:val="Fuentedeprrafopredeter"/>
    <w:link w:val="Textomacro"/>
    <w:uiPriority w:val="99"/>
    <w:semiHidden/>
    <w:rsid w:val="006E48F3"/>
    <w:rPr>
      <w:rFonts w:ascii="Consolas" w:eastAsiaTheme="minorEastAsia" w:hAnsi="Consolas"/>
      <w:kern w:val="22"/>
      <w:szCs w:val="20"/>
      <w:lang w:eastAsia="ja-JP"/>
      <w14:ligatures w14:val="standard"/>
    </w:rPr>
  </w:style>
  <w:style w:type="paragraph" w:styleId="Encabezado">
    <w:name w:val="header"/>
    <w:basedOn w:val="Normal"/>
    <w:link w:val="EncabezadoCar"/>
    <w:uiPriority w:val="99"/>
    <w:unhideWhenUsed/>
    <w:rsid w:val="00A24101"/>
    <w:rPr>
      <w:sz w:val="16"/>
    </w:rPr>
  </w:style>
  <w:style w:type="character" w:customStyle="1" w:styleId="EncabezadoCar">
    <w:name w:val="Encabezado Car"/>
    <w:basedOn w:val="Fuentedeprrafopredeter"/>
    <w:link w:val="Encabezado"/>
    <w:uiPriority w:val="99"/>
    <w:rsid w:val="00A24101"/>
    <w:rPr>
      <w:rFonts w:ascii="Segoe UI" w:eastAsiaTheme="minorEastAsia" w:hAnsi="Segoe UI" w:cs="Times New Roman (Body CS)"/>
      <w:kern w:val="22"/>
      <w:sz w:val="16"/>
      <w:lang w:eastAsia="ja-JP"/>
      <w14:ligatures w14:val="standard"/>
    </w:rPr>
  </w:style>
  <w:style w:type="paragraph" w:styleId="Piedepgina">
    <w:name w:val="footer"/>
    <w:basedOn w:val="Normal"/>
    <w:link w:val="PiedepginaCar"/>
    <w:autoRedefine/>
    <w:uiPriority w:val="99"/>
    <w:unhideWhenUsed/>
    <w:qFormat/>
    <w:rsid w:val="00A24101"/>
    <w:rPr>
      <w:sz w:val="16"/>
    </w:rPr>
  </w:style>
  <w:style w:type="character" w:customStyle="1" w:styleId="PiedepginaCar">
    <w:name w:val="Pie de página Car"/>
    <w:basedOn w:val="Fuentedeprrafopredeter"/>
    <w:link w:val="Piedepgina"/>
    <w:uiPriority w:val="99"/>
    <w:rsid w:val="00A24101"/>
    <w:rPr>
      <w:rFonts w:ascii="Segoe UI" w:eastAsiaTheme="minorEastAsia" w:hAnsi="Segoe UI" w:cs="Times New Roman (Body CS)"/>
      <w:kern w:val="22"/>
      <w:sz w:val="16"/>
      <w:lang w:eastAsia="ja-JP"/>
      <w14:ligatures w14:val="standard"/>
    </w:rPr>
  </w:style>
  <w:style w:type="character" w:customStyle="1" w:styleId="Ttulo3Car">
    <w:name w:val="Título 3 Car"/>
    <w:basedOn w:val="Fuentedeprrafopredeter"/>
    <w:link w:val="Ttulo3"/>
    <w:uiPriority w:val="9"/>
    <w:rsid w:val="005A49C9"/>
    <w:rPr>
      <w:rFonts w:asciiTheme="majorHAnsi" w:eastAsiaTheme="majorEastAsia" w:hAnsiTheme="majorHAnsi" w:cs="Times New Roman (Headings CS)"/>
      <w:b/>
      <w:bCs/>
      <w:caps/>
      <w:color w:val="326249" w:themeColor="accent2" w:themeShade="80"/>
      <w:spacing w:val="10"/>
      <w:kern w:val="22"/>
      <w:sz w:val="32"/>
      <w:szCs w:val="24"/>
      <w:lang w:eastAsia="ja-JP"/>
      <w14:ligatures w14:val="standard"/>
    </w:rPr>
  </w:style>
  <w:style w:type="paragraph" w:styleId="Ttulo">
    <w:name w:val="Title"/>
    <w:basedOn w:val="Normal"/>
    <w:link w:val="TtuloCar"/>
    <w:autoRedefine/>
    <w:uiPriority w:val="3"/>
    <w:qFormat/>
    <w:rsid w:val="00D60831"/>
    <w:pPr>
      <w:spacing w:before="960" w:after="0"/>
    </w:pPr>
    <w:rPr>
      <w:rFonts w:eastAsiaTheme="majorEastAsia" w:cstheme="majorBidi"/>
      <w:b/>
      <w:caps/>
      <w:color w:val="325F63" w:themeColor="accent3" w:themeShade="80"/>
      <w:spacing w:val="20"/>
      <w:sz w:val="40"/>
      <w:szCs w:val="28"/>
      <w:lang w:bidi="es-ES"/>
    </w:rPr>
  </w:style>
  <w:style w:type="character" w:customStyle="1" w:styleId="TtuloCar">
    <w:name w:val="Título Car"/>
    <w:basedOn w:val="Fuentedeprrafopredeter"/>
    <w:link w:val="Ttulo"/>
    <w:uiPriority w:val="3"/>
    <w:rsid w:val="00D60831"/>
    <w:rPr>
      <w:rFonts w:eastAsiaTheme="majorEastAsia" w:cstheme="majorBidi"/>
      <w:b/>
      <w:caps/>
      <w:color w:val="325F63" w:themeColor="accent3" w:themeShade="80"/>
      <w:spacing w:val="20"/>
      <w:kern w:val="22"/>
      <w:sz w:val="40"/>
      <w:szCs w:val="28"/>
      <w:lang w:eastAsia="ja-JP" w:bidi="es-ES"/>
      <w14:ligatures w14:val="standard"/>
    </w:rPr>
  </w:style>
  <w:style w:type="paragraph" w:styleId="Subttulo">
    <w:name w:val="Subtitle"/>
    <w:basedOn w:val="Normal"/>
    <w:link w:val="SubttuloCar"/>
    <w:autoRedefine/>
    <w:uiPriority w:val="1"/>
    <w:qFormat/>
    <w:rsid w:val="00D7588D"/>
    <w:rPr>
      <w:rFonts w:ascii="Segoe UI Semibold" w:eastAsiaTheme="majorEastAsia" w:hAnsi="Segoe UI Semibold" w:cs="Times New Roman (Headings CS)"/>
      <w:b/>
      <w:caps/>
      <w:color w:val="326249" w:themeColor="accent2" w:themeShade="80"/>
      <w:spacing w:val="10"/>
      <w:sz w:val="32"/>
      <w:szCs w:val="28"/>
    </w:rPr>
  </w:style>
  <w:style w:type="character" w:customStyle="1" w:styleId="SubttuloCar">
    <w:name w:val="Subtítulo Car"/>
    <w:basedOn w:val="Fuentedeprrafopredeter"/>
    <w:link w:val="Subttulo"/>
    <w:uiPriority w:val="1"/>
    <w:rsid w:val="00D7588D"/>
    <w:rPr>
      <w:rFonts w:ascii="Segoe UI Semibold" w:eastAsiaTheme="majorEastAsia" w:hAnsi="Segoe UI Semibold" w:cs="Times New Roman (Headings CS)"/>
      <w:b/>
      <w:caps/>
      <w:color w:val="326249" w:themeColor="accent2" w:themeShade="80"/>
      <w:spacing w:val="10"/>
      <w:kern w:val="22"/>
      <w:sz w:val="32"/>
      <w:szCs w:val="28"/>
      <w:lang w:eastAsia="ja-JP"/>
      <w14:ligatures w14:val="standard"/>
    </w:rPr>
  </w:style>
  <w:style w:type="character" w:customStyle="1" w:styleId="Ttulo8Car">
    <w:name w:val="Título 8 Car"/>
    <w:basedOn w:val="Fuentedeprrafopredeter"/>
    <w:link w:val="Ttulo8"/>
    <w:uiPriority w:val="9"/>
    <w:semiHidden/>
    <w:rsid w:val="008F07DC"/>
    <w:rPr>
      <w:rFonts w:asciiTheme="majorHAnsi" w:eastAsiaTheme="majorEastAsia" w:hAnsiTheme="majorHAnsi" w:cstheme="majorBidi"/>
      <w:szCs w:val="21"/>
    </w:rPr>
  </w:style>
  <w:style w:type="character" w:customStyle="1" w:styleId="Ttulo9Car">
    <w:name w:val="Título 9 Car"/>
    <w:basedOn w:val="Fuentedeprrafopredeter"/>
    <w:link w:val="Ttulo9"/>
    <w:uiPriority w:val="9"/>
    <w:semiHidden/>
    <w:rsid w:val="008F07DC"/>
    <w:rPr>
      <w:rFonts w:asciiTheme="majorHAnsi" w:eastAsiaTheme="majorEastAsia" w:hAnsiTheme="majorHAnsi" w:cstheme="majorBidi"/>
      <w:i/>
      <w:iCs/>
      <w:szCs w:val="21"/>
    </w:rPr>
  </w:style>
  <w:style w:type="character" w:styleId="nfasisintenso">
    <w:name w:val="Intense Emphasis"/>
    <w:basedOn w:val="Fuentedeprrafopredeter"/>
    <w:uiPriority w:val="21"/>
    <w:semiHidden/>
    <w:unhideWhenUsed/>
    <w:qFormat/>
    <w:rsid w:val="008F07DC"/>
    <w:rPr>
      <w:i/>
      <w:iCs/>
      <w:color w:val="484644" w:themeColor="accent1" w:themeShade="80"/>
    </w:rPr>
  </w:style>
  <w:style w:type="paragraph" w:styleId="Cita">
    <w:name w:val="Quote"/>
    <w:basedOn w:val="Normal"/>
    <w:next w:val="Normal"/>
    <w:link w:val="CitaCar"/>
    <w:uiPriority w:val="29"/>
    <w:semiHidden/>
    <w:unhideWhenUsed/>
    <w:qFormat/>
    <w:rsid w:val="008F07DC"/>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8F07DC"/>
    <w:rPr>
      <w:i/>
      <w:iCs/>
      <w:color w:val="404040" w:themeColor="text1" w:themeTint="BF"/>
    </w:rPr>
  </w:style>
  <w:style w:type="paragraph" w:styleId="Citadestacada">
    <w:name w:val="Intense Quote"/>
    <w:basedOn w:val="Normal"/>
    <w:next w:val="Normal"/>
    <w:link w:val="CitadestacadaC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CitadestacadaCar">
    <w:name w:val="Cita destacada Car"/>
    <w:basedOn w:val="Fuentedeprrafopredeter"/>
    <w:link w:val="Citadestacada"/>
    <w:uiPriority w:val="30"/>
    <w:semiHidden/>
    <w:rsid w:val="008F07DC"/>
    <w:rPr>
      <w:i/>
      <w:iCs/>
      <w:color w:val="484644" w:themeColor="accent1" w:themeShade="80"/>
    </w:rPr>
  </w:style>
  <w:style w:type="character" w:styleId="Referenciaintensa">
    <w:name w:val="Intense Reference"/>
    <w:basedOn w:val="Fuentedeprrafopredeter"/>
    <w:uiPriority w:val="32"/>
    <w:semiHidden/>
    <w:unhideWhenUsed/>
    <w:qFormat/>
    <w:rsid w:val="008F07DC"/>
    <w:rPr>
      <w:b/>
      <w:bCs/>
      <w:caps w:val="0"/>
      <w:smallCaps/>
      <w:color w:val="484644" w:themeColor="accent1" w:themeShade="80"/>
      <w:spacing w:val="5"/>
    </w:rPr>
  </w:style>
  <w:style w:type="paragraph" w:styleId="Descripcin">
    <w:name w:val="caption"/>
    <w:basedOn w:val="Normal"/>
    <w:next w:val="Normal"/>
    <w:uiPriority w:val="35"/>
    <w:semiHidden/>
    <w:unhideWhenUsed/>
    <w:qFormat/>
    <w:rsid w:val="008F07DC"/>
    <w:pPr>
      <w:spacing w:after="200"/>
    </w:pPr>
    <w:rPr>
      <w:i/>
      <w:iCs/>
      <w:color w:val="40525D" w:themeColor="text2"/>
      <w:szCs w:val="18"/>
    </w:rPr>
  </w:style>
  <w:style w:type="character" w:customStyle="1" w:styleId="Ttulo1Car">
    <w:name w:val="Título 1 Car"/>
    <w:basedOn w:val="Fuentedeprrafopredeter"/>
    <w:link w:val="Ttulo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tuloTDC">
    <w:name w:val="TOC Heading"/>
    <w:basedOn w:val="Ttulo1"/>
    <w:next w:val="Normal"/>
    <w:uiPriority w:val="39"/>
    <w:unhideWhenUsed/>
    <w:qFormat/>
    <w:rsid w:val="008F07DC"/>
    <w:pPr>
      <w:outlineLvl w:val="9"/>
    </w:pPr>
  </w:style>
  <w:style w:type="character" w:customStyle="1" w:styleId="Ttulo2Car">
    <w:name w:val="Título 2 Car"/>
    <w:basedOn w:val="Fuentedeprrafopredeter"/>
    <w:link w:val="Ttulo2"/>
    <w:uiPriority w:val="9"/>
    <w:rsid w:val="00D60831"/>
    <w:rPr>
      <w:rFonts w:eastAsiaTheme="majorEastAsia" w:cs="Times New Roman (Headings CS)"/>
      <w:b/>
      <w:caps/>
      <w:color w:val="325F63" w:themeColor="accent3" w:themeShade="80"/>
      <w:spacing w:val="20"/>
      <w:kern w:val="22"/>
      <w:sz w:val="36"/>
      <w:szCs w:val="26"/>
      <w:lang w:eastAsia="ja-JP"/>
      <w14:ligatures w14:val="standard"/>
    </w:rPr>
  </w:style>
  <w:style w:type="paragraph" w:styleId="Textodeglobo">
    <w:name w:val="Balloon Text"/>
    <w:basedOn w:val="Normal"/>
    <w:link w:val="TextodegloboCar"/>
    <w:uiPriority w:val="99"/>
    <w:semiHidden/>
    <w:unhideWhenUsed/>
    <w:rsid w:val="008F07DC"/>
    <w:rPr>
      <w:rFonts w:cs="Segoe UI"/>
      <w:szCs w:val="18"/>
    </w:rPr>
  </w:style>
  <w:style w:type="character" w:customStyle="1" w:styleId="TextodegloboCar">
    <w:name w:val="Texto de globo Car"/>
    <w:basedOn w:val="Fuentedeprrafopredeter"/>
    <w:link w:val="Textodeglobo"/>
    <w:uiPriority w:val="99"/>
    <w:semiHidden/>
    <w:rsid w:val="008F07DC"/>
    <w:rPr>
      <w:rFonts w:ascii="Segoe UI" w:hAnsi="Segoe UI" w:cs="Segoe UI"/>
      <w:szCs w:val="18"/>
    </w:rPr>
  </w:style>
  <w:style w:type="paragraph" w:styleId="Textodebloque">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Textoindependiente3">
    <w:name w:val="Body Text 3"/>
    <w:basedOn w:val="Normal"/>
    <w:link w:val="Textoindependiente3Car"/>
    <w:uiPriority w:val="99"/>
    <w:semiHidden/>
    <w:unhideWhenUsed/>
    <w:rsid w:val="008F07DC"/>
    <w:pPr>
      <w:spacing w:after="120"/>
    </w:pPr>
    <w:rPr>
      <w:szCs w:val="16"/>
    </w:rPr>
  </w:style>
  <w:style w:type="character" w:customStyle="1" w:styleId="Textoindependiente3Car">
    <w:name w:val="Texto independiente 3 Car"/>
    <w:basedOn w:val="Fuentedeprrafopredeter"/>
    <w:link w:val="Textoindependiente3"/>
    <w:uiPriority w:val="99"/>
    <w:semiHidden/>
    <w:rsid w:val="008F07DC"/>
    <w:rPr>
      <w:szCs w:val="16"/>
    </w:rPr>
  </w:style>
  <w:style w:type="paragraph" w:styleId="Sangra3detindependiente">
    <w:name w:val="Body Text Indent 3"/>
    <w:basedOn w:val="Normal"/>
    <w:link w:val="Sangra3detindependienteCar"/>
    <w:uiPriority w:val="99"/>
    <w:semiHidden/>
    <w:unhideWhenUsed/>
    <w:rsid w:val="008F07D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F07DC"/>
    <w:rPr>
      <w:szCs w:val="16"/>
    </w:rPr>
  </w:style>
  <w:style w:type="character" w:styleId="Refdecomentario">
    <w:name w:val="annotation reference"/>
    <w:basedOn w:val="Fuentedeprrafopredeter"/>
    <w:uiPriority w:val="99"/>
    <w:semiHidden/>
    <w:unhideWhenUsed/>
    <w:rsid w:val="008F07DC"/>
    <w:rPr>
      <w:sz w:val="22"/>
      <w:szCs w:val="16"/>
    </w:rPr>
  </w:style>
  <w:style w:type="paragraph" w:styleId="Textocomentario">
    <w:name w:val="annotation text"/>
    <w:basedOn w:val="Normal"/>
    <w:link w:val="TextocomentarioCar"/>
    <w:uiPriority w:val="99"/>
    <w:semiHidden/>
    <w:unhideWhenUsed/>
    <w:rsid w:val="008F07DC"/>
    <w:rPr>
      <w:szCs w:val="20"/>
    </w:rPr>
  </w:style>
  <w:style w:type="character" w:customStyle="1" w:styleId="TextocomentarioCar">
    <w:name w:val="Texto comentario Car"/>
    <w:basedOn w:val="Fuentedeprrafopredeter"/>
    <w:link w:val="Textocomentario"/>
    <w:uiPriority w:val="99"/>
    <w:semiHidden/>
    <w:rsid w:val="008F07DC"/>
    <w:rPr>
      <w:szCs w:val="20"/>
    </w:rPr>
  </w:style>
  <w:style w:type="paragraph" w:styleId="Asuntodelcomentario">
    <w:name w:val="annotation subject"/>
    <w:basedOn w:val="Textocomentario"/>
    <w:next w:val="Textocomentario"/>
    <w:link w:val="AsuntodelcomentarioCar"/>
    <w:uiPriority w:val="99"/>
    <w:semiHidden/>
    <w:unhideWhenUsed/>
    <w:rsid w:val="008F07DC"/>
    <w:rPr>
      <w:b/>
      <w:bCs/>
    </w:rPr>
  </w:style>
  <w:style w:type="character" w:customStyle="1" w:styleId="AsuntodelcomentarioCar">
    <w:name w:val="Asunto del comentario Car"/>
    <w:basedOn w:val="TextocomentarioCar"/>
    <w:link w:val="Asuntodelcomentario"/>
    <w:uiPriority w:val="99"/>
    <w:semiHidden/>
    <w:rsid w:val="008F07DC"/>
    <w:rPr>
      <w:b/>
      <w:bCs/>
      <w:szCs w:val="20"/>
    </w:rPr>
  </w:style>
  <w:style w:type="paragraph" w:styleId="Mapadeldocumento">
    <w:name w:val="Document Map"/>
    <w:basedOn w:val="Normal"/>
    <w:link w:val="MapadeldocumentoCar"/>
    <w:uiPriority w:val="99"/>
    <w:semiHidden/>
    <w:unhideWhenUsed/>
    <w:rsid w:val="008F07DC"/>
    <w:rPr>
      <w:rFonts w:cs="Segoe UI"/>
      <w:szCs w:val="16"/>
    </w:rPr>
  </w:style>
  <w:style w:type="character" w:customStyle="1" w:styleId="MapadeldocumentoCar">
    <w:name w:val="Mapa del documento Car"/>
    <w:basedOn w:val="Fuentedeprrafopredeter"/>
    <w:link w:val="Mapadeldocumento"/>
    <w:uiPriority w:val="99"/>
    <w:semiHidden/>
    <w:rsid w:val="008F07DC"/>
    <w:rPr>
      <w:rFonts w:ascii="Segoe UI" w:hAnsi="Segoe UI" w:cs="Segoe UI"/>
      <w:szCs w:val="16"/>
    </w:rPr>
  </w:style>
  <w:style w:type="paragraph" w:styleId="Textonotaalfinal">
    <w:name w:val="endnote text"/>
    <w:basedOn w:val="Normal"/>
    <w:link w:val="TextonotaalfinalCar"/>
    <w:uiPriority w:val="99"/>
    <w:semiHidden/>
    <w:unhideWhenUsed/>
    <w:rsid w:val="008F07DC"/>
    <w:rPr>
      <w:szCs w:val="20"/>
    </w:rPr>
  </w:style>
  <w:style w:type="character" w:customStyle="1" w:styleId="TextonotaalfinalCar">
    <w:name w:val="Texto nota al final Car"/>
    <w:basedOn w:val="Fuentedeprrafopredeter"/>
    <w:link w:val="Textonotaalfinal"/>
    <w:uiPriority w:val="99"/>
    <w:semiHidden/>
    <w:rsid w:val="008F07DC"/>
    <w:rPr>
      <w:szCs w:val="20"/>
    </w:rPr>
  </w:style>
  <w:style w:type="paragraph" w:styleId="Remitedesobre">
    <w:name w:val="envelope return"/>
    <w:basedOn w:val="Normal"/>
    <w:uiPriority w:val="99"/>
    <w:semiHidden/>
    <w:unhideWhenUsed/>
    <w:rsid w:val="008F07DC"/>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8F07DC"/>
    <w:rPr>
      <w:szCs w:val="20"/>
    </w:rPr>
  </w:style>
  <w:style w:type="character" w:customStyle="1" w:styleId="TextonotapieCar">
    <w:name w:val="Texto nota pie Car"/>
    <w:basedOn w:val="Fuentedeprrafopredeter"/>
    <w:link w:val="Textonotapie"/>
    <w:uiPriority w:val="99"/>
    <w:semiHidden/>
    <w:rsid w:val="008F07DC"/>
    <w:rPr>
      <w:szCs w:val="20"/>
    </w:rPr>
  </w:style>
  <w:style w:type="character" w:styleId="CdigoHTML">
    <w:name w:val="HTML Code"/>
    <w:basedOn w:val="Fuentedeprrafopredeter"/>
    <w:uiPriority w:val="99"/>
    <w:semiHidden/>
    <w:unhideWhenUsed/>
    <w:rsid w:val="008F07DC"/>
    <w:rPr>
      <w:rFonts w:ascii="Consolas" w:hAnsi="Consolas"/>
      <w:sz w:val="22"/>
      <w:szCs w:val="20"/>
    </w:rPr>
  </w:style>
  <w:style w:type="character" w:styleId="TecladoHTML">
    <w:name w:val="HTML Keyboard"/>
    <w:basedOn w:val="Fuentedeprrafopredeter"/>
    <w:uiPriority w:val="99"/>
    <w:semiHidden/>
    <w:unhideWhenUsed/>
    <w:rsid w:val="008F07DC"/>
    <w:rPr>
      <w:rFonts w:ascii="Consolas" w:hAnsi="Consolas"/>
      <w:sz w:val="22"/>
      <w:szCs w:val="20"/>
    </w:rPr>
  </w:style>
  <w:style w:type="paragraph" w:styleId="HTMLconformatoprevio">
    <w:name w:val="HTML Preformatted"/>
    <w:basedOn w:val="Normal"/>
    <w:link w:val="HTMLconformatoprevioCar"/>
    <w:uiPriority w:val="99"/>
    <w:semiHidden/>
    <w:unhideWhenUsed/>
    <w:rsid w:val="008F07DC"/>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8F07DC"/>
    <w:rPr>
      <w:rFonts w:ascii="Consolas" w:hAnsi="Consolas"/>
      <w:szCs w:val="20"/>
    </w:rPr>
  </w:style>
  <w:style w:type="character" w:styleId="MquinadeescribirHTML">
    <w:name w:val="HTML Typewriter"/>
    <w:basedOn w:val="Fuentedeprrafopredeter"/>
    <w:uiPriority w:val="99"/>
    <w:semiHidden/>
    <w:unhideWhenUsed/>
    <w:rsid w:val="008F07DC"/>
    <w:rPr>
      <w:rFonts w:ascii="Consolas" w:hAnsi="Consolas"/>
      <w:sz w:val="22"/>
      <w:szCs w:val="20"/>
    </w:rPr>
  </w:style>
  <w:style w:type="paragraph" w:styleId="Textosinformato">
    <w:name w:val="Plain Text"/>
    <w:basedOn w:val="Normal"/>
    <w:link w:val="TextosinformatoCar"/>
    <w:uiPriority w:val="99"/>
    <w:semiHidden/>
    <w:unhideWhenUsed/>
    <w:rsid w:val="008F07DC"/>
    <w:rPr>
      <w:rFonts w:ascii="Consolas" w:hAnsi="Consolas"/>
      <w:szCs w:val="21"/>
    </w:rPr>
  </w:style>
  <w:style w:type="character" w:customStyle="1" w:styleId="TextosinformatoCar">
    <w:name w:val="Texto sin formato Car"/>
    <w:basedOn w:val="Fuentedeprrafopredeter"/>
    <w:link w:val="Textosinformato"/>
    <w:uiPriority w:val="99"/>
    <w:semiHidden/>
    <w:rsid w:val="008F07DC"/>
    <w:rPr>
      <w:rFonts w:ascii="Consolas" w:hAnsi="Consolas"/>
      <w:szCs w:val="21"/>
    </w:rPr>
  </w:style>
  <w:style w:type="table" w:customStyle="1" w:styleId="Sinbordes">
    <w:name w:val="Sin bordes"/>
    <w:basedOn w:val="Tabla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tulo"/>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aconnmeros">
    <w:name w:val="List Number"/>
    <w:basedOn w:val="Normal"/>
    <w:uiPriority w:val="10"/>
    <w:qFormat/>
    <w:rsid w:val="00906393"/>
    <w:pPr>
      <w:numPr>
        <w:numId w:val="6"/>
      </w:numPr>
      <w:contextualSpacing/>
    </w:pPr>
  </w:style>
  <w:style w:type="character" w:styleId="nfasis">
    <w:name w:val="Emphasis"/>
    <w:basedOn w:val="Fuentedeprrafopredeter"/>
    <w:uiPriority w:val="12"/>
    <w:unhideWhenUsed/>
    <w:qFormat/>
    <w:rsid w:val="00906393"/>
    <w:rPr>
      <w:i/>
      <w:iCs/>
      <w:color w:val="595959" w:themeColor="text1" w:themeTint="A6"/>
    </w:rPr>
  </w:style>
  <w:style w:type="paragraph" w:customStyle="1" w:styleId="Piedepginacentrado">
    <w:name w:val="Pie de página centrado"/>
    <w:basedOn w:val="Piedepgina"/>
    <w:link w:val="Carcterdepiedepginacentrado"/>
    <w:autoRedefine/>
    <w:uiPriority w:val="13"/>
    <w:qFormat/>
    <w:rsid w:val="00906393"/>
    <w:pPr>
      <w:jc w:val="center"/>
    </w:pPr>
  </w:style>
  <w:style w:type="character" w:customStyle="1" w:styleId="Carcterdepiedepginacentrado">
    <w:name w:val="Carácter de pie de página centrado"/>
    <w:basedOn w:val="PiedepginaC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Piedepgina"/>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PiedepginaC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aconvietas">
    <w:name w:val="List Bullet"/>
    <w:basedOn w:val="Normal"/>
    <w:uiPriority w:val="11"/>
    <w:qFormat/>
    <w:rsid w:val="00906393"/>
    <w:pPr>
      <w:numPr>
        <w:numId w:val="17"/>
      </w:numPr>
      <w:contextualSpacing/>
    </w:pPr>
  </w:style>
  <w:style w:type="table" w:styleId="Tablaconcuadrcula">
    <w:name w:val="Table Grid"/>
    <w:basedOn w:val="Tabla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4B35"/>
    <w:rPr>
      <w:color w:val="808080"/>
    </w:rPr>
  </w:style>
  <w:style w:type="character" w:customStyle="1" w:styleId="Ttulo4Car">
    <w:name w:val="Título 4 Car"/>
    <w:basedOn w:val="Fuentedeprrafopredeter"/>
    <w:link w:val="Ttulo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Ttulo5Car">
    <w:name w:val="Título 5 Car"/>
    <w:basedOn w:val="Fuentedeprrafopredeter"/>
    <w:link w:val="Ttulo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Ttulo6Car">
    <w:name w:val="Título 6 Car"/>
    <w:basedOn w:val="Fuentedeprrafopredeter"/>
    <w:link w:val="Ttulo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Ttulo7Car">
    <w:name w:val="Título 7 Car"/>
    <w:basedOn w:val="Fuentedeprrafopredeter"/>
    <w:link w:val="Ttulo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a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a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a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Ttulo1"/>
    <w:qFormat/>
    <w:rsid w:val="00E80549"/>
  </w:style>
  <w:style w:type="character" w:styleId="Hipervnculo">
    <w:name w:val="Hyperlink"/>
    <w:basedOn w:val="Fuentedeprrafopredeter"/>
    <w:uiPriority w:val="99"/>
    <w:unhideWhenUsed/>
    <w:rsid w:val="00EC302F"/>
    <w:rPr>
      <w:color w:val="0563C1" w:themeColor="hyperlink"/>
      <w:u w:val="single"/>
    </w:rPr>
  </w:style>
  <w:style w:type="character" w:styleId="Mencinsinresolver">
    <w:name w:val="Unresolved Mention"/>
    <w:basedOn w:val="Fuentedeprrafopredeter"/>
    <w:uiPriority w:val="99"/>
    <w:semiHidden/>
    <w:unhideWhenUsed/>
    <w:rsid w:val="00EC302F"/>
    <w:rPr>
      <w:color w:val="605E5C"/>
      <w:shd w:val="clear" w:color="auto" w:fill="E1DFDD"/>
    </w:rPr>
  </w:style>
  <w:style w:type="paragraph" w:styleId="Prrafodelista">
    <w:name w:val="List Paragraph"/>
    <w:basedOn w:val="Normal"/>
    <w:uiPriority w:val="34"/>
    <w:unhideWhenUsed/>
    <w:qFormat/>
    <w:rsid w:val="0049281A"/>
    <w:pPr>
      <w:ind w:left="720"/>
      <w:contextualSpacing/>
    </w:pPr>
  </w:style>
  <w:style w:type="paragraph" w:styleId="TDC1">
    <w:name w:val="toc 1"/>
    <w:basedOn w:val="Normal"/>
    <w:next w:val="Normal"/>
    <w:autoRedefine/>
    <w:uiPriority w:val="39"/>
    <w:unhideWhenUsed/>
    <w:rsid w:val="00B947B6"/>
    <w:pPr>
      <w:spacing w:after="100"/>
    </w:pPr>
  </w:style>
  <w:style w:type="character" w:styleId="Refdenotaalpie">
    <w:name w:val="footnote reference"/>
    <w:basedOn w:val="Fuentedeprrafopredeter"/>
    <w:uiPriority w:val="99"/>
    <w:semiHidden/>
    <w:unhideWhenUsed/>
    <w:rsid w:val="009D086B"/>
    <w:rPr>
      <w:vertAlign w:val="superscript"/>
    </w:rPr>
  </w:style>
  <w:style w:type="paragraph" w:styleId="TDC2">
    <w:name w:val="toc 2"/>
    <w:basedOn w:val="Normal"/>
    <w:next w:val="Normal"/>
    <w:autoRedefine/>
    <w:uiPriority w:val="39"/>
    <w:unhideWhenUsed/>
    <w:rsid w:val="00D6083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563">
      <w:bodyDiv w:val="1"/>
      <w:marLeft w:val="0"/>
      <w:marRight w:val="0"/>
      <w:marTop w:val="0"/>
      <w:marBottom w:val="0"/>
      <w:divBdr>
        <w:top w:val="none" w:sz="0" w:space="0" w:color="auto"/>
        <w:left w:val="none" w:sz="0" w:space="0" w:color="auto"/>
        <w:bottom w:val="none" w:sz="0" w:space="0" w:color="auto"/>
        <w:right w:val="none" w:sz="0" w:space="0" w:color="auto"/>
      </w:divBdr>
    </w:div>
    <w:div w:id="218249771">
      <w:bodyDiv w:val="1"/>
      <w:marLeft w:val="0"/>
      <w:marRight w:val="0"/>
      <w:marTop w:val="0"/>
      <w:marBottom w:val="0"/>
      <w:divBdr>
        <w:top w:val="none" w:sz="0" w:space="0" w:color="auto"/>
        <w:left w:val="none" w:sz="0" w:space="0" w:color="auto"/>
        <w:bottom w:val="none" w:sz="0" w:space="0" w:color="auto"/>
        <w:right w:val="none" w:sz="0" w:space="0" w:color="auto"/>
      </w:divBdr>
    </w:div>
    <w:div w:id="356658364">
      <w:bodyDiv w:val="1"/>
      <w:marLeft w:val="0"/>
      <w:marRight w:val="0"/>
      <w:marTop w:val="0"/>
      <w:marBottom w:val="0"/>
      <w:divBdr>
        <w:top w:val="none" w:sz="0" w:space="0" w:color="auto"/>
        <w:left w:val="none" w:sz="0" w:space="0" w:color="auto"/>
        <w:bottom w:val="none" w:sz="0" w:space="0" w:color="auto"/>
        <w:right w:val="none" w:sz="0" w:space="0" w:color="auto"/>
      </w:divBdr>
    </w:div>
    <w:div w:id="711998758">
      <w:bodyDiv w:val="1"/>
      <w:marLeft w:val="0"/>
      <w:marRight w:val="0"/>
      <w:marTop w:val="0"/>
      <w:marBottom w:val="0"/>
      <w:divBdr>
        <w:top w:val="none" w:sz="0" w:space="0" w:color="auto"/>
        <w:left w:val="none" w:sz="0" w:space="0" w:color="auto"/>
        <w:bottom w:val="none" w:sz="0" w:space="0" w:color="auto"/>
        <w:right w:val="none" w:sz="0" w:space="0" w:color="auto"/>
      </w:divBdr>
    </w:div>
    <w:div w:id="1130246651">
      <w:bodyDiv w:val="1"/>
      <w:marLeft w:val="0"/>
      <w:marRight w:val="0"/>
      <w:marTop w:val="0"/>
      <w:marBottom w:val="0"/>
      <w:divBdr>
        <w:top w:val="none" w:sz="0" w:space="0" w:color="auto"/>
        <w:left w:val="none" w:sz="0" w:space="0" w:color="auto"/>
        <w:bottom w:val="none" w:sz="0" w:space="0" w:color="auto"/>
        <w:right w:val="none" w:sz="0" w:space="0" w:color="auto"/>
      </w:divBdr>
    </w:div>
    <w:div w:id="1314525691">
      <w:bodyDiv w:val="1"/>
      <w:marLeft w:val="0"/>
      <w:marRight w:val="0"/>
      <w:marTop w:val="0"/>
      <w:marBottom w:val="0"/>
      <w:divBdr>
        <w:top w:val="none" w:sz="0" w:space="0" w:color="auto"/>
        <w:left w:val="none" w:sz="0" w:space="0" w:color="auto"/>
        <w:bottom w:val="none" w:sz="0" w:space="0" w:color="auto"/>
        <w:right w:val="none" w:sz="0" w:space="0" w:color="auto"/>
      </w:divBdr>
    </w:div>
    <w:div w:id="1519735686">
      <w:bodyDiv w:val="1"/>
      <w:marLeft w:val="0"/>
      <w:marRight w:val="0"/>
      <w:marTop w:val="0"/>
      <w:marBottom w:val="0"/>
      <w:divBdr>
        <w:top w:val="none" w:sz="0" w:space="0" w:color="auto"/>
        <w:left w:val="none" w:sz="0" w:space="0" w:color="auto"/>
        <w:bottom w:val="none" w:sz="0" w:space="0" w:color="auto"/>
        <w:right w:val="none" w:sz="0" w:space="0" w:color="auto"/>
      </w:divBdr>
    </w:div>
    <w:div w:id="1524392835">
      <w:bodyDiv w:val="1"/>
      <w:marLeft w:val="0"/>
      <w:marRight w:val="0"/>
      <w:marTop w:val="0"/>
      <w:marBottom w:val="0"/>
      <w:divBdr>
        <w:top w:val="none" w:sz="0" w:space="0" w:color="auto"/>
        <w:left w:val="none" w:sz="0" w:space="0" w:color="auto"/>
        <w:bottom w:val="none" w:sz="0" w:space="0" w:color="auto"/>
        <w:right w:val="none" w:sz="0" w:space="0" w:color="auto"/>
      </w:divBdr>
    </w:div>
    <w:div w:id="1846094747">
      <w:bodyDiv w:val="1"/>
      <w:marLeft w:val="0"/>
      <w:marRight w:val="0"/>
      <w:marTop w:val="0"/>
      <w:marBottom w:val="0"/>
      <w:divBdr>
        <w:top w:val="none" w:sz="0" w:space="0" w:color="auto"/>
        <w:left w:val="none" w:sz="0" w:space="0" w:color="auto"/>
        <w:bottom w:val="none" w:sz="0" w:space="0" w:color="auto"/>
        <w:right w:val="none" w:sz="0" w:space="0" w:color="auto"/>
      </w:divBdr>
    </w:div>
    <w:div w:id="1868058900">
      <w:bodyDiv w:val="1"/>
      <w:marLeft w:val="0"/>
      <w:marRight w:val="0"/>
      <w:marTop w:val="0"/>
      <w:marBottom w:val="0"/>
      <w:divBdr>
        <w:top w:val="none" w:sz="0" w:space="0" w:color="auto"/>
        <w:left w:val="none" w:sz="0" w:space="0" w:color="auto"/>
        <w:bottom w:val="none" w:sz="0" w:space="0" w:color="auto"/>
        <w:right w:val="none" w:sz="0" w:space="0" w:color="auto"/>
      </w:divBdr>
    </w:div>
    <w:div w:id="1939635200">
      <w:bodyDiv w:val="1"/>
      <w:marLeft w:val="0"/>
      <w:marRight w:val="0"/>
      <w:marTop w:val="0"/>
      <w:marBottom w:val="0"/>
      <w:divBdr>
        <w:top w:val="none" w:sz="0" w:space="0" w:color="auto"/>
        <w:left w:val="none" w:sz="0" w:space="0" w:color="auto"/>
        <w:bottom w:val="none" w:sz="0" w:space="0" w:color="auto"/>
        <w:right w:val="none" w:sz="0" w:space="0" w:color="auto"/>
      </w:divBdr>
    </w:div>
    <w:div w:id="200431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paugonpae@alum.us.e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ithub.com/paugonpae67/Acme-ANS-D01"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F1FDB0B3DF4946BAEA6F02E9C3E72A"/>
        <w:category>
          <w:name w:val="General"/>
          <w:gallery w:val="placeholder"/>
        </w:category>
        <w:types>
          <w:type w:val="bbPlcHdr"/>
        </w:types>
        <w:behaviors>
          <w:behavior w:val="content"/>
        </w:behaviors>
        <w:guid w:val="{209E7730-DA1D-45CF-A173-D3D72CFC47DC}"/>
      </w:docPartPr>
      <w:docPartBody>
        <w:p w:rsidR="002F538F" w:rsidRDefault="000B4B7E">
          <w:pPr>
            <w:pStyle w:val="FAF1FDB0B3DF4946BAEA6F02E9C3E72A"/>
          </w:pPr>
          <w:r w:rsidRPr="00AD3652">
            <w:rPr>
              <w:lang w:bidi="es-ES"/>
            </w:rPr>
            <w:t>9/1/23</w:t>
          </w:r>
        </w:p>
      </w:docPartBody>
    </w:docPart>
    <w:docPart>
      <w:docPartPr>
        <w:name w:val="3578283953084E3E9606CFB06E1762D3"/>
        <w:category>
          <w:name w:val="General"/>
          <w:gallery w:val="placeholder"/>
        </w:category>
        <w:types>
          <w:type w:val="bbPlcHdr"/>
        </w:types>
        <w:behaviors>
          <w:behavior w:val="content"/>
        </w:behaviors>
        <w:guid w:val="{0B6F2247-80F8-449D-86D3-B5C5BED250A4}"/>
      </w:docPartPr>
      <w:docPartBody>
        <w:p w:rsidR="002F538F" w:rsidRDefault="000B4B7E">
          <w:pPr>
            <w:pStyle w:val="3578283953084E3E9606CFB06E1762D3"/>
          </w:pPr>
          <w:r w:rsidRPr="00AD3652">
            <w:rPr>
              <w:lang w:bidi="es-ES"/>
            </w:rPr>
            <w:t>%</w:t>
          </w:r>
        </w:p>
      </w:docPartBody>
    </w:docPart>
    <w:docPart>
      <w:docPartPr>
        <w:name w:val="913581FDD10646358431266AB026FD46"/>
        <w:category>
          <w:name w:val="General"/>
          <w:gallery w:val="placeholder"/>
        </w:category>
        <w:types>
          <w:type w:val="bbPlcHdr"/>
        </w:types>
        <w:behaviors>
          <w:behavior w:val="content"/>
        </w:behaviors>
        <w:guid w:val="{13CDF2CF-04BC-4DCD-AE76-D782CA71FA94}"/>
      </w:docPartPr>
      <w:docPartBody>
        <w:p w:rsidR="002F538F" w:rsidRDefault="000B4B7E">
          <w:pPr>
            <w:pStyle w:val="913581FDD10646358431266AB026FD46"/>
          </w:pPr>
          <w:r w:rsidRPr="00AD3652">
            <w:rPr>
              <w:lang w:bidi="es-ES"/>
            </w:rPr>
            <w:t>Acción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C1"/>
    <w:rsid w:val="00046E75"/>
    <w:rsid w:val="000B4B7E"/>
    <w:rsid w:val="002F538F"/>
    <w:rsid w:val="00512E3C"/>
    <w:rsid w:val="008250F8"/>
    <w:rsid w:val="009C13C1"/>
    <w:rsid w:val="009F17AC"/>
    <w:rsid w:val="00FB41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AF1FDB0B3DF4946BAEA6F02E9C3E72A">
    <w:name w:val="FAF1FDB0B3DF4946BAEA6F02E9C3E72A"/>
  </w:style>
  <w:style w:type="character" w:styleId="nfasis">
    <w:name w:val="Emphasis"/>
    <w:basedOn w:val="Fuentedeprrafopredeter"/>
    <w:uiPriority w:val="12"/>
    <w:unhideWhenUsed/>
    <w:qFormat/>
    <w:rsid w:val="002F538F"/>
    <w:rPr>
      <w:i/>
      <w:iCs/>
      <w:color w:val="595959" w:themeColor="text1" w:themeTint="A6"/>
    </w:rPr>
  </w:style>
  <w:style w:type="paragraph" w:customStyle="1" w:styleId="3578283953084E3E9606CFB06E1762D3">
    <w:name w:val="3578283953084E3E9606CFB06E1762D3"/>
  </w:style>
  <w:style w:type="paragraph" w:customStyle="1" w:styleId="913581FDD10646358431266AB026FD46">
    <w:name w:val="913581FDD10646358431266AB026F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customXml/itemProps3.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DBE9E365-3049-4B33-A783-78872D39813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 de elaboración de perfiles de la audiencia objetivo</Template>
  <TotalTime>0</TotalTime>
  <Pages>11</Pages>
  <Words>1019</Words>
  <Characters>5610</Characters>
  <Application>Microsoft Office Word</Application>
  <DocSecurity>0</DocSecurity>
  <Lines>46</Lines>
  <Paragraphs>13</Paragraphs>
  <ScaleCrop>false</ScaleCrop>
  <Manager/>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2025-02-19T11:01:00Z</dcterms:created>
  <dcterms:modified xsi:type="dcterms:W3CDTF">2025-02-20T17:07:00Z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